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11.xml" ContentType="application/vnd.openxmlformats-officedocument.wordprocessingml.header+xml"/>
  <Override PartName="/word/footer7.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393107170"/>
    <w:bookmarkStart w:id="1" w:name="_Toc393107388"/>
    <w:bookmarkStart w:id="2" w:name="_Toc393202711"/>
    <w:bookmarkStart w:id="3" w:name="_Toc393823448"/>
    <w:p w14:paraId="6F78C093" w14:textId="1112A9ED" w:rsidR="00A32310" w:rsidRPr="00087851" w:rsidRDefault="00A32310" w:rsidP="00087851">
      <w:pPr>
        <w:rPr>
          <w:rFonts w:eastAsia="Keysight Sans Light" w:cs="Keysight Sans Light"/>
          <w:sz w:val="72"/>
          <w:szCs w:val="72"/>
        </w:rPr>
      </w:pPr>
      <w:r w:rsidRPr="00087851">
        <w:rPr>
          <w:sz w:val="72"/>
          <w:szCs w:val="72"/>
        </w:rPr>
        <mc:AlternateContent>
          <mc:Choice Requires="wpg">
            <w:drawing>
              <wp:anchor distT="0" distB="0" distL="114300" distR="114300" simplePos="0" relativeHeight="251603968" behindDoc="1" locked="0" layoutInCell="1" allowOverlap="1" wp14:anchorId="7BFA904F" wp14:editId="32CAB7C1">
                <wp:simplePos x="0" y="0"/>
                <wp:positionH relativeFrom="page">
                  <wp:posOffset>162560</wp:posOffset>
                </wp:positionH>
                <wp:positionV relativeFrom="page">
                  <wp:posOffset>4800600</wp:posOffset>
                </wp:positionV>
                <wp:extent cx="1270" cy="457200"/>
                <wp:effectExtent l="10160" t="9525" r="7620" b="9525"/>
                <wp:wrapNone/>
                <wp:docPr id="618" name="Group 6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256" y="7560"/>
                          <a:chExt cx="2" cy="720"/>
                        </a:xfrm>
                      </wpg:grpSpPr>
                      <wps:wsp>
                        <wps:cNvPr id="619" name="Freeform 98"/>
                        <wps:cNvSpPr>
                          <a:spLocks/>
                        </wps:cNvSpPr>
                        <wps:spPr bwMode="auto">
                          <a:xfrm>
                            <a:off x="256" y="7560"/>
                            <a:ext cx="2" cy="720"/>
                          </a:xfrm>
                          <a:custGeom>
                            <a:avLst/>
                            <a:gdLst>
                              <a:gd name="T0" fmla="+- 0 7560 7560"/>
                              <a:gd name="T1" fmla="*/ 7560 h 720"/>
                              <a:gd name="T2" fmla="+- 0 8280 7560"/>
                              <a:gd name="T3" fmla="*/ 828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644DCC" id="Group 618" o:spid="_x0000_s1026" style="position:absolute;margin-left:12.8pt;margin-top:378pt;width:.1pt;height:36pt;z-index:-251712512;mso-position-horizontal-relative:page;mso-position-vertical-relative:page" coordorigin="256,756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">
                <v:shape id="Freeform 98" o:spid="_x0000_s1027" style="position:absolute;left:256;top:756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" path="m,l,720e" filled="f" strokecolor="#ed1a37" strokeweight=".5pt">
                  <v:path arrowok="t" o:connecttype="custom" o:connectlocs="0,7560;0,8280" o:connectangles="0,0"/>
                </v:shape>
                <w10:wrap anchorx="page" anchory="page"/>
              </v:group>
            </w:pict>
          </mc:Fallback>
        </mc:AlternateContent>
      </w:r>
      <w:r w:rsidRPr="00087851">
        <w:rPr>
          <w:sz w:val="72"/>
          <w:szCs w:val="72"/>
        </w:rPr>
        <mc:AlternateContent>
          <mc:Choice Requires="wpg">
            <w:drawing>
              <wp:anchor distT="0" distB="0" distL="114300" distR="114300" simplePos="0" relativeHeight="251606016" behindDoc="1" locked="0" layoutInCell="1" allowOverlap="1" wp14:anchorId="63A304AA" wp14:editId="25F83497">
                <wp:simplePos x="0" y="0"/>
                <wp:positionH relativeFrom="page">
                  <wp:posOffset>328295</wp:posOffset>
                </wp:positionH>
                <wp:positionV relativeFrom="page">
                  <wp:posOffset>4800600</wp:posOffset>
                </wp:positionV>
                <wp:extent cx="1270" cy="457200"/>
                <wp:effectExtent l="13970" t="9525" r="3810" b="9525"/>
                <wp:wrapNone/>
                <wp:docPr id="616" name="Group 6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517" y="7560"/>
                          <a:chExt cx="2" cy="720"/>
                        </a:xfrm>
                      </wpg:grpSpPr>
                      <wps:wsp>
                        <wps:cNvPr id="617" name="Freeform 100"/>
                        <wps:cNvSpPr>
                          <a:spLocks/>
                        </wps:cNvSpPr>
                        <wps:spPr bwMode="auto">
                          <a:xfrm>
                            <a:off x="517" y="7560"/>
                            <a:ext cx="2" cy="720"/>
                          </a:xfrm>
                          <a:custGeom>
                            <a:avLst/>
                            <a:gdLst>
                              <a:gd name="T0" fmla="+- 0 7560 7560"/>
                              <a:gd name="T1" fmla="*/ 7560 h 720"/>
                              <a:gd name="T2" fmla="+- 0 8280 7560"/>
                              <a:gd name="T3" fmla="*/ 828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910CD3" id="Group 616" o:spid="_x0000_s1026" style="position:absolute;margin-left:25.85pt;margin-top:378pt;width:.1pt;height:36pt;z-index:-251710464;mso-position-horizontal-relative:page;mso-position-vertical-relative:page" coordorigin="517,756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">
                <v:shape id="Freeform 100" o:spid="_x0000_s1027" style="position:absolute;left:517;top:756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" path="m,l,720e" filled="f" strokecolor="#ed1a37" strokeweight=".5pt">
                  <v:path arrowok="t" o:connecttype="custom" o:connectlocs="0,7560;0,8280" o:connectangles="0,0"/>
                </v:shape>
                <w10:wrap anchorx="page" anchory="page"/>
              </v:group>
            </w:pict>
          </mc:Fallback>
        </mc:AlternateContent>
      </w:r>
      <w:r w:rsidRPr="00087851">
        <w:rPr>
          <w:sz w:val="72"/>
          <w:szCs w:val="72"/>
        </w:rPr>
        <mc:AlternateContent>
          <mc:Choice Requires="wpg">
            <w:drawing>
              <wp:anchor distT="0" distB="0" distL="114300" distR="114300" simplePos="0" relativeHeight="251608064" behindDoc="1" locked="0" layoutInCell="1" allowOverlap="1" wp14:anchorId="3D44FCDC" wp14:editId="3E0657A7">
                <wp:simplePos x="0" y="0"/>
                <wp:positionH relativeFrom="page">
                  <wp:posOffset>493395</wp:posOffset>
                </wp:positionH>
                <wp:positionV relativeFrom="page">
                  <wp:posOffset>4800600</wp:posOffset>
                </wp:positionV>
                <wp:extent cx="1270" cy="457200"/>
                <wp:effectExtent l="7620" t="9525" r="10160" b="9525"/>
                <wp:wrapNone/>
                <wp:docPr id="614" name="Group 6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777" y="7560"/>
                          <a:chExt cx="2" cy="720"/>
                        </a:xfrm>
                      </wpg:grpSpPr>
                      <wps:wsp>
                        <wps:cNvPr id="615" name="Freeform 102"/>
                        <wps:cNvSpPr>
                          <a:spLocks/>
                        </wps:cNvSpPr>
                        <wps:spPr bwMode="auto">
                          <a:xfrm>
                            <a:off x="777" y="7560"/>
                            <a:ext cx="2" cy="720"/>
                          </a:xfrm>
                          <a:custGeom>
                            <a:avLst/>
                            <a:gdLst>
                              <a:gd name="T0" fmla="+- 0 7560 7560"/>
                              <a:gd name="T1" fmla="*/ 7560 h 720"/>
                              <a:gd name="T2" fmla="+- 0 8280 7560"/>
                              <a:gd name="T3" fmla="*/ 828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6F97DF" id="Group 614" o:spid="_x0000_s1026" style="position:absolute;margin-left:38.85pt;margin-top:378pt;width:.1pt;height:36pt;z-index:-251708416;mso-position-horizontal-relative:page;mso-position-vertical-relative:page" coordorigin="777,756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">
                <v:shape id="Freeform 102" o:spid="_x0000_s1027" style="position:absolute;left:777;top:756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" path="m,l,720e" filled="f" strokecolor="#ed1a37" strokeweight=".5pt">
                  <v:path arrowok="t" o:connecttype="custom" o:connectlocs="0,7560;0,8280" o:connectangles="0,0"/>
                </v:shape>
                <w10:wrap anchorx="page" anchory="page"/>
              </v:group>
            </w:pict>
          </mc:Fallback>
        </mc:AlternateContent>
      </w:r>
      <w:r w:rsidRPr="00087851">
        <w:rPr>
          <w:sz w:val="72"/>
          <w:szCs w:val="72"/>
        </w:rPr>
        <mc:AlternateContent>
          <mc:Choice Requires="wpg">
            <w:drawing>
              <wp:anchor distT="0" distB="0" distL="114300" distR="114300" simplePos="0" relativeHeight="251610112" behindDoc="1" locked="0" layoutInCell="1" allowOverlap="1" wp14:anchorId="56AE80A1" wp14:editId="145D707F">
                <wp:simplePos x="0" y="0"/>
                <wp:positionH relativeFrom="page">
                  <wp:posOffset>659130</wp:posOffset>
                </wp:positionH>
                <wp:positionV relativeFrom="page">
                  <wp:posOffset>4800600</wp:posOffset>
                </wp:positionV>
                <wp:extent cx="1270" cy="457200"/>
                <wp:effectExtent l="11430" t="9525" r="6350" b="9525"/>
                <wp:wrapNone/>
                <wp:docPr id="612" name="Group 6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1038" y="7560"/>
                          <a:chExt cx="2" cy="720"/>
                        </a:xfrm>
                      </wpg:grpSpPr>
                      <wps:wsp>
                        <wps:cNvPr id="613" name="Freeform 104"/>
                        <wps:cNvSpPr>
                          <a:spLocks/>
                        </wps:cNvSpPr>
                        <wps:spPr bwMode="auto">
                          <a:xfrm>
                            <a:off x="1038" y="7560"/>
                            <a:ext cx="2" cy="720"/>
                          </a:xfrm>
                          <a:custGeom>
                            <a:avLst/>
                            <a:gdLst>
                              <a:gd name="T0" fmla="+- 0 7560 7560"/>
                              <a:gd name="T1" fmla="*/ 7560 h 720"/>
                              <a:gd name="T2" fmla="+- 0 8280 7560"/>
                              <a:gd name="T3" fmla="*/ 828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CB44CB" id="Group 612" o:spid="_x0000_s1026" style="position:absolute;margin-left:51.9pt;margin-top:378pt;width:.1pt;height:36pt;z-index:-251706368;mso-position-horizontal-relative:page;mso-position-vertical-relative:page" coordorigin="1038,756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">
                <v:shape id="Freeform 104" o:spid="_x0000_s1027" style="position:absolute;left:1038;top:756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" path="m,l,720e" filled="f" strokecolor="#ed1a37" strokeweight=".5pt">
                  <v:path arrowok="t" o:connecttype="custom" o:connectlocs="0,7560;0,8280" o:connectangles="0,0"/>
                </v:shape>
                <w10:wrap anchorx="page" anchory="page"/>
              </v:group>
            </w:pict>
          </mc:Fallback>
        </mc:AlternateContent>
      </w:r>
      <w:r w:rsidRPr="00087851">
        <w:rPr>
          <w:sz w:val="72"/>
          <w:szCs w:val="72"/>
        </w:rPr>
        <mc:AlternateContent>
          <mc:Choice Requires="wpg">
            <w:drawing>
              <wp:anchor distT="0" distB="0" distL="114300" distR="114300" simplePos="0" relativeHeight="251612160" behindDoc="1" locked="0" layoutInCell="1" allowOverlap="1" wp14:anchorId="59E72603" wp14:editId="5FB16EE8">
                <wp:simplePos x="0" y="0"/>
                <wp:positionH relativeFrom="page">
                  <wp:posOffset>824865</wp:posOffset>
                </wp:positionH>
                <wp:positionV relativeFrom="page">
                  <wp:posOffset>4800600</wp:posOffset>
                </wp:positionV>
                <wp:extent cx="1270" cy="457200"/>
                <wp:effectExtent l="5715" t="9525" r="12065" b="9525"/>
                <wp:wrapNone/>
                <wp:docPr id="610" name="Group 6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1299" y="7560"/>
                          <a:chExt cx="2" cy="720"/>
                        </a:xfrm>
                      </wpg:grpSpPr>
                      <wps:wsp>
                        <wps:cNvPr id="611" name="Freeform 106"/>
                        <wps:cNvSpPr>
                          <a:spLocks/>
                        </wps:cNvSpPr>
                        <wps:spPr bwMode="auto">
                          <a:xfrm>
                            <a:off x="1299" y="7560"/>
                            <a:ext cx="2" cy="720"/>
                          </a:xfrm>
                          <a:custGeom>
                            <a:avLst/>
                            <a:gdLst>
                              <a:gd name="T0" fmla="+- 0 7560 7560"/>
                              <a:gd name="T1" fmla="*/ 7560 h 720"/>
                              <a:gd name="T2" fmla="+- 0 8280 7560"/>
                              <a:gd name="T3" fmla="*/ 828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794495C" id="Group 610" o:spid="_x0000_s1026" style="position:absolute;margin-left:64.95pt;margin-top:378pt;width:.1pt;height:36pt;z-index:-251704320;mso-position-horizontal-relative:page;mso-position-vertical-relative:page" coordorigin="1299,756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">
                <v:shape id="Freeform 106" o:spid="_x0000_s1027" style="position:absolute;left:1299;top:756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" path="m,l,720e" filled="f" strokecolor="#ed1a37" strokeweight=".5pt">
                  <v:path arrowok="t" o:connecttype="custom" o:connectlocs="0,7560;0,8280" o:connectangles="0,0"/>
                </v:shape>
                <w10:wrap anchorx="page" anchory="page"/>
              </v:group>
            </w:pict>
          </mc:Fallback>
        </mc:AlternateContent>
      </w:r>
      <w:r w:rsidRPr="00087851">
        <w:rPr>
          <w:sz w:val="72"/>
          <w:szCs w:val="72"/>
        </w:rPr>
        <mc:AlternateContent>
          <mc:Choice Requires="wpg">
            <w:drawing>
              <wp:anchor distT="0" distB="0" distL="114300" distR="114300" simplePos="0" relativeHeight="251614208" behindDoc="1" locked="0" layoutInCell="1" allowOverlap="1" wp14:anchorId="0130DE9E" wp14:editId="34F8B205">
                <wp:simplePos x="0" y="0"/>
                <wp:positionH relativeFrom="page">
                  <wp:posOffset>990600</wp:posOffset>
                </wp:positionH>
                <wp:positionV relativeFrom="page">
                  <wp:posOffset>4800600</wp:posOffset>
                </wp:positionV>
                <wp:extent cx="1270" cy="457200"/>
                <wp:effectExtent l="9525" t="9525" r="8255" b="9525"/>
                <wp:wrapNone/>
                <wp:docPr id="608" name="Group 6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1560" y="7560"/>
                          <a:chExt cx="2" cy="720"/>
                        </a:xfrm>
                      </wpg:grpSpPr>
                      <wps:wsp>
                        <wps:cNvPr id="609" name="Freeform 108"/>
                        <wps:cNvSpPr>
                          <a:spLocks/>
                        </wps:cNvSpPr>
                        <wps:spPr bwMode="auto">
                          <a:xfrm>
                            <a:off x="1560" y="7560"/>
                            <a:ext cx="2" cy="720"/>
                          </a:xfrm>
                          <a:custGeom>
                            <a:avLst/>
                            <a:gdLst>
                              <a:gd name="T0" fmla="+- 0 7560 7560"/>
                              <a:gd name="T1" fmla="*/ 7560 h 720"/>
                              <a:gd name="T2" fmla="+- 0 8280 7560"/>
                              <a:gd name="T3" fmla="*/ 828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5F71EC" id="Group 608" o:spid="_x0000_s1026" style="position:absolute;margin-left:78pt;margin-top:378pt;width:.1pt;height:36pt;z-index:-251702272;mso-position-horizontal-relative:page;mso-position-vertical-relative:page" coordorigin="1560,756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">
                <v:shape id="Freeform 108" o:spid="_x0000_s1027" style="position:absolute;left:1560;top:756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" path="m,l,720e" filled="f" strokecolor="#ed1a37" strokeweight=".5pt">
                  <v:path arrowok="t" o:connecttype="custom" o:connectlocs="0,7560;0,8280" o:connectangles="0,0"/>
                </v:shape>
                <w10:wrap anchorx="page" anchory="page"/>
              </v:group>
            </w:pict>
          </mc:Fallback>
        </mc:AlternateContent>
      </w:r>
      <w:r w:rsidRPr="00087851">
        <w:rPr>
          <w:sz w:val="72"/>
          <w:szCs w:val="72"/>
        </w:rPr>
        <mc:AlternateContent>
          <mc:Choice Requires="wpg">
            <w:drawing>
              <wp:anchor distT="0" distB="0" distL="114300" distR="114300" simplePos="0" relativeHeight="251616256" behindDoc="1" locked="0" layoutInCell="1" allowOverlap="1" wp14:anchorId="03794A96" wp14:editId="43D22755">
                <wp:simplePos x="0" y="0"/>
                <wp:positionH relativeFrom="page">
                  <wp:posOffset>1156335</wp:posOffset>
                </wp:positionH>
                <wp:positionV relativeFrom="page">
                  <wp:posOffset>4800600</wp:posOffset>
                </wp:positionV>
                <wp:extent cx="1270" cy="457200"/>
                <wp:effectExtent l="13335" t="9525" r="4445" b="9525"/>
                <wp:wrapNone/>
                <wp:docPr id="606" name="Group 6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1821" y="7560"/>
                          <a:chExt cx="2" cy="720"/>
                        </a:xfrm>
                      </wpg:grpSpPr>
                      <wps:wsp>
                        <wps:cNvPr id="607" name="Freeform 110"/>
                        <wps:cNvSpPr>
                          <a:spLocks/>
                        </wps:cNvSpPr>
                        <wps:spPr bwMode="auto">
                          <a:xfrm>
                            <a:off x="1821" y="7560"/>
                            <a:ext cx="2" cy="720"/>
                          </a:xfrm>
                          <a:custGeom>
                            <a:avLst/>
                            <a:gdLst>
                              <a:gd name="T0" fmla="+- 0 7560 7560"/>
                              <a:gd name="T1" fmla="*/ 7560 h 720"/>
                              <a:gd name="T2" fmla="+- 0 8280 7560"/>
                              <a:gd name="T3" fmla="*/ 828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ABF5D9" id="Group 606" o:spid="_x0000_s1026" style="position:absolute;margin-left:91.05pt;margin-top:378pt;width:.1pt;height:36pt;z-index:-251700224;mso-position-horizontal-relative:page;mso-position-vertical-relative:page" coordorigin="1821,756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">
                <v:shape id="Freeform 110" o:spid="_x0000_s1027" style="position:absolute;left:1821;top:756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" path="m,l,720e" filled="f" strokecolor="#ed1a37" strokeweight=".5pt">
                  <v:path arrowok="t" o:connecttype="custom" o:connectlocs="0,7560;0,8280" o:connectangles="0,0"/>
                </v:shape>
                <w10:wrap anchorx="page" anchory="page"/>
              </v:group>
            </w:pict>
          </mc:Fallback>
        </mc:AlternateContent>
      </w:r>
      <w:r w:rsidRPr="00087851">
        <w:rPr>
          <w:sz w:val="72"/>
          <w:szCs w:val="72"/>
        </w:rPr>
        <mc:AlternateContent>
          <mc:Choice Requires="wpg">
            <w:drawing>
              <wp:anchor distT="0" distB="0" distL="114300" distR="114300" simplePos="0" relativeHeight="251618304" behindDoc="1" locked="0" layoutInCell="1" allowOverlap="1" wp14:anchorId="2B08D454" wp14:editId="703BC696">
                <wp:simplePos x="0" y="0"/>
                <wp:positionH relativeFrom="page">
                  <wp:posOffset>1321435</wp:posOffset>
                </wp:positionH>
                <wp:positionV relativeFrom="page">
                  <wp:posOffset>4800600</wp:posOffset>
                </wp:positionV>
                <wp:extent cx="1270" cy="457200"/>
                <wp:effectExtent l="6985" t="9525" r="10795" b="9525"/>
                <wp:wrapNone/>
                <wp:docPr id="604" name="Group 6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2081" y="7560"/>
                          <a:chExt cx="2" cy="720"/>
                        </a:xfrm>
                      </wpg:grpSpPr>
                      <wps:wsp>
                        <wps:cNvPr id="605" name="Freeform 112"/>
                        <wps:cNvSpPr>
                          <a:spLocks/>
                        </wps:cNvSpPr>
                        <wps:spPr bwMode="auto">
                          <a:xfrm>
                            <a:off x="2081" y="7560"/>
                            <a:ext cx="2" cy="720"/>
                          </a:xfrm>
                          <a:custGeom>
                            <a:avLst/>
                            <a:gdLst>
                              <a:gd name="T0" fmla="+- 0 7560 7560"/>
                              <a:gd name="T1" fmla="*/ 7560 h 720"/>
                              <a:gd name="T2" fmla="+- 0 8280 7560"/>
                              <a:gd name="T3" fmla="*/ 828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604D6A" id="Group 604" o:spid="_x0000_s1026" style="position:absolute;margin-left:104.05pt;margin-top:378pt;width:.1pt;height:36pt;z-index:-251698176;mso-position-horizontal-relative:page;mso-position-vertical-relative:page" coordorigin="2081,756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">
                <v:shape id="Freeform 112" o:spid="_x0000_s1027" style="position:absolute;left:2081;top:756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" path="m,l,720e" filled="f" strokecolor="#ed1a37" strokeweight=".5pt">
                  <v:path arrowok="t" o:connecttype="custom" o:connectlocs="0,7560;0,8280" o:connectangles="0,0"/>
                </v:shape>
                <w10:wrap anchorx="page" anchory="page"/>
              </v:group>
            </w:pict>
          </mc:Fallback>
        </mc:AlternateContent>
      </w:r>
      <w:r w:rsidRPr="00087851">
        <w:rPr>
          <w:sz w:val="72"/>
          <w:szCs w:val="72"/>
        </w:rPr>
        <mc:AlternateContent>
          <mc:Choice Requires="wpg">
            <w:drawing>
              <wp:anchor distT="0" distB="0" distL="114300" distR="114300" simplePos="0" relativeHeight="251620352" behindDoc="1" locked="0" layoutInCell="1" allowOverlap="1" wp14:anchorId="3228D2BA" wp14:editId="403E591C">
                <wp:simplePos x="0" y="0"/>
                <wp:positionH relativeFrom="page">
                  <wp:posOffset>1487170</wp:posOffset>
                </wp:positionH>
                <wp:positionV relativeFrom="paragraph">
                  <wp:posOffset>88900</wp:posOffset>
                </wp:positionV>
                <wp:extent cx="1270" cy="4343400"/>
                <wp:effectExtent l="10795" t="12700" r="6985" b="6350"/>
                <wp:wrapNone/>
                <wp:docPr id="602" name="Group 6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343400"/>
                          <a:chOff x="2342" y="140"/>
                          <a:chExt cx="2" cy="6840"/>
                        </a:xfrm>
                      </wpg:grpSpPr>
                      <wps:wsp>
                        <wps:cNvPr id="603" name="Freeform 114"/>
                        <wps:cNvSpPr>
                          <a:spLocks/>
                        </wps:cNvSpPr>
                        <wps:spPr bwMode="auto">
                          <a:xfrm>
                            <a:off x="2342" y="140"/>
                            <a:ext cx="2" cy="6840"/>
                          </a:xfrm>
                          <a:custGeom>
                            <a:avLst/>
                            <a:gdLst>
                              <a:gd name="T0" fmla="+- 0 140 140"/>
                              <a:gd name="T1" fmla="*/ 140 h 6840"/>
                              <a:gd name="T2" fmla="+- 0 6980 140"/>
                              <a:gd name="T3" fmla="*/ 6980 h 6840"/>
                            </a:gdLst>
                            <a:ahLst/>
                            <a:cxnLst>
                              <a:cxn ang="0">
                                <a:pos x="0" y="T1"/>
                              </a:cxn>
                              <a:cxn ang="0">
                                <a:pos x="0" y="T3"/>
                              </a:cxn>
                            </a:cxnLst>
                            <a:rect l="0" t="0" r="r" b="b"/>
                            <a:pathLst>
                              <a:path h="6840">
                                <a:moveTo>
                                  <a:pt x="0" y="0"/>
                                </a:moveTo>
                                <a:lnTo>
                                  <a:pt x="0" y="684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F1416B" id="Group 602" o:spid="_x0000_s1026" style="position:absolute;margin-left:117.1pt;margin-top:7pt;width:.1pt;height:342pt;z-index:-251696128;mso-position-horizontal-relative:page" coordorigin="2342,140" coordsize="2,6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">
                <v:shape id="Freeform 114" o:spid="_x0000_s1027" style="position:absolute;left:2342;top:140;width:2;height:6840;visibility:visible;mso-wrap-style:square;v-text-anchor:top" coordsize="2,6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" path="m,l,6840e" filled="f" strokecolor="#ed1a37" strokeweight=".5pt">
                  <v:path arrowok="t" o:connecttype="custom" o:connectlocs="0,140;0,6980" o:connectangles="0,0"/>
                </v:shape>
                <w10:wrap anchorx="page"/>
              </v:group>
            </w:pict>
          </mc:Fallback>
        </mc:AlternateContent>
      </w:r>
      <w:r w:rsidRPr="00087851">
        <w:rPr>
          <w:sz w:val="72"/>
          <w:szCs w:val="72"/>
        </w:rPr>
        <mc:AlternateContent>
          <mc:Choice Requires="wpg">
            <w:drawing>
              <wp:anchor distT="0" distB="0" distL="114300" distR="114300" simplePos="0" relativeHeight="251622400" behindDoc="1" locked="0" layoutInCell="1" allowOverlap="1" wp14:anchorId="350AA09F" wp14:editId="32ED6150">
                <wp:simplePos x="0" y="0"/>
                <wp:positionH relativeFrom="page">
                  <wp:posOffset>1652905</wp:posOffset>
                </wp:positionH>
                <wp:positionV relativeFrom="page">
                  <wp:posOffset>4800600</wp:posOffset>
                </wp:positionV>
                <wp:extent cx="1270" cy="457200"/>
                <wp:effectExtent l="5080" t="9525" r="12700" b="9525"/>
                <wp:wrapNone/>
                <wp:docPr id="600" name="Group 6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2603" y="7560"/>
                          <a:chExt cx="2" cy="720"/>
                        </a:xfrm>
                      </wpg:grpSpPr>
                      <wps:wsp>
                        <wps:cNvPr id="601" name="Freeform 116"/>
                        <wps:cNvSpPr>
                          <a:spLocks/>
                        </wps:cNvSpPr>
                        <wps:spPr bwMode="auto">
                          <a:xfrm>
                            <a:off x="2603" y="7560"/>
                            <a:ext cx="2" cy="720"/>
                          </a:xfrm>
                          <a:custGeom>
                            <a:avLst/>
                            <a:gdLst>
                              <a:gd name="T0" fmla="+- 0 7560 7560"/>
                              <a:gd name="T1" fmla="*/ 7560 h 720"/>
                              <a:gd name="T2" fmla="+- 0 8280 7560"/>
                              <a:gd name="T3" fmla="*/ 828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A066AC" id="Group 600" o:spid="_x0000_s1026" style="position:absolute;margin-left:130.15pt;margin-top:378pt;width:.1pt;height:36pt;z-index:-251694080;mso-position-horizontal-relative:page;mso-position-vertical-relative:page" coordorigin="2603,756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">
                <v:shape id="Freeform 116" o:spid="_x0000_s1027" style="position:absolute;left:2603;top:756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" path="m,l,720e" filled="f" strokecolor="#ed1a37" strokeweight=".5pt">
                  <v:path arrowok="t" o:connecttype="custom" o:connectlocs="0,7560;0,8280" o:connectangles="0,0"/>
                </v:shape>
                <w10:wrap anchorx="page" anchory="page"/>
              </v:group>
            </w:pict>
          </mc:Fallback>
        </mc:AlternateContent>
      </w:r>
      <w:r w:rsidRPr="00087851">
        <w:rPr>
          <w:sz w:val="72"/>
          <w:szCs w:val="72"/>
        </w:rPr>
        <mc:AlternateContent>
          <mc:Choice Requires="wpg">
            <w:drawing>
              <wp:anchor distT="0" distB="0" distL="114300" distR="114300" simplePos="0" relativeHeight="251624448" behindDoc="1" locked="0" layoutInCell="1" allowOverlap="1" wp14:anchorId="4717F90E" wp14:editId="57BB013E">
                <wp:simplePos x="0" y="0"/>
                <wp:positionH relativeFrom="page">
                  <wp:posOffset>1818640</wp:posOffset>
                </wp:positionH>
                <wp:positionV relativeFrom="page">
                  <wp:posOffset>4800600</wp:posOffset>
                </wp:positionV>
                <wp:extent cx="1270" cy="457200"/>
                <wp:effectExtent l="8890" t="9525" r="8890" b="9525"/>
                <wp:wrapNone/>
                <wp:docPr id="598" name="Group 5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2864" y="7560"/>
                          <a:chExt cx="2" cy="720"/>
                        </a:xfrm>
                      </wpg:grpSpPr>
                      <wps:wsp>
                        <wps:cNvPr id="599" name="Freeform 118"/>
                        <wps:cNvSpPr>
                          <a:spLocks/>
                        </wps:cNvSpPr>
                        <wps:spPr bwMode="auto">
                          <a:xfrm>
                            <a:off x="2864" y="7560"/>
                            <a:ext cx="2" cy="720"/>
                          </a:xfrm>
                          <a:custGeom>
                            <a:avLst/>
                            <a:gdLst>
                              <a:gd name="T0" fmla="+- 0 7560 7560"/>
                              <a:gd name="T1" fmla="*/ 7560 h 720"/>
                              <a:gd name="T2" fmla="+- 0 8280 7560"/>
                              <a:gd name="T3" fmla="*/ 828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17BE17" id="Group 598" o:spid="_x0000_s1026" style="position:absolute;margin-left:143.2pt;margin-top:378pt;width:.1pt;height:36pt;z-index:-251692032;mso-position-horizontal-relative:page;mso-position-vertical-relative:page" coordorigin="2864,756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">
                <v:shape id="Freeform 118" o:spid="_x0000_s1027" style="position:absolute;left:2864;top:756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" path="m,l,720e" filled="f" strokecolor="#ed1a37" strokeweight=".5pt">
                  <v:path arrowok="t" o:connecttype="custom" o:connectlocs="0,7560;0,8280" o:connectangles="0,0"/>
                </v:shape>
                <w10:wrap anchorx="page" anchory="page"/>
              </v:group>
            </w:pict>
          </mc:Fallback>
        </mc:AlternateContent>
      </w:r>
      <w:r w:rsidRPr="00087851">
        <w:rPr>
          <w:sz w:val="72"/>
          <w:szCs w:val="72"/>
        </w:rPr>
        <mc:AlternateContent>
          <mc:Choice Requires="wpg">
            <w:drawing>
              <wp:anchor distT="0" distB="0" distL="114300" distR="114300" simplePos="0" relativeHeight="251626496" behindDoc="1" locked="0" layoutInCell="1" allowOverlap="1" wp14:anchorId="7553E832" wp14:editId="3C2B96CB">
                <wp:simplePos x="0" y="0"/>
                <wp:positionH relativeFrom="page">
                  <wp:posOffset>1983740</wp:posOffset>
                </wp:positionH>
                <wp:positionV relativeFrom="page">
                  <wp:posOffset>4800600</wp:posOffset>
                </wp:positionV>
                <wp:extent cx="1270" cy="457200"/>
                <wp:effectExtent l="12065" t="9525" r="5715" b="9525"/>
                <wp:wrapNone/>
                <wp:docPr id="596" name="Group 5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3124" y="7560"/>
                          <a:chExt cx="2" cy="720"/>
                        </a:xfrm>
                      </wpg:grpSpPr>
                      <wps:wsp>
                        <wps:cNvPr id="597" name="Freeform 120"/>
                        <wps:cNvSpPr>
                          <a:spLocks/>
                        </wps:cNvSpPr>
                        <wps:spPr bwMode="auto">
                          <a:xfrm>
                            <a:off x="3124" y="7560"/>
                            <a:ext cx="2" cy="720"/>
                          </a:xfrm>
                          <a:custGeom>
                            <a:avLst/>
                            <a:gdLst>
                              <a:gd name="T0" fmla="+- 0 7560 7560"/>
                              <a:gd name="T1" fmla="*/ 7560 h 720"/>
                              <a:gd name="T2" fmla="+- 0 8280 7560"/>
                              <a:gd name="T3" fmla="*/ 828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6EB4B9" id="Group 596" o:spid="_x0000_s1026" style="position:absolute;margin-left:156.2pt;margin-top:378pt;width:.1pt;height:36pt;z-index:-251689984;mso-position-horizontal-relative:page;mso-position-vertical-relative:page" coordorigin="3124,756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">
                <v:shape id="Freeform 120" o:spid="_x0000_s1027" style="position:absolute;left:3124;top:756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" path="m,l,720e" filled="f" strokecolor="#ed1a37" strokeweight=".5pt">
                  <v:path arrowok="t" o:connecttype="custom" o:connectlocs="0,7560;0,8280" o:connectangles="0,0"/>
                </v:shape>
                <w10:wrap anchorx="page" anchory="page"/>
              </v:group>
            </w:pict>
          </mc:Fallback>
        </mc:AlternateContent>
      </w:r>
      <w:r w:rsidRPr="00087851">
        <w:rPr>
          <w:sz w:val="72"/>
          <w:szCs w:val="72"/>
        </w:rPr>
        <mc:AlternateContent>
          <mc:Choice Requires="wpg">
            <w:drawing>
              <wp:anchor distT="0" distB="0" distL="114300" distR="114300" simplePos="0" relativeHeight="251628544" behindDoc="1" locked="0" layoutInCell="1" allowOverlap="1" wp14:anchorId="22FCF1D5" wp14:editId="6F44B978">
                <wp:simplePos x="0" y="0"/>
                <wp:positionH relativeFrom="page">
                  <wp:posOffset>2149475</wp:posOffset>
                </wp:positionH>
                <wp:positionV relativeFrom="page">
                  <wp:posOffset>4800600</wp:posOffset>
                </wp:positionV>
                <wp:extent cx="1270" cy="457200"/>
                <wp:effectExtent l="6350" t="9525" r="11430" b="9525"/>
                <wp:wrapNone/>
                <wp:docPr id="594" name="Group 5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3385" y="7560"/>
                          <a:chExt cx="2" cy="720"/>
                        </a:xfrm>
                      </wpg:grpSpPr>
                      <wps:wsp>
                        <wps:cNvPr id="595" name="Freeform 122"/>
                        <wps:cNvSpPr>
                          <a:spLocks/>
                        </wps:cNvSpPr>
                        <wps:spPr bwMode="auto">
                          <a:xfrm>
                            <a:off x="3385" y="7560"/>
                            <a:ext cx="2" cy="720"/>
                          </a:xfrm>
                          <a:custGeom>
                            <a:avLst/>
                            <a:gdLst>
                              <a:gd name="T0" fmla="+- 0 7560 7560"/>
                              <a:gd name="T1" fmla="*/ 7560 h 720"/>
                              <a:gd name="T2" fmla="+- 0 8280 7560"/>
                              <a:gd name="T3" fmla="*/ 828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39637A" id="Group 594" o:spid="_x0000_s1026" style="position:absolute;margin-left:169.25pt;margin-top:378pt;width:.1pt;height:36pt;z-index:-251687936;mso-position-horizontal-relative:page;mso-position-vertical-relative:page" coordorigin="3385,756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">
                <v:shape id="Freeform 122" o:spid="_x0000_s1027" style="position:absolute;left:3385;top:756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" path="m,l,720e" filled="f" strokecolor="#ed1a37" strokeweight=".5pt">
                  <v:path arrowok="t" o:connecttype="custom" o:connectlocs="0,7560;0,8280" o:connectangles="0,0"/>
                </v:shape>
                <w10:wrap anchorx="page" anchory="page"/>
              </v:group>
            </w:pict>
          </mc:Fallback>
        </mc:AlternateContent>
      </w:r>
      <w:r w:rsidRPr="00087851">
        <w:rPr>
          <w:sz w:val="72"/>
          <w:szCs w:val="72"/>
        </w:rPr>
        <mc:AlternateContent>
          <mc:Choice Requires="wpg">
            <w:drawing>
              <wp:anchor distT="0" distB="0" distL="114300" distR="114300" simplePos="0" relativeHeight="251630592" behindDoc="1" locked="0" layoutInCell="1" allowOverlap="1" wp14:anchorId="21824988" wp14:editId="3A8C14A0">
                <wp:simplePos x="0" y="0"/>
                <wp:positionH relativeFrom="page">
                  <wp:posOffset>2315210</wp:posOffset>
                </wp:positionH>
                <wp:positionV relativeFrom="page">
                  <wp:posOffset>4800600</wp:posOffset>
                </wp:positionV>
                <wp:extent cx="1270" cy="457200"/>
                <wp:effectExtent l="10160" t="9525" r="7620" b="9525"/>
                <wp:wrapNone/>
                <wp:docPr id="592" name="Group 5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3646" y="7560"/>
                          <a:chExt cx="2" cy="720"/>
                        </a:xfrm>
                      </wpg:grpSpPr>
                      <wps:wsp>
                        <wps:cNvPr id="593" name="Freeform 124"/>
                        <wps:cNvSpPr>
                          <a:spLocks/>
                        </wps:cNvSpPr>
                        <wps:spPr bwMode="auto">
                          <a:xfrm>
                            <a:off x="3646" y="7560"/>
                            <a:ext cx="2" cy="720"/>
                          </a:xfrm>
                          <a:custGeom>
                            <a:avLst/>
                            <a:gdLst>
                              <a:gd name="T0" fmla="+- 0 7560 7560"/>
                              <a:gd name="T1" fmla="*/ 7560 h 720"/>
                              <a:gd name="T2" fmla="+- 0 8280 7560"/>
                              <a:gd name="T3" fmla="*/ 828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B31CFC" id="Group 592" o:spid="_x0000_s1026" style="position:absolute;margin-left:182.3pt;margin-top:378pt;width:.1pt;height:36pt;z-index:-251685888;mso-position-horizontal-relative:page;mso-position-vertical-relative:page" coordorigin="3646,756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">
                <v:shape id="Freeform 124" o:spid="_x0000_s1027" style="position:absolute;left:3646;top:756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" path="m,l,720e" filled="f" strokecolor="#ed1a37" strokeweight=".5pt">
                  <v:path arrowok="t" o:connecttype="custom" o:connectlocs="0,7560;0,8280" o:connectangles="0,0"/>
                </v:shape>
                <w10:wrap anchorx="page" anchory="page"/>
              </v:group>
            </w:pict>
          </mc:Fallback>
        </mc:AlternateContent>
      </w:r>
      <w:r w:rsidRPr="00087851">
        <w:rPr>
          <w:sz w:val="72"/>
          <w:szCs w:val="72"/>
        </w:rPr>
        <mc:AlternateContent>
          <mc:Choice Requires="wpg">
            <w:drawing>
              <wp:anchor distT="0" distB="0" distL="114300" distR="114300" simplePos="0" relativeHeight="251632640" behindDoc="1" locked="0" layoutInCell="1" allowOverlap="1" wp14:anchorId="5810059B" wp14:editId="2B00047C">
                <wp:simplePos x="0" y="0"/>
                <wp:positionH relativeFrom="page">
                  <wp:posOffset>2480945</wp:posOffset>
                </wp:positionH>
                <wp:positionV relativeFrom="page">
                  <wp:posOffset>4800600</wp:posOffset>
                </wp:positionV>
                <wp:extent cx="1270" cy="457200"/>
                <wp:effectExtent l="13970" t="9525" r="3810" b="9525"/>
                <wp:wrapNone/>
                <wp:docPr id="590" name="Group 5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3907" y="7560"/>
                          <a:chExt cx="2" cy="720"/>
                        </a:xfrm>
                      </wpg:grpSpPr>
                      <wps:wsp>
                        <wps:cNvPr id="591" name="Freeform 126"/>
                        <wps:cNvSpPr>
                          <a:spLocks/>
                        </wps:cNvSpPr>
                        <wps:spPr bwMode="auto">
                          <a:xfrm>
                            <a:off x="3907" y="7560"/>
                            <a:ext cx="2" cy="720"/>
                          </a:xfrm>
                          <a:custGeom>
                            <a:avLst/>
                            <a:gdLst>
                              <a:gd name="T0" fmla="+- 0 7560 7560"/>
                              <a:gd name="T1" fmla="*/ 7560 h 720"/>
                              <a:gd name="T2" fmla="+- 0 8280 7560"/>
                              <a:gd name="T3" fmla="*/ 828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3F23D4" id="Group 590" o:spid="_x0000_s1026" style="position:absolute;margin-left:195.35pt;margin-top:378pt;width:.1pt;height:36pt;z-index:-251683840;mso-position-horizontal-relative:page;mso-position-vertical-relative:page" coordorigin="3907,756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">
                <v:shape id="Freeform 126" o:spid="_x0000_s1027" style="position:absolute;left:3907;top:756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" path="m,l,720e" filled="f" strokecolor="#ed1a37" strokeweight=".5pt">
                  <v:path arrowok="t" o:connecttype="custom" o:connectlocs="0,7560;0,8280" o:connectangles="0,0"/>
                </v:shape>
                <w10:wrap anchorx="page" anchory="page"/>
              </v:group>
            </w:pict>
          </mc:Fallback>
        </mc:AlternateContent>
      </w:r>
      <w:r w:rsidRPr="00087851">
        <w:rPr>
          <w:sz w:val="72"/>
          <w:szCs w:val="72"/>
        </w:rPr>
        <mc:AlternateContent>
          <mc:Choice Requires="wpg">
            <w:drawing>
              <wp:anchor distT="0" distB="0" distL="114300" distR="114300" simplePos="0" relativeHeight="251634688" behindDoc="1" locked="0" layoutInCell="1" allowOverlap="1" wp14:anchorId="05FD4DE3" wp14:editId="3AB8D207">
                <wp:simplePos x="0" y="0"/>
                <wp:positionH relativeFrom="page">
                  <wp:posOffset>2811780</wp:posOffset>
                </wp:positionH>
                <wp:positionV relativeFrom="page">
                  <wp:posOffset>4800600</wp:posOffset>
                </wp:positionV>
                <wp:extent cx="1270" cy="457200"/>
                <wp:effectExtent l="11430" t="9525" r="6350" b="9525"/>
                <wp:wrapNone/>
                <wp:docPr id="588" name="Group 5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4428" y="7560"/>
                          <a:chExt cx="2" cy="720"/>
                        </a:xfrm>
                      </wpg:grpSpPr>
                      <wps:wsp>
                        <wps:cNvPr id="589" name="Freeform 130"/>
                        <wps:cNvSpPr>
                          <a:spLocks/>
                        </wps:cNvSpPr>
                        <wps:spPr bwMode="auto">
                          <a:xfrm>
                            <a:off x="4428" y="7560"/>
                            <a:ext cx="2" cy="720"/>
                          </a:xfrm>
                          <a:custGeom>
                            <a:avLst/>
                            <a:gdLst>
                              <a:gd name="T0" fmla="+- 0 7560 7560"/>
                              <a:gd name="T1" fmla="*/ 7560 h 720"/>
                              <a:gd name="T2" fmla="+- 0 8280 7560"/>
                              <a:gd name="T3" fmla="*/ 828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E2D093" id="Group 588" o:spid="_x0000_s1026" style="position:absolute;margin-left:221.4pt;margin-top:378pt;width:.1pt;height:36pt;z-index:-251681792;mso-position-horizontal-relative:page;mso-position-vertical-relative:page" coordorigin="4428,756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">
                <v:shape id="Freeform 130" o:spid="_x0000_s1027" style="position:absolute;left:4428;top:756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" path="m,l,720e" filled="f" strokecolor="#ed1a37" strokeweight=".5pt">
                  <v:path arrowok="t" o:connecttype="custom" o:connectlocs="0,7560;0,8280" o:connectangles="0,0"/>
                </v:shape>
                <w10:wrap anchorx="page" anchory="page"/>
              </v:group>
            </w:pict>
          </mc:Fallback>
        </mc:AlternateContent>
      </w:r>
      <w:r w:rsidRPr="00087851">
        <w:rPr>
          <w:sz w:val="72"/>
          <w:szCs w:val="72"/>
        </w:rPr>
        <mc:AlternateContent>
          <mc:Choice Requires="wpg">
            <w:drawing>
              <wp:anchor distT="0" distB="0" distL="114300" distR="114300" simplePos="0" relativeHeight="251636736" behindDoc="1" locked="0" layoutInCell="1" allowOverlap="1" wp14:anchorId="103F3F8F" wp14:editId="5F5E2D3C">
                <wp:simplePos x="0" y="0"/>
                <wp:positionH relativeFrom="page">
                  <wp:posOffset>2977515</wp:posOffset>
                </wp:positionH>
                <wp:positionV relativeFrom="page">
                  <wp:posOffset>4800600</wp:posOffset>
                </wp:positionV>
                <wp:extent cx="1270" cy="457200"/>
                <wp:effectExtent l="5715" t="9525" r="12065" b="9525"/>
                <wp:wrapNone/>
                <wp:docPr id="586" name="Group 5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4689" y="7560"/>
                          <a:chExt cx="2" cy="720"/>
                        </a:xfrm>
                      </wpg:grpSpPr>
                      <wps:wsp>
                        <wps:cNvPr id="587" name="Freeform 132"/>
                        <wps:cNvSpPr>
                          <a:spLocks/>
                        </wps:cNvSpPr>
                        <wps:spPr bwMode="auto">
                          <a:xfrm>
                            <a:off x="4689" y="7560"/>
                            <a:ext cx="2" cy="720"/>
                          </a:xfrm>
                          <a:custGeom>
                            <a:avLst/>
                            <a:gdLst>
                              <a:gd name="T0" fmla="+- 0 7560 7560"/>
                              <a:gd name="T1" fmla="*/ 7560 h 720"/>
                              <a:gd name="T2" fmla="+- 0 8280 7560"/>
                              <a:gd name="T3" fmla="*/ 828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013D1B" id="Group 586" o:spid="_x0000_s1026" style="position:absolute;margin-left:234.45pt;margin-top:378pt;width:.1pt;height:36pt;z-index:-251679744;mso-position-horizontal-relative:page;mso-position-vertical-relative:page" coordorigin="4689,756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">
                <v:shape id="Freeform 132" o:spid="_x0000_s1027" style="position:absolute;left:4689;top:756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" path="m,l,720e" filled="f" strokecolor="#ed1a37" strokeweight=".5pt">
                  <v:path arrowok="t" o:connecttype="custom" o:connectlocs="0,7560;0,8280" o:connectangles="0,0"/>
                </v:shape>
                <w10:wrap anchorx="page" anchory="page"/>
              </v:group>
            </w:pict>
          </mc:Fallback>
        </mc:AlternateContent>
      </w:r>
      <w:r w:rsidRPr="00087851">
        <w:rPr>
          <w:sz w:val="72"/>
          <w:szCs w:val="72"/>
        </w:rPr>
        <mc:AlternateContent>
          <mc:Choice Requires="wpg">
            <w:drawing>
              <wp:anchor distT="0" distB="0" distL="114300" distR="114300" simplePos="0" relativeHeight="251638784" behindDoc="1" locked="0" layoutInCell="1" allowOverlap="1" wp14:anchorId="7AAEA59D" wp14:editId="3AFA36B5">
                <wp:simplePos x="0" y="0"/>
                <wp:positionH relativeFrom="page">
                  <wp:posOffset>3143250</wp:posOffset>
                </wp:positionH>
                <wp:positionV relativeFrom="page">
                  <wp:posOffset>4800600</wp:posOffset>
                </wp:positionV>
                <wp:extent cx="1270" cy="457200"/>
                <wp:effectExtent l="9525" t="9525" r="8255" b="9525"/>
                <wp:wrapNone/>
                <wp:docPr id="584" name="Group 5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4950" y="7560"/>
                          <a:chExt cx="2" cy="720"/>
                        </a:xfrm>
                      </wpg:grpSpPr>
                      <wps:wsp>
                        <wps:cNvPr id="585" name="Freeform 134"/>
                        <wps:cNvSpPr>
                          <a:spLocks/>
                        </wps:cNvSpPr>
                        <wps:spPr bwMode="auto">
                          <a:xfrm>
                            <a:off x="4950" y="7560"/>
                            <a:ext cx="2" cy="720"/>
                          </a:xfrm>
                          <a:custGeom>
                            <a:avLst/>
                            <a:gdLst>
                              <a:gd name="T0" fmla="+- 0 7560 7560"/>
                              <a:gd name="T1" fmla="*/ 7560 h 720"/>
                              <a:gd name="T2" fmla="+- 0 8280 7560"/>
                              <a:gd name="T3" fmla="*/ 828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AB530D" id="Group 584" o:spid="_x0000_s1026" style="position:absolute;margin-left:247.5pt;margin-top:378pt;width:.1pt;height:36pt;z-index:-251677696;mso-position-horizontal-relative:page;mso-position-vertical-relative:page" coordorigin="4950,756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">
                <v:shape id="Freeform 134" o:spid="_x0000_s1027" style="position:absolute;left:4950;top:756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" path="m,l,720e" filled="f" strokecolor="#ed1a37" strokeweight=".5pt">
                  <v:path arrowok="t" o:connecttype="custom" o:connectlocs="0,7560;0,8280" o:connectangles="0,0"/>
                </v:shape>
                <w10:wrap anchorx="page" anchory="page"/>
              </v:group>
            </w:pict>
          </mc:Fallback>
        </mc:AlternateContent>
      </w:r>
      <w:r w:rsidRPr="00087851">
        <w:rPr>
          <w:sz w:val="72"/>
          <w:szCs w:val="72"/>
        </w:rPr>
        <mc:AlternateContent>
          <mc:Choice Requires="wpg">
            <w:drawing>
              <wp:anchor distT="0" distB="0" distL="114300" distR="114300" simplePos="0" relativeHeight="251640832" behindDoc="1" locked="0" layoutInCell="1" allowOverlap="1" wp14:anchorId="3EEE6995" wp14:editId="2C11846A">
                <wp:simplePos x="0" y="0"/>
                <wp:positionH relativeFrom="page">
                  <wp:posOffset>3308985</wp:posOffset>
                </wp:positionH>
                <wp:positionV relativeFrom="page">
                  <wp:posOffset>4800600</wp:posOffset>
                </wp:positionV>
                <wp:extent cx="1270" cy="457200"/>
                <wp:effectExtent l="13335" t="9525" r="4445" b="9525"/>
                <wp:wrapNone/>
                <wp:docPr id="582" name="Group 5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5211" y="7560"/>
                          <a:chExt cx="2" cy="720"/>
                        </a:xfrm>
                      </wpg:grpSpPr>
                      <wps:wsp>
                        <wps:cNvPr id="583" name="Freeform 136"/>
                        <wps:cNvSpPr>
                          <a:spLocks/>
                        </wps:cNvSpPr>
                        <wps:spPr bwMode="auto">
                          <a:xfrm>
                            <a:off x="5211" y="7560"/>
                            <a:ext cx="2" cy="720"/>
                          </a:xfrm>
                          <a:custGeom>
                            <a:avLst/>
                            <a:gdLst>
                              <a:gd name="T0" fmla="+- 0 7560 7560"/>
                              <a:gd name="T1" fmla="*/ 7560 h 720"/>
                              <a:gd name="T2" fmla="+- 0 8280 7560"/>
                              <a:gd name="T3" fmla="*/ 828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5DBBA2" id="Group 582" o:spid="_x0000_s1026" style="position:absolute;margin-left:260.55pt;margin-top:378pt;width:.1pt;height:36pt;z-index:-251675648;mso-position-horizontal-relative:page;mso-position-vertical-relative:page" coordorigin="5211,756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">
                <v:shape id="Freeform 136" o:spid="_x0000_s1027" style="position:absolute;left:5211;top:756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" path="m,l,720e" filled="f" strokecolor="#ed1a37" strokeweight=".5pt">
                  <v:path arrowok="t" o:connecttype="custom" o:connectlocs="0,7560;0,8280" o:connectangles="0,0"/>
                </v:shape>
                <w10:wrap anchorx="page" anchory="page"/>
              </v:group>
            </w:pict>
          </mc:Fallback>
        </mc:AlternateContent>
      </w:r>
      <w:r w:rsidRPr="00087851">
        <w:rPr>
          <w:sz w:val="72"/>
          <w:szCs w:val="72"/>
        </w:rPr>
        <mc:AlternateContent>
          <mc:Choice Requires="wpg">
            <w:drawing>
              <wp:anchor distT="0" distB="0" distL="114300" distR="114300" simplePos="0" relativeHeight="251642880" behindDoc="1" locked="0" layoutInCell="1" allowOverlap="1" wp14:anchorId="74459B4A" wp14:editId="37119500">
                <wp:simplePos x="0" y="0"/>
                <wp:positionH relativeFrom="page">
                  <wp:posOffset>3474720</wp:posOffset>
                </wp:positionH>
                <wp:positionV relativeFrom="page">
                  <wp:posOffset>4800600</wp:posOffset>
                </wp:positionV>
                <wp:extent cx="1270" cy="457200"/>
                <wp:effectExtent l="7620" t="9525" r="10160" b="9525"/>
                <wp:wrapNone/>
                <wp:docPr id="580" name="Group 5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5472" y="7560"/>
                          <a:chExt cx="2" cy="720"/>
                        </a:xfrm>
                      </wpg:grpSpPr>
                      <wps:wsp>
                        <wps:cNvPr id="581" name="Freeform 138"/>
                        <wps:cNvSpPr>
                          <a:spLocks/>
                        </wps:cNvSpPr>
                        <wps:spPr bwMode="auto">
                          <a:xfrm>
                            <a:off x="5472" y="7560"/>
                            <a:ext cx="2" cy="720"/>
                          </a:xfrm>
                          <a:custGeom>
                            <a:avLst/>
                            <a:gdLst>
                              <a:gd name="T0" fmla="+- 0 7560 7560"/>
                              <a:gd name="T1" fmla="*/ 7560 h 720"/>
                              <a:gd name="T2" fmla="+- 0 8280 7560"/>
                              <a:gd name="T3" fmla="*/ 828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DC2B4B" id="Group 580" o:spid="_x0000_s1026" style="position:absolute;margin-left:273.6pt;margin-top:378pt;width:.1pt;height:36pt;z-index:-251673600;mso-position-horizontal-relative:page;mso-position-vertical-relative:page" coordorigin="5472,756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">
                <v:shape id="Freeform 138" o:spid="_x0000_s1027" style="position:absolute;left:5472;top:756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" path="m,l,720e" filled="f" strokecolor="#ed1a37" strokeweight=".5pt">
                  <v:path arrowok="t" o:connecttype="custom" o:connectlocs="0,7560;0,8280" o:connectangles="0,0"/>
                </v:shape>
                <w10:wrap anchorx="page" anchory="page"/>
              </v:group>
            </w:pict>
          </mc:Fallback>
        </mc:AlternateContent>
      </w:r>
      <w:r w:rsidRPr="00087851">
        <w:rPr>
          <w:sz w:val="72"/>
          <w:szCs w:val="72"/>
        </w:rPr>
        <mc:AlternateContent>
          <mc:Choice Requires="wpg">
            <w:drawing>
              <wp:anchor distT="0" distB="0" distL="114300" distR="114300" simplePos="0" relativeHeight="251644928" behindDoc="1" locked="0" layoutInCell="1" allowOverlap="1" wp14:anchorId="5536FB04" wp14:editId="388DE735">
                <wp:simplePos x="0" y="0"/>
                <wp:positionH relativeFrom="page">
                  <wp:posOffset>3639820</wp:posOffset>
                </wp:positionH>
                <wp:positionV relativeFrom="page">
                  <wp:posOffset>4800600</wp:posOffset>
                </wp:positionV>
                <wp:extent cx="1270" cy="457200"/>
                <wp:effectExtent l="10795" t="9525" r="6985" b="9525"/>
                <wp:wrapNone/>
                <wp:docPr id="578" name="Group 5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5732" y="7560"/>
                          <a:chExt cx="2" cy="720"/>
                        </a:xfrm>
                      </wpg:grpSpPr>
                      <wps:wsp>
                        <wps:cNvPr id="579" name="Freeform 140"/>
                        <wps:cNvSpPr>
                          <a:spLocks/>
                        </wps:cNvSpPr>
                        <wps:spPr bwMode="auto">
                          <a:xfrm>
                            <a:off x="5732" y="7560"/>
                            <a:ext cx="2" cy="720"/>
                          </a:xfrm>
                          <a:custGeom>
                            <a:avLst/>
                            <a:gdLst>
                              <a:gd name="T0" fmla="+- 0 7560 7560"/>
                              <a:gd name="T1" fmla="*/ 7560 h 720"/>
                              <a:gd name="T2" fmla="+- 0 8280 7560"/>
                              <a:gd name="T3" fmla="*/ 828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0952A7" id="Group 578" o:spid="_x0000_s1026" style="position:absolute;margin-left:286.6pt;margin-top:378pt;width:.1pt;height:36pt;z-index:-251671552;mso-position-horizontal-relative:page;mso-position-vertical-relative:page" coordorigin="5732,756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">
                <v:shape id="Freeform 140" o:spid="_x0000_s1027" style="position:absolute;left:5732;top:756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" path="m,l,720e" filled="f" strokecolor="#ed1a37" strokeweight=".5pt">
                  <v:path arrowok="t" o:connecttype="custom" o:connectlocs="0,7560;0,8280" o:connectangles="0,0"/>
                </v:shape>
                <w10:wrap anchorx="page" anchory="page"/>
              </v:group>
            </w:pict>
          </mc:Fallback>
        </mc:AlternateContent>
      </w:r>
      <w:r w:rsidRPr="00087851">
        <w:rPr>
          <w:sz w:val="72"/>
          <w:szCs w:val="72"/>
        </w:rPr>
        <mc:AlternateContent>
          <mc:Choice Requires="wpg">
            <w:drawing>
              <wp:anchor distT="0" distB="0" distL="114300" distR="114300" simplePos="0" relativeHeight="251653120" behindDoc="1" locked="0" layoutInCell="1" allowOverlap="1" wp14:anchorId="35BFE3CD" wp14:editId="36EBBDA9">
                <wp:simplePos x="0" y="0"/>
                <wp:positionH relativeFrom="page">
                  <wp:posOffset>3805555</wp:posOffset>
                </wp:positionH>
                <wp:positionV relativeFrom="page">
                  <wp:posOffset>4800600</wp:posOffset>
                </wp:positionV>
                <wp:extent cx="1270" cy="457200"/>
                <wp:effectExtent l="5080" t="9525" r="12700" b="9525"/>
                <wp:wrapNone/>
                <wp:docPr id="576" name="Group 5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5993" y="7560"/>
                          <a:chExt cx="2" cy="720"/>
                        </a:xfrm>
                      </wpg:grpSpPr>
                      <wps:wsp>
                        <wps:cNvPr id="577" name="Freeform 142"/>
                        <wps:cNvSpPr>
                          <a:spLocks/>
                        </wps:cNvSpPr>
                        <wps:spPr bwMode="auto">
                          <a:xfrm>
                            <a:off x="5993" y="7560"/>
                            <a:ext cx="2" cy="720"/>
                          </a:xfrm>
                          <a:custGeom>
                            <a:avLst/>
                            <a:gdLst>
                              <a:gd name="T0" fmla="+- 0 7560 7560"/>
                              <a:gd name="T1" fmla="*/ 7560 h 720"/>
                              <a:gd name="T2" fmla="+- 0 8280 7560"/>
                              <a:gd name="T3" fmla="*/ 828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068E15" id="Group 576" o:spid="_x0000_s1026" style="position:absolute;margin-left:299.65pt;margin-top:378pt;width:.1pt;height:36pt;z-index:-251663360;mso-position-horizontal-relative:page;mso-position-vertical-relative:page" coordorigin="5993,756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">
                <v:shape id="Freeform 142" o:spid="_x0000_s1027" style="position:absolute;left:5993;top:756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" path="m,l,720e" filled="f" strokecolor="#ed1a37" strokeweight=".5pt">
                  <v:path arrowok="t" o:connecttype="custom" o:connectlocs="0,7560;0,8280" o:connectangles="0,0"/>
                </v:shape>
                <w10:wrap anchorx="page" anchory="page"/>
              </v:group>
            </w:pict>
          </mc:Fallback>
        </mc:AlternateContent>
      </w:r>
      <w:r w:rsidRPr="00087851">
        <w:rPr>
          <w:sz w:val="72"/>
          <w:szCs w:val="72"/>
        </w:rPr>
        <mc:AlternateContent>
          <mc:Choice Requires="wpg">
            <w:drawing>
              <wp:anchor distT="0" distB="0" distL="114300" distR="114300" simplePos="0" relativeHeight="251666432" behindDoc="1" locked="0" layoutInCell="1" allowOverlap="1" wp14:anchorId="2DC1E943" wp14:editId="0CD7DB55">
                <wp:simplePos x="0" y="0"/>
                <wp:positionH relativeFrom="page">
                  <wp:posOffset>3971290</wp:posOffset>
                </wp:positionH>
                <wp:positionV relativeFrom="page">
                  <wp:posOffset>4800600</wp:posOffset>
                </wp:positionV>
                <wp:extent cx="1270" cy="457200"/>
                <wp:effectExtent l="8890" t="9525" r="8890" b="9525"/>
                <wp:wrapNone/>
                <wp:docPr id="574" name="Group 5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6254" y="7560"/>
                          <a:chExt cx="2" cy="720"/>
                        </a:xfrm>
                      </wpg:grpSpPr>
                      <wps:wsp>
                        <wps:cNvPr id="575" name="Freeform 144"/>
                        <wps:cNvSpPr>
                          <a:spLocks/>
                        </wps:cNvSpPr>
                        <wps:spPr bwMode="auto">
                          <a:xfrm>
                            <a:off x="6254" y="7560"/>
                            <a:ext cx="2" cy="720"/>
                          </a:xfrm>
                          <a:custGeom>
                            <a:avLst/>
                            <a:gdLst>
                              <a:gd name="T0" fmla="+- 0 7560 7560"/>
                              <a:gd name="T1" fmla="*/ 7560 h 720"/>
                              <a:gd name="T2" fmla="+- 0 8280 7560"/>
                              <a:gd name="T3" fmla="*/ 828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ADC992" id="Group 574" o:spid="_x0000_s1026" style="position:absolute;margin-left:312.7pt;margin-top:378pt;width:.1pt;height:36pt;z-index:-251650048;mso-position-horizontal-relative:page;mso-position-vertical-relative:page" coordorigin="6254,756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">
                <v:shape id="Freeform 144" o:spid="_x0000_s1027" style="position:absolute;left:6254;top:756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" path="m,l,720e" filled="f" strokecolor="#ed1a37" strokeweight=".5pt">
                  <v:path arrowok="t" o:connecttype="custom" o:connectlocs="0,7560;0,8280" o:connectangles="0,0"/>
                </v:shape>
                <w10:wrap anchorx="page" anchory="page"/>
              </v:group>
            </w:pict>
          </mc:Fallback>
        </mc:AlternateContent>
      </w:r>
      <w:r w:rsidRPr="00087851">
        <w:rPr>
          <w:sz w:val="72"/>
          <w:szCs w:val="72"/>
        </w:rPr>
        <mc:AlternateContent>
          <mc:Choice Requires="wpg">
            <w:drawing>
              <wp:anchor distT="0" distB="0" distL="114300" distR="114300" simplePos="0" relativeHeight="251668480" behindDoc="1" locked="0" layoutInCell="1" allowOverlap="1" wp14:anchorId="41684A96" wp14:editId="500604AD">
                <wp:simplePos x="0" y="0"/>
                <wp:positionH relativeFrom="page">
                  <wp:posOffset>4137025</wp:posOffset>
                </wp:positionH>
                <wp:positionV relativeFrom="page">
                  <wp:posOffset>4800600</wp:posOffset>
                </wp:positionV>
                <wp:extent cx="1270" cy="457200"/>
                <wp:effectExtent l="12700" t="9525" r="5080" b="9525"/>
                <wp:wrapNone/>
                <wp:docPr id="572" name="Group 5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6515" y="7560"/>
                          <a:chExt cx="2" cy="720"/>
                        </a:xfrm>
                      </wpg:grpSpPr>
                      <wps:wsp>
                        <wps:cNvPr id="573" name="Freeform 146"/>
                        <wps:cNvSpPr>
                          <a:spLocks/>
                        </wps:cNvSpPr>
                        <wps:spPr bwMode="auto">
                          <a:xfrm>
                            <a:off x="6515" y="7560"/>
                            <a:ext cx="2" cy="720"/>
                          </a:xfrm>
                          <a:custGeom>
                            <a:avLst/>
                            <a:gdLst>
                              <a:gd name="T0" fmla="+- 0 7560 7560"/>
                              <a:gd name="T1" fmla="*/ 7560 h 720"/>
                              <a:gd name="T2" fmla="+- 0 8280 7560"/>
                              <a:gd name="T3" fmla="*/ 828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943B4D" id="Group 572" o:spid="_x0000_s1026" style="position:absolute;margin-left:325.75pt;margin-top:378pt;width:.1pt;height:36pt;z-index:-251648000;mso-position-horizontal-relative:page;mso-position-vertical-relative:page" coordorigin="6515,756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">
                <v:shape id="Freeform 146" o:spid="_x0000_s1027" style="position:absolute;left:6515;top:756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" path="m,l,720e" filled="f" strokecolor="#ed1a37" strokeweight=".5pt">
                  <v:path arrowok="t" o:connecttype="custom" o:connectlocs="0,7560;0,8280" o:connectangles="0,0"/>
                </v:shape>
                <w10:wrap anchorx="page" anchory="page"/>
              </v:group>
            </w:pict>
          </mc:Fallback>
        </mc:AlternateContent>
      </w:r>
      <w:r w:rsidRPr="00087851">
        <w:rPr>
          <w:sz w:val="72"/>
          <w:szCs w:val="72"/>
        </w:rPr>
        <mc:AlternateContent>
          <mc:Choice Requires="wpg">
            <w:drawing>
              <wp:anchor distT="0" distB="0" distL="114300" distR="114300" simplePos="0" relativeHeight="251670528" behindDoc="1" locked="0" layoutInCell="1" allowOverlap="1" wp14:anchorId="460D967E" wp14:editId="11EE2E8D">
                <wp:simplePos x="0" y="0"/>
                <wp:positionH relativeFrom="page">
                  <wp:posOffset>4302125</wp:posOffset>
                </wp:positionH>
                <wp:positionV relativeFrom="page">
                  <wp:posOffset>4800600</wp:posOffset>
                </wp:positionV>
                <wp:extent cx="1270" cy="457200"/>
                <wp:effectExtent l="6350" t="9525" r="11430" b="9525"/>
                <wp:wrapNone/>
                <wp:docPr id="570" name="Group 5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6775" y="7560"/>
                          <a:chExt cx="2" cy="720"/>
                        </a:xfrm>
                      </wpg:grpSpPr>
                      <wps:wsp>
                        <wps:cNvPr id="571" name="Freeform 148"/>
                        <wps:cNvSpPr>
                          <a:spLocks/>
                        </wps:cNvSpPr>
                        <wps:spPr bwMode="auto">
                          <a:xfrm>
                            <a:off x="6775" y="7560"/>
                            <a:ext cx="2" cy="720"/>
                          </a:xfrm>
                          <a:custGeom>
                            <a:avLst/>
                            <a:gdLst>
                              <a:gd name="T0" fmla="+- 0 7560 7560"/>
                              <a:gd name="T1" fmla="*/ 7560 h 720"/>
                              <a:gd name="T2" fmla="+- 0 8280 7560"/>
                              <a:gd name="T3" fmla="*/ 828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7A7A0B" id="Group 570" o:spid="_x0000_s1026" style="position:absolute;margin-left:338.75pt;margin-top:378pt;width:.1pt;height:36pt;z-index:-251645952;mso-position-horizontal-relative:page;mso-position-vertical-relative:page" coordorigin="6775,756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">
                <v:shape id="Freeform 148" o:spid="_x0000_s1027" style="position:absolute;left:6775;top:756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" path="m,l,720e" filled="f" strokecolor="#ed1a37" strokeweight=".5pt">
                  <v:path arrowok="t" o:connecttype="custom" o:connectlocs="0,7560;0,8280" o:connectangles="0,0"/>
                </v:shape>
                <w10:wrap anchorx="page" anchory="page"/>
              </v:group>
            </w:pict>
          </mc:Fallback>
        </mc:AlternateContent>
      </w:r>
      <w:r w:rsidRPr="00087851">
        <w:rPr>
          <w:sz w:val="72"/>
          <w:szCs w:val="72"/>
        </w:rPr>
        <mc:AlternateContent>
          <mc:Choice Requires="wpg">
            <w:drawing>
              <wp:anchor distT="0" distB="0" distL="114300" distR="114300" simplePos="0" relativeHeight="251672576" behindDoc="1" locked="0" layoutInCell="1" allowOverlap="1" wp14:anchorId="1D46542D" wp14:editId="797C988F">
                <wp:simplePos x="0" y="0"/>
                <wp:positionH relativeFrom="page">
                  <wp:posOffset>4467860</wp:posOffset>
                </wp:positionH>
                <wp:positionV relativeFrom="page">
                  <wp:posOffset>4800600</wp:posOffset>
                </wp:positionV>
                <wp:extent cx="1270" cy="457200"/>
                <wp:effectExtent l="10160" t="9525" r="7620" b="9525"/>
                <wp:wrapNone/>
                <wp:docPr id="568" name="Group 5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7036" y="7560"/>
                          <a:chExt cx="2" cy="720"/>
                        </a:xfrm>
                      </wpg:grpSpPr>
                      <wps:wsp>
                        <wps:cNvPr id="569" name="Freeform 150"/>
                        <wps:cNvSpPr>
                          <a:spLocks/>
                        </wps:cNvSpPr>
                        <wps:spPr bwMode="auto">
                          <a:xfrm>
                            <a:off x="7036" y="7560"/>
                            <a:ext cx="2" cy="720"/>
                          </a:xfrm>
                          <a:custGeom>
                            <a:avLst/>
                            <a:gdLst>
                              <a:gd name="T0" fmla="+- 0 7560 7560"/>
                              <a:gd name="T1" fmla="*/ 7560 h 720"/>
                              <a:gd name="T2" fmla="+- 0 8280 7560"/>
                              <a:gd name="T3" fmla="*/ 828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41952E" id="Group 568" o:spid="_x0000_s1026" style="position:absolute;margin-left:351.8pt;margin-top:378pt;width:.1pt;height:36pt;z-index:-251643904;mso-position-horizontal-relative:page;mso-position-vertical-relative:page" coordorigin="7036,756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">
                <v:shape id="Freeform 150" o:spid="_x0000_s1027" style="position:absolute;left:7036;top:756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" path="m,l,720e" filled="f" strokecolor="#ed1a37" strokeweight=".5pt">
                  <v:path arrowok="t" o:connecttype="custom" o:connectlocs="0,7560;0,8280" o:connectangles="0,0"/>
                </v:shape>
                <w10:wrap anchorx="page" anchory="page"/>
              </v:group>
            </w:pict>
          </mc:Fallback>
        </mc:AlternateContent>
      </w:r>
      <w:r w:rsidRPr="00087851">
        <w:rPr>
          <w:sz w:val="72"/>
          <w:szCs w:val="72"/>
        </w:rPr>
        <mc:AlternateContent>
          <mc:Choice Requires="wpg">
            <w:drawing>
              <wp:anchor distT="0" distB="0" distL="114300" distR="114300" simplePos="0" relativeHeight="251674624" behindDoc="1" locked="0" layoutInCell="1" allowOverlap="1" wp14:anchorId="6A4F5987" wp14:editId="3BF58EC6">
                <wp:simplePos x="0" y="0"/>
                <wp:positionH relativeFrom="page">
                  <wp:posOffset>4633595</wp:posOffset>
                </wp:positionH>
                <wp:positionV relativeFrom="page">
                  <wp:posOffset>4800600</wp:posOffset>
                </wp:positionV>
                <wp:extent cx="1270" cy="457200"/>
                <wp:effectExtent l="13970" t="9525" r="3810" b="9525"/>
                <wp:wrapNone/>
                <wp:docPr id="566" name="Group 5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7297" y="7560"/>
                          <a:chExt cx="2" cy="720"/>
                        </a:xfrm>
                      </wpg:grpSpPr>
                      <wps:wsp>
                        <wps:cNvPr id="567" name="Freeform 152"/>
                        <wps:cNvSpPr>
                          <a:spLocks/>
                        </wps:cNvSpPr>
                        <wps:spPr bwMode="auto">
                          <a:xfrm>
                            <a:off x="7297" y="7560"/>
                            <a:ext cx="2" cy="720"/>
                          </a:xfrm>
                          <a:custGeom>
                            <a:avLst/>
                            <a:gdLst>
                              <a:gd name="T0" fmla="+- 0 7560 7560"/>
                              <a:gd name="T1" fmla="*/ 7560 h 720"/>
                              <a:gd name="T2" fmla="+- 0 8280 7560"/>
                              <a:gd name="T3" fmla="*/ 828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54A4AB" id="Group 566" o:spid="_x0000_s1026" style="position:absolute;margin-left:364.85pt;margin-top:378pt;width:.1pt;height:36pt;z-index:-251641856;mso-position-horizontal-relative:page;mso-position-vertical-relative:page" coordorigin="7297,756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">
                <v:shape id="Freeform 152" o:spid="_x0000_s1027" style="position:absolute;left:7297;top:756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" path="m,l,720e" filled="f" strokecolor="#ed1a37" strokeweight=".5pt">
                  <v:path arrowok="t" o:connecttype="custom" o:connectlocs="0,7560;0,8280" o:connectangles="0,0"/>
                </v:shape>
                <w10:wrap anchorx="page" anchory="page"/>
              </v:group>
            </w:pict>
          </mc:Fallback>
        </mc:AlternateContent>
      </w:r>
      <w:r w:rsidRPr="00087851">
        <w:rPr>
          <w:sz w:val="72"/>
          <w:szCs w:val="72"/>
        </w:rPr>
        <mc:AlternateContent>
          <mc:Choice Requires="wpg">
            <w:drawing>
              <wp:anchor distT="0" distB="0" distL="114300" distR="114300" simplePos="0" relativeHeight="251676672" behindDoc="1" locked="0" layoutInCell="1" allowOverlap="1" wp14:anchorId="54748608" wp14:editId="56732043">
                <wp:simplePos x="0" y="0"/>
                <wp:positionH relativeFrom="page">
                  <wp:posOffset>4799330</wp:posOffset>
                </wp:positionH>
                <wp:positionV relativeFrom="page">
                  <wp:posOffset>4800600</wp:posOffset>
                </wp:positionV>
                <wp:extent cx="1270" cy="457200"/>
                <wp:effectExtent l="8255" t="9525" r="9525" b="9525"/>
                <wp:wrapNone/>
                <wp:docPr id="564" name="Group 5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7558" y="7560"/>
                          <a:chExt cx="2" cy="720"/>
                        </a:xfrm>
                      </wpg:grpSpPr>
                      <wps:wsp>
                        <wps:cNvPr id="565" name="Freeform 154"/>
                        <wps:cNvSpPr>
                          <a:spLocks/>
                        </wps:cNvSpPr>
                        <wps:spPr bwMode="auto">
                          <a:xfrm>
                            <a:off x="7558" y="7560"/>
                            <a:ext cx="2" cy="720"/>
                          </a:xfrm>
                          <a:custGeom>
                            <a:avLst/>
                            <a:gdLst>
                              <a:gd name="T0" fmla="+- 0 7560 7560"/>
                              <a:gd name="T1" fmla="*/ 7560 h 720"/>
                              <a:gd name="T2" fmla="+- 0 8280 7560"/>
                              <a:gd name="T3" fmla="*/ 828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1B645C" id="Group 564" o:spid="_x0000_s1026" style="position:absolute;margin-left:377.9pt;margin-top:378pt;width:.1pt;height:36pt;z-index:-251639808;mso-position-horizontal-relative:page;mso-position-vertical-relative:page" coordorigin="7558,756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">
                <v:shape id="Freeform 154" o:spid="_x0000_s1027" style="position:absolute;left:7558;top:756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" path="m,l,720e" filled="f" strokecolor="#ed1a37" strokeweight=".5pt">
                  <v:path arrowok="t" o:connecttype="custom" o:connectlocs="0,7560;0,8280" o:connectangles="0,0"/>
                </v:shape>
                <w10:wrap anchorx="page" anchory="page"/>
              </v:group>
            </w:pict>
          </mc:Fallback>
        </mc:AlternateContent>
      </w:r>
      <w:r w:rsidRPr="00087851">
        <w:rPr>
          <w:sz w:val="72"/>
          <w:szCs w:val="72"/>
        </w:rPr>
        <mc:AlternateContent>
          <mc:Choice Requires="wpg">
            <w:drawing>
              <wp:anchor distT="0" distB="0" distL="114300" distR="114300" simplePos="0" relativeHeight="251678720" behindDoc="1" locked="0" layoutInCell="1" allowOverlap="1" wp14:anchorId="53FB9F98" wp14:editId="19A99E7B">
                <wp:simplePos x="0" y="0"/>
                <wp:positionH relativeFrom="page">
                  <wp:posOffset>4965065</wp:posOffset>
                </wp:positionH>
                <wp:positionV relativeFrom="page">
                  <wp:posOffset>4800600</wp:posOffset>
                </wp:positionV>
                <wp:extent cx="1270" cy="457200"/>
                <wp:effectExtent l="12065" t="9525" r="5715" b="9525"/>
                <wp:wrapNone/>
                <wp:docPr id="562" name="Group 5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7819" y="7560"/>
                          <a:chExt cx="2" cy="720"/>
                        </a:xfrm>
                      </wpg:grpSpPr>
                      <wps:wsp>
                        <wps:cNvPr id="563" name="Freeform 156"/>
                        <wps:cNvSpPr>
                          <a:spLocks/>
                        </wps:cNvSpPr>
                        <wps:spPr bwMode="auto">
                          <a:xfrm>
                            <a:off x="7819" y="7560"/>
                            <a:ext cx="2" cy="720"/>
                          </a:xfrm>
                          <a:custGeom>
                            <a:avLst/>
                            <a:gdLst>
                              <a:gd name="T0" fmla="+- 0 7560 7560"/>
                              <a:gd name="T1" fmla="*/ 7560 h 720"/>
                              <a:gd name="T2" fmla="+- 0 8280 7560"/>
                              <a:gd name="T3" fmla="*/ 828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A37F8F" id="Group 562" o:spid="_x0000_s1026" style="position:absolute;margin-left:390.95pt;margin-top:378pt;width:.1pt;height:36pt;z-index:-251637760;mso-position-horizontal-relative:page;mso-position-vertical-relative:page" coordorigin="7819,756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">
                <v:shape id="Freeform 156" o:spid="_x0000_s1027" style="position:absolute;left:7819;top:756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" path="m,l,720e" filled="f" strokecolor="#ed1a37" strokeweight=".5pt">
                  <v:path arrowok="t" o:connecttype="custom" o:connectlocs="0,7560;0,8280" o:connectangles="0,0"/>
                </v:shape>
                <w10:wrap anchorx="page" anchory="page"/>
              </v:group>
            </w:pict>
          </mc:Fallback>
        </mc:AlternateContent>
      </w:r>
      <w:r w:rsidRPr="00087851">
        <w:rPr>
          <w:sz w:val="72"/>
          <w:szCs w:val="72"/>
        </w:rPr>
        <mc:AlternateContent>
          <mc:Choice Requires="wpg">
            <w:drawing>
              <wp:anchor distT="0" distB="0" distL="114300" distR="114300" simplePos="0" relativeHeight="251680768" behindDoc="1" locked="0" layoutInCell="1" allowOverlap="1" wp14:anchorId="169D07D7" wp14:editId="1B319CFE">
                <wp:simplePos x="0" y="0"/>
                <wp:positionH relativeFrom="page">
                  <wp:posOffset>5295900</wp:posOffset>
                </wp:positionH>
                <wp:positionV relativeFrom="page">
                  <wp:posOffset>4800600</wp:posOffset>
                </wp:positionV>
                <wp:extent cx="1270" cy="457200"/>
                <wp:effectExtent l="9525" t="9525" r="8255" b="9525"/>
                <wp:wrapNone/>
                <wp:docPr id="560" name="Group 5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8340" y="7560"/>
                          <a:chExt cx="2" cy="720"/>
                        </a:xfrm>
                      </wpg:grpSpPr>
                      <wps:wsp>
                        <wps:cNvPr id="561" name="Freeform 160"/>
                        <wps:cNvSpPr>
                          <a:spLocks/>
                        </wps:cNvSpPr>
                        <wps:spPr bwMode="auto">
                          <a:xfrm>
                            <a:off x="8340" y="7560"/>
                            <a:ext cx="2" cy="720"/>
                          </a:xfrm>
                          <a:custGeom>
                            <a:avLst/>
                            <a:gdLst>
                              <a:gd name="T0" fmla="+- 0 7560 7560"/>
                              <a:gd name="T1" fmla="*/ 7560 h 720"/>
                              <a:gd name="T2" fmla="+- 0 8280 7560"/>
                              <a:gd name="T3" fmla="*/ 828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A51683E" id="Group 560" o:spid="_x0000_s1026" style="position:absolute;margin-left:417pt;margin-top:378pt;width:.1pt;height:36pt;z-index:-251635712;mso-position-horizontal-relative:page;mso-position-vertical-relative:page" coordorigin="8340,756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">
                <v:shape id="Freeform 160" o:spid="_x0000_s1027" style="position:absolute;left:8340;top:756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" path="m,l,720e" filled="f" strokecolor="#ed1a37" strokeweight=".5pt">
                  <v:path arrowok="t" o:connecttype="custom" o:connectlocs="0,7560;0,8280" o:connectangles="0,0"/>
                </v:shape>
                <w10:wrap anchorx="page" anchory="page"/>
              </v:group>
            </w:pict>
          </mc:Fallback>
        </mc:AlternateContent>
      </w:r>
      <w:r w:rsidRPr="00087851">
        <w:rPr>
          <w:sz w:val="72"/>
          <w:szCs w:val="72"/>
        </w:rPr>
        <mc:AlternateContent>
          <mc:Choice Requires="wpg">
            <w:drawing>
              <wp:anchor distT="0" distB="0" distL="114300" distR="114300" simplePos="0" relativeHeight="251682816" behindDoc="1" locked="0" layoutInCell="1" allowOverlap="1" wp14:anchorId="0F363382" wp14:editId="59607A9D">
                <wp:simplePos x="0" y="0"/>
                <wp:positionH relativeFrom="page">
                  <wp:posOffset>5461635</wp:posOffset>
                </wp:positionH>
                <wp:positionV relativeFrom="page">
                  <wp:posOffset>4800600</wp:posOffset>
                </wp:positionV>
                <wp:extent cx="1270" cy="457200"/>
                <wp:effectExtent l="13335" t="9525" r="4445" b="9525"/>
                <wp:wrapNone/>
                <wp:docPr id="558" name="Group 5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8601" y="7560"/>
                          <a:chExt cx="2" cy="720"/>
                        </a:xfrm>
                      </wpg:grpSpPr>
                      <wps:wsp>
                        <wps:cNvPr id="559" name="Freeform 162"/>
                        <wps:cNvSpPr>
                          <a:spLocks/>
                        </wps:cNvSpPr>
                        <wps:spPr bwMode="auto">
                          <a:xfrm>
                            <a:off x="8601" y="7560"/>
                            <a:ext cx="2" cy="720"/>
                          </a:xfrm>
                          <a:custGeom>
                            <a:avLst/>
                            <a:gdLst>
                              <a:gd name="T0" fmla="+- 0 7560 7560"/>
                              <a:gd name="T1" fmla="*/ 7560 h 720"/>
                              <a:gd name="T2" fmla="+- 0 8280 7560"/>
                              <a:gd name="T3" fmla="*/ 828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202E25" id="Group 558" o:spid="_x0000_s1026" style="position:absolute;margin-left:430.05pt;margin-top:378pt;width:.1pt;height:36pt;z-index:-251633664;mso-position-horizontal-relative:page;mso-position-vertical-relative:page" coordorigin="8601,756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">
                <v:shape id="Freeform 162" o:spid="_x0000_s1027" style="position:absolute;left:8601;top:756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" path="m,l,720e" filled="f" strokecolor="#ed1a37" strokeweight=".5pt">
                  <v:path arrowok="t" o:connecttype="custom" o:connectlocs="0,7560;0,8280" o:connectangles="0,0"/>
                </v:shape>
                <w10:wrap anchorx="page" anchory="page"/>
              </v:group>
            </w:pict>
          </mc:Fallback>
        </mc:AlternateContent>
      </w:r>
      <w:r w:rsidRPr="00087851">
        <w:rPr>
          <w:sz w:val="72"/>
          <w:szCs w:val="72"/>
        </w:rPr>
        <mc:AlternateContent>
          <mc:Choice Requires="wpg">
            <w:drawing>
              <wp:anchor distT="0" distB="0" distL="114300" distR="114300" simplePos="0" relativeHeight="251684864" behindDoc="1" locked="0" layoutInCell="1" allowOverlap="1" wp14:anchorId="417C6E0F" wp14:editId="654CB7AB">
                <wp:simplePos x="0" y="0"/>
                <wp:positionH relativeFrom="page">
                  <wp:posOffset>5627370</wp:posOffset>
                </wp:positionH>
                <wp:positionV relativeFrom="page">
                  <wp:posOffset>4800600</wp:posOffset>
                </wp:positionV>
                <wp:extent cx="1270" cy="457200"/>
                <wp:effectExtent l="7620" t="9525" r="10160" b="9525"/>
                <wp:wrapNone/>
                <wp:docPr id="556" name="Group 5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8862" y="7560"/>
                          <a:chExt cx="2" cy="720"/>
                        </a:xfrm>
                      </wpg:grpSpPr>
                      <wps:wsp>
                        <wps:cNvPr id="557" name="Freeform 164"/>
                        <wps:cNvSpPr>
                          <a:spLocks/>
                        </wps:cNvSpPr>
                        <wps:spPr bwMode="auto">
                          <a:xfrm>
                            <a:off x="8862" y="7560"/>
                            <a:ext cx="2" cy="720"/>
                          </a:xfrm>
                          <a:custGeom>
                            <a:avLst/>
                            <a:gdLst>
                              <a:gd name="T0" fmla="+- 0 7560 7560"/>
                              <a:gd name="T1" fmla="*/ 7560 h 720"/>
                              <a:gd name="T2" fmla="+- 0 8280 7560"/>
                              <a:gd name="T3" fmla="*/ 828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7F12B8" id="Group 556" o:spid="_x0000_s1026" style="position:absolute;margin-left:443.1pt;margin-top:378pt;width:.1pt;height:36pt;z-index:-251631616;mso-position-horizontal-relative:page;mso-position-vertical-relative:page" coordorigin="8862,756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">
                <v:shape id="Freeform 164" o:spid="_x0000_s1027" style="position:absolute;left:8862;top:756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" path="m,l,720e" filled="f" strokecolor="#ed1a37" strokeweight=".5pt">
                  <v:path arrowok="t" o:connecttype="custom" o:connectlocs="0,7560;0,8280" o:connectangles="0,0"/>
                </v:shape>
                <w10:wrap anchorx="page" anchory="page"/>
              </v:group>
            </w:pict>
          </mc:Fallback>
        </mc:AlternateContent>
      </w:r>
      <w:r w:rsidRPr="00087851">
        <w:rPr>
          <w:sz w:val="72"/>
          <w:szCs w:val="72"/>
        </w:rPr>
        <mc:AlternateContent>
          <mc:Choice Requires="wpg">
            <w:drawing>
              <wp:anchor distT="0" distB="0" distL="114300" distR="114300" simplePos="0" relativeHeight="251686912" behindDoc="1" locked="0" layoutInCell="1" allowOverlap="1" wp14:anchorId="07941729" wp14:editId="4B2F04C5">
                <wp:simplePos x="0" y="0"/>
                <wp:positionH relativeFrom="page">
                  <wp:posOffset>5793105</wp:posOffset>
                </wp:positionH>
                <wp:positionV relativeFrom="page">
                  <wp:posOffset>4800600</wp:posOffset>
                </wp:positionV>
                <wp:extent cx="1270" cy="457200"/>
                <wp:effectExtent l="11430" t="9525" r="6350" b="9525"/>
                <wp:wrapNone/>
                <wp:docPr id="554" name="Group 5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9123" y="7560"/>
                          <a:chExt cx="2" cy="720"/>
                        </a:xfrm>
                      </wpg:grpSpPr>
                      <wps:wsp>
                        <wps:cNvPr id="555" name="Freeform 166"/>
                        <wps:cNvSpPr>
                          <a:spLocks/>
                        </wps:cNvSpPr>
                        <wps:spPr bwMode="auto">
                          <a:xfrm>
                            <a:off x="9123" y="7560"/>
                            <a:ext cx="2" cy="720"/>
                          </a:xfrm>
                          <a:custGeom>
                            <a:avLst/>
                            <a:gdLst>
                              <a:gd name="T0" fmla="+- 0 7560 7560"/>
                              <a:gd name="T1" fmla="*/ 7560 h 720"/>
                              <a:gd name="T2" fmla="+- 0 8280 7560"/>
                              <a:gd name="T3" fmla="*/ 828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5AADB0" id="Group 554" o:spid="_x0000_s1026" style="position:absolute;margin-left:456.15pt;margin-top:378pt;width:.1pt;height:36pt;z-index:-251629568;mso-position-horizontal-relative:page;mso-position-vertical-relative:page" coordorigin="9123,756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">
                <v:shape id="Freeform 166" o:spid="_x0000_s1027" style="position:absolute;left:9123;top:756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" path="m,l,720e" filled="f" strokecolor="#ed1a37" strokeweight=".5pt">
                  <v:path arrowok="t" o:connecttype="custom" o:connectlocs="0,7560;0,8280" o:connectangles="0,0"/>
                </v:shape>
                <w10:wrap anchorx="page" anchory="page"/>
              </v:group>
            </w:pict>
          </mc:Fallback>
        </mc:AlternateContent>
      </w:r>
      <w:r w:rsidRPr="00087851">
        <w:rPr>
          <w:sz w:val="72"/>
          <w:szCs w:val="72"/>
        </w:rPr>
        <mc:AlternateContent>
          <mc:Choice Requires="wpg">
            <w:drawing>
              <wp:anchor distT="0" distB="0" distL="114300" distR="114300" simplePos="0" relativeHeight="251688960" behindDoc="1" locked="0" layoutInCell="1" allowOverlap="1" wp14:anchorId="3032FEF1" wp14:editId="65D6D7C0">
                <wp:simplePos x="0" y="0"/>
                <wp:positionH relativeFrom="page">
                  <wp:posOffset>5958205</wp:posOffset>
                </wp:positionH>
                <wp:positionV relativeFrom="page">
                  <wp:posOffset>4800600</wp:posOffset>
                </wp:positionV>
                <wp:extent cx="1270" cy="457200"/>
                <wp:effectExtent l="5080" t="9525" r="12700" b="9525"/>
                <wp:wrapNone/>
                <wp:docPr id="552" name="Group 5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9383" y="7560"/>
                          <a:chExt cx="2" cy="720"/>
                        </a:xfrm>
                      </wpg:grpSpPr>
                      <wps:wsp>
                        <wps:cNvPr id="553" name="Freeform 168"/>
                        <wps:cNvSpPr>
                          <a:spLocks/>
                        </wps:cNvSpPr>
                        <wps:spPr bwMode="auto">
                          <a:xfrm>
                            <a:off x="9383" y="7560"/>
                            <a:ext cx="2" cy="720"/>
                          </a:xfrm>
                          <a:custGeom>
                            <a:avLst/>
                            <a:gdLst>
                              <a:gd name="T0" fmla="+- 0 7560 7560"/>
                              <a:gd name="T1" fmla="*/ 7560 h 720"/>
                              <a:gd name="T2" fmla="+- 0 8280 7560"/>
                              <a:gd name="T3" fmla="*/ 828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4815EE" id="Group 552" o:spid="_x0000_s1026" style="position:absolute;margin-left:469.15pt;margin-top:378pt;width:.1pt;height:36pt;z-index:-251627520;mso-position-horizontal-relative:page;mso-position-vertical-relative:page" coordorigin="9383,756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">
                <v:shape id="Freeform 168" o:spid="_x0000_s1027" style="position:absolute;left:9383;top:756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" path="m,l,720e" filled="f" strokecolor="#ed1a37" strokeweight=".5pt">
                  <v:path arrowok="t" o:connecttype="custom" o:connectlocs="0,7560;0,8280" o:connectangles="0,0"/>
                </v:shape>
                <w10:wrap anchorx="page" anchory="page"/>
              </v:group>
            </w:pict>
          </mc:Fallback>
        </mc:AlternateContent>
      </w:r>
      <w:r w:rsidRPr="00087851">
        <w:rPr>
          <w:sz w:val="72"/>
          <w:szCs w:val="72"/>
        </w:rPr>
        <mc:AlternateContent>
          <mc:Choice Requires="wpg">
            <w:drawing>
              <wp:anchor distT="0" distB="0" distL="114300" distR="114300" simplePos="0" relativeHeight="251691008" behindDoc="1" locked="0" layoutInCell="1" allowOverlap="1" wp14:anchorId="3D505755" wp14:editId="7E1FC6F3">
                <wp:simplePos x="0" y="0"/>
                <wp:positionH relativeFrom="page">
                  <wp:posOffset>6123940</wp:posOffset>
                </wp:positionH>
                <wp:positionV relativeFrom="page">
                  <wp:posOffset>4800600</wp:posOffset>
                </wp:positionV>
                <wp:extent cx="1270" cy="457200"/>
                <wp:effectExtent l="8890" t="9525" r="8890" b="9525"/>
                <wp:wrapNone/>
                <wp:docPr id="550" name="Group 5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9644" y="7560"/>
                          <a:chExt cx="2" cy="720"/>
                        </a:xfrm>
                      </wpg:grpSpPr>
                      <wps:wsp>
                        <wps:cNvPr id="551" name="Freeform 170"/>
                        <wps:cNvSpPr>
                          <a:spLocks/>
                        </wps:cNvSpPr>
                        <wps:spPr bwMode="auto">
                          <a:xfrm>
                            <a:off x="9644" y="7560"/>
                            <a:ext cx="2" cy="720"/>
                          </a:xfrm>
                          <a:custGeom>
                            <a:avLst/>
                            <a:gdLst>
                              <a:gd name="T0" fmla="+- 0 7560 7560"/>
                              <a:gd name="T1" fmla="*/ 7560 h 720"/>
                              <a:gd name="T2" fmla="+- 0 8280 7560"/>
                              <a:gd name="T3" fmla="*/ 828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936ABE" id="Group 550" o:spid="_x0000_s1026" style="position:absolute;margin-left:482.2pt;margin-top:378pt;width:.1pt;height:36pt;z-index:-251625472;mso-position-horizontal-relative:page;mso-position-vertical-relative:page" coordorigin="9644,756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">
                <v:shape id="Freeform 170" o:spid="_x0000_s1027" style="position:absolute;left:9644;top:756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" path="m,l,720e" filled="f" strokecolor="#ed1a37" strokeweight=".5pt">
                  <v:path arrowok="t" o:connecttype="custom" o:connectlocs="0,7560;0,8280" o:connectangles="0,0"/>
                </v:shape>
                <w10:wrap anchorx="page" anchory="page"/>
              </v:group>
            </w:pict>
          </mc:Fallback>
        </mc:AlternateContent>
      </w:r>
      <w:r w:rsidRPr="00087851">
        <w:rPr>
          <w:sz w:val="72"/>
          <w:szCs w:val="72"/>
        </w:rPr>
        <mc:AlternateContent>
          <mc:Choice Requires="wpg">
            <w:drawing>
              <wp:anchor distT="0" distB="0" distL="114300" distR="114300" simplePos="0" relativeHeight="251693056" behindDoc="1" locked="0" layoutInCell="1" allowOverlap="1" wp14:anchorId="1C213BDD" wp14:editId="24204F31">
                <wp:simplePos x="0" y="0"/>
                <wp:positionH relativeFrom="page">
                  <wp:posOffset>6289675</wp:posOffset>
                </wp:positionH>
                <wp:positionV relativeFrom="page">
                  <wp:posOffset>4800600</wp:posOffset>
                </wp:positionV>
                <wp:extent cx="1270" cy="457200"/>
                <wp:effectExtent l="12700" t="9525" r="5080" b="9525"/>
                <wp:wrapNone/>
                <wp:docPr id="548" name="Group 5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9905" y="7560"/>
                          <a:chExt cx="2" cy="720"/>
                        </a:xfrm>
                      </wpg:grpSpPr>
                      <wps:wsp>
                        <wps:cNvPr id="549" name="Freeform 172"/>
                        <wps:cNvSpPr>
                          <a:spLocks/>
                        </wps:cNvSpPr>
                        <wps:spPr bwMode="auto">
                          <a:xfrm>
                            <a:off x="9905" y="7560"/>
                            <a:ext cx="2" cy="720"/>
                          </a:xfrm>
                          <a:custGeom>
                            <a:avLst/>
                            <a:gdLst>
                              <a:gd name="T0" fmla="+- 0 7560 7560"/>
                              <a:gd name="T1" fmla="*/ 7560 h 720"/>
                              <a:gd name="T2" fmla="+- 0 8280 7560"/>
                              <a:gd name="T3" fmla="*/ 828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EA52C0" id="Group 548" o:spid="_x0000_s1026" style="position:absolute;margin-left:495.25pt;margin-top:378pt;width:.1pt;height:36pt;z-index:-251623424;mso-position-horizontal-relative:page;mso-position-vertical-relative:page" coordorigin="9905,756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">
                <v:shape id="Freeform 172" o:spid="_x0000_s1027" style="position:absolute;left:9905;top:756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" path="m,l,720e" filled="f" strokecolor="#ed1a37" strokeweight=".5pt">
                  <v:path arrowok="t" o:connecttype="custom" o:connectlocs="0,7560;0,8280" o:connectangles="0,0"/>
                </v:shape>
                <w10:wrap anchorx="page" anchory="page"/>
              </v:group>
            </w:pict>
          </mc:Fallback>
        </mc:AlternateContent>
      </w:r>
      <w:r w:rsidRPr="00087851">
        <w:rPr>
          <w:sz w:val="72"/>
          <w:szCs w:val="72"/>
        </w:rPr>
        <mc:AlternateContent>
          <mc:Choice Requires="wpg">
            <w:drawing>
              <wp:anchor distT="0" distB="0" distL="114300" distR="114300" simplePos="0" relativeHeight="251695104" behindDoc="1" locked="0" layoutInCell="1" allowOverlap="1" wp14:anchorId="6ED3E3F8" wp14:editId="068AC878">
                <wp:simplePos x="0" y="0"/>
                <wp:positionH relativeFrom="page">
                  <wp:posOffset>6455410</wp:posOffset>
                </wp:positionH>
                <wp:positionV relativeFrom="page">
                  <wp:posOffset>4800600</wp:posOffset>
                </wp:positionV>
                <wp:extent cx="1270" cy="457200"/>
                <wp:effectExtent l="6985" t="9525" r="10795" b="9525"/>
                <wp:wrapNone/>
                <wp:docPr id="546" name="Group 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10166" y="7560"/>
                          <a:chExt cx="2" cy="720"/>
                        </a:xfrm>
                      </wpg:grpSpPr>
                      <wps:wsp>
                        <wps:cNvPr id="547" name="Freeform 174"/>
                        <wps:cNvSpPr>
                          <a:spLocks/>
                        </wps:cNvSpPr>
                        <wps:spPr bwMode="auto">
                          <a:xfrm>
                            <a:off x="10166" y="7560"/>
                            <a:ext cx="2" cy="720"/>
                          </a:xfrm>
                          <a:custGeom>
                            <a:avLst/>
                            <a:gdLst>
                              <a:gd name="T0" fmla="+- 0 7560 7560"/>
                              <a:gd name="T1" fmla="*/ 7560 h 720"/>
                              <a:gd name="T2" fmla="+- 0 8280 7560"/>
                              <a:gd name="T3" fmla="*/ 828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AB1A0E" id="Group 546" o:spid="_x0000_s1026" style="position:absolute;margin-left:508.3pt;margin-top:378pt;width:.1pt;height:36pt;z-index:-251621376;mso-position-horizontal-relative:page;mso-position-vertical-relative:page" coordorigin="10166,756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">
                <v:shape id="Freeform 174" o:spid="_x0000_s1027" style="position:absolute;left:10166;top:756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" path="m,l,720e" filled="f" strokecolor="#ed1a37" strokeweight=".5pt">
                  <v:path arrowok="t" o:connecttype="custom" o:connectlocs="0,7560;0,8280" o:connectangles="0,0"/>
                </v:shape>
                <w10:wrap anchorx="page" anchory="page"/>
              </v:group>
            </w:pict>
          </mc:Fallback>
        </mc:AlternateContent>
      </w:r>
      <w:r w:rsidRPr="00087851">
        <w:rPr>
          <w:sz w:val="72"/>
          <w:szCs w:val="72"/>
        </w:rPr>
        <mc:AlternateContent>
          <mc:Choice Requires="wpg">
            <w:drawing>
              <wp:anchor distT="0" distB="0" distL="114300" distR="114300" simplePos="0" relativeHeight="251697152" behindDoc="1" locked="0" layoutInCell="1" allowOverlap="1" wp14:anchorId="3E5F33E9" wp14:editId="153969E1">
                <wp:simplePos x="0" y="0"/>
                <wp:positionH relativeFrom="page">
                  <wp:posOffset>6620510</wp:posOffset>
                </wp:positionH>
                <wp:positionV relativeFrom="page">
                  <wp:posOffset>4800600</wp:posOffset>
                </wp:positionV>
                <wp:extent cx="1270" cy="457200"/>
                <wp:effectExtent l="10160" t="9525" r="7620" b="9525"/>
                <wp:wrapNone/>
                <wp:docPr id="544" name="Group 5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10426" y="7560"/>
                          <a:chExt cx="2" cy="720"/>
                        </a:xfrm>
                      </wpg:grpSpPr>
                      <wps:wsp>
                        <wps:cNvPr id="545" name="Freeform 176"/>
                        <wps:cNvSpPr>
                          <a:spLocks/>
                        </wps:cNvSpPr>
                        <wps:spPr bwMode="auto">
                          <a:xfrm>
                            <a:off x="10426" y="7560"/>
                            <a:ext cx="2" cy="720"/>
                          </a:xfrm>
                          <a:custGeom>
                            <a:avLst/>
                            <a:gdLst>
                              <a:gd name="T0" fmla="+- 0 7560 7560"/>
                              <a:gd name="T1" fmla="*/ 7560 h 720"/>
                              <a:gd name="T2" fmla="+- 0 8280 7560"/>
                              <a:gd name="T3" fmla="*/ 828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7D68532" id="Group 544" o:spid="_x0000_s1026" style="position:absolute;margin-left:521.3pt;margin-top:378pt;width:.1pt;height:36pt;z-index:-251619328;mso-position-horizontal-relative:page;mso-position-vertical-relative:page" coordorigin="10426,756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">
                <v:shape id="Freeform 176" o:spid="_x0000_s1027" style="position:absolute;left:10426;top:756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" path="m,l,720e" filled="f" strokecolor="#ed1a37" strokeweight=".5pt">
                  <v:path arrowok="t" o:connecttype="custom" o:connectlocs="0,7560;0,8280" o:connectangles="0,0"/>
                </v:shape>
                <w10:wrap anchorx="page" anchory="page"/>
              </v:group>
            </w:pict>
          </mc:Fallback>
        </mc:AlternateContent>
      </w:r>
      <w:r w:rsidRPr="00087851">
        <w:rPr>
          <w:sz w:val="72"/>
          <w:szCs w:val="72"/>
        </w:rPr>
        <mc:AlternateContent>
          <mc:Choice Requires="wpg">
            <w:drawing>
              <wp:anchor distT="0" distB="0" distL="114300" distR="114300" simplePos="0" relativeHeight="251699200" behindDoc="1" locked="0" layoutInCell="1" allowOverlap="1" wp14:anchorId="5DDB698A" wp14:editId="569F9EC0">
                <wp:simplePos x="0" y="0"/>
                <wp:positionH relativeFrom="page">
                  <wp:posOffset>6786245</wp:posOffset>
                </wp:positionH>
                <wp:positionV relativeFrom="page">
                  <wp:posOffset>4800600</wp:posOffset>
                </wp:positionV>
                <wp:extent cx="1270" cy="457200"/>
                <wp:effectExtent l="13970" t="9525" r="3810" b="9525"/>
                <wp:wrapNone/>
                <wp:docPr id="542" name="Group 5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10687" y="7560"/>
                          <a:chExt cx="2" cy="720"/>
                        </a:xfrm>
                      </wpg:grpSpPr>
                      <wps:wsp>
                        <wps:cNvPr id="543" name="Freeform 178"/>
                        <wps:cNvSpPr>
                          <a:spLocks/>
                        </wps:cNvSpPr>
                        <wps:spPr bwMode="auto">
                          <a:xfrm>
                            <a:off x="10687" y="7560"/>
                            <a:ext cx="2" cy="720"/>
                          </a:xfrm>
                          <a:custGeom>
                            <a:avLst/>
                            <a:gdLst>
                              <a:gd name="T0" fmla="+- 0 7560 7560"/>
                              <a:gd name="T1" fmla="*/ 7560 h 720"/>
                              <a:gd name="T2" fmla="+- 0 8280 7560"/>
                              <a:gd name="T3" fmla="*/ 828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0F81CD" id="Group 542" o:spid="_x0000_s1026" style="position:absolute;margin-left:534.35pt;margin-top:378pt;width:.1pt;height:36pt;z-index:-251617280;mso-position-horizontal-relative:page;mso-position-vertical-relative:page" coordorigin="10687,756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">
                <v:shape id="Freeform 178" o:spid="_x0000_s1027" style="position:absolute;left:10687;top:756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" path="m,l,720e" filled="f" strokecolor="#ed1a37" strokeweight=".5pt">
                  <v:path arrowok="t" o:connecttype="custom" o:connectlocs="0,7560;0,8280" o:connectangles="0,0"/>
                </v:shape>
                <w10:wrap anchorx="page" anchory="page"/>
              </v:group>
            </w:pict>
          </mc:Fallback>
        </mc:AlternateContent>
      </w:r>
      <w:r w:rsidRPr="00087851">
        <w:rPr>
          <w:sz w:val="72"/>
          <w:szCs w:val="72"/>
        </w:rPr>
        <mc:AlternateContent>
          <mc:Choice Requires="wpg">
            <w:drawing>
              <wp:anchor distT="0" distB="0" distL="114300" distR="114300" simplePos="0" relativeHeight="251701248" behindDoc="1" locked="0" layoutInCell="1" allowOverlap="1" wp14:anchorId="797BCCDA" wp14:editId="449A0690">
                <wp:simplePos x="0" y="0"/>
                <wp:positionH relativeFrom="page">
                  <wp:posOffset>6951980</wp:posOffset>
                </wp:positionH>
                <wp:positionV relativeFrom="page">
                  <wp:posOffset>4800600</wp:posOffset>
                </wp:positionV>
                <wp:extent cx="1270" cy="457200"/>
                <wp:effectExtent l="8255" t="9525" r="9525" b="9525"/>
                <wp:wrapNone/>
                <wp:docPr id="540" name="Group 5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10948" y="7560"/>
                          <a:chExt cx="2" cy="720"/>
                        </a:xfrm>
                      </wpg:grpSpPr>
                      <wps:wsp>
                        <wps:cNvPr id="541" name="Freeform 180"/>
                        <wps:cNvSpPr>
                          <a:spLocks/>
                        </wps:cNvSpPr>
                        <wps:spPr bwMode="auto">
                          <a:xfrm>
                            <a:off x="10948" y="7560"/>
                            <a:ext cx="2" cy="720"/>
                          </a:xfrm>
                          <a:custGeom>
                            <a:avLst/>
                            <a:gdLst>
                              <a:gd name="T0" fmla="+- 0 7560 7560"/>
                              <a:gd name="T1" fmla="*/ 7560 h 720"/>
                              <a:gd name="T2" fmla="+- 0 8280 7560"/>
                              <a:gd name="T3" fmla="*/ 828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7E8E3C" id="Group 540" o:spid="_x0000_s1026" style="position:absolute;margin-left:547.4pt;margin-top:378pt;width:.1pt;height:36pt;z-index:-251615232;mso-position-horizontal-relative:page;mso-position-vertical-relative:page" coordorigin="10948,756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">
                <v:shape id="Freeform 180" o:spid="_x0000_s1027" style="position:absolute;left:10948;top:756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" path="m,l,720e" filled="f" strokecolor="#ed1a37" strokeweight=".5pt">
                  <v:path arrowok="t" o:connecttype="custom" o:connectlocs="0,7560;0,8280" o:connectangles="0,0"/>
                </v:shape>
                <w10:wrap anchorx="page" anchory="page"/>
              </v:group>
            </w:pict>
          </mc:Fallback>
        </mc:AlternateContent>
      </w:r>
      <w:r w:rsidRPr="00087851">
        <w:rPr>
          <w:sz w:val="72"/>
          <w:szCs w:val="72"/>
        </w:rPr>
        <mc:AlternateContent>
          <mc:Choice Requires="wpg">
            <w:drawing>
              <wp:anchor distT="0" distB="0" distL="114300" distR="114300" simplePos="0" relativeHeight="251703296" behindDoc="1" locked="0" layoutInCell="1" allowOverlap="1" wp14:anchorId="3E3D81DE" wp14:editId="63FAA1D8">
                <wp:simplePos x="0" y="0"/>
                <wp:positionH relativeFrom="page">
                  <wp:posOffset>7117715</wp:posOffset>
                </wp:positionH>
                <wp:positionV relativeFrom="page">
                  <wp:posOffset>4800600</wp:posOffset>
                </wp:positionV>
                <wp:extent cx="1270" cy="457200"/>
                <wp:effectExtent l="12065" t="9525" r="5715" b="9525"/>
                <wp:wrapNone/>
                <wp:docPr id="538" name="Group 5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11209" y="7560"/>
                          <a:chExt cx="2" cy="720"/>
                        </a:xfrm>
                      </wpg:grpSpPr>
                      <wps:wsp>
                        <wps:cNvPr id="539" name="Freeform 182"/>
                        <wps:cNvSpPr>
                          <a:spLocks/>
                        </wps:cNvSpPr>
                        <wps:spPr bwMode="auto">
                          <a:xfrm>
                            <a:off x="11209" y="7560"/>
                            <a:ext cx="2" cy="720"/>
                          </a:xfrm>
                          <a:custGeom>
                            <a:avLst/>
                            <a:gdLst>
                              <a:gd name="T0" fmla="+- 0 7560 7560"/>
                              <a:gd name="T1" fmla="*/ 7560 h 720"/>
                              <a:gd name="T2" fmla="+- 0 8280 7560"/>
                              <a:gd name="T3" fmla="*/ 828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45C08F6" id="Group 538" o:spid="_x0000_s1026" style="position:absolute;margin-left:560.45pt;margin-top:378pt;width:.1pt;height:36pt;z-index:-251613184;mso-position-horizontal-relative:page;mso-position-vertical-relative:page" coordorigin="11209,756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">
                <v:shape id="Freeform 182" o:spid="_x0000_s1027" style="position:absolute;left:11209;top:756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" path="m,l,720e" filled="f" strokecolor="#ed1a37" strokeweight=".5pt">
                  <v:path arrowok="t" o:connecttype="custom" o:connectlocs="0,7560;0,8280" o:connectangles="0,0"/>
                </v:shape>
                <w10:wrap anchorx="page" anchory="page"/>
              </v:group>
            </w:pict>
          </mc:Fallback>
        </mc:AlternateContent>
      </w:r>
      <w:r w:rsidRPr="00087851">
        <w:rPr>
          <w:sz w:val="72"/>
          <w:szCs w:val="72"/>
        </w:rPr>
        <mc:AlternateContent>
          <mc:Choice Requires="wpg">
            <w:drawing>
              <wp:anchor distT="0" distB="0" distL="114300" distR="114300" simplePos="0" relativeHeight="251705344" behindDoc="1" locked="0" layoutInCell="1" allowOverlap="1" wp14:anchorId="58FB5AA9" wp14:editId="211FCC03">
                <wp:simplePos x="0" y="0"/>
                <wp:positionH relativeFrom="page">
                  <wp:posOffset>7283450</wp:posOffset>
                </wp:positionH>
                <wp:positionV relativeFrom="page">
                  <wp:posOffset>4800600</wp:posOffset>
                </wp:positionV>
                <wp:extent cx="1270" cy="457200"/>
                <wp:effectExtent l="6350" t="9525" r="11430" b="9525"/>
                <wp:wrapNone/>
                <wp:docPr id="536" name="Group 5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11470" y="7560"/>
                          <a:chExt cx="2" cy="720"/>
                        </a:xfrm>
                      </wpg:grpSpPr>
                      <wps:wsp>
                        <wps:cNvPr id="537" name="Freeform 184"/>
                        <wps:cNvSpPr>
                          <a:spLocks/>
                        </wps:cNvSpPr>
                        <wps:spPr bwMode="auto">
                          <a:xfrm>
                            <a:off x="11470" y="7560"/>
                            <a:ext cx="2" cy="720"/>
                          </a:xfrm>
                          <a:custGeom>
                            <a:avLst/>
                            <a:gdLst>
                              <a:gd name="T0" fmla="+- 0 7560 7560"/>
                              <a:gd name="T1" fmla="*/ 7560 h 720"/>
                              <a:gd name="T2" fmla="+- 0 8280 7560"/>
                              <a:gd name="T3" fmla="*/ 828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24F259" id="Group 536" o:spid="_x0000_s1026" style="position:absolute;margin-left:573.5pt;margin-top:378pt;width:.1pt;height:36pt;z-index:-251611136;mso-position-horizontal-relative:page;mso-position-vertical-relative:page" coordorigin="11470,756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">
                <v:shape id="Freeform 184" o:spid="_x0000_s1027" style="position:absolute;left:11470;top:756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" path="m,l,720e" filled="f" strokecolor="#ed1a37" strokeweight=".5pt">
                  <v:path arrowok="t" o:connecttype="custom" o:connectlocs="0,7560;0,8280" o:connectangles="0,0"/>
                </v:shape>
                <w10:wrap anchorx="page" anchory="page"/>
              </v:group>
            </w:pict>
          </mc:Fallback>
        </mc:AlternateContent>
      </w:r>
      <w:r w:rsidRPr="00087851">
        <w:rPr>
          <w:sz w:val="72"/>
          <w:szCs w:val="72"/>
        </w:rPr>
        <mc:AlternateContent>
          <mc:Choice Requires="wpg">
            <w:drawing>
              <wp:anchor distT="0" distB="0" distL="114300" distR="114300" simplePos="0" relativeHeight="251707392" behindDoc="1" locked="0" layoutInCell="1" allowOverlap="1" wp14:anchorId="36513F46" wp14:editId="5BE2622F">
                <wp:simplePos x="0" y="0"/>
                <wp:positionH relativeFrom="page">
                  <wp:posOffset>7448550</wp:posOffset>
                </wp:positionH>
                <wp:positionV relativeFrom="page">
                  <wp:posOffset>4800600</wp:posOffset>
                </wp:positionV>
                <wp:extent cx="1270" cy="457200"/>
                <wp:effectExtent l="9525" t="9525" r="8255" b="9525"/>
                <wp:wrapNone/>
                <wp:docPr id="534" name="Group 5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11730" y="7560"/>
                          <a:chExt cx="2" cy="720"/>
                        </a:xfrm>
                      </wpg:grpSpPr>
                      <wps:wsp>
                        <wps:cNvPr id="535" name="Freeform 186"/>
                        <wps:cNvSpPr>
                          <a:spLocks/>
                        </wps:cNvSpPr>
                        <wps:spPr bwMode="auto">
                          <a:xfrm>
                            <a:off x="11730" y="7560"/>
                            <a:ext cx="2" cy="720"/>
                          </a:xfrm>
                          <a:custGeom>
                            <a:avLst/>
                            <a:gdLst>
                              <a:gd name="T0" fmla="+- 0 7560 7560"/>
                              <a:gd name="T1" fmla="*/ 7560 h 720"/>
                              <a:gd name="T2" fmla="+- 0 8280 7560"/>
                              <a:gd name="T3" fmla="*/ 828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FA1604" id="Group 534" o:spid="_x0000_s1026" style="position:absolute;margin-left:586.5pt;margin-top:378pt;width:.1pt;height:36pt;z-index:-251609088;mso-position-horizontal-relative:page;mso-position-vertical-relative:page" coordorigin="11730,756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">
                <v:shape id="Freeform 186" o:spid="_x0000_s1027" style="position:absolute;left:11730;top:756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" path="m,l,720e" filled="f" strokecolor="#ed1a37" strokeweight=".5pt">
                  <v:path arrowok="t" o:connecttype="custom" o:connectlocs="0,7560;0,8280" o:connectangles="0,0"/>
                </v:shape>
                <w10:wrap anchorx="page" anchory="page"/>
              </v:group>
            </w:pict>
          </mc:Fallback>
        </mc:AlternateContent>
      </w:r>
      <w:r w:rsidRPr="00087851">
        <w:rPr>
          <w:sz w:val="72"/>
          <w:szCs w:val="72"/>
        </w:rPr>
        <mc:AlternateContent>
          <mc:Choice Requires="wpg">
            <w:drawing>
              <wp:anchor distT="0" distB="0" distL="114300" distR="114300" simplePos="0" relativeHeight="251709440" behindDoc="1" locked="0" layoutInCell="1" allowOverlap="1" wp14:anchorId="099E73B4" wp14:editId="16DD8FC6">
                <wp:simplePos x="0" y="0"/>
                <wp:positionH relativeFrom="page">
                  <wp:posOffset>7614285</wp:posOffset>
                </wp:positionH>
                <wp:positionV relativeFrom="page">
                  <wp:posOffset>4800600</wp:posOffset>
                </wp:positionV>
                <wp:extent cx="1270" cy="457200"/>
                <wp:effectExtent l="13335" t="9525" r="4445" b="9525"/>
                <wp:wrapNone/>
                <wp:docPr id="532" name="Group 5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11991" y="7560"/>
                          <a:chExt cx="2" cy="720"/>
                        </a:xfrm>
                      </wpg:grpSpPr>
                      <wps:wsp>
                        <wps:cNvPr id="533" name="Freeform 188"/>
                        <wps:cNvSpPr>
                          <a:spLocks/>
                        </wps:cNvSpPr>
                        <wps:spPr bwMode="auto">
                          <a:xfrm>
                            <a:off x="11991" y="7560"/>
                            <a:ext cx="2" cy="720"/>
                          </a:xfrm>
                          <a:custGeom>
                            <a:avLst/>
                            <a:gdLst>
                              <a:gd name="T0" fmla="+- 0 7560 7560"/>
                              <a:gd name="T1" fmla="*/ 7560 h 720"/>
                              <a:gd name="T2" fmla="+- 0 8280 7560"/>
                              <a:gd name="T3" fmla="*/ 828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A0FC7C" id="Group 532" o:spid="_x0000_s1026" style="position:absolute;margin-left:599.55pt;margin-top:378pt;width:.1pt;height:36pt;z-index:-251607040;mso-position-horizontal-relative:page;mso-position-vertical-relative:page" coordorigin="11991,756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">
                <v:shape id="Freeform 188" o:spid="_x0000_s1027" style="position:absolute;left:11991;top:756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" path="m,l,720e" filled="f" strokecolor="#ed1a37" strokeweight=".5pt">
                  <v:path arrowok="t" o:connecttype="custom" o:connectlocs="0,7560;0,8280" o:connectangles="0,0"/>
                </v:shape>
                <w10:wrap anchorx="page" anchory="page"/>
              </v:group>
            </w:pict>
          </mc:Fallback>
        </mc:AlternateContent>
      </w:r>
      <w:r w:rsidR="00087851">
        <w:rPr>
          <w:rFonts w:eastAsia="Keysight Sans Light" w:cs="Keysight Sans Light"/>
          <w:color w:val="ED1A37"/>
          <w:spacing w:val="-16"/>
          <w:position w:val="1"/>
          <w:sz w:val="72"/>
          <w:szCs w:val="72"/>
        </w:rPr>
        <w:t xml:space="preserve"> </w:t>
      </w:r>
      <w:proofErr w:type="spellStart"/>
      <w:r w:rsidR="00E6140B" w:rsidRPr="00087851">
        <w:rPr>
          <w:rFonts w:eastAsia="Keysight Sans Light" w:cs="Keysight Sans Light"/>
          <w:color w:val="ED1A37"/>
          <w:spacing w:val="-16"/>
          <w:position w:val="1"/>
          <w:sz w:val="72"/>
          <w:szCs w:val="72"/>
        </w:rPr>
        <w:t>IxN</w:t>
      </w:r>
      <w:bookmarkEnd w:id="0"/>
      <w:bookmarkEnd w:id="1"/>
      <w:bookmarkEnd w:id="2"/>
      <w:bookmarkEnd w:id="3"/>
      <w:r w:rsidR="00E6140B" w:rsidRPr="00087851">
        <w:rPr>
          <w:rFonts w:eastAsia="Keysight Sans Light" w:cs="Keysight Sans Light"/>
          <w:color w:val="ED1A37"/>
          <w:spacing w:val="-16"/>
          <w:position w:val="1"/>
          <w:sz w:val="72"/>
          <w:szCs w:val="72"/>
        </w:rPr>
        <w:t>ETWORK</w:t>
      </w:r>
      <w:proofErr w:type="spellEnd"/>
      <w:r w:rsidR="00E6140B" w:rsidRPr="00087851">
        <w:rPr>
          <w:rFonts w:eastAsia="Keysight Sans Light" w:cs="Keysight Sans Light"/>
          <w:color w:val="ED1A37"/>
          <w:spacing w:val="-16"/>
          <w:position w:val="1"/>
          <w:sz w:val="72"/>
          <w:szCs w:val="72"/>
        </w:rPr>
        <w:t xml:space="preserve"> REST API </w:t>
      </w:r>
      <w:r w:rsidR="00087851">
        <w:rPr>
          <w:rFonts w:eastAsia="Keysight Sans Light" w:cs="Keysight Sans Light"/>
          <w:color w:val="ED1A37"/>
          <w:spacing w:val="-16"/>
          <w:position w:val="1"/>
          <w:sz w:val="72"/>
          <w:szCs w:val="72"/>
        </w:rPr>
        <w:br/>
        <w:t xml:space="preserve"> </w:t>
      </w:r>
      <w:r w:rsidR="00E6140B" w:rsidRPr="00087851">
        <w:rPr>
          <w:rFonts w:eastAsia="Keysight Sans Light" w:cs="Keysight Sans Light"/>
          <w:color w:val="ED1A37"/>
          <w:spacing w:val="-16"/>
          <w:position w:val="1"/>
          <w:sz w:val="72"/>
          <w:szCs w:val="72"/>
        </w:rPr>
        <w:t>QUICK REFERENCE GUIDE</w:t>
      </w:r>
    </w:p>
    <w:p w14:paraId="0680C4C3" w14:textId="77777777" w:rsidR="00A32310" w:rsidRDefault="00A32310" w:rsidP="00A32310">
      <w:pPr>
        <w:spacing w:line="747" w:lineRule="exact"/>
        <w:ind w:left="1928" w:right="-20"/>
        <w:rPr>
          <w:rFonts w:eastAsia="Keysight Sans Light" w:cs="Keysight Sans Light"/>
          <w:sz w:val="72"/>
          <w:szCs w:val="72"/>
        </w:rPr>
      </w:pPr>
    </w:p>
    <w:p w14:paraId="15091BF9" w14:textId="77777777" w:rsidR="00A32310" w:rsidRDefault="00A32310" w:rsidP="00A32310">
      <w:pPr>
        <w:spacing w:before="3" w:line="130" w:lineRule="exact"/>
        <w:rPr>
          <w:sz w:val="13"/>
          <w:szCs w:val="13"/>
        </w:rPr>
      </w:pPr>
    </w:p>
    <w:p w14:paraId="1982DC9A" w14:textId="77777777" w:rsidR="00A32310" w:rsidRDefault="00A32310" w:rsidP="00A32310">
      <w:pPr>
        <w:spacing w:line="200" w:lineRule="exact"/>
      </w:pPr>
    </w:p>
    <w:p w14:paraId="4C55BBD0" w14:textId="77777777" w:rsidR="00A32310" w:rsidRDefault="00A32310" w:rsidP="00A32310">
      <w:pPr>
        <w:spacing w:line="200" w:lineRule="exact"/>
      </w:pPr>
    </w:p>
    <w:p w14:paraId="1012F96D" w14:textId="77777777" w:rsidR="00A32310" w:rsidRDefault="00A32310" w:rsidP="00A32310">
      <w:pPr>
        <w:spacing w:line="200" w:lineRule="exact"/>
      </w:pPr>
    </w:p>
    <w:p w14:paraId="42F77C6D" w14:textId="77777777" w:rsidR="00A32310" w:rsidRDefault="00A32310" w:rsidP="00A32310">
      <w:pPr>
        <w:spacing w:line="200" w:lineRule="exact"/>
      </w:pPr>
    </w:p>
    <w:p w14:paraId="2B6D336C" w14:textId="7293EEA1" w:rsidR="00A32310" w:rsidRDefault="00A32310" w:rsidP="00A32310">
      <w:pPr>
        <w:spacing w:line="437" w:lineRule="exact"/>
        <w:ind w:left="3753" w:right="-20"/>
        <w:rPr>
          <w:rFonts w:eastAsia="Keysight Sans Light" w:cs="Keysight Sans Light"/>
          <w:sz w:val="36"/>
          <w:szCs w:val="36"/>
        </w:rPr>
      </w:pPr>
      <w:r w:rsidRPr="00E874C9">
        <w:rPr>
          <w:rFonts w:asciiTheme="minorHAnsi" w:eastAsiaTheme="minorHAnsi" w:hAnsiTheme="minorHAnsi" w:cstheme="minorBidi"/>
          <w:noProof/>
          <w:sz w:val="22"/>
          <w:szCs w:val="22"/>
          <w:lang w:val="en-US" w:eastAsia="en-US"/>
        </w:rPr>
        <mc:AlternateContent>
          <mc:Choice Requires="wpg">
            <w:drawing>
              <wp:anchor distT="0" distB="0" distL="114300" distR="114300" simplePos="0" relativeHeight="251649024" behindDoc="1" locked="0" layoutInCell="1" allowOverlap="1" wp14:anchorId="2FD3CFD1" wp14:editId="4CE16B95">
                <wp:simplePos x="0" y="0"/>
                <wp:positionH relativeFrom="page">
                  <wp:posOffset>2646680</wp:posOffset>
                </wp:positionH>
                <wp:positionV relativeFrom="paragraph">
                  <wp:posOffset>53340</wp:posOffset>
                </wp:positionV>
                <wp:extent cx="1270" cy="2280920"/>
                <wp:effectExtent l="8255" t="5715" r="9525" b="8890"/>
                <wp:wrapNone/>
                <wp:docPr id="530" name="Group 5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2280920"/>
                          <a:chOff x="4168" y="84"/>
                          <a:chExt cx="2" cy="3592"/>
                        </a:xfrm>
                      </wpg:grpSpPr>
                      <wps:wsp>
                        <wps:cNvPr id="531" name="Freeform 128"/>
                        <wps:cNvSpPr>
                          <a:spLocks/>
                        </wps:cNvSpPr>
                        <wps:spPr bwMode="auto">
                          <a:xfrm>
                            <a:off x="4168" y="84"/>
                            <a:ext cx="2" cy="3592"/>
                          </a:xfrm>
                          <a:custGeom>
                            <a:avLst/>
                            <a:gdLst>
                              <a:gd name="T0" fmla="+- 0 84 84"/>
                              <a:gd name="T1" fmla="*/ 84 h 3592"/>
                              <a:gd name="T2" fmla="+- 0 3676 84"/>
                              <a:gd name="T3" fmla="*/ 3676 h 3592"/>
                            </a:gdLst>
                            <a:ahLst/>
                            <a:cxnLst>
                              <a:cxn ang="0">
                                <a:pos x="0" y="T1"/>
                              </a:cxn>
                              <a:cxn ang="0">
                                <a:pos x="0" y="T3"/>
                              </a:cxn>
                            </a:cxnLst>
                            <a:rect l="0" t="0" r="r" b="b"/>
                            <a:pathLst>
                              <a:path h="3592">
                                <a:moveTo>
                                  <a:pt x="0" y="0"/>
                                </a:moveTo>
                                <a:lnTo>
                                  <a:pt x="0" y="3592"/>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3A992C" id="Group 530" o:spid="_x0000_s1026" style="position:absolute;margin-left:208.4pt;margin-top:4.2pt;width:.1pt;height:179.6pt;z-index:-251667456;mso-position-horizontal-relative:page" coordorigin="4168,84" coordsize="2,3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">
                <v:shape id="Freeform 128" o:spid="_x0000_s1027" style="position:absolute;left:4168;top:84;width:2;height:3592;visibility:visible;mso-wrap-style:square;v-text-anchor:top" coordsize="2,3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" path="m,l,3592e" filled="f" strokecolor="#ed1a37" strokeweight=".5pt">
                  <v:path arrowok="t" o:connecttype="custom" o:connectlocs="0,84;0,3676" o:connectangles="0,0"/>
                </v:shape>
                <w10:wrap anchorx="page"/>
              </v:group>
            </w:pict>
          </mc:Fallback>
        </mc:AlternateContent>
      </w:r>
    </w:p>
    <w:p w14:paraId="175A7733" w14:textId="70F96907" w:rsidR="00A32310" w:rsidRDefault="00A32310" w:rsidP="00A32310">
      <w:pPr>
        <w:spacing w:line="403" w:lineRule="exact"/>
        <w:ind w:left="3753" w:right="-20"/>
        <w:rPr>
          <w:rFonts w:eastAsia="Keysight Sans Light" w:cs="Keysight Sans Light"/>
          <w:sz w:val="36"/>
          <w:szCs w:val="36"/>
        </w:rPr>
      </w:pPr>
    </w:p>
    <w:p w14:paraId="049BA584" w14:textId="77777777" w:rsidR="00A32310" w:rsidRDefault="00A32310" w:rsidP="00A32310">
      <w:pPr>
        <w:spacing w:line="200" w:lineRule="exact"/>
      </w:pPr>
    </w:p>
    <w:p w14:paraId="62295F17" w14:textId="77777777" w:rsidR="00A32310" w:rsidRDefault="00A32310" w:rsidP="00A32310">
      <w:pPr>
        <w:spacing w:line="200" w:lineRule="exact"/>
      </w:pPr>
    </w:p>
    <w:p w14:paraId="6831E0A7" w14:textId="77777777" w:rsidR="00A32310" w:rsidRDefault="00A32310" w:rsidP="00A32310">
      <w:pPr>
        <w:spacing w:line="200" w:lineRule="exact"/>
      </w:pPr>
    </w:p>
    <w:p w14:paraId="5C8444B4" w14:textId="77777777" w:rsidR="00A32310" w:rsidRDefault="00A32310" w:rsidP="00A32310">
      <w:pPr>
        <w:spacing w:line="200" w:lineRule="exact"/>
      </w:pPr>
    </w:p>
    <w:p w14:paraId="594C85A8" w14:textId="77777777" w:rsidR="00A32310" w:rsidRDefault="00A32310" w:rsidP="00A32310">
      <w:pPr>
        <w:spacing w:line="200" w:lineRule="exact"/>
      </w:pPr>
    </w:p>
    <w:p w14:paraId="67B056D2" w14:textId="77777777" w:rsidR="00A32310" w:rsidRDefault="00A32310" w:rsidP="00A32310">
      <w:pPr>
        <w:spacing w:line="200" w:lineRule="exact"/>
      </w:pPr>
    </w:p>
    <w:p w14:paraId="72FF997E" w14:textId="77777777" w:rsidR="00A32310" w:rsidRDefault="00A32310" w:rsidP="00A32310">
      <w:pPr>
        <w:spacing w:line="200" w:lineRule="exact"/>
      </w:pPr>
    </w:p>
    <w:p w14:paraId="52B0637E" w14:textId="77777777" w:rsidR="00A32310" w:rsidRDefault="00A32310" w:rsidP="00A32310">
      <w:pPr>
        <w:spacing w:line="200" w:lineRule="exact"/>
      </w:pPr>
    </w:p>
    <w:p w14:paraId="53E5C831" w14:textId="77777777" w:rsidR="00A32310" w:rsidRDefault="00A32310" w:rsidP="00A32310">
      <w:pPr>
        <w:spacing w:line="200" w:lineRule="exact"/>
      </w:pPr>
    </w:p>
    <w:p w14:paraId="313DDD76" w14:textId="77777777" w:rsidR="00A32310" w:rsidRDefault="00A32310" w:rsidP="00A32310">
      <w:pPr>
        <w:spacing w:line="200" w:lineRule="exact"/>
      </w:pPr>
    </w:p>
    <w:p w14:paraId="2D65D3A8" w14:textId="77777777" w:rsidR="00A32310" w:rsidRDefault="00A32310" w:rsidP="00A32310">
      <w:pPr>
        <w:spacing w:line="200" w:lineRule="exact"/>
      </w:pPr>
    </w:p>
    <w:p w14:paraId="36759B10" w14:textId="77777777" w:rsidR="00A32310" w:rsidRDefault="00A32310" w:rsidP="00A32310">
      <w:pPr>
        <w:spacing w:line="200" w:lineRule="exact"/>
      </w:pPr>
    </w:p>
    <w:p w14:paraId="58CA9625" w14:textId="77777777" w:rsidR="00A32310" w:rsidRDefault="00A32310" w:rsidP="00A32310">
      <w:pPr>
        <w:spacing w:line="200" w:lineRule="exact"/>
      </w:pPr>
    </w:p>
    <w:p w14:paraId="6EEEE168" w14:textId="77777777" w:rsidR="00A32310" w:rsidRDefault="00A32310" w:rsidP="00A32310">
      <w:pPr>
        <w:spacing w:line="200" w:lineRule="exact"/>
      </w:pPr>
    </w:p>
    <w:p w14:paraId="5D4A360F" w14:textId="77777777" w:rsidR="00A32310" w:rsidRDefault="00A32310" w:rsidP="00A32310">
      <w:pPr>
        <w:spacing w:line="200" w:lineRule="exact"/>
      </w:pPr>
    </w:p>
    <w:p w14:paraId="0308D138" w14:textId="4A4B343B" w:rsidR="00A32310" w:rsidRDefault="00A32310" w:rsidP="00A32310">
      <w:pPr>
        <w:spacing w:line="200" w:lineRule="exact"/>
      </w:pPr>
    </w:p>
    <w:p w14:paraId="044EF6D0" w14:textId="77777777" w:rsidR="00A32310" w:rsidRDefault="00A32310" w:rsidP="00A32310">
      <w:pPr>
        <w:spacing w:line="200" w:lineRule="exact"/>
      </w:pPr>
    </w:p>
    <w:p w14:paraId="645F3625" w14:textId="77777777" w:rsidR="00A32310" w:rsidRDefault="00A32310" w:rsidP="00A32310">
      <w:pPr>
        <w:spacing w:line="200" w:lineRule="exact"/>
      </w:pPr>
    </w:p>
    <w:p w14:paraId="33AD1D33" w14:textId="77777777" w:rsidR="00A32310" w:rsidRDefault="00A32310" w:rsidP="00A32310">
      <w:pPr>
        <w:spacing w:line="200" w:lineRule="exact"/>
      </w:pPr>
    </w:p>
    <w:p w14:paraId="1345EA13" w14:textId="77777777" w:rsidR="00A32310" w:rsidRDefault="00A32310" w:rsidP="00A32310">
      <w:pPr>
        <w:spacing w:line="200" w:lineRule="exact"/>
      </w:pPr>
    </w:p>
    <w:p w14:paraId="7C318562" w14:textId="77777777" w:rsidR="00A32310" w:rsidRDefault="00A32310" w:rsidP="00A32310">
      <w:pPr>
        <w:spacing w:line="200" w:lineRule="exact"/>
      </w:pPr>
    </w:p>
    <w:p w14:paraId="12D7006F" w14:textId="77777777" w:rsidR="00A32310" w:rsidRDefault="00A32310" w:rsidP="00A32310">
      <w:pPr>
        <w:spacing w:line="200" w:lineRule="exact"/>
      </w:pPr>
    </w:p>
    <w:p w14:paraId="5D38514E" w14:textId="77777777" w:rsidR="00A32310" w:rsidRDefault="00A32310" w:rsidP="00A32310">
      <w:pPr>
        <w:spacing w:line="200" w:lineRule="exact"/>
      </w:pPr>
    </w:p>
    <w:p w14:paraId="5493F2E7" w14:textId="77777777" w:rsidR="00A32310" w:rsidRDefault="00A32310" w:rsidP="00A32310">
      <w:pPr>
        <w:spacing w:line="200" w:lineRule="exact"/>
      </w:pPr>
    </w:p>
    <w:p w14:paraId="4ADA7264" w14:textId="77777777" w:rsidR="00A32310" w:rsidRDefault="00A32310" w:rsidP="00A32310">
      <w:pPr>
        <w:spacing w:line="200" w:lineRule="exact"/>
      </w:pPr>
    </w:p>
    <w:p w14:paraId="39634470" w14:textId="77777777" w:rsidR="00A32310" w:rsidRDefault="00A32310" w:rsidP="00A32310">
      <w:pPr>
        <w:spacing w:line="200" w:lineRule="exact"/>
      </w:pPr>
    </w:p>
    <w:p w14:paraId="30455BEC" w14:textId="77777777" w:rsidR="00A32310" w:rsidRDefault="00A32310" w:rsidP="00A32310">
      <w:pPr>
        <w:spacing w:line="200" w:lineRule="exact"/>
      </w:pPr>
    </w:p>
    <w:p w14:paraId="6FE44167" w14:textId="77777777" w:rsidR="00A32310" w:rsidRDefault="00A32310" w:rsidP="00A32310">
      <w:pPr>
        <w:spacing w:line="200" w:lineRule="exact"/>
      </w:pPr>
    </w:p>
    <w:p w14:paraId="22ADF000" w14:textId="77777777" w:rsidR="00A32310" w:rsidRDefault="00A32310" w:rsidP="00A32310">
      <w:pPr>
        <w:spacing w:line="200" w:lineRule="exact"/>
      </w:pPr>
    </w:p>
    <w:p w14:paraId="05DCF2EA" w14:textId="77777777" w:rsidR="00A32310" w:rsidRDefault="00A32310" w:rsidP="00A32310">
      <w:pPr>
        <w:spacing w:line="200" w:lineRule="exact"/>
      </w:pPr>
    </w:p>
    <w:p w14:paraId="085FB65B" w14:textId="77777777" w:rsidR="00A32310" w:rsidRDefault="00A32310" w:rsidP="00A32310">
      <w:pPr>
        <w:spacing w:line="200" w:lineRule="exact"/>
      </w:pPr>
    </w:p>
    <w:p w14:paraId="5AE36F23" w14:textId="77777777" w:rsidR="00A32310" w:rsidRDefault="00A32310" w:rsidP="00A32310">
      <w:pPr>
        <w:spacing w:line="200" w:lineRule="exact"/>
      </w:pPr>
    </w:p>
    <w:bookmarkStart w:id="4" w:name="_Toc393107171"/>
    <w:bookmarkStart w:id="5" w:name="_Toc393107389"/>
    <w:bookmarkStart w:id="6" w:name="_Toc393202712"/>
    <w:bookmarkStart w:id="7" w:name="_Toc393823449"/>
    <w:p w14:paraId="622B86C0" w14:textId="2F1A2B54" w:rsidR="00A32310" w:rsidRPr="001A186A" w:rsidRDefault="00A32310" w:rsidP="001A186A">
      <w:pPr>
        <w:jc w:val="right"/>
        <w:rPr>
          <w:sz w:val="36"/>
          <w:szCs w:val="36"/>
        </w:rPr>
      </w:pPr>
      <w:r w:rsidRPr="001A186A">
        <w:rPr>
          <w:sz w:val="36"/>
          <w:szCs w:val="36"/>
        </w:rPr>
        <mc:AlternateContent>
          <mc:Choice Requires="wpg">
            <w:drawing>
              <wp:anchor distT="0" distB="0" distL="114300" distR="114300" simplePos="0" relativeHeight="251651072" behindDoc="1" locked="0" layoutInCell="1" allowOverlap="1" wp14:anchorId="7CBAC1C6" wp14:editId="7EE905FF">
                <wp:simplePos x="0" y="0"/>
                <wp:positionH relativeFrom="page">
                  <wp:posOffset>5130165</wp:posOffset>
                </wp:positionH>
                <wp:positionV relativeFrom="paragraph">
                  <wp:posOffset>-3618230</wp:posOffset>
                </wp:positionV>
                <wp:extent cx="1270" cy="3839210"/>
                <wp:effectExtent l="5715" t="10795" r="12065" b="7620"/>
                <wp:wrapNone/>
                <wp:docPr id="515" name="Group 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3839210"/>
                          <a:chOff x="8079" y="-5698"/>
                          <a:chExt cx="2" cy="6046"/>
                        </a:xfrm>
                      </wpg:grpSpPr>
                      <wps:wsp>
                        <wps:cNvPr id="516" name="Freeform 158"/>
                        <wps:cNvSpPr>
                          <a:spLocks/>
                        </wps:cNvSpPr>
                        <wps:spPr bwMode="auto">
                          <a:xfrm>
                            <a:off x="8079" y="-5698"/>
                            <a:ext cx="2" cy="6046"/>
                          </a:xfrm>
                          <a:custGeom>
                            <a:avLst/>
                            <a:gdLst>
                              <a:gd name="T0" fmla="+- 0 -5698 -5698"/>
                              <a:gd name="T1" fmla="*/ -5698 h 6046"/>
                              <a:gd name="T2" fmla="+- 0 348 -5698"/>
                              <a:gd name="T3" fmla="*/ 348 h 6046"/>
                            </a:gdLst>
                            <a:ahLst/>
                            <a:cxnLst>
                              <a:cxn ang="0">
                                <a:pos x="0" y="T1"/>
                              </a:cxn>
                              <a:cxn ang="0">
                                <a:pos x="0" y="T3"/>
                              </a:cxn>
                            </a:cxnLst>
                            <a:rect l="0" t="0" r="r" b="b"/>
                            <a:pathLst>
                              <a:path h="6046">
                                <a:moveTo>
                                  <a:pt x="0" y="0"/>
                                </a:moveTo>
                                <a:lnTo>
                                  <a:pt x="0" y="6046"/>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312493" id="Group 515" o:spid="_x0000_s1026" style="position:absolute;margin-left:403.95pt;margin-top:-284.9pt;width:.1pt;height:302.3pt;z-index:-251665408;mso-position-horizontal-relative:page" coordorigin="8079,-5698" coordsize="2,6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">
                <v:shape id="Freeform 158" o:spid="_x0000_s1027" style="position:absolute;left:8079;top:-5698;width:2;height:6046;visibility:visible;mso-wrap-style:square;v-text-anchor:top" coordsize="2,6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" path="m,l,6046e" filled="f" strokecolor="#ed1a37" strokeweight=".5pt">
                  <v:path arrowok="t" o:connecttype="custom" o:connectlocs="0,-5698;0,348" o:connectangles="0,0"/>
                </v:shape>
                <w10:wrap anchorx="page"/>
              </v:group>
            </w:pict>
          </mc:Fallback>
        </mc:AlternateContent>
      </w:r>
      <w:r w:rsidR="00E6140B" w:rsidRPr="001A186A">
        <w:rPr>
          <w:sz w:val="36"/>
          <w:szCs w:val="36"/>
        </w:rPr>
        <w:t>Quick</w:t>
      </w:r>
      <w:r w:rsidR="00F551B7" w:rsidRPr="001A186A">
        <w:rPr>
          <w:sz w:val="36"/>
          <w:szCs w:val="36"/>
        </w:rPr>
        <w:br/>
      </w:r>
      <w:r w:rsidR="00E6140B" w:rsidRPr="001A186A">
        <w:rPr>
          <w:sz w:val="36"/>
          <w:szCs w:val="36"/>
        </w:rPr>
        <w:t>Reference</w:t>
      </w:r>
      <w:r w:rsidR="00F551B7" w:rsidRPr="001A186A">
        <w:rPr>
          <w:sz w:val="36"/>
          <w:szCs w:val="36"/>
        </w:rPr>
        <w:br/>
        <w:t xml:space="preserve"> </w:t>
      </w:r>
      <w:r w:rsidR="002D5993" w:rsidRPr="001A186A">
        <w:rPr>
          <w:sz w:val="36"/>
          <w:szCs w:val="36"/>
        </w:rPr>
        <w:t>Guide</w:t>
      </w:r>
      <w:bookmarkEnd w:id="4"/>
      <w:bookmarkEnd w:id="5"/>
      <w:bookmarkEnd w:id="6"/>
      <w:bookmarkEnd w:id="7"/>
    </w:p>
    <w:p w14:paraId="3ADD6950" w14:textId="77777777" w:rsidR="009B6297" w:rsidRPr="00F551B7" w:rsidRDefault="009B6297" w:rsidP="0026260A">
      <w:pPr>
        <w:rPr>
          <w:rFonts w:eastAsia="Keysight Sans Light" w:cs="Keysight Sans Light"/>
          <w:sz w:val="36"/>
          <w:szCs w:val="36"/>
        </w:rPr>
      </w:pPr>
      <w:r w:rsidRPr="00F551B7">
        <w:rPr>
          <w:noProof/>
          <w:sz w:val="36"/>
          <w:szCs w:val="36"/>
          <w:lang w:val="en-US" w:eastAsia="en-US"/>
        </w:rPr>
        <mc:AlternateContent>
          <mc:Choice Requires="wpg">
            <w:drawing>
              <wp:anchor distT="0" distB="0" distL="114300" distR="114300" simplePos="0" relativeHeight="251646976" behindDoc="1" locked="0" layoutInCell="1" allowOverlap="1" wp14:anchorId="1DC2E8E5" wp14:editId="4C9803CB">
                <wp:simplePos x="0" y="0"/>
                <wp:positionH relativeFrom="page">
                  <wp:posOffset>5130165</wp:posOffset>
                </wp:positionH>
                <wp:positionV relativeFrom="paragraph">
                  <wp:posOffset>-3618230</wp:posOffset>
                </wp:positionV>
                <wp:extent cx="1270" cy="3839210"/>
                <wp:effectExtent l="5715" t="10795" r="12065" b="7620"/>
                <wp:wrapNone/>
                <wp:docPr id="527" name="Group 5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3839210"/>
                          <a:chOff x="8079" y="-5698"/>
                          <a:chExt cx="2" cy="6046"/>
                        </a:xfrm>
                      </wpg:grpSpPr>
                      <wps:wsp>
                        <wps:cNvPr id="528" name="Freeform 158"/>
                        <wps:cNvSpPr>
                          <a:spLocks/>
                        </wps:cNvSpPr>
                        <wps:spPr bwMode="auto">
                          <a:xfrm>
                            <a:off x="8079" y="-5698"/>
                            <a:ext cx="2" cy="6046"/>
                          </a:xfrm>
                          <a:custGeom>
                            <a:avLst/>
                            <a:gdLst>
                              <a:gd name="T0" fmla="+- 0 -5698 -5698"/>
                              <a:gd name="T1" fmla="*/ -5698 h 6046"/>
                              <a:gd name="T2" fmla="+- 0 348 -5698"/>
                              <a:gd name="T3" fmla="*/ 348 h 6046"/>
                            </a:gdLst>
                            <a:ahLst/>
                            <a:cxnLst>
                              <a:cxn ang="0">
                                <a:pos x="0" y="T1"/>
                              </a:cxn>
                              <a:cxn ang="0">
                                <a:pos x="0" y="T3"/>
                              </a:cxn>
                            </a:cxnLst>
                            <a:rect l="0" t="0" r="r" b="b"/>
                            <a:pathLst>
                              <a:path h="6046">
                                <a:moveTo>
                                  <a:pt x="0" y="0"/>
                                </a:moveTo>
                                <a:lnTo>
                                  <a:pt x="0" y="6046"/>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973523" id="Group 527" o:spid="_x0000_s1026" style="position:absolute;margin-left:403.95pt;margin-top:-284.9pt;width:.1pt;height:302.3pt;z-index:-251669504;mso-position-horizontal-relative:page" coordorigin="8079,-5698" coordsize="2,6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">
                <v:shape id="Freeform 158" o:spid="_x0000_s1027" style="position:absolute;left:8079;top:-5698;width:2;height:6046;visibility:visible;mso-wrap-style:square;v-text-anchor:top" coordsize="2,6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" path="m,l,6046e" filled="f" strokecolor="#ed1a37" strokeweight=".5pt">
                  <v:path arrowok="t" o:connecttype="custom" o:connectlocs="0,-5698;0,348" o:connectangles="0,0"/>
                </v:shape>
                <w10:wrap anchorx="page"/>
              </v:group>
            </w:pict>
          </mc:Fallback>
        </mc:AlternateContent>
      </w:r>
    </w:p>
    <w:p w14:paraId="5B1DFBAD" w14:textId="77777777" w:rsidR="007E0517" w:rsidRDefault="007E0517" w:rsidP="0026260A"/>
    <w:p w14:paraId="284CFEFB" w14:textId="77777777" w:rsidR="00B86DB6" w:rsidRPr="00B36755" w:rsidRDefault="00B86DB6" w:rsidP="0026260A">
      <w:pPr>
        <w:sectPr w:rsidR="00B86DB6" w:rsidRPr="00B36755" w:rsidSect="004A27EA">
          <w:headerReference w:type="even" r:id="rId12"/>
          <w:footerReference w:type="even" r:id="rId13"/>
          <w:headerReference w:type="first" r:id="rId14"/>
          <w:footerReference w:type="first" r:id="rId15"/>
          <w:type w:val="continuous"/>
          <w:pgSz w:w="12240" w:h="15840" w:code="1"/>
          <w:pgMar w:top="1699" w:right="1440" w:bottom="1440" w:left="1440" w:header="720" w:footer="562" w:gutter="0"/>
          <w:pgNumType w:start="0"/>
          <w:cols w:space="425"/>
          <w:titlePg/>
          <w:docGrid w:linePitch="360"/>
        </w:sectPr>
      </w:pPr>
    </w:p>
    <w:p w14:paraId="2CDEA293" w14:textId="77777777" w:rsidR="00171C2C" w:rsidRPr="007D6CBC" w:rsidRDefault="00171C2C" w:rsidP="003D3826">
      <w:pPr>
        <w:pStyle w:val="nh1noticeheading1"/>
      </w:pPr>
      <w:bookmarkStart w:id="8" w:name="_Toc392603156"/>
      <w:bookmarkStart w:id="9" w:name="_Toc392767500"/>
      <w:bookmarkStart w:id="10" w:name="_Toc393105779"/>
      <w:bookmarkStart w:id="11" w:name="_Toc393106246"/>
      <w:r w:rsidRPr="007D6CBC">
        <w:lastRenderedPageBreak/>
        <w:t>Notices</w:t>
      </w:r>
      <w:bookmarkEnd w:id="8"/>
      <w:bookmarkEnd w:id="9"/>
      <w:bookmarkEnd w:id="10"/>
      <w:bookmarkEnd w:id="11"/>
    </w:p>
    <w:p w14:paraId="740FAE80" w14:textId="73F7E24F" w:rsidR="00171C2C" w:rsidRPr="00FF379C" w:rsidRDefault="00171C2C" w:rsidP="006B13C9">
      <w:pPr>
        <w:pStyle w:val="fntfrontnotices"/>
        <w:ind w:left="0"/>
      </w:pPr>
      <w:bookmarkStart w:id="12" w:name="_Toc392603157"/>
      <w:bookmarkStart w:id="13" w:name="_Toc392767501"/>
      <w:r w:rsidRPr="00FF379C">
        <w:t xml:space="preserve">© </w:t>
      </w:r>
      <w:r w:rsidR="00124BEC" w:rsidRPr="00FF379C">
        <w:t>Keysight</w:t>
      </w:r>
      <w:r w:rsidRPr="00FF379C">
        <w:t xml:space="preserve"> Technologies 20</w:t>
      </w:r>
      <w:bookmarkEnd w:id="12"/>
      <w:bookmarkEnd w:id="13"/>
      <w:r w:rsidR="00F951B4">
        <w:t>21</w:t>
      </w:r>
    </w:p>
    <w:p w14:paraId="18A6612F" w14:textId="77777777" w:rsidR="00171C2C" w:rsidRPr="00D9504D" w:rsidRDefault="00171C2C" w:rsidP="006B13C9">
      <w:pPr>
        <w:pStyle w:val="fntfrontnotices"/>
        <w:ind w:left="0"/>
      </w:pPr>
      <w:bookmarkStart w:id="14" w:name="_Toc392603158"/>
      <w:bookmarkStart w:id="15" w:name="_Toc392767502"/>
      <w:r w:rsidRPr="00D9504D">
        <w:t xml:space="preserve">No part of this manual may be reproduced in any form or by any means (including electronic storage and retrieval or translation into a foreign language) without prior agreement and written consent from </w:t>
      </w:r>
      <w:r w:rsidR="00FB15FF" w:rsidRPr="00D9504D">
        <w:t>Keysight</w:t>
      </w:r>
      <w:r w:rsidRPr="00D9504D">
        <w:t xml:space="preserve"> Technologies</w:t>
      </w:r>
      <w:r w:rsidR="00461691">
        <w:t>,</w:t>
      </w:r>
      <w:r w:rsidRPr="00D9504D">
        <w:t xml:space="preserve"> as governed by United States and international copyright laws.</w:t>
      </w:r>
      <w:bookmarkEnd w:id="14"/>
      <w:bookmarkEnd w:id="15"/>
    </w:p>
    <w:p w14:paraId="41EB0524" w14:textId="77777777" w:rsidR="00236F69" w:rsidRPr="007D6CBC" w:rsidRDefault="00236F69" w:rsidP="007D6CBC">
      <w:pPr>
        <w:pStyle w:val="nh2noticeheading2"/>
      </w:pPr>
      <w:bookmarkStart w:id="16" w:name="_Toc392603159"/>
      <w:bookmarkStart w:id="17" w:name="_Toc392767503"/>
      <w:bookmarkStart w:id="18" w:name="_Toc393105780"/>
      <w:bookmarkStart w:id="19" w:name="_Toc393106247"/>
      <w:r w:rsidRPr="007D6CBC">
        <w:t>Warranty</w:t>
      </w:r>
      <w:bookmarkEnd w:id="16"/>
      <w:bookmarkEnd w:id="17"/>
      <w:bookmarkEnd w:id="18"/>
      <w:bookmarkEnd w:id="19"/>
    </w:p>
    <w:p w14:paraId="70311157" w14:textId="77777777" w:rsidR="006B13C9" w:rsidRPr="00DE570A" w:rsidRDefault="006B13C9" w:rsidP="006B13C9">
      <w:pPr>
        <w:pStyle w:val="fntfrontnotices"/>
        <w:ind w:left="0"/>
        <w:rPr>
          <w:b/>
        </w:rPr>
      </w:pPr>
      <w:r w:rsidRPr="00DE570A">
        <w:rPr>
          <w:b/>
        </w:rPr>
        <w:t>THE MATERIAL CONTAINED IN THIS DOCUMENT IS PROVIDED “AS IS,” AND IS SUBJECT TO BEING CHANGED, WITHOUT NOTICE, IN FUTURE EDITIONS. FURTHER, TO THE MAXIMUM EXTENT PERMITTED BY APPLICABLE LAW, KEYSIGHT DISCLAIMS ALL WARRANTIES, EITHER EXPRESS OR IMPLIED WITH REGARD TO THIS MANUAL AND ANY INFORMATION CONTAINED HEREIN, INCLUDING BUT NOT LIMITED TO THE IMPLIED WARRANTIES OF MERCHANTABILITY AND FITNESS FOR A PARTICULAR PURPOSE. KEYSIGHT SHALL NOT BE LIABLE FOR ERRORS OR FOR INCIDENTAL OR CONSEQUENTIAL DAMAGES IN CONNECTION WITH THE FURNISHING, USE, OR PERFORMANCE OF THIS DOCUMENT OR ANY INFORMATION CONTAINED HEREIN. SHOULD KEYSIGHT AND THE USER HAVE A SEPARATE WRITTEN AGREEMENT WITH WARRANTY TERMS COVERING THE MATERIAL IN THIS DOCUMENT THAT CONFLICT WITH THESE TERMS, THE WARRANTY TERMS IN THE SEPARATE AGREEMENT WILL CONTROL.</w:t>
      </w:r>
      <w:bookmarkStart w:id="20" w:name="_Toc392603161"/>
      <w:bookmarkStart w:id="21" w:name="_Toc392767505"/>
    </w:p>
    <w:p w14:paraId="25731996" w14:textId="77777777" w:rsidR="006B13C9" w:rsidRDefault="001B78AF" w:rsidP="007D6CBC">
      <w:pPr>
        <w:pStyle w:val="nh2noticeheading2"/>
      </w:pPr>
      <w:bookmarkStart w:id="22" w:name="_Toc393105781"/>
      <w:bookmarkStart w:id="23" w:name="_Toc393106248"/>
      <w:r w:rsidRPr="00FB15FF">
        <w:t>Statement of Compliance</w:t>
      </w:r>
      <w:bookmarkStart w:id="24" w:name="_Toc392603162"/>
      <w:bookmarkStart w:id="25" w:name="_Toc392767506"/>
      <w:bookmarkEnd w:id="20"/>
      <w:bookmarkEnd w:id="21"/>
      <w:r w:rsidR="006B13C9">
        <w:t>.</w:t>
      </w:r>
      <w:bookmarkEnd w:id="22"/>
      <w:bookmarkEnd w:id="23"/>
      <w:r w:rsidR="006B13C9">
        <w:t xml:space="preserve"> </w:t>
      </w:r>
    </w:p>
    <w:p w14:paraId="4BA96762" w14:textId="77777777" w:rsidR="001B78AF" w:rsidRPr="00FB15FF" w:rsidRDefault="001B78AF" w:rsidP="006B13C9">
      <w:pPr>
        <w:pStyle w:val="fntfrontnotices"/>
        <w:ind w:left="-90" w:right="-204"/>
      </w:pPr>
      <w:r w:rsidRPr="00FB15FF">
        <w:t xml:space="preserve">This product has been designed and tested in accordance with accepted industry </w:t>
      </w:r>
      <w:proofErr w:type="gramStart"/>
      <w:r w:rsidRPr="00FB15FF">
        <w:t>standards, and</w:t>
      </w:r>
      <w:proofErr w:type="gramEnd"/>
      <w:r w:rsidRPr="00FB15FF">
        <w:t xml:space="preserve"> has been supplied in a safe condition.  The documentation contains information and warnings that must be followed by the user to ensure safe operation and to maintain the product in a safe condition.</w:t>
      </w:r>
      <w:bookmarkEnd w:id="24"/>
      <w:bookmarkEnd w:id="25"/>
    </w:p>
    <w:p w14:paraId="7E3F7C60" w14:textId="5C6B3A5B" w:rsidR="00D112B1" w:rsidRPr="00FB15FF" w:rsidRDefault="002A6F64" w:rsidP="007D6CBC">
      <w:pPr>
        <w:pStyle w:val="nh2noticeheading2"/>
        <w:ind w:left="180"/>
      </w:pPr>
      <w:r>
        <w:br w:type="column"/>
      </w:r>
      <w:bookmarkStart w:id="26" w:name="_Toc392603169"/>
      <w:bookmarkStart w:id="27" w:name="_Toc392767512"/>
      <w:bookmarkStart w:id="28" w:name="_Toc393105784"/>
      <w:bookmarkStart w:id="29" w:name="_Toc393106251"/>
      <w:r w:rsidR="00D112B1" w:rsidRPr="00FB15FF">
        <w:t>Technology Licenses</w:t>
      </w:r>
      <w:bookmarkEnd w:id="26"/>
      <w:bookmarkEnd w:id="27"/>
      <w:bookmarkEnd w:id="28"/>
      <w:bookmarkEnd w:id="29"/>
    </w:p>
    <w:p w14:paraId="64936423" w14:textId="77777777" w:rsidR="00D112B1" w:rsidRPr="00FB15FF" w:rsidRDefault="00D112B1" w:rsidP="006B13C9">
      <w:pPr>
        <w:pStyle w:val="fntfrontnotices"/>
        <w:ind w:left="180"/>
      </w:pPr>
      <w:bookmarkStart w:id="30" w:name="_Toc392603170"/>
      <w:bookmarkStart w:id="31" w:name="_Toc392767513"/>
      <w:r w:rsidRPr="00FB15FF">
        <w:t>The hardware and/or software described in this document are furnished under a license and may be used or copied only in accordance with the terms of such license.</w:t>
      </w:r>
      <w:bookmarkEnd w:id="30"/>
      <w:bookmarkEnd w:id="31"/>
    </w:p>
    <w:p w14:paraId="057576E6" w14:textId="77777777" w:rsidR="00171C2C" w:rsidRPr="00FB15FF" w:rsidRDefault="00171C2C" w:rsidP="007D6CBC">
      <w:pPr>
        <w:pStyle w:val="nh2noticeheading2"/>
        <w:ind w:left="180"/>
      </w:pPr>
      <w:bookmarkStart w:id="32" w:name="_Toc392603171"/>
      <w:bookmarkStart w:id="33" w:name="_Toc392767514"/>
      <w:bookmarkStart w:id="34" w:name="_Toc393105785"/>
      <w:bookmarkStart w:id="35" w:name="_Toc393106252"/>
      <w:r w:rsidRPr="00FB15FF">
        <w:t>Restricted Rights Legend</w:t>
      </w:r>
      <w:bookmarkEnd w:id="32"/>
      <w:bookmarkEnd w:id="33"/>
      <w:bookmarkEnd w:id="34"/>
      <w:bookmarkEnd w:id="35"/>
    </w:p>
    <w:p w14:paraId="065F036A" w14:textId="77777777" w:rsidR="00171C2C" w:rsidRDefault="00171C2C" w:rsidP="006B13C9">
      <w:pPr>
        <w:pStyle w:val="fntfrontnotices"/>
        <w:ind w:left="180"/>
      </w:pPr>
      <w:bookmarkStart w:id="36" w:name="_Toc392603172"/>
      <w:bookmarkStart w:id="37" w:name="_Toc392767515"/>
      <w:r w:rsidRPr="00FB15FF">
        <w:t xml:space="preserve">If software is for use in the performance of a U.S. Government prime contract or subcontract, Software is delivered and licensed as “Commercial computer software” as defined in DFAR 252.227-7014 (June 1995), or as a “commercial item” as defined in FAR 2.101(a) or as “Restricted computer software” as defined in FAR 52.227-19 (June 1987) or any equivalent agency regulation or contract clause. Use, duplication or disclosure of Software is subject to </w:t>
      </w:r>
      <w:r w:rsidR="00622CFB">
        <w:t>Keysight</w:t>
      </w:r>
      <w:r w:rsidRPr="00FB15FF">
        <w:t xml:space="preserve"> Technologies’ standard commercial license terms, and non-DOD Departments and Agencies of the U.S. Government will receive no greater than Restricted Rights as defined in FAR 52.227-19(c</w:t>
      </w:r>
      <w:proofErr w:type="gramStart"/>
      <w:r w:rsidRPr="00FB15FF">
        <w:t>)(</w:t>
      </w:r>
      <w:proofErr w:type="gramEnd"/>
      <w:r w:rsidRPr="00FB15FF">
        <w:t>1-2) (June 1987). U.S. Government users will receive no greater than Limited Rights as defined in FAR 52.227-14 (June 1987) or DFAR 252.227-7015 (b)(2) (November 1995), as applicable in any technical data.</w:t>
      </w:r>
      <w:bookmarkEnd w:id="36"/>
      <w:bookmarkEnd w:id="37"/>
    </w:p>
    <w:p w14:paraId="0612B348" w14:textId="77777777" w:rsidR="00F80605" w:rsidRPr="00FB15FF" w:rsidRDefault="00F80605" w:rsidP="007D6CBC">
      <w:pPr>
        <w:pStyle w:val="nh2noticeheading2"/>
        <w:ind w:left="180"/>
      </w:pPr>
      <w:bookmarkStart w:id="38" w:name="_Toc392603173"/>
      <w:bookmarkStart w:id="39" w:name="_Toc392767516"/>
      <w:bookmarkStart w:id="40" w:name="_Toc393105786"/>
      <w:bookmarkStart w:id="41" w:name="_Toc393106253"/>
      <w:r w:rsidRPr="00FB15FF">
        <w:t>Safety Notices</w:t>
      </w:r>
      <w:bookmarkEnd w:id="38"/>
      <w:bookmarkEnd w:id="39"/>
      <w:bookmarkEnd w:id="40"/>
      <w:bookmarkEnd w:id="41"/>
    </w:p>
    <w:p w14:paraId="1674865C" w14:textId="77777777" w:rsidR="00D112B1" w:rsidRPr="00FB15FF" w:rsidRDefault="00F80605" w:rsidP="006B13C9">
      <w:pPr>
        <w:pStyle w:val="fntfrontnotices"/>
        <w:ind w:left="180"/>
      </w:pPr>
      <w:bookmarkStart w:id="42" w:name="_Toc392603174"/>
      <w:bookmarkStart w:id="43" w:name="_Toc392767517"/>
      <w:r w:rsidRPr="00FB15FF">
        <w:t xml:space="preserve">The following general safety precautions must be observed during all phases of operation of this instrument.  Failure to comply with these precautions or with specific warnings elsewhere in this manual violates safety standards of design, manufacture, and intended use of the instrument. </w:t>
      </w:r>
      <w:r w:rsidR="00622CFB">
        <w:t>Keysight</w:t>
      </w:r>
      <w:r w:rsidRPr="00FB15FF">
        <w:t xml:space="preserve"> Technologies Inc. assumes no liability for the </w:t>
      </w:r>
      <w:r w:rsidR="00D800BD" w:rsidRPr="00FB15FF">
        <w:t>customer’s failure to comply with these requirements.</w:t>
      </w:r>
      <w:bookmarkEnd w:id="42"/>
      <w:bookmarkEnd w:id="43"/>
    </w:p>
    <w:p w14:paraId="0F53298D" w14:textId="77777777" w:rsidR="001B3245" w:rsidRDefault="001B3245" w:rsidP="0026260A"/>
    <w:p w14:paraId="046DCD8F" w14:textId="6515FF29" w:rsidR="001B3245" w:rsidRDefault="001B3245" w:rsidP="0026260A"/>
    <w:p w14:paraId="17EAA9E7" w14:textId="218F6A60" w:rsidR="00EC1108" w:rsidRDefault="00EC1108" w:rsidP="0026260A"/>
    <w:p w14:paraId="15F0B068" w14:textId="4DAC3CDA" w:rsidR="00EC1108" w:rsidRDefault="00EC1108" w:rsidP="0026260A"/>
    <w:p w14:paraId="63A76470" w14:textId="27C51673" w:rsidR="00EC1108" w:rsidRDefault="00EC1108" w:rsidP="0026260A"/>
    <w:p w14:paraId="4EFAF39F" w14:textId="0C60FD4C" w:rsidR="00EC1108" w:rsidRDefault="00EC1108" w:rsidP="0026260A"/>
    <w:p w14:paraId="7FE1FA9D" w14:textId="1B58471B" w:rsidR="00EC1108" w:rsidRDefault="00EC1108" w:rsidP="0026260A"/>
    <w:p w14:paraId="24ACAA35" w14:textId="0F0A6D1A" w:rsidR="00EC1108" w:rsidRDefault="00EC1108" w:rsidP="0026260A"/>
    <w:p w14:paraId="1E083A9D" w14:textId="3CBD6D68" w:rsidR="00EC1108" w:rsidRDefault="00EC1108" w:rsidP="0026260A"/>
    <w:p w14:paraId="4A1AF67D" w14:textId="076EECBC" w:rsidR="00EC1108" w:rsidRDefault="00EC1108" w:rsidP="0026260A"/>
    <w:p w14:paraId="457C9B2C" w14:textId="5859CDA3" w:rsidR="00EC1108" w:rsidRDefault="00EC1108" w:rsidP="0026260A"/>
    <w:p w14:paraId="0832BA37" w14:textId="1D1E74D9" w:rsidR="00EC1108" w:rsidRDefault="00EC1108" w:rsidP="0026260A"/>
    <w:p w14:paraId="34756A65" w14:textId="77777777" w:rsidR="00EC1108" w:rsidRDefault="00EC1108" w:rsidP="0026260A"/>
    <w:p w14:paraId="0373976F" w14:textId="77777777" w:rsidR="00E12E55" w:rsidRDefault="00E12E55" w:rsidP="0026260A"/>
    <w:p w14:paraId="04851E72" w14:textId="77777777" w:rsidR="00E12E55" w:rsidRPr="00D9504D" w:rsidRDefault="00E12E55" w:rsidP="0026260A"/>
    <w:p w14:paraId="01EDB9D5" w14:textId="77777777" w:rsidR="0094771D" w:rsidRPr="00D9504D" w:rsidRDefault="0094771D" w:rsidP="0026260A"/>
    <w:p w14:paraId="17FEDF9F" w14:textId="77777777" w:rsidR="00E12E55" w:rsidRDefault="0094771D" w:rsidP="0026260A">
      <w:r>
        <w:rPr>
          <w:noProof/>
          <w:lang w:val="en-US" w:eastAsia="en-US"/>
        </w:rPr>
        <w:drawing>
          <wp:inline distT="0" distB="0" distL="0" distR="0" wp14:anchorId="51372CE3" wp14:editId="7ED65BD5">
            <wp:extent cx="900684" cy="2514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CAUTION.jpg"/>
                    <pic:cNvPicPr/>
                  </pic:nvPicPr>
                  <pic:blipFill>
                    <a:blip r:embed="rId16">
                      <a:extLst>
                        <a:ext uri="{28A0092B-C50C-407E-A947-70E740481C1C}">
                          <a14:useLocalDpi xmlns:a14="http://schemas.microsoft.com/office/drawing/2010/main" val="0"/>
                        </a:ext>
                      </a:extLst>
                    </a:blip>
                    <a:stretch>
                      <a:fillRect/>
                    </a:stretch>
                  </pic:blipFill>
                  <pic:spPr>
                    <a:xfrm>
                      <a:off x="0" y="0"/>
                      <a:ext cx="900684" cy="251460"/>
                    </a:xfrm>
                    <a:prstGeom prst="rect">
                      <a:avLst/>
                    </a:prstGeom>
                  </pic:spPr>
                </pic:pic>
              </a:graphicData>
            </a:graphic>
          </wp:inline>
        </w:drawing>
      </w:r>
    </w:p>
    <w:p w14:paraId="27D595EE" w14:textId="77777777" w:rsidR="00171C2C" w:rsidRPr="00D9504D" w:rsidRDefault="00171C2C" w:rsidP="0026260A">
      <w:pPr>
        <w:pStyle w:val="fntfrontnotices"/>
      </w:pPr>
      <w:bookmarkStart w:id="44" w:name="_Toc392767518"/>
      <w:r w:rsidRPr="00D9504D">
        <w:t>A CAUTION notice denotes a hazard. It calls attention to an operating procedure, practice, or the like that, if not correctly performed or adhered to, could result in damage to the product or loss of important data. Do not proceed beyond a CAUTION notice until the indicated conditions are fully understood and met.</w:t>
      </w:r>
      <w:bookmarkEnd w:id="44"/>
    </w:p>
    <w:p w14:paraId="47E59AA9" w14:textId="77777777" w:rsidR="00171C2C" w:rsidRPr="00D9504D" w:rsidRDefault="0094771D" w:rsidP="0026260A">
      <w:pPr>
        <w:pStyle w:val="fntfrontnotices"/>
      </w:pPr>
      <w:bookmarkStart w:id="45" w:name="_Toc392767519"/>
      <w:r>
        <w:rPr>
          <w:rFonts w:ascii="Keysight Sans Condensed" w:hAnsi="Keysight Sans Condensed"/>
          <w:noProof/>
          <w:lang w:val="en-US" w:eastAsia="en-US"/>
        </w:rPr>
        <w:drawing>
          <wp:inline distT="0" distB="0" distL="0" distR="0" wp14:anchorId="453C845C" wp14:editId="008DF976">
            <wp:extent cx="900684" cy="2514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WARNING.jpg"/>
                    <pic:cNvPicPr/>
                  </pic:nvPicPr>
                  <pic:blipFill>
                    <a:blip r:embed="rId17">
                      <a:extLst>
                        <a:ext uri="{28A0092B-C50C-407E-A947-70E740481C1C}">
                          <a14:useLocalDpi xmlns:a14="http://schemas.microsoft.com/office/drawing/2010/main" val="0"/>
                        </a:ext>
                      </a:extLst>
                    </a:blip>
                    <a:stretch>
                      <a:fillRect/>
                    </a:stretch>
                  </pic:blipFill>
                  <pic:spPr>
                    <a:xfrm>
                      <a:off x="0" y="0"/>
                      <a:ext cx="900684" cy="251460"/>
                    </a:xfrm>
                    <a:prstGeom prst="rect">
                      <a:avLst/>
                    </a:prstGeom>
                  </pic:spPr>
                </pic:pic>
              </a:graphicData>
            </a:graphic>
          </wp:inline>
        </w:drawing>
      </w:r>
      <w:r>
        <w:rPr>
          <w:rFonts w:ascii="Keysight Sans Condensed" w:hAnsi="Keysight Sans Condensed"/>
        </w:rPr>
        <w:br/>
      </w:r>
      <w:r>
        <w:rPr>
          <w:rFonts w:ascii="Keysight Sans Condensed" w:hAnsi="Keysight Sans Condensed"/>
        </w:rPr>
        <w:br/>
      </w:r>
      <w:r w:rsidR="00171C2C" w:rsidRPr="00D9504D">
        <w:t>A WARNING notice denotes a hazard. It calls attention to an operating procedure, practice, or the like that, if not correctly performed or adhered to, could result in personal injury or death. Do not proceed beyond a WARNING notice until the indicated conditions are fully understood and met.</w:t>
      </w:r>
      <w:bookmarkEnd w:id="45"/>
    </w:p>
    <w:p w14:paraId="50FD2C51" w14:textId="7A391754" w:rsidR="002A6F64" w:rsidRDefault="002A6F64" w:rsidP="0026260A">
      <w:pPr>
        <w:pStyle w:val="fntfrontnotices"/>
      </w:pPr>
    </w:p>
    <w:p w14:paraId="1B99FA9E" w14:textId="77777777" w:rsidR="007D25A9" w:rsidRDefault="007D25A9" w:rsidP="0026260A">
      <w:r>
        <w:br w:type="page"/>
      </w:r>
    </w:p>
    <w:p w14:paraId="7D30350B" w14:textId="77777777" w:rsidR="007D25A9" w:rsidRDefault="007D25A9" w:rsidP="0026260A">
      <w:pPr>
        <w:sectPr w:rsidR="007D25A9" w:rsidSect="004A27EA">
          <w:headerReference w:type="even" r:id="rId18"/>
          <w:headerReference w:type="default" r:id="rId19"/>
          <w:headerReference w:type="first" r:id="rId20"/>
          <w:footerReference w:type="first" r:id="rId21"/>
          <w:pgSz w:w="12240" w:h="15840" w:code="1"/>
          <w:pgMar w:top="1440" w:right="1440" w:bottom="1440" w:left="1530" w:header="720" w:footer="720" w:gutter="0"/>
          <w:pgNumType w:fmt="lowerRoman" w:start="2"/>
          <w:cols w:num="3" w:space="216"/>
          <w:titlePg/>
          <w:docGrid w:linePitch="360"/>
        </w:sectPr>
      </w:pPr>
    </w:p>
    <w:bookmarkStart w:id="46" w:name="EMI_and_EMC_Compliance" w:displacedByCustomXml="next"/>
    <w:bookmarkEnd w:id="46" w:displacedByCustomXml="next"/>
    <w:bookmarkStart w:id="47" w:name="_Toc393107390" w:displacedByCustomXml="next"/>
    <w:bookmarkStart w:id="48" w:name="_Toc393202713" w:displacedByCustomXml="next"/>
    <w:bookmarkStart w:id="49" w:name="_Toc393823450" w:displacedByCustomXml="next"/>
    <w:sdt>
      <w:sdtPr>
        <w:rPr>
          <w:b/>
        </w:rPr>
        <w:id w:val="-1748727345"/>
        <w:docPartObj>
          <w:docPartGallery w:val="Table of Contents"/>
          <w:docPartUnique/>
        </w:docPartObj>
      </w:sdtPr>
      <w:sdtEndPr>
        <w:rPr>
          <w:b w:val="0"/>
          <w:noProof/>
        </w:rPr>
      </w:sdtEndPr>
      <w:sdtContent>
        <w:p w14:paraId="2D3B9825" w14:textId="77777777" w:rsidR="00F30591" w:rsidRPr="00F30591" w:rsidRDefault="00F30591" w:rsidP="004054B1">
          <w:r w:rsidRPr="004054B1">
            <w:rPr>
              <w:sz w:val="36"/>
              <w:szCs w:val="36"/>
            </w:rPr>
            <w:t>Table of Contents</w:t>
          </w:r>
          <w:bookmarkEnd w:id="49"/>
          <w:bookmarkEnd w:id="48"/>
          <w:bookmarkEnd w:id="47"/>
        </w:p>
        <w:p w14:paraId="18DD9D1D" w14:textId="214EFFA8" w:rsidR="001E6653" w:rsidRDefault="00087851">
          <w:pPr>
            <w:pStyle w:val="TOC1"/>
            <w:rPr>
              <w:rFonts w:asciiTheme="minorHAnsi" w:eastAsiaTheme="minorEastAsia" w:hAnsiTheme="minorHAnsi" w:cstheme="minorBidi"/>
              <w:color w:val="auto"/>
              <w:sz w:val="22"/>
              <w:szCs w:val="22"/>
              <w:lang w:val="en-US"/>
            </w:rPr>
          </w:pPr>
          <w:r>
            <w:fldChar w:fldCharType="begin"/>
          </w:r>
          <w:r>
            <w:instrText xml:space="preserve"> TOC \o "2-3" \h \z \t "Heading 1,1,1h_section heading,1,1h_appendix heading,1,2h_module heading,1,Book_Type,1,Heading 1-Intro,1" </w:instrText>
          </w:r>
          <w:r>
            <w:fldChar w:fldCharType="separate"/>
          </w:r>
          <w:hyperlink w:anchor="_Toc77273431" w:history="1">
            <w:r w:rsidR="001E6653" w:rsidRPr="00F56926">
              <w:rPr>
                <w:rStyle w:val="Hyperlink"/>
                <w:b/>
              </w:rPr>
              <w:t>1</w:t>
            </w:r>
            <w:r w:rsidR="001E6653">
              <w:rPr>
                <w:rFonts w:asciiTheme="minorHAnsi" w:eastAsiaTheme="minorEastAsia" w:hAnsiTheme="minorHAnsi" w:cstheme="minorBidi"/>
                <w:color w:val="auto"/>
                <w:sz w:val="22"/>
                <w:szCs w:val="22"/>
                <w:lang w:val="en-US"/>
              </w:rPr>
              <w:tab/>
            </w:r>
            <w:r w:rsidR="001E6653" w:rsidRPr="00F56926">
              <w:rPr>
                <w:rStyle w:val="Hyperlink"/>
              </w:rPr>
              <w:t>Overview</w:t>
            </w:r>
            <w:r w:rsidR="001E6653">
              <w:rPr>
                <w:webHidden/>
              </w:rPr>
              <w:tab/>
            </w:r>
            <w:r w:rsidR="001E6653">
              <w:rPr>
                <w:webHidden/>
              </w:rPr>
              <w:fldChar w:fldCharType="begin"/>
            </w:r>
            <w:r w:rsidR="001E6653">
              <w:rPr>
                <w:webHidden/>
              </w:rPr>
              <w:instrText xml:space="preserve"> PAGEREF _Toc77273431 \h </w:instrText>
            </w:r>
            <w:r w:rsidR="001E6653">
              <w:rPr>
                <w:webHidden/>
              </w:rPr>
            </w:r>
            <w:r w:rsidR="001E6653">
              <w:rPr>
                <w:webHidden/>
              </w:rPr>
              <w:fldChar w:fldCharType="separate"/>
            </w:r>
            <w:r w:rsidR="001E6653">
              <w:rPr>
                <w:webHidden/>
              </w:rPr>
              <w:t>1</w:t>
            </w:r>
            <w:r w:rsidR="001E6653">
              <w:rPr>
                <w:webHidden/>
              </w:rPr>
              <w:fldChar w:fldCharType="end"/>
            </w:r>
          </w:hyperlink>
        </w:p>
        <w:p w14:paraId="08E10ECC" w14:textId="7A09BEBB" w:rsidR="001E6653" w:rsidRDefault="001E6653">
          <w:pPr>
            <w:pStyle w:val="TOC1"/>
            <w:rPr>
              <w:rFonts w:asciiTheme="minorHAnsi" w:eastAsiaTheme="minorEastAsia" w:hAnsiTheme="minorHAnsi" w:cstheme="minorBidi"/>
              <w:color w:val="auto"/>
              <w:sz w:val="22"/>
              <w:szCs w:val="22"/>
              <w:lang w:val="en-US"/>
            </w:rPr>
          </w:pPr>
          <w:hyperlink w:anchor="_Toc77273432" w:history="1">
            <w:r w:rsidRPr="00F56926">
              <w:rPr>
                <w:rStyle w:val="Hyperlink"/>
                <w:b/>
              </w:rPr>
              <w:t>2</w:t>
            </w:r>
            <w:r>
              <w:rPr>
                <w:rFonts w:asciiTheme="minorHAnsi" w:eastAsiaTheme="minorEastAsia" w:hAnsiTheme="minorHAnsi" w:cstheme="minorBidi"/>
                <w:color w:val="auto"/>
                <w:sz w:val="22"/>
                <w:szCs w:val="22"/>
                <w:lang w:val="en-US"/>
              </w:rPr>
              <w:tab/>
            </w:r>
            <w:r w:rsidRPr="00F56926">
              <w:rPr>
                <w:rStyle w:val="Hyperlink"/>
              </w:rPr>
              <w:t>Configure BGP through GUI:</w:t>
            </w:r>
            <w:r>
              <w:rPr>
                <w:webHidden/>
              </w:rPr>
              <w:tab/>
            </w:r>
            <w:r>
              <w:rPr>
                <w:webHidden/>
              </w:rPr>
              <w:fldChar w:fldCharType="begin"/>
            </w:r>
            <w:r>
              <w:rPr>
                <w:webHidden/>
              </w:rPr>
              <w:instrText xml:space="preserve"> PAGEREF _Toc77273432 \h </w:instrText>
            </w:r>
            <w:r>
              <w:rPr>
                <w:webHidden/>
              </w:rPr>
            </w:r>
            <w:r>
              <w:rPr>
                <w:webHidden/>
              </w:rPr>
              <w:fldChar w:fldCharType="separate"/>
            </w:r>
            <w:r>
              <w:rPr>
                <w:webHidden/>
              </w:rPr>
              <w:t>3</w:t>
            </w:r>
            <w:r>
              <w:rPr>
                <w:webHidden/>
              </w:rPr>
              <w:fldChar w:fldCharType="end"/>
            </w:r>
          </w:hyperlink>
        </w:p>
        <w:p w14:paraId="3D01507F" w14:textId="586C547F" w:rsidR="001E6653" w:rsidRDefault="001E6653">
          <w:pPr>
            <w:pStyle w:val="TOC2"/>
            <w:rPr>
              <w:rFonts w:asciiTheme="minorHAnsi" w:eastAsiaTheme="minorEastAsia" w:hAnsiTheme="minorHAnsi" w:cstheme="minorBidi"/>
              <w:noProof/>
              <w:color w:val="auto"/>
              <w:szCs w:val="22"/>
              <w:lang w:val="en-US"/>
            </w:rPr>
          </w:pPr>
          <w:hyperlink w:anchor="_Toc77273433" w:history="1">
            <w:r w:rsidRPr="00F56926">
              <w:rPr>
                <w:rStyle w:val="Hyperlink"/>
                <w:noProof/>
              </w:rPr>
              <w:t>Add Chassis and Lock Ports:</w:t>
            </w:r>
            <w:r>
              <w:rPr>
                <w:noProof/>
                <w:webHidden/>
              </w:rPr>
              <w:tab/>
            </w:r>
            <w:r>
              <w:rPr>
                <w:noProof/>
                <w:webHidden/>
              </w:rPr>
              <w:fldChar w:fldCharType="begin"/>
            </w:r>
            <w:r>
              <w:rPr>
                <w:noProof/>
                <w:webHidden/>
              </w:rPr>
              <w:instrText xml:space="preserve"> PAGEREF _Toc77273433 \h </w:instrText>
            </w:r>
            <w:r>
              <w:rPr>
                <w:noProof/>
                <w:webHidden/>
              </w:rPr>
            </w:r>
            <w:r>
              <w:rPr>
                <w:noProof/>
                <w:webHidden/>
              </w:rPr>
              <w:fldChar w:fldCharType="separate"/>
            </w:r>
            <w:r>
              <w:rPr>
                <w:noProof/>
                <w:webHidden/>
              </w:rPr>
              <w:t>3</w:t>
            </w:r>
            <w:r>
              <w:rPr>
                <w:noProof/>
                <w:webHidden/>
              </w:rPr>
              <w:fldChar w:fldCharType="end"/>
            </w:r>
          </w:hyperlink>
        </w:p>
        <w:p w14:paraId="7679EE4D" w14:textId="135C01A7" w:rsidR="001E6653" w:rsidRDefault="001E6653">
          <w:pPr>
            <w:pStyle w:val="TOC2"/>
            <w:rPr>
              <w:rFonts w:asciiTheme="minorHAnsi" w:eastAsiaTheme="minorEastAsia" w:hAnsiTheme="minorHAnsi" w:cstheme="minorBidi"/>
              <w:noProof/>
              <w:color w:val="auto"/>
              <w:szCs w:val="22"/>
              <w:lang w:val="en-US"/>
            </w:rPr>
          </w:pPr>
          <w:hyperlink w:anchor="_Toc77273434" w:history="1">
            <w:r w:rsidRPr="00F56926">
              <w:rPr>
                <w:rStyle w:val="Hyperlink"/>
                <w:noProof/>
              </w:rPr>
              <w:t>Add Topology:</w:t>
            </w:r>
            <w:r>
              <w:rPr>
                <w:noProof/>
                <w:webHidden/>
              </w:rPr>
              <w:tab/>
            </w:r>
            <w:r>
              <w:rPr>
                <w:noProof/>
                <w:webHidden/>
              </w:rPr>
              <w:fldChar w:fldCharType="begin"/>
            </w:r>
            <w:r>
              <w:rPr>
                <w:noProof/>
                <w:webHidden/>
              </w:rPr>
              <w:instrText xml:space="preserve"> PAGEREF _Toc77273434 \h </w:instrText>
            </w:r>
            <w:r>
              <w:rPr>
                <w:noProof/>
                <w:webHidden/>
              </w:rPr>
            </w:r>
            <w:r>
              <w:rPr>
                <w:noProof/>
                <w:webHidden/>
              </w:rPr>
              <w:fldChar w:fldCharType="separate"/>
            </w:r>
            <w:r>
              <w:rPr>
                <w:noProof/>
                <w:webHidden/>
              </w:rPr>
              <w:t>4</w:t>
            </w:r>
            <w:r>
              <w:rPr>
                <w:noProof/>
                <w:webHidden/>
              </w:rPr>
              <w:fldChar w:fldCharType="end"/>
            </w:r>
          </w:hyperlink>
        </w:p>
        <w:p w14:paraId="3EB7FBD4" w14:textId="4EFED317" w:rsidR="001E6653" w:rsidRDefault="001E6653">
          <w:pPr>
            <w:pStyle w:val="TOC2"/>
            <w:rPr>
              <w:rFonts w:asciiTheme="minorHAnsi" w:eastAsiaTheme="minorEastAsia" w:hAnsiTheme="minorHAnsi" w:cstheme="minorBidi"/>
              <w:noProof/>
              <w:color w:val="auto"/>
              <w:szCs w:val="22"/>
              <w:lang w:val="en-US"/>
            </w:rPr>
          </w:pPr>
          <w:hyperlink w:anchor="_Toc77273435" w:history="1">
            <w:r w:rsidRPr="00F56926">
              <w:rPr>
                <w:rStyle w:val="Hyperlink"/>
                <w:noProof/>
              </w:rPr>
              <w:t>Emulate a Protocol:</w:t>
            </w:r>
            <w:r>
              <w:rPr>
                <w:noProof/>
                <w:webHidden/>
              </w:rPr>
              <w:tab/>
            </w:r>
            <w:r>
              <w:rPr>
                <w:noProof/>
                <w:webHidden/>
              </w:rPr>
              <w:fldChar w:fldCharType="begin"/>
            </w:r>
            <w:r>
              <w:rPr>
                <w:noProof/>
                <w:webHidden/>
              </w:rPr>
              <w:instrText xml:space="preserve"> PAGEREF _Toc77273435 \h </w:instrText>
            </w:r>
            <w:r>
              <w:rPr>
                <w:noProof/>
                <w:webHidden/>
              </w:rPr>
            </w:r>
            <w:r>
              <w:rPr>
                <w:noProof/>
                <w:webHidden/>
              </w:rPr>
              <w:fldChar w:fldCharType="separate"/>
            </w:r>
            <w:r>
              <w:rPr>
                <w:noProof/>
                <w:webHidden/>
              </w:rPr>
              <w:t>6</w:t>
            </w:r>
            <w:r>
              <w:rPr>
                <w:noProof/>
                <w:webHidden/>
              </w:rPr>
              <w:fldChar w:fldCharType="end"/>
            </w:r>
          </w:hyperlink>
        </w:p>
        <w:p w14:paraId="3344D799" w14:textId="4A6C772C" w:rsidR="001E6653" w:rsidRDefault="001E6653">
          <w:pPr>
            <w:pStyle w:val="TOC2"/>
            <w:rPr>
              <w:rFonts w:asciiTheme="minorHAnsi" w:eastAsiaTheme="minorEastAsia" w:hAnsiTheme="minorHAnsi" w:cstheme="minorBidi"/>
              <w:noProof/>
              <w:color w:val="auto"/>
              <w:szCs w:val="22"/>
              <w:lang w:val="en-US"/>
            </w:rPr>
          </w:pPr>
          <w:hyperlink w:anchor="_Toc77273436" w:history="1">
            <w:r w:rsidRPr="00F56926">
              <w:rPr>
                <w:rStyle w:val="Hyperlink"/>
                <w:noProof/>
              </w:rPr>
              <w:t>Device Group Multiplier:</w:t>
            </w:r>
            <w:r>
              <w:rPr>
                <w:noProof/>
                <w:webHidden/>
              </w:rPr>
              <w:tab/>
            </w:r>
            <w:r>
              <w:rPr>
                <w:noProof/>
                <w:webHidden/>
              </w:rPr>
              <w:fldChar w:fldCharType="begin"/>
            </w:r>
            <w:r>
              <w:rPr>
                <w:noProof/>
                <w:webHidden/>
              </w:rPr>
              <w:instrText xml:space="preserve"> PAGEREF _Toc77273436 \h </w:instrText>
            </w:r>
            <w:r>
              <w:rPr>
                <w:noProof/>
                <w:webHidden/>
              </w:rPr>
            </w:r>
            <w:r>
              <w:rPr>
                <w:noProof/>
                <w:webHidden/>
              </w:rPr>
              <w:fldChar w:fldCharType="separate"/>
            </w:r>
            <w:r>
              <w:rPr>
                <w:noProof/>
                <w:webHidden/>
              </w:rPr>
              <w:t>7</w:t>
            </w:r>
            <w:r>
              <w:rPr>
                <w:noProof/>
                <w:webHidden/>
              </w:rPr>
              <w:fldChar w:fldCharType="end"/>
            </w:r>
          </w:hyperlink>
        </w:p>
        <w:p w14:paraId="730FCB6A" w14:textId="18D1D154" w:rsidR="001E6653" w:rsidRDefault="001E6653">
          <w:pPr>
            <w:pStyle w:val="TOC2"/>
            <w:rPr>
              <w:rFonts w:asciiTheme="minorHAnsi" w:eastAsiaTheme="minorEastAsia" w:hAnsiTheme="minorHAnsi" w:cstheme="minorBidi"/>
              <w:noProof/>
              <w:color w:val="auto"/>
              <w:szCs w:val="22"/>
              <w:lang w:val="en-US"/>
            </w:rPr>
          </w:pPr>
          <w:hyperlink w:anchor="_Toc77273437" w:history="1">
            <w:r w:rsidRPr="00F56926">
              <w:rPr>
                <w:rStyle w:val="Hyperlink"/>
                <w:noProof/>
              </w:rPr>
              <w:t>Edit Protocol Grid:</w:t>
            </w:r>
            <w:r>
              <w:rPr>
                <w:noProof/>
                <w:webHidden/>
              </w:rPr>
              <w:tab/>
            </w:r>
            <w:r>
              <w:rPr>
                <w:noProof/>
                <w:webHidden/>
              </w:rPr>
              <w:fldChar w:fldCharType="begin"/>
            </w:r>
            <w:r>
              <w:rPr>
                <w:noProof/>
                <w:webHidden/>
              </w:rPr>
              <w:instrText xml:space="preserve"> PAGEREF _Toc77273437 \h </w:instrText>
            </w:r>
            <w:r>
              <w:rPr>
                <w:noProof/>
                <w:webHidden/>
              </w:rPr>
            </w:r>
            <w:r>
              <w:rPr>
                <w:noProof/>
                <w:webHidden/>
              </w:rPr>
              <w:fldChar w:fldCharType="separate"/>
            </w:r>
            <w:r>
              <w:rPr>
                <w:noProof/>
                <w:webHidden/>
              </w:rPr>
              <w:t>7</w:t>
            </w:r>
            <w:r>
              <w:rPr>
                <w:noProof/>
                <w:webHidden/>
              </w:rPr>
              <w:fldChar w:fldCharType="end"/>
            </w:r>
          </w:hyperlink>
        </w:p>
        <w:p w14:paraId="3FFBA29C" w14:textId="45426F5A" w:rsidR="001E6653" w:rsidRDefault="001E6653">
          <w:pPr>
            <w:pStyle w:val="TOC2"/>
            <w:rPr>
              <w:rFonts w:asciiTheme="minorHAnsi" w:eastAsiaTheme="minorEastAsia" w:hAnsiTheme="minorHAnsi" w:cstheme="minorBidi"/>
              <w:noProof/>
              <w:color w:val="auto"/>
              <w:szCs w:val="22"/>
              <w:lang w:val="en-US"/>
            </w:rPr>
          </w:pPr>
          <w:hyperlink w:anchor="_Toc77273438" w:history="1">
            <w:r w:rsidRPr="00F56926">
              <w:rPr>
                <w:rStyle w:val="Hyperlink"/>
                <w:noProof/>
              </w:rPr>
              <w:t>Configure BGP:</w:t>
            </w:r>
            <w:r>
              <w:rPr>
                <w:noProof/>
                <w:webHidden/>
              </w:rPr>
              <w:tab/>
            </w:r>
            <w:r>
              <w:rPr>
                <w:noProof/>
                <w:webHidden/>
              </w:rPr>
              <w:fldChar w:fldCharType="begin"/>
            </w:r>
            <w:r>
              <w:rPr>
                <w:noProof/>
                <w:webHidden/>
              </w:rPr>
              <w:instrText xml:space="preserve"> PAGEREF _Toc77273438 \h </w:instrText>
            </w:r>
            <w:r>
              <w:rPr>
                <w:noProof/>
                <w:webHidden/>
              </w:rPr>
            </w:r>
            <w:r>
              <w:rPr>
                <w:noProof/>
                <w:webHidden/>
              </w:rPr>
              <w:fldChar w:fldCharType="separate"/>
            </w:r>
            <w:r>
              <w:rPr>
                <w:noProof/>
                <w:webHidden/>
              </w:rPr>
              <w:t>7</w:t>
            </w:r>
            <w:r>
              <w:rPr>
                <w:noProof/>
                <w:webHidden/>
              </w:rPr>
              <w:fldChar w:fldCharType="end"/>
            </w:r>
          </w:hyperlink>
        </w:p>
        <w:p w14:paraId="339A1350" w14:textId="2C7C814C" w:rsidR="001E6653" w:rsidRDefault="001E6653">
          <w:pPr>
            <w:pStyle w:val="TOC2"/>
            <w:rPr>
              <w:rFonts w:asciiTheme="minorHAnsi" w:eastAsiaTheme="minorEastAsia" w:hAnsiTheme="minorHAnsi" w:cstheme="minorBidi"/>
              <w:noProof/>
              <w:color w:val="auto"/>
              <w:szCs w:val="22"/>
              <w:lang w:val="en-US"/>
            </w:rPr>
          </w:pPr>
          <w:hyperlink w:anchor="_Toc77273439" w:history="1">
            <w:r w:rsidRPr="00F56926">
              <w:rPr>
                <w:rStyle w:val="Hyperlink"/>
                <w:noProof/>
              </w:rPr>
              <w:t>Add Network Group:</w:t>
            </w:r>
            <w:r>
              <w:rPr>
                <w:noProof/>
                <w:webHidden/>
              </w:rPr>
              <w:tab/>
            </w:r>
            <w:r>
              <w:rPr>
                <w:noProof/>
                <w:webHidden/>
              </w:rPr>
              <w:fldChar w:fldCharType="begin"/>
            </w:r>
            <w:r>
              <w:rPr>
                <w:noProof/>
                <w:webHidden/>
              </w:rPr>
              <w:instrText xml:space="preserve"> PAGEREF _Toc77273439 \h </w:instrText>
            </w:r>
            <w:r>
              <w:rPr>
                <w:noProof/>
                <w:webHidden/>
              </w:rPr>
            </w:r>
            <w:r>
              <w:rPr>
                <w:noProof/>
                <w:webHidden/>
              </w:rPr>
              <w:fldChar w:fldCharType="separate"/>
            </w:r>
            <w:r>
              <w:rPr>
                <w:noProof/>
                <w:webHidden/>
              </w:rPr>
              <w:t>8</w:t>
            </w:r>
            <w:r>
              <w:rPr>
                <w:noProof/>
                <w:webHidden/>
              </w:rPr>
              <w:fldChar w:fldCharType="end"/>
            </w:r>
          </w:hyperlink>
        </w:p>
        <w:p w14:paraId="38E3B955" w14:textId="7DA33A8D" w:rsidR="001E6653" w:rsidRDefault="001E6653">
          <w:pPr>
            <w:pStyle w:val="TOC2"/>
            <w:rPr>
              <w:rFonts w:asciiTheme="minorHAnsi" w:eastAsiaTheme="minorEastAsia" w:hAnsiTheme="minorHAnsi" w:cstheme="minorBidi"/>
              <w:noProof/>
              <w:color w:val="auto"/>
              <w:szCs w:val="22"/>
              <w:lang w:val="en-US"/>
            </w:rPr>
          </w:pPr>
          <w:hyperlink w:anchor="_Toc77273440" w:history="1">
            <w:r w:rsidRPr="00F56926">
              <w:rPr>
                <w:rStyle w:val="Hyperlink"/>
                <w:noProof/>
              </w:rPr>
              <w:t>Start Protocols:</w:t>
            </w:r>
            <w:r>
              <w:rPr>
                <w:noProof/>
                <w:webHidden/>
              </w:rPr>
              <w:tab/>
            </w:r>
            <w:r>
              <w:rPr>
                <w:noProof/>
                <w:webHidden/>
              </w:rPr>
              <w:fldChar w:fldCharType="begin"/>
            </w:r>
            <w:r>
              <w:rPr>
                <w:noProof/>
                <w:webHidden/>
              </w:rPr>
              <w:instrText xml:space="preserve"> PAGEREF _Toc77273440 \h </w:instrText>
            </w:r>
            <w:r>
              <w:rPr>
                <w:noProof/>
                <w:webHidden/>
              </w:rPr>
            </w:r>
            <w:r>
              <w:rPr>
                <w:noProof/>
                <w:webHidden/>
              </w:rPr>
              <w:fldChar w:fldCharType="separate"/>
            </w:r>
            <w:r>
              <w:rPr>
                <w:noProof/>
                <w:webHidden/>
              </w:rPr>
              <w:t>9</w:t>
            </w:r>
            <w:r>
              <w:rPr>
                <w:noProof/>
                <w:webHidden/>
              </w:rPr>
              <w:fldChar w:fldCharType="end"/>
            </w:r>
          </w:hyperlink>
        </w:p>
        <w:p w14:paraId="1349C07B" w14:textId="2B697510" w:rsidR="001E6653" w:rsidRDefault="001E6653">
          <w:pPr>
            <w:pStyle w:val="TOC2"/>
            <w:rPr>
              <w:rFonts w:asciiTheme="minorHAnsi" w:eastAsiaTheme="minorEastAsia" w:hAnsiTheme="minorHAnsi" w:cstheme="minorBidi"/>
              <w:noProof/>
              <w:color w:val="auto"/>
              <w:szCs w:val="22"/>
              <w:lang w:val="en-US"/>
            </w:rPr>
          </w:pPr>
          <w:hyperlink w:anchor="_Toc77273441" w:history="1">
            <w:r w:rsidRPr="00F56926">
              <w:rPr>
                <w:rStyle w:val="Hyperlink"/>
                <w:noProof/>
              </w:rPr>
              <w:t>Configure Traffic:</w:t>
            </w:r>
            <w:r>
              <w:rPr>
                <w:noProof/>
                <w:webHidden/>
              </w:rPr>
              <w:tab/>
            </w:r>
            <w:r>
              <w:rPr>
                <w:noProof/>
                <w:webHidden/>
              </w:rPr>
              <w:fldChar w:fldCharType="begin"/>
            </w:r>
            <w:r>
              <w:rPr>
                <w:noProof/>
                <w:webHidden/>
              </w:rPr>
              <w:instrText xml:space="preserve"> PAGEREF _Toc77273441 \h </w:instrText>
            </w:r>
            <w:r>
              <w:rPr>
                <w:noProof/>
                <w:webHidden/>
              </w:rPr>
            </w:r>
            <w:r>
              <w:rPr>
                <w:noProof/>
                <w:webHidden/>
              </w:rPr>
              <w:fldChar w:fldCharType="separate"/>
            </w:r>
            <w:r>
              <w:rPr>
                <w:noProof/>
                <w:webHidden/>
              </w:rPr>
              <w:t>9</w:t>
            </w:r>
            <w:r>
              <w:rPr>
                <w:noProof/>
                <w:webHidden/>
              </w:rPr>
              <w:fldChar w:fldCharType="end"/>
            </w:r>
          </w:hyperlink>
        </w:p>
        <w:p w14:paraId="0F69F6EB" w14:textId="40A9C755" w:rsidR="001E6653" w:rsidRDefault="001E6653">
          <w:pPr>
            <w:pStyle w:val="TOC2"/>
            <w:rPr>
              <w:rFonts w:asciiTheme="minorHAnsi" w:eastAsiaTheme="minorEastAsia" w:hAnsiTheme="minorHAnsi" w:cstheme="minorBidi"/>
              <w:noProof/>
              <w:color w:val="auto"/>
              <w:szCs w:val="22"/>
              <w:lang w:val="en-US"/>
            </w:rPr>
          </w:pPr>
          <w:hyperlink w:anchor="_Toc77273442" w:history="1">
            <w:r w:rsidRPr="00F56926">
              <w:rPr>
                <w:rStyle w:val="Hyperlink"/>
                <w:noProof/>
              </w:rPr>
              <w:t>Add Endpoints to Traffic:</w:t>
            </w:r>
            <w:r>
              <w:rPr>
                <w:noProof/>
                <w:webHidden/>
              </w:rPr>
              <w:tab/>
            </w:r>
            <w:r>
              <w:rPr>
                <w:noProof/>
                <w:webHidden/>
              </w:rPr>
              <w:fldChar w:fldCharType="begin"/>
            </w:r>
            <w:r>
              <w:rPr>
                <w:noProof/>
                <w:webHidden/>
              </w:rPr>
              <w:instrText xml:space="preserve"> PAGEREF _Toc77273442 \h </w:instrText>
            </w:r>
            <w:r>
              <w:rPr>
                <w:noProof/>
                <w:webHidden/>
              </w:rPr>
            </w:r>
            <w:r>
              <w:rPr>
                <w:noProof/>
                <w:webHidden/>
              </w:rPr>
              <w:fldChar w:fldCharType="separate"/>
            </w:r>
            <w:r>
              <w:rPr>
                <w:noProof/>
                <w:webHidden/>
              </w:rPr>
              <w:t>10</w:t>
            </w:r>
            <w:r>
              <w:rPr>
                <w:noProof/>
                <w:webHidden/>
              </w:rPr>
              <w:fldChar w:fldCharType="end"/>
            </w:r>
          </w:hyperlink>
        </w:p>
        <w:p w14:paraId="6F324CBE" w14:textId="7F006002" w:rsidR="001E6653" w:rsidRDefault="001E6653">
          <w:pPr>
            <w:pStyle w:val="TOC2"/>
            <w:rPr>
              <w:rFonts w:asciiTheme="minorHAnsi" w:eastAsiaTheme="minorEastAsia" w:hAnsiTheme="minorHAnsi" w:cstheme="minorBidi"/>
              <w:noProof/>
              <w:color w:val="auto"/>
              <w:szCs w:val="22"/>
              <w:lang w:val="en-US"/>
            </w:rPr>
          </w:pPr>
          <w:hyperlink w:anchor="_Toc77273443" w:history="1">
            <w:r w:rsidRPr="00F56926">
              <w:rPr>
                <w:rStyle w:val="Hyperlink"/>
                <w:noProof/>
              </w:rPr>
              <w:t>Edit Packet and Setup Flow Groups:</w:t>
            </w:r>
            <w:r>
              <w:rPr>
                <w:noProof/>
                <w:webHidden/>
              </w:rPr>
              <w:tab/>
            </w:r>
            <w:r>
              <w:rPr>
                <w:noProof/>
                <w:webHidden/>
              </w:rPr>
              <w:fldChar w:fldCharType="begin"/>
            </w:r>
            <w:r>
              <w:rPr>
                <w:noProof/>
                <w:webHidden/>
              </w:rPr>
              <w:instrText xml:space="preserve"> PAGEREF _Toc77273443 \h </w:instrText>
            </w:r>
            <w:r>
              <w:rPr>
                <w:noProof/>
                <w:webHidden/>
              </w:rPr>
            </w:r>
            <w:r>
              <w:rPr>
                <w:noProof/>
                <w:webHidden/>
              </w:rPr>
              <w:fldChar w:fldCharType="separate"/>
            </w:r>
            <w:r>
              <w:rPr>
                <w:noProof/>
                <w:webHidden/>
              </w:rPr>
              <w:t>11</w:t>
            </w:r>
            <w:r>
              <w:rPr>
                <w:noProof/>
                <w:webHidden/>
              </w:rPr>
              <w:fldChar w:fldCharType="end"/>
            </w:r>
          </w:hyperlink>
        </w:p>
        <w:p w14:paraId="77B6F7C7" w14:textId="03CFB3AD" w:rsidR="001E6653" w:rsidRDefault="001E6653">
          <w:pPr>
            <w:pStyle w:val="TOC2"/>
            <w:rPr>
              <w:rFonts w:asciiTheme="minorHAnsi" w:eastAsiaTheme="minorEastAsia" w:hAnsiTheme="minorHAnsi" w:cstheme="minorBidi"/>
              <w:noProof/>
              <w:color w:val="auto"/>
              <w:szCs w:val="22"/>
              <w:lang w:val="en-US"/>
            </w:rPr>
          </w:pPr>
          <w:hyperlink w:anchor="_Toc77273444" w:history="1">
            <w:r w:rsidRPr="00F56926">
              <w:rPr>
                <w:rStyle w:val="Hyperlink"/>
                <w:noProof/>
              </w:rPr>
              <w:t>Setup Frame Size and Rate:</w:t>
            </w:r>
            <w:r>
              <w:rPr>
                <w:noProof/>
                <w:webHidden/>
              </w:rPr>
              <w:tab/>
            </w:r>
            <w:r>
              <w:rPr>
                <w:noProof/>
                <w:webHidden/>
              </w:rPr>
              <w:fldChar w:fldCharType="begin"/>
            </w:r>
            <w:r>
              <w:rPr>
                <w:noProof/>
                <w:webHidden/>
              </w:rPr>
              <w:instrText xml:space="preserve"> PAGEREF _Toc77273444 \h </w:instrText>
            </w:r>
            <w:r>
              <w:rPr>
                <w:noProof/>
                <w:webHidden/>
              </w:rPr>
            </w:r>
            <w:r>
              <w:rPr>
                <w:noProof/>
                <w:webHidden/>
              </w:rPr>
              <w:fldChar w:fldCharType="separate"/>
            </w:r>
            <w:r>
              <w:rPr>
                <w:noProof/>
                <w:webHidden/>
              </w:rPr>
              <w:t>12</w:t>
            </w:r>
            <w:r>
              <w:rPr>
                <w:noProof/>
                <w:webHidden/>
              </w:rPr>
              <w:fldChar w:fldCharType="end"/>
            </w:r>
          </w:hyperlink>
        </w:p>
        <w:p w14:paraId="414C76B8" w14:textId="2DA052B2" w:rsidR="001E6653" w:rsidRDefault="001E6653">
          <w:pPr>
            <w:pStyle w:val="TOC2"/>
            <w:rPr>
              <w:rFonts w:asciiTheme="minorHAnsi" w:eastAsiaTheme="minorEastAsia" w:hAnsiTheme="minorHAnsi" w:cstheme="minorBidi"/>
              <w:noProof/>
              <w:color w:val="auto"/>
              <w:szCs w:val="22"/>
              <w:lang w:val="en-US"/>
            </w:rPr>
          </w:pPr>
          <w:hyperlink w:anchor="_Toc77273445" w:history="1">
            <w:r w:rsidRPr="00F56926">
              <w:rPr>
                <w:rStyle w:val="Hyperlink"/>
                <w:noProof/>
              </w:rPr>
              <w:t>Setup Flow Tracking and Protocol Behavior:</w:t>
            </w:r>
            <w:r>
              <w:rPr>
                <w:noProof/>
                <w:webHidden/>
              </w:rPr>
              <w:tab/>
            </w:r>
            <w:r>
              <w:rPr>
                <w:noProof/>
                <w:webHidden/>
              </w:rPr>
              <w:fldChar w:fldCharType="begin"/>
            </w:r>
            <w:r>
              <w:rPr>
                <w:noProof/>
                <w:webHidden/>
              </w:rPr>
              <w:instrText xml:space="preserve"> PAGEREF _Toc77273445 \h </w:instrText>
            </w:r>
            <w:r>
              <w:rPr>
                <w:noProof/>
                <w:webHidden/>
              </w:rPr>
            </w:r>
            <w:r>
              <w:rPr>
                <w:noProof/>
                <w:webHidden/>
              </w:rPr>
              <w:fldChar w:fldCharType="separate"/>
            </w:r>
            <w:r>
              <w:rPr>
                <w:noProof/>
                <w:webHidden/>
              </w:rPr>
              <w:t>13</w:t>
            </w:r>
            <w:r>
              <w:rPr>
                <w:noProof/>
                <w:webHidden/>
              </w:rPr>
              <w:fldChar w:fldCharType="end"/>
            </w:r>
          </w:hyperlink>
        </w:p>
        <w:p w14:paraId="2D733A33" w14:textId="1323DF04" w:rsidR="001E6653" w:rsidRDefault="001E6653">
          <w:pPr>
            <w:pStyle w:val="TOC2"/>
            <w:rPr>
              <w:rFonts w:asciiTheme="minorHAnsi" w:eastAsiaTheme="minorEastAsia" w:hAnsiTheme="minorHAnsi" w:cstheme="minorBidi"/>
              <w:noProof/>
              <w:color w:val="auto"/>
              <w:szCs w:val="22"/>
              <w:lang w:val="en-US"/>
            </w:rPr>
          </w:pPr>
          <w:hyperlink w:anchor="_Toc77273446" w:history="1">
            <w:r w:rsidRPr="00F56926">
              <w:rPr>
                <w:rStyle w:val="Hyperlink"/>
                <w:noProof/>
              </w:rPr>
              <w:t>Validate Traffic:</w:t>
            </w:r>
            <w:r>
              <w:rPr>
                <w:noProof/>
                <w:webHidden/>
              </w:rPr>
              <w:tab/>
            </w:r>
            <w:r>
              <w:rPr>
                <w:noProof/>
                <w:webHidden/>
              </w:rPr>
              <w:fldChar w:fldCharType="begin"/>
            </w:r>
            <w:r>
              <w:rPr>
                <w:noProof/>
                <w:webHidden/>
              </w:rPr>
              <w:instrText xml:space="preserve"> PAGEREF _Toc77273446 \h </w:instrText>
            </w:r>
            <w:r>
              <w:rPr>
                <w:noProof/>
                <w:webHidden/>
              </w:rPr>
            </w:r>
            <w:r>
              <w:rPr>
                <w:noProof/>
                <w:webHidden/>
              </w:rPr>
              <w:fldChar w:fldCharType="separate"/>
            </w:r>
            <w:r>
              <w:rPr>
                <w:noProof/>
                <w:webHidden/>
              </w:rPr>
              <w:t>14</w:t>
            </w:r>
            <w:r>
              <w:rPr>
                <w:noProof/>
                <w:webHidden/>
              </w:rPr>
              <w:fldChar w:fldCharType="end"/>
            </w:r>
          </w:hyperlink>
        </w:p>
        <w:p w14:paraId="388C89B3" w14:textId="14CD4E04" w:rsidR="001E6653" w:rsidRDefault="001E6653">
          <w:pPr>
            <w:pStyle w:val="TOC2"/>
            <w:rPr>
              <w:rFonts w:asciiTheme="minorHAnsi" w:eastAsiaTheme="minorEastAsia" w:hAnsiTheme="minorHAnsi" w:cstheme="minorBidi"/>
              <w:noProof/>
              <w:color w:val="auto"/>
              <w:szCs w:val="22"/>
              <w:lang w:val="en-US"/>
            </w:rPr>
          </w:pPr>
          <w:hyperlink w:anchor="_Toc77273447" w:history="1">
            <w:r w:rsidRPr="00F56926">
              <w:rPr>
                <w:rStyle w:val="Hyperlink"/>
                <w:noProof/>
              </w:rPr>
              <w:t>Apply Traffic, Start Traffic, and Statistics View:</w:t>
            </w:r>
            <w:r>
              <w:rPr>
                <w:noProof/>
                <w:webHidden/>
              </w:rPr>
              <w:tab/>
            </w:r>
            <w:r>
              <w:rPr>
                <w:noProof/>
                <w:webHidden/>
              </w:rPr>
              <w:fldChar w:fldCharType="begin"/>
            </w:r>
            <w:r>
              <w:rPr>
                <w:noProof/>
                <w:webHidden/>
              </w:rPr>
              <w:instrText xml:space="preserve"> PAGEREF _Toc77273447 \h </w:instrText>
            </w:r>
            <w:r>
              <w:rPr>
                <w:noProof/>
                <w:webHidden/>
              </w:rPr>
            </w:r>
            <w:r>
              <w:rPr>
                <w:noProof/>
                <w:webHidden/>
              </w:rPr>
              <w:fldChar w:fldCharType="separate"/>
            </w:r>
            <w:r>
              <w:rPr>
                <w:noProof/>
                <w:webHidden/>
              </w:rPr>
              <w:t>15</w:t>
            </w:r>
            <w:r>
              <w:rPr>
                <w:noProof/>
                <w:webHidden/>
              </w:rPr>
              <w:fldChar w:fldCharType="end"/>
            </w:r>
          </w:hyperlink>
        </w:p>
        <w:p w14:paraId="028B6356" w14:textId="4CF987A8" w:rsidR="001E6653" w:rsidRDefault="001E6653">
          <w:pPr>
            <w:pStyle w:val="TOC1"/>
            <w:rPr>
              <w:rFonts w:asciiTheme="minorHAnsi" w:eastAsiaTheme="minorEastAsia" w:hAnsiTheme="minorHAnsi" w:cstheme="minorBidi"/>
              <w:color w:val="auto"/>
              <w:sz w:val="22"/>
              <w:szCs w:val="22"/>
              <w:lang w:val="en-US"/>
            </w:rPr>
          </w:pPr>
          <w:hyperlink w:anchor="_Toc77273448" w:history="1">
            <w:r w:rsidRPr="00F56926">
              <w:rPr>
                <w:rStyle w:val="Hyperlink"/>
                <w:b/>
              </w:rPr>
              <w:t>3</w:t>
            </w:r>
            <w:r>
              <w:rPr>
                <w:rFonts w:asciiTheme="minorHAnsi" w:eastAsiaTheme="minorEastAsia" w:hAnsiTheme="minorHAnsi" w:cstheme="minorBidi"/>
                <w:color w:val="auto"/>
                <w:sz w:val="22"/>
                <w:szCs w:val="22"/>
                <w:lang w:val="en-US"/>
              </w:rPr>
              <w:tab/>
            </w:r>
            <w:r w:rsidRPr="00F56926">
              <w:rPr>
                <w:rStyle w:val="Hyperlink"/>
              </w:rPr>
              <w:t>Configure BGP through Automation (RESTPy):</w:t>
            </w:r>
            <w:r>
              <w:rPr>
                <w:webHidden/>
              </w:rPr>
              <w:tab/>
            </w:r>
            <w:r>
              <w:rPr>
                <w:webHidden/>
              </w:rPr>
              <w:fldChar w:fldCharType="begin"/>
            </w:r>
            <w:r>
              <w:rPr>
                <w:webHidden/>
              </w:rPr>
              <w:instrText xml:space="preserve"> PAGEREF _Toc77273448 \h </w:instrText>
            </w:r>
            <w:r>
              <w:rPr>
                <w:webHidden/>
              </w:rPr>
            </w:r>
            <w:r>
              <w:rPr>
                <w:webHidden/>
              </w:rPr>
              <w:fldChar w:fldCharType="separate"/>
            </w:r>
            <w:r>
              <w:rPr>
                <w:webHidden/>
              </w:rPr>
              <w:t>16</w:t>
            </w:r>
            <w:r>
              <w:rPr>
                <w:webHidden/>
              </w:rPr>
              <w:fldChar w:fldCharType="end"/>
            </w:r>
          </w:hyperlink>
        </w:p>
        <w:p w14:paraId="386E7C69" w14:textId="61962BC3" w:rsidR="001E6653" w:rsidRDefault="001E6653">
          <w:pPr>
            <w:pStyle w:val="TOC2"/>
            <w:rPr>
              <w:rFonts w:asciiTheme="minorHAnsi" w:eastAsiaTheme="minorEastAsia" w:hAnsiTheme="minorHAnsi" w:cstheme="minorBidi"/>
              <w:noProof/>
              <w:color w:val="auto"/>
              <w:szCs w:val="22"/>
              <w:lang w:val="en-US"/>
            </w:rPr>
          </w:pPr>
          <w:hyperlink w:anchor="_Toc77273449" w:history="1">
            <w:r w:rsidRPr="00F56926">
              <w:rPr>
                <w:rStyle w:val="Hyperlink"/>
                <w:noProof/>
              </w:rPr>
              <w:t>Initialize Environment:</w:t>
            </w:r>
            <w:r>
              <w:rPr>
                <w:noProof/>
                <w:webHidden/>
              </w:rPr>
              <w:tab/>
            </w:r>
            <w:r>
              <w:rPr>
                <w:noProof/>
                <w:webHidden/>
              </w:rPr>
              <w:fldChar w:fldCharType="begin"/>
            </w:r>
            <w:r>
              <w:rPr>
                <w:noProof/>
                <w:webHidden/>
              </w:rPr>
              <w:instrText xml:space="preserve"> PAGEREF _Toc77273449 \h </w:instrText>
            </w:r>
            <w:r>
              <w:rPr>
                <w:noProof/>
                <w:webHidden/>
              </w:rPr>
            </w:r>
            <w:r>
              <w:rPr>
                <w:noProof/>
                <w:webHidden/>
              </w:rPr>
              <w:fldChar w:fldCharType="separate"/>
            </w:r>
            <w:r>
              <w:rPr>
                <w:noProof/>
                <w:webHidden/>
              </w:rPr>
              <w:t>16</w:t>
            </w:r>
            <w:r>
              <w:rPr>
                <w:noProof/>
                <w:webHidden/>
              </w:rPr>
              <w:fldChar w:fldCharType="end"/>
            </w:r>
          </w:hyperlink>
        </w:p>
        <w:p w14:paraId="01A79B65" w14:textId="716CB6BA" w:rsidR="001E6653" w:rsidRDefault="001E6653">
          <w:pPr>
            <w:pStyle w:val="TOC2"/>
            <w:rPr>
              <w:rFonts w:asciiTheme="minorHAnsi" w:eastAsiaTheme="minorEastAsia" w:hAnsiTheme="minorHAnsi" w:cstheme="minorBidi"/>
              <w:noProof/>
              <w:color w:val="auto"/>
              <w:szCs w:val="22"/>
              <w:lang w:val="en-US"/>
            </w:rPr>
          </w:pPr>
          <w:hyperlink w:anchor="_Toc77273450" w:history="1">
            <w:r w:rsidRPr="00F56926">
              <w:rPr>
                <w:rStyle w:val="Hyperlink"/>
                <w:noProof/>
              </w:rPr>
              <w:t>Connect to IxNetwork API server:</w:t>
            </w:r>
            <w:r>
              <w:rPr>
                <w:noProof/>
                <w:webHidden/>
              </w:rPr>
              <w:tab/>
            </w:r>
            <w:r>
              <w:rPr>
                <w:noProof/>
                <w:webHidden/>
              </w:rPr>
              <w:fldChar w:fldCharType="begin"/>
            </w:r>
            <w:r>
              <w:rPr>
                <w:noProof/>
                <w:webHidden/>
              </w:rPr>
              <w:instrText xml:space="preserve"> PAGEREF _Toc77273450 \h </w:instrText>
            </w:r>
            <w:r>
              <w:rPr>
                <w:noProof/>
                <w:webHidden/>
              </w:rPr>
            </w:r>
            <w:r>
              <w:rPr>
                <w:noProof/>
                <w:webHidden/>
              </w:rPr>
              <w:fldChar w:fldCharType="separate"/>
            </w:r>
            <w:r>
              <w:rPr>
                <w:noProof/>
                <w:webHidden/>
              </w:rPr>
              <w:t>16</w:t>
            </w:r>
            <w:r>
              <w:rPr>
                <w:noProof/>
                <w:webHidden/>
              </w:rPr>
              <w:fldChar w:fldCharType="end"/>
            </w:r>
          </w:hyperlink>
        </w:p>
        <w:p w14:paraId="1601349B" w14:textId="5D9DE8C1" w:rsidR="001E6653" w:rsidRDefault="001E6653">
          <w:pPr>
            <w:pStyle w:val="TOC2"/>
            <w:rPr>
              <w:rFonts w:asciiTheme="minorHAnsi" w:eastAsiaTheme="minorEastAsia" w:hAnsiTheme="minorHAnsi" w:cstheme="minorBidi"/>
              <w:noProof/>
              <w:color w:val="auto"/>
              <w:szCs w:val="22"/>
              <w:lang w:val="en-US"/>
            </w:rPr>
          </w:pPr>
          <w:hyperlink w:anchor="_Toc77273451" w:history="1">
            <w:r w:rsidRPr="00F56926">
              <w:rPr>
                <w:rStyle w:val="Hyperlink"/>
                <w:noProof/>
              </w:rPr>
              <w:t>Add Chassis and Lock Ports:</w:t>
            </w:r>
            <w:r>
              <w:rPr>
                <w:noProof/>
                <w:webHidden/>
              </w:rPr>
              <w:tab/>
            </w:r>
            <w:r>
              <w:rPr>
                <w:noProof/>
                <w:webHidden/>
              </w:rPr>
              <w:fldChar w:fldCharType="begin"/>
            </w:r>
            <w:r>
              <w:rPr>
                <w:noProof/>
                <w:webHidden/>
              </w:rPr>
              <w:instrText xml:space="preserve"> PAGEREF _Toc77273451 \h </w:instrText>
            </w:r>
            <w:r>
              <w:rPr>
                <w:noProof/>
                <w:webHidden/>
              </w:rPr>
            </w:r>
            <w:r>
              <w:rPr>
                <w:noProof/>
                <w:webHidden/>
              </w:rPr>
              <w:fldChar w:fldCharType="separate"/>
            </w:r>
            <w:r>
              <w:rPr>
                <w:noProof/>
                <w:webHidden/>
              </w:rPr>
              <w:t>16</w:t>
            </w:r>
            <w:r>
              <w:rPr>
                <w:noProof/>
                <w:webHidden/>
              </w:rPr>
              <w:fldChar w:fldCharType="end"/>
            </w:r>
          </w:hyperlink>
        </w:p>
        <w:p w14:paraId="474BD9A7" w14:textId="59105D86" w:rsidR="001E6653" w:rsidRDefault="001E6653">
          <w:pPr>
            <w:pStyle w:val="TOC2"/>
            <w:rPr>
              <w:rFonts w:asciiTheme="minorHAnsi" w:eastAsiaTheme="minorEastAsia" w:hAnsiTheme="minorHAnsi" w:cstheme="minorBidi"/>
              <w:noProof/>
              <w:color w:val="auto"/>
              <w:szCs w:val="22"/>
              <w:lang w:val="en-US"/>
            </w:rPr>
          </w:pPr>
          <w:hyperlink w:anchor="_Toc77273452" w:history="1">
            <w:r w:rsidRPr="00F56926">
              <w:rPr>
                <w:rStyle w:val="Hyperlink"/>
                <w:noProof/>
              </w:rPr>
              <w:t>Create Topology:</w:t>
            </w:r>
            <w:r>
              <w:rPr>
                <w:noProof/>
                <w:webHidden/>
              </w:rPr>
              <w:tab/>
            </w:r>
            <w:r>
              <w:rPr>
                <w:noProof/>
                <w:webHidden/>
              </w:rPr>
              <w:fldChar w:fldCharType="begin"/>
            </w:r>
            <w:r>
              <w:rPr>
                <w:noProof/>
                <w:webHidden/>
              </w:rPr>
              <w:instrText xml:space="preserve"> PAGEREF _Toc77273452 \h </w:instrText>
            </w:r>
            <w:r>
              <w:rPr>
                <w:noProof/>
                <w:webHidden/>
              </w:rPr>
            </w:r>
            <w:r>
              <w:rPr>
                <w:noProof/>
                <w:webHidden/>
              </w:rPr>
              <w:fldChar w:fldCharType="separate"/>
            </w:r>
            <w:r>
              <w:rPr>
                <w:noProof/>
                <w:webHidden/>
              </w:rPr>
              <w:t>18</w:t>
            </w:r>
            <w:r>
              <w:rPr>
                <w:noProof/>
                <w:webHidden/>
              </w:rPr>
              <w:fldChar w:fldCharType="end"/>
            </w:r>
          </w:hyperlink>
        </w:p>
        <w:p w14:paraId="43E9BB9D" w14:textId="78E76835" w:rsidR="001E6653" w:rsidRDefault="001E6653">
          <w:pPr>
            <w:pStyle w:val="TOC2"/>
            <w:rPr>
              <w:rFonts w:asciiTheme="minorHAnsi" w:eastAsiaTheme="minorEastAsia" w:hAnsiTheme="minorHAnsi" w:cstheme="minorBidi"/>
              <w:noProof/>
              <w:color w:val="auto"/>
              <w:szCs w:val="22"/>
              <w:lang w:val="en-US"/>
            </w:rPr>
          </w:pPr>
          <w:hyperlink w:anchor="_Toc77273453" w:history="1">
            <w:r w:rsidRPr="00F56926">
              <w:rPr>
                <w:rStyle w:val="Hyperlink"/>
                <w:noProof/>
              </w:rPr>
              <w:t>Create Device Group:</w:t>
            </w:r>
            <w:r>
              <w:rPr>
                <w:noProof/>
                <w:webHidden/>
              </w:rPr>
              <w:tab/>
            </w:r>
            <w:r>
              <w:rPr>
                <w:noProof/>
                <w:webHidden/>
              </w:rPr>
              <w:fldChar w:fldCharType="begin"/>
            </w:r>
            <w:r>
              <w:rPr>
                <w:noProof/>
                <w:webHidden/>
              </w:rPr>
              <w:instrText xml:space="preserve"> PAGEREF _Toc77273453 \h </w:instrText>
            </w:r>
            <w:r>
              <w:rPr>
                <w:noProof/>
                <w:webHidden/>
              </w:rPr>
            </w:r>
            <w:r>
              <w:rPr>
                <w:noProof/>
                <w:webHidden/>
              </w:rPr>
              <w:fldChar w:fldCharType="separate"/>
            </w:r>
            <w:r>
              <w:rPr>
                <w:noProof/>
                <w:webHidden/>
              </w:rPr>
              <w:t>19</w:t>
            </w:r>
            <w:r>
              <w:rPr>
                <w:noProof/>
                <w:webHidden/>
              </w:rPr>
              <w:fldChar w:fldCharType="end"/>
            </w:r>
          </w:hyperlink>
        </w:p>
        <w:p w14:paraId="78CF5365" w14:textId="597119ED" w:rsidR="001E6653" w:rsidRDefault="001E6653">
          <w:pPr>
            <w:pStyle w:val="TOC2"/>
            <w:rPr>
              <w:rFonts w:asciiTheme="minorHAnsi" w:eastAsiaTheme="minorEastAsia" w:hAnsiTheme="minorHAnsi" w:cstheme="minorBidi"/>
              <w:noProof/>
              <w:color w:val="auto"/>
              <w:szCs w:val="22"/>
              <w:lang w:val="en-US"/>
            </w:rPr>
          </w:pPr>
          <w:hyperlink w:anchor="_Toc77273454" w:history="1">
            <w:r w:rsidRPr="00F56926">
              <w:rPr>
                <w:rStyle w:val="Hyperlink"/>
                <w:noProof/>
              </w:rPr>
              <w:t>Create Ethernet Stack:</w:t>
            </w:r>
            <w:r>
              <w:rPr>
                <w:noProof/>
                <w:webHidden/>
              </w:rPr>
              <w:tab/>
            </w:r>
            <w:r>
              <w:rPr>
                <w:noProof/>
                <w:webHidden/>
              </w:rPr>
              <w:fldChar w:fldCharType="begin"/>
            </w:r>
            <w:r>
              <w:rPr>
                <w:noProof/>
                <w:webHidden/>
              </w:rPr>
              <w:instrText xml:space="preserve"> PAGEREF _Toc77273454 \h </w:instrText>
            </w:r>
            <w:r>
              <w:rPr>
                <w:noProof/>
                <w:webHidden/>
              </w:rPr>
            </w:r>
            <w:r>
              <w:rPr>
                <w:noProof/>
                <w:webHidden/>
              </w:rPr>
              <w:fldChar w:fldCharType="separate"/>
            </w:r>
            <w:r>
              <w:rPr>
                <w:noProof/>
                <w:webHidden/>
              </w:rPr>
              <w:t>20</w:t>
            </w:r>
            <w:r>
              <w:rPr>
                <w:noProof/>
                <w:webHidden/>
              </w:rPr>
              <w:fldChar w:fldCharType="end"/>
            </w:r>
          </w:hyperlink>
        </w:p>
        <w:p w14:paraId="44BF2FF8" w14:textId="4C4C9CDA" w:rsidR="001E6653" w:rsidRDefault="001E6653">
          <w:pPr>
            <w:pStyle w:val="TOC2"/>
            <w:rPr>
              <w:rFonts w:asciiTheme="minorHAnsi" w:eastAsiaTheme="minorEastAsia" w:hAnsiTheme="minorHAnsi" w:cstheme="minorBidi"/>
              <w:noProof/>
              <w:color w:val="auto"/>
              <w:szCs w:val="22"/>
              <w:lang w:val="en-US"/>
            </w:rPr>
          </w:pPr>
          <w:hyperlink w:anchor="_Toc77273455" w:history="1">
            <w:r w:rsidRPr="00F56926">
              <w:rPr>
                <w:rStyle w:val="Hyperlink"/>
                <w:noProof/>
              </w:rPr>
              <w:t>Create Ipv4 Stack:</w:t>
            </w:r>
            <w:r>
              <w:rPr>
                <w:noProof/>
                <w:webHidden/>
              </w:rPr>
              <w:tab/>
            </w:r>
            <w:r>
              <w:rPr>
                <w:noProof/>
                <w:webHidden/>
              </w:rPr>
              <w:fldChar w:fldCharType="begin"/>
            </w:r>
            <w:r>
              <w:rPr>
                <w:noProof/>
                <w:webHidden/>
              </w:rPr>
              <w:instrText xml:space="preserve"> PAGEREF _Toc77273455 \h </w:instrText>
            </w:r>
            <w:r>
              <w:rPr>
                <w:noProof/>
                <w:webHidden/>
              </w:rPr>
            </w:r>
            <w:r>
              <w:rPr>
                <w:noProof/>
                <w:webHidden/>
              </w:rPr>
              <w:fldChar w:fldCharType="separate"/>
            </w:r>
            <w:r>
              <w:rPr>
                <w:noProof/>
                <w:webHidden/>
              </w:rPr>
              <w:t>22</w:t>
            </w:r>
            <w:r>
              <w:rPr>
                <w:noProof/>
                <w:webHidden/>
              </w:rPr>
              <w:fldChar w:fldCharType="end"/>
            </w:r>
          </w:hyperlink>
        </w:p>
        <w:p w14:paraId="75A014AF" w14:textId="0B3F5F3F" w:rsidR="001E6653" w:rsidRDefault="001E6653">
          <w:pPr>
            <w:pStyle w:val="TOC2"/>
            <w:rPr>
              <w:rFonts w:asciiTheme="minorHAnsi" w:eastAsiaTheme="minorEastAsia" w:hAnsiTheme="minorHAnsi" w:cstheme="minorBidi"/>
              <w:noProof/>
              <w:color w:val="auto"/>
              <w:szCs w:val="22"/>
              <w:lang w:val="en-US"/>
            </w:rPr>
          </w:pPr>
          <w:hyperlink w:anchor="_Toc77273456" w:history="1">
            <w:r w:rsidRPr="00F56926">
              <w:rPr>
                <w:rStyle w:val="Hyperlink"/>
                <w:noProof/>
              </w:rPr>
              <w:t>Create BGP:</w:t>
            </w:r>
            <w:r>
              <w:rPr>
                <w:noProof/>
                <w:webHidden/>
              </w:rPr>
              <w:tab/>
            </w:r>
            <w:r>
              <w:rPr>
                <w:noProof/>
                <w:webHidden/>
              </w:rPr>
              <w:fldChar w:fldCharType="begin"/>
            </w:r>
            <w:r>
              <w:rPr>
                <w:noProof/>
                <w:webHidden/>
              </w:rPr>
              <w:instrText xml:space="preserve"> PAGEREF _Toc77273456 \h </w:instrText>
            </w:r>
            <w:r>
              <w:rPr>
                <w:noProof/>
                <w:webHidden/>
              </w:rPr>
            </w:r>
            <w:r>
              <w:rPr>
                <w:noProof/>
                <w:webHidden/>
              </w:rPr>
              <w:fldChar w:fldCharType="separate"/>
            </w:r>
            <w:r>
              <w:rPr>
                <w:noProof/>
                <w:webHidden/>
              </w:rPr>
              <w:t>23</w:t>
            </w:r>
            <w:r>
              <w:rPr>
                <w:noProof/>
                <w:webHidden/>
              </w:rPr>
              <w:fldChar w:fldCharType="end"/>
            </w:r>
          </w:hyperlink>
        </w:p>
        <w:p w14:paraId="19466461" w14:textId="5D5FF6FF" w:rsidR="001E6653" w:rsidRDefault="001E6653">
          <w:pPr>
            <w:pStyle w:val="TOC2"/>
            <w:rPr>
              <w:rFonts w:asciiTheme="minorHAnsi" w:eastAsiaTheme="minorEastAsia" w:hAnsiTheme="minorHAnsi" w:cstheme="minorBidi"/>
              <w:noProof/>
              <w:color w:val="auto"/>
              <w:szCs w:val="22"/>
              <w:lang w:val="en-US"/>
            </w:rPr>
          </w:pPr>
          <w:hyperlink w:anchor="_Toc77273457" w:history="1">
            <w:r w:rsidRPr="00F56926">
              <w:rPr>
                <w:rStyle w:val="Hyperlink"/>
                <w:noProof/>
              </w:rPr>
              <w:t>Create Network Group:</w:t>
            </w:r>
            <w:r>
              <w:rPr>
                <w:noProof/>
                <w:webHidden/>
              </w:rPr>
              <w:tab/>
            </w:r>
            <w:r>
              <w:rPr>
                <w:noProof/>
                <w:webHidden/>
              </w:rPr>
              <w:fldChar w:fldCharType="begin"/>
            </w:r>
            <w:r>
              <w:rPr>
                <w:noProof/>
                <w:webHidden/>
              </w:rPr>
              <w:instrText xml:space="preserve"> PAGEREF _Toc77273457 \h </w:instrText>
            </w:r>
            <w:r>
              <w:rPr>
                <w:noProof/>
                <w:webHidden/>
              </w:rPr>
            </w:r>
            <w:r>
              <w:rPr>
                <w:noProof/>
                <w:webHidden/>
              </w:rPr>
              <w:fldChar w:fldCharType="separate"/>
            </w:r>
            <w:r>
              <w:rPr>
                <w:noProof/>
                <w:webHidden/>
              </w:rPr>
              <w:t>27</w:t>
            </w:r>
            <w:r>
              <w:rPr>
                <w:noProof/>
                <w:webHidden/>
              </w:rPr>
              <w:fldChar w:fldCharType="end"/>
            </w:r>
          </w:hyperlink>
        </w:p>
        <w:p w14:paraId="3C8598CF" w14:textId="7CEF5E34" w:rsidR="001E6653" w:rsidRDefault="001E6653">
          <w:pPr>
            <w:pStyle w:val="TOC2"/>
            <w:rPr>
              <w:rFonts w:asciiTheme="minorHAnsi" w:eastAsiaTheme="minorEastAsia" w:hAnsiTheme="minorHAnsi" w:cstheme="minorBidi"/>
              <w:noProof/>
              <w:color w:val="auto"/>
              <w:szCs w:val="22"/>
              <w:lang w:val="en-US"/>
            </w:rPr>
          </w:pPr>
          <w:hyperlink w:anchor="_Toc77273458" w:history="1">
            <w:r w:rsidRPr="00F56926">
              <w:rPr>
                <w:rStyle w:val="Hyperlink"/>
                <w:noProof/>
              </w:rPr>
              <w:t>Start Protocols:</w:t>
            </w:r>
            <w:r>
              <w:rPr>
                <w:noProof/>
                <w:webHidden/>
              </w:rPr>
              <w:tab/>
            </w:r>
            <w:r>
              <w:rPr>
                <w:noProof/>
                <w:webHidden/>
              </w:rPr>
              <w:fldChar w:fldCharType="begin"/>
            </w:r>
            <w:r>
              <w:rPr>
                <w:noProof/>
                <w:webHidden/>
              </w:rPr>
              <w:instrText xml:space="preserve"> PAGEREF _Toc77273458 \h </w:instrText>
            </w:r>
            <w:r>
              <w:rPr>
                <w:noProof/>
                <w:webHidden/>
              </w:rPr>
            </w:r>
            <w:r>
              <w:rPr>
                <w:noProof/>
                <w:webHidden/>
              </w:rPr>
              <w:fldChar w:fldCharType="separate"/>
            </w:r>
            <w:r>
              <w:rPr>
                <w:noProof/>
                <w:webHidden/>
              </w:rPr>
              <w:t>29</w:t>
            </w:r>
            <w:r>
              <w:rPr>
                <w:noProof/>
                <w:webHidden/>
              </w:rPr>
              <w:fldChar w:fldCharType="end"/>
            </w:r>
          </w:hyperlink>
        </w:p>
        <w:p w14:paraId="6C44002F" w14:textId="68092AF5" w:rsidR="001E6653" w:rsidRDefault="001E6653">
          <w:pPr>
            <w:pStyle w:val="TOC2"/>
            <w:rPr>
              <w:rFonts w:asciiTheme="minorHAnsi" w:eastAsiaTheme="minorEastAsia" w:hAnsiTheme="minorHAnsi" w:cstheme="minorBidi"/>
              <w:noProof/>
              <w:color w:val="auto"/>
              <w:szCs w:val="22"/>
              <w:lang w:val="en-US"/>
            </w:rPr>
          </w:pPr>
          <w:hyperlink w:anchor="_Toc77273459" w:history="1">
            <w:r w:rsidRPr="00F56926">
              <w:rPr>
                <w:rStyle w:val="Hyperlink"/>
                <w:noProof/>
              </w:rPr>
              <w:t>Configure Traffic:</w:t>
            </w:r>
            <w:r>
              <w:rPr>
                <w:noProof/>
                <w:webHidden/>
              </w:rPr>
              <w:tab/>
            </w:r>
            <w:r>
              <w:rPr>
                <w:noProof/>
                <w:webHidden/>
              </w:rPr>
              <w:fldChar w:fldCharType="begin"/>
            </w:r>
            <w:r>
              <w:rPr>
                <w:noProof/>
                <w:webHidden/>
              </w:rPr>
              <w:instrText xml:space="preserve"> PAGEREF _Toc77273459 \h </w:instrText>
            </w:r>
            <w:r>
              <w:rPr>
                <w:noProof/>
                <w:webHidden/>
              </w:rPr>
            </w:r>
            <w:r>
              <w:rPr>
                <w:noProof/>
                <w:webHidden/>
              </w:rPr>
              <w:fldChar w:fldCharType="separate"/>
            </w:r>
            <w:r>
              <w:rPr>
                <w:noProof/>
                <w:webHidden/>
              </w:rPr>
              <w:t>29</w:t>
            </w:r>
            <w:r>
              <w:rPr>
                <w:noProof/>
                <w:webHidden/>
              </w:rPr>
              <w:fldChar w:fldCharType="end"/>
            </w:r>
          </w:hyperlink>
        </w:p>
        <w:p w14:paraId="07C7F3C1" w14:textId="29BD0969" w:rsidR="001E6653" w:rsidRDefault="001E6653">
          <w:pPr>
            <w:pStyle w:val="TOC2"/>
            <w:rPr>
              <w:rFonts w:asciiTheme="minorHAnsi" w:eastAsiaTheme="minorEastAsia" w:hAnsiTheme="minorHAnsi" w:cstheme="minorBidi"/>
              <w:noProof/>
              <w:color w:val="auto"/>
              <w:szCs w:val="22"/>
              <w:lang w:val="en-US"/>
            </w:rPr>
          </w:pPr>
          <w:hyperlink w:anchor="_Toc77273460" w:history="1">
            <w:r w:rsidRPr="00F56926">
              <w:rPr>
                <w:rStyle w:val="Hyperlink"/>
                <w:noProof/>
              </w:rPr>
              <w:t>Start Traffic and Stop Traffic:</w:t>
            </w:r>
            <w:r>
              <w:rPr>
                <w:noProof/>
                <w:webHidden/>
              </w:rPr>
              <w:tab/>
            </w:r>
            <w:r>
              <w:rPr>
                <w:noProof/>
                <w:webHidden/>
              </w:rPr>
              <w:fldChar w:fldCharType="begin"/>
            </w:r>
            <w:r>
              <w:rPr>
                <w:noProof/>
                <w:webHidden/>
              </w:rPr>
              <w:instrText xml:space="preserve"> PAGEREF _Toc77273460 \h </w:instrText>
            </w:r>
            <w:r>
              <w:rPr>
                <w:noProof/>
                <w:webHidden/>
              </w:rPr>
            </w:r>
            <w:r>
              <w:rPr>
                <w:noProof/>
                <w:webHidden/>
              </w:rPr>
              <w:fldChar w:fldCharType="separate"/>
            </w:r>
            <w:r>
              <w:rPr>
                <w:noProof/>
                <w:webHidden/>
              </w:rPr>
              <w:t>31</w:t>
            </w:r>
            <w:r>
              <w:rPr>
                <w:noProof/>
                <w:webHidden/>
              </w:rPr>
              <w:fldChar w:fldCharType="end"/>
            </w:r>
          </w:hyperlink>
        </w:p>
        <w:p w14:paraId="1CDEDD27" w14:textId="7185AE89" w:rsidR="001E6653" w:rsidRDefault="001E6653">
          <w:pPr>
            <w:pStyle w:val="TOC2"/>
            <w:rPr>
              <w:rFonts w:asciiTheme="minorHAnsi" w:eastAsiaTheme="minorEastAsia" w:hAnsiTheme="minorHAnsi" w:cstheme="minorBidi"/>
              <w:noProof/>
              <w:color w:val="auto"/>
              <w:szCs w:val="22"/>
              <w:lang w:val="en-US"/>
            </w:rPr>
          </w:pPr>
          <w:hyperlink w:anchor="_Toc77273461" w:history="1">
            <w:r w:rsidRPr="00F56926">
              <w:rPr>
                <w:rStyle w:val="Hyperlink"/>
                <w:noProof/>
              </w:rPr>
              <w:t>Disconnect:</w:t>
            </w:r>
            <w:r>
              <w:rPr>
                <w:noProof/>
                <w:webHidden/>
              </w:rPr>
              <w:tab/>
            </w:r>
            <w:r>
              <w:rPr>
                <w:noProof/>
                <w:webHidden/>
              </w:rPr>
              <w:fldChar w:fldCharType="begin"/>
            </w:r>
            <w:r>
              <w:rPr>
                <w:noProof/>
                <w:webHidden/>
              </w:rPr>
              <w:instrText xml:space="preserve"> PAGEREF _Toc77273461 \h </w:instrText>
            </w:r>
            <w:r>
              <w:rPr>
                <w:noProof/>
                <w:webHidden/>
              </w:rPr>
            </w:r>
            <w:r>
              <w:rPr>
                <w:noProof/>
                <w:webHidden/>
              </w:rPr>
              <w:fldChar w:fldCharType="separate"/>
            </w:r>
            <w:r>
              <w:rPr>
                <w:noProof/>
                <w:webHidden/>
              </w:rPr>
              <w:t>32</w:t>
            </w:r>
            <w:r>
              <w:rPr>
                <w:noProof/>
                <w:webHidden/>
              </w:rPr>
              <w:fldChar w:fldCharType="end"/>
            </w:r>
          </w:hyperlink>
        </w:p>
        <w:p w14:paraId="2CD6D0D3" w14:textId="15A68AA8" w:rsidR="001E6653" w:rsidRDefault="001E6653">
          <w:pPr>
            <w:pStyle w:val="TOC1"/>
            <w:rPr>
              <w:rFonts w:asciiTheme="minorHAnsi" w:eastAsiaTheme="minorEastAsia" w:hAnsiTheme="minorHAnsi" w:cstheme="minorBidi"/>
              <w:color w:val="auto"/>
              <w:sz w:val="22"/>
              <w:szCs w:val="22"/>
              <w:lang w:val="en-US"/>
            </w:rPr>
          </w:pPr>
          <w:hyperlink w:anchor="_Toc77273462" w:history="1">
            <w:r w:rsidRPr="00F56926">
              <w:rPr>
                <w:rStyle w:val="Hyperlink"/>
                <w:b/>
              </w:rPr>
              <w:t>4</w:t>
            </w:r>
            <w:r>
              <w:rPr>
                <w:rFonts w:asciiTheme="minorHAnsi" w:eastAsiaTheme="minorEastAsia" w:hAnsiTheme="minorHAnsi" w:cstheme="minorBidi"/>
                <w:color w:val="auto"/>
                <w:sz w:val="22"/>
                <w:szCs w:val="22"/>
                <w:lang w:val="en-US"/>
              </w:rPr>
              <w:tab/>
            </w:r>
            <w:r w:rsidRPr="00F56926">
              <w:rPr>
                <w:rStyle w:val="Hyperlink"/>
              </w:rPr>
              <w:t>Using find() to query any Object:</w:t>
            </w:r>
            <w:r>
              <w:rPr>
                <w:webHidden/>
              </w:rPr>
              <w:tab/>
            </w:r>
            <w:r>
              <w:rPr>
                <w:webHidden/>
              </w:rPr>
              <w:fldChar w:fldCharType="begin"/>
            </w:r>
            <w:r>
              <w:rPr>
                <w:webHidden/>
              </w:rPr>
              <w:instrText xml:space="preserve"> PAGEREF _Toc77273462 \h </w:instrText>
            </w:r>
            <w:r>
              <w:rPr>
                <w:webHidden/>
              </w:rPr>
            </w:r>
            <w:r>
              <w:rPr>
                <w:webHidden/>
              </w:rPr>
              <w:fldChar w:fldCharType="separate"/>
            </w:r>
            <w:r>
              <w:rPr>
                <w:webHidden/>
              </w:rPr>
              <w:t>33</w:t>
            </w:r>
            <w:r>
              <w:rPr>
                <w:webHidden/>
              </w:rPr>
              <w:fldChar w:fldCharType="end"/>
            </w:r>
          </w:hyperlink>
        </w:p>
        <w:p w14:paraId="4815F635" w14:textId="50FFB888" w:rsidR="001E6653" w:rsidRDefault="001E6653">
          <w:pPr>
            <w:pStyle w:val="TOC1"/>
            <w:rPr>
              <w:rFonts w:asciiTheme="minorHAnsi" w:eastAsiaTheme="minorEastAsia" w:hAnsiTheme="minorHAnsi" w:cstheme="minorBidi"/>
              <w:color w:val="auto"/>
              <w:sz w:val="22"/>
              <w:szCs w:val="22"/>
              <w:lang w:val="en-US"/>
            </w:rPr>
          </w:pPr>
          <w:hyperlink w:anchor="_Toc77273463" w:history="1">
            <w:r w:rsidRPr="00F56926">
              <w:rPr>
                <w:rStyle w:val="Hyperlink"/>
                <w:b/>
              </w:rPr>
              <w:t>5</w:t>
            </w:r>
            <w:r>
              <w:rPr>
                <w:rFonts w:asciiTheme="minorHAnsi" w:eastAsiaTheme="minorEastAsia" w:hAnsiTheme="minorHAnsi" w:cstheme="minorBidi"/>
                <w:color w:val="auto"/>
                <w:sz w:val="22"/>
                <w:szCs w:val="22"/>
                <w:lang w:val="en-US"/>
              </w:rPr>
              <w:tab/>
            </w:r>
            <w:r w:rsidRPr="00F56926">
              <w:rPr>
                <w:rStyle w:val="Hyperlink"/>
              </w:rPr>
              <w:t>Configure Multi values through RESTPy:</w:t>
            </w:r>
            <w:r>
              <w:rPr>
                <w:webHidden/>
              </w:rPr>
              <w:tab/>
            </w:r>
            <w:r>
              <w:rPr>
                <w:webHidden/>
              </w:rPr>
              <w:fldChar w:fldCharType="begin"/>
            </w:r>
            <w:r>
              <w:rPr>
                <w:webHidden/>
              </w:rPr>
              <w:instrText xml:space="preserve"> PAGEREF _Toc77273463 \h </w:instrText>
            </w:r>
            <w:r>
              <w:rPr>
                <w:webHidden/>
              </w:rPr>
            </w:r>
            <w:r>
              <w:rPr>
                <w:webHidden/>
              </w:rPr>
              <w:fldChar w:fldCharType="separate"/>
            </w:r>
            <w:r>
              <w:rPr>
                <w:webHidden/>
              </w:rPr>
              <w:t>34</w:t>
            </w:r>
            <w:r>
              <w:rPr>
                <w:webHidden/>
              </w:rPr>
              <w:fldChar w:fldCharType="end"/>
            </w:r>
          </w:hyperlink>
        </w:p>
        <w:p w14:paraId="0D933B01" w14:textId="17BEB38A" w:rsidR="001E6653" w:rsidRDefault="001E6653">
          <w:pPr>
            <w:pStyle w:val="TOC2"/>
            <w:rPr>
              <w:rFonts w:asciiTheme="minorHAnsi" w:eastAsiaTheme="minorEastAsia" w:hAnsiTheme="minorHAnsi" w:cstheme="minorBidi"/>
              <w:noProof/>
              <w:color w:val="auto"/>
              <w:szCs w:val="22"/>
              <w:lang w:val="en-US"/>
            </w:rPr>
          </w:pPr>
          <w:hyperlink w:anchor="_Toc77273464" w:history="1">
            <w:r w:rsidRPr="00F56926">
              <w:rPr>
                <w:rStyle w:val="Hyperlink"/>
                <w:noProof/>
              </w:rPr>
              <w:t>Get IPv4 Object from configuration using find():</w:t>
            </w:r>
            <w:r>
              <w:rPr>
                <w:noProof/>
                <w:webHidden/>
              </w:rPr>
              <w:tab/>
            </w:r>
            <w:r>
              <w:rPr>
                <w:noProof/>
                <w:webHidden/>
              </w:rPr>
              <w:fldChar w:fldCharType="begin"/>
            </w:r>
            <w:r>
              <w:rPr>
                <w:noProof/>
                <w:webHidden/>
              </w:rPr>
              <w:instrText xml:space="preserve"> PAGEREF _Toc77273464 \h </w:instrText>
            </w:r>
            <w:r>
              <w:rPr>
                <w:noProof/>
                <w:webHidden/>
              </w:rPr>
            </w:r>
            <w:r>
              <w:rPr>
                <w:noProof/>
                <w:webHidden/>
              </w:rPr>
              <w:fldChar w:fldCharType="separate"/>
            </w:r>
            <w:r>
              <w:rPr>
                <w:noProof/>
                <w:webHidden/>
              </w:rPr>
              <w:t>34</w:t>
            </w:r>
            <w:r>
              <w:rPr>
                <w:noProof/>
                <w:webHidden/>
              </w:rPr>
              <w:fldChar w:fldCharType="end"/>
            </w:r>
          </w:hyperlink>
        </w:p>
        <w:p w14:paraId="644B507B" w14:textId="63D96AD7" w:rsidR="001E6653" w:rsidRDefault="001E6653">
          <w:pPr>
            <w:pStyle w:val="TOC2"/>
            <w:rPr>
              <w:rFonts w:asciiTheme="minorHAnsi" w:eastAsiaTheme="minorEastAsia" w:hAnsiTheme="minorHAnsi" w:cstheme="minorBidi"/>
              <w:noProof/>
              <w:color w:val="auto"/>
              <w:szCs w:val="22"/>
              <w:lang w:val="en-US"/>
            </w:rPr>
          </w:pPr>
          <w:hyperlink w:anchor="_Toc77273465" w:history="1">
            <w:r w:rsidRPr="00F56926">
              <w:rPr>
                <w:rStyle w:val="Hyperlink"/>
                <w:noProof/>
              </w:rPr>
              <w:t>Modify IPv4 Address with Single Value:</w:t>
            </w:r>
            <w:r>
              <w:rPr>
                <w:noProof/>
                <w:webHidden/>
              </w:rPr>
              <w:tab/>
            </w:r>
            <w:r>
              <w:rPr>
                <w:noProof/>
                <w:webHidden/>
              </w:rPr>
              <w:fldChar w:fldCharType="begin"/>
            </w:r>
            <w:r>
              <w:rPr>
                <w:noProof/>
                <w:webHidden/>
              </w:rPr>
              <w:instrText xml:space="preserve"> PAGEREF _Toc77273465 \h </w:instrText>
            </w:r>
            <w:r>
              <w:rPr>
                <w:noProof/>
                <w:webHidden/>
              </w:rPr>
            </w:r>
            <w:r>
              <w:rPr>
                <w:noProof/>
                <w:webHidden/>
              </w:rPr>
              <w:fldChar w:fldCharType="separate"/>
            </w:r>
            <w:r>
              <w:rPr>
                <w:noProof/>
                <w:webHidden/>
              </w:rPr>
              <w:t>35</w:t>
            </w:r>
            <w:r>
              <w:rPr>
                <w:noProof/>
                <w:webHidden/>
              </w:rPr>
              <w:fldChar w:fldCharType="end"/>
            </w:r>
          </w:hyperlink>
        </w:p>
        <w:p w14:paraId="385B6496" w14:textId="09BAB2D6" w:rsidR="001E6653" w:rsidRDefault="001E6653">
          <w:pPr>
            <w:pStyle w:val="TOC2"/>
            <w:rPr>
              <w:rFonts w:asciiTheme="minorHAnsi" w:eastAsiaTheme="minorEastAsia" w:hAnsiTheme="minorHAnsi" w:cstheme="minorBidi"/>
              <w:noProof/>
              <w:color w:val="auto"/>
              <w:szCs w:val="22"/>
              <w:lang w:val="en-US"/>
            </w:rPr>
          </w:pPr>
          <w:hyperlink w:anchor="_Toc77273466" w:history="1">
            <w:r w:rsidRPr="00F56926">
              <w:rPr>
                <w:rStyle w:val="Hyperlink"/>
                <w:noProof/>
              </w:rPr>
              <w:t>Modify IPv4 Address with Increment Value:</w:t>
            </w:r>
            <w:r>
              <w:rPr>
                <w:noProof/>
                <w:webHidden/>
              </w:rPr>
              <w:tab/>
            </w:r>
            <w:r>
              <w:rPr>
                <w:noProof/>
                <w:webHidden/>
              </w:rPr>
              <w:fldChar w:fldCharType="begin"/>
            </w:r>
            <w:r>
              <w:rPr>
                <w:noProof/>
                <w:webHidden/>
              </w:rPr>
              <w:instrText xml:space="preserve"> PAGEREF _Toc77273466 \h </w:instrText>
            </w:r>
            <w:r>
              <w:rPr>
                <w:noProof/>
                <w:webHidden/>
              </w:rPr>
            </w:r>
            <w:r>
              <w:rPr>
                <w:noProof/>
                <w:webHidden/>
              </w:rPr>
              <w:fldChar w:fldCharType="separate"/>
            </w:r>
            <w:r>
              <w:rPr>
                <w:noProof/>
                <w:webHidden/>
              </w:rPr>
              <w:t>35</w:t>
            </w:r>
            <w:r>
              <w:rPr>
                <w:noProof/>
                <w:webHidden/>
              </w:rPr>
              <w:fldChar w:fldCharType="end"/>
            </w:r>
          </w:hyperlink>
        </w:p>
        <w:p w14:paraId="252EA988" w14:textId="7709B35F" w:rsidR="001E6653" w:rsidRDefault="001E6653">
          <w:pPr>
            <w:pStyle w:val="TOC2"/>
            <w:rPr>
              <w:rFonts w:asciiTheme="minorHAnsi" w:eastAsiaTheme="minorEastAsia" w:hAnsiTheme="minorHAnsi" w:cstheme="minorBidi"/>
              <w:noProof/>
              <w:color w:val="auto"/>
              <w:szCs w:val="22"/>
              <w:lang w:val="en-US"/>
            </w:rPr>
          </w:pPr>
          <w:hyperlink w:anchor="_Toc77273467" w:history="1">
            <w:r w:rsidRPr="00F56926">
              <w:rPr>
                <w:rStyle w:val="Hyperlink"/>
                <w:noProof/>
              </w:rPr>
              <w:t>Modify IPv4 Address with Decrement Value:</w:t>
            </w:r>
            <w:r>
              <w:rPr>
                <w:noProof/>
                <w:webHidden/>
              </w:rPr>
              <w:tab/>
            </w:r>
            <w:r>
              <w:rPr>
                <w:noProof/>
                <w:webHidden/>
              </w:rPr>
              <w:fldChar w:fldCharType="begin"/>
            </w:r>
            <w:r>
              <w:rPr>
                <w:noProof/>
                <w:webHidden/>
              </w:rPr>
              <w:instrText xml:space="preserve"> PAGEREF _Toc77273467 \h </w:instrText>
            </w:r>
            <w:r>
              <w:rPr>
                <w:noProof/>
                <w:webHidden/>
              </w:rPr>
            </w:r>
            <w:r>
              <w:rPr>
                <w:noProof/>
                <w:webHidden/>
              </w:rPr>
              <w:fldChar w:fldCharType="separate"/>
            </w:r>
            <w:r>
              <w:rPr>
                <w:noProof/>
                <w:webHidden/>
              </w:rPr>
              <w:t>36</w:t>
            </w:r>
            <w:r>
              <w:rPr>
                <w:noProof/>
                <w:webHidden/>
              </w:rPr>
              <w:fldChar w:fldCharType="end"/>
            </w:r>
          </w:hyperlink>
        </w:p>
        <w:p w14:paraId="0A2A947C" w14:textId="295CCF4C" w:rsidR="001E6653" w:rsidRDefault="001E6653">
          <w:pPr>
            <w:pStyle w:val="TOC2"/>
            <w:rPr>
              <w:rFonts w:asciiTheme="minorHAnsi" w:eastAsiaTheme="minorEastAsia" w:hAnsiTheme="minorHAnsi" w:cstheme="minorBidi"/>
              <w:noProof/>
              <w:color w:val="auto"/>
              <w:szCs w:val="22"/>
              <w:lang w:val="en-US"/>
            </w:rPr>
          </w:pPr>
          <w:hyperlink w:anchor="_Toc77273468" w:history="1">
            <w:r w:rsidRPr="00F56926">
              <w:rPr>
                <w:rStyle w:val="Hyperlink"/>
                <w:noProof/>
              </w:rPr>
              <w:t>Modify IPv4 Address with Random Multivalue:</w:t>
            </w:r>
            <w:r>
              <w:rPr>
                <w:noProof/>
                <w:webHidden/>
              </w:rPr>
              <w:tab/>
            </w:r>
            <w:r>
              <w:rPr>
                <w:noProof/>
                <w:webHidden/>
              </w:rPr>
              <w:fldChar w:fldCharType="begin"/>
            </w:r>
            <w:r>
              <w:rPr>
                <w:noProof/>
                <w:webHidden/>
              </w:rPr>
              <w:instrText xml:space="preserve"> PAGEREF _Toc77273468 \h </w:instrText>
            </w:r>
            <w:r>
              <w:rPr>
                <w:noProof/>
                <w:webHidden/>
              </w:rPr>
            </w:r>
            <w:r>
              <w:rPr>
                <w:noProof/>
                <w:webHidden/>
              </w:rPr>
              <w:fldChar w:fldCharType="separate"/>
            </w:r>
            <w:r>
              <w:rPr>
                <w:noProof/>
                <w:webHidden/>
              </w:rPr>
              <w:t>36</w:t>
            </w:r>
            <w:r>
              <w:rPr>
                <w:noProof/>
                <w:webHidden/>
              </w:rPr>
              <w:fldChar w:fldCharType="end"/>
            </w:r>
          </w:hyperlink>
        </w:p>
        <w:p w14:paraId="1E8F16DD" w14:textId="2E6078CF" w:rsidR="001E6653" w:rsidRDefault="001E6653">
          <w:pPr>
            <w:pStyle w:val="TOC2"/>
            <w:rPr>
              <w:rFonts w:asciiTheme="minorHAnsi" w:eastAsiaTheme="minorEastAsia" w:hAnsiTheme="minorHAnsi" w:cstheme="minorBidi"/>
              <w:noProof/>
              <w:color w:val="auto"/>
              <w:szCs w:val="22"/>
              <w:lang w:val="en-US"/>
            </w:rPr>
          </w:pPr>
          <w:hyperlink w:anchor="_Toc77273469" w:history="1">
            <w:r w:rsidRPr="00F56926">
              <w:rPr>
                <w:rStyle w:val="Hyperlink"/>
                <w:noProof/>
              </w:rPr>
              <w:t>Modify IPv4 Address with Repeatable Random Range of Multivalue:</w:t>
            </w:r>
            <w:r>
              <w:rPr>
                <w:noProof/>
                <w:webHidden/>
              </w:rPr>
              <w:tab/>
            </w:r>
            <w:r>
              <w:rPr>
                <w:noProof/>
                <w:webHidden/>
              </w:rPr>
              <w:fldChar w:fldCharType="begin"/>
            </w:r>
            <w:r>
              <w:rPr>
                <w:noProof/>
                <w:webHidden/>
              </w:rPr>
              <w:instrText xml:space="preserve"> PAGEREF _Toc77273469 \h </w:instrText>
            </w:r>
            <w:r>
              <w:rPr>
                <w:noProof/>
                <w:webHidden/>
              </w:rPr>
            </w:r>
            <w:r>
              <w:rPr>
                <w:noProof/>
                <w:webHidden/>
              </w:rPr>
              <w:fldChar w:fldCharType="separate"/>
            </w:r>
            <w:r>
              <w:rPr>
                <w:noProof/>
                <w:webHidden/>
              </w:rPr>
              <w:t>37</w:t>
            </w:r>
            <w:r>
              <w:rPr>
                <w:noProof/>
                <w:webHidden/>
              </w:rPr>
              <w:fldChar w:fldCharType="end"/>
            </w:r>
          </w:hyperlink>
        </w:p>
        <w:p w14:paraId="726CF080" w14:textId="2CB32AA0" w:rsidR="001E6653" w:rsidRDefault="001E6653">
          <w:pPr>
            <w:pStyle w:val="TOC2"/>
            <w:rPr>
              <w:rFonts w:asciiTheme="minorHAnsi" w:eastAsiaTheme="minorEastAsia" w:hAnsiTheme="minorHAnsi" w:cstheme="minorBidi"/>
              <w:noProof/>
              <w:color w:val="auto"/>
              <w:szCs w:val="22"/>
              <w:lang w:val="en-US"/>
            </w:rPr>
          </w:pPr>
          <w:hyperlink w:anchor="_Toc77273470" w:history="1">
            <w:r w:rsidRPr="00F56926">
              <w:rPr>
                <w:rStyle w:val="Hyperlink"/>
                <w:noProof/>
              </w:rPr>
              <w:t>Modify IPv4 Address with Repeatable Random Mask of Multivalue:</w:t>
            </w:r>
            <w:r>
              <w:rPr>
                <w:noProof/>
                <w:webHidden/>
              </w:rPr>
              <w:tab/>
            </w:r>
            <w:r>
              <w:rPr>
                <w:noProof/>
                <w:webHidden/>
              </w:rPr>
              <w:fldChar w:fldCharType="begin"/>
            </w:r>
            <w:r>
              <w:rPr>
                <w:noProof/>
                <w:webHidden/>
              </w:rPr>
              <w:instrText xml:space="preserve"> PAGEREF _Toc77273470 \h </w:instrText>
            </w:r>
            <w:r>
              <w:rPr>
                <w:noProof/>
                <w:webHidden/>
              </w:rPr>
            </w:r>
            <w:r>
              <w:rPr>
                <w:noProof/>
                <w:webHidden/>
              </w:rPr>
              <w:fldChar w:fldCharType="separate"/>
            </w:r>
            <w:r>
              <w:rPr>
                <w:noProof/>
                <w:webHidden/>
              </w:rPr>
              <w:t>37</w:t>
            </w:r>
            <w:r>
              <w:rPr>
                <w:noProof/>
                <w:webHidden/>
              </w:rPr>
              <w:fldChar w:fldCharType="end"/>
            </w:r>
          </w:hyperlink>
        </w:p>
        <w:p w14:paraId="585364FF" w14:textId="75FDC176" w:rsidR="001E6653" w:rsidRDefault="001E6653">
          <w:pPr>
            <w:pStyle w:val="TOC2"/>
            <w:rPr>
              <w:rFonts w:asciiTheme="minorHAnsi" w:eastAsiaTheme="minorEastAsia" w:hAnsiTheme="minorHAnsi" w:cstheme="minorBidi"/>
              <w:noProof/>
              <w:color w:val="auto"/>
              <w:szCs w:val="22"/>
              <w:lang w:val="en-US"/>
            </w:rPr>
          </w:pPr>
          <w:hyperlink w:anchor="_Toc77273471" w:history="1">
            <w:r w:rsidRPr="00F56926">
              <w:rPr>
                <w:rStyle w:val="Hyperlink"/>
                <w:noProof/>
              </w:rPr>
              <w:t>Modify IPv4 Address with custom Multivalue:</w:t>
            </w:r>
            <w:r>
              <w:rPr>
                <w:noProof/>
                <w:webHidden/>
              </w:rPr>
              <w:tab/>
            </w:r>
            <w:r>
              <w:rPr>
                <w:noProof/>
                <w:webHidden/>
              </w:rPr>
              <w:fldChar w:fldCharType="begin"/>
            </w:r>
            <w:r>
              <w:rPr>
                <w:noProof/>
                <w:webHidden/>
              </w:rPr>
              <w:instrText xml:space="preserve"> PAGEREF _Toc77273471 \h </w:instrText>
            </w:r>
            <w:r>
              <w:rPr>
                <w:noProof/>
                <w:webHidden/>
              </w:rPr>
            </w:r>
            <w:r>
              <w:rPr>
                <w:noProof/>
                <w:webHidden/>
              </w:rPr>
              <w:fldChar w:fldCharType="separate"/>
            </w:r>
            <w:r>
              <w:rPr>
                <w:noProof/>
                <w:webHidden/>
              </w:rPr>
              <w:t>38</w:t>
            </w:r>
            <w:r>
              <w:rPr>
                <w:noProof/>
                <w:webHidden/>
              </w:rPr>
              <w:fldChar w:fldCharType="end"/>
            </w:r>
          </w:hyperlink>
        </w:p>
        <w:p w14:paraId="12566647" w14:textId="6214E97F" w:rsidR="001E6653" w:rsidRDefault="001E6653">
          <w:pPr>
            <w:pStyle w:val="TOC2"/>
            <w:rPr>
              <w:rFonts w:asciiTheme="minorHAnsi" w:eastAsiaTheme="minorEastAsia" w:hAnsiTheme="minorHAnsi" w:cstheme="minorBidi"/>
              <w:noProof/>
              <w:color w:val="auto"/>
              <w:szCs w:val="22"/>
              <w:lang w:val="en-US"/>
            </w:rPr>
          </w:pPr>
          <w:hyperlink w:anchor="_Toc77273472" w:history="1">
            <w:r w:rsidRPr="00F56926">
              <w:rPr>
                <w:rStyle w:val="Hyperlink"/>
                <w:noProof/>
              </w:rPr>
              <w:t>Modify IPv4 Address with ValueList Multivalue:</w:t>
            </w:r>
            <w:r>
              <w:rPr>
                <w:noProof/>
                <w:webHidden/>
              </w:rPr>
              <w:tab/>
            </w:r>
            <w:r>
              <w:rPr>
                <w:noProof/>
                <w:webHidden/>
              </w:rPr>
              <w:fldChar w:fldCharType="begin"/>
            </w:r>
            <w:r>
              <w:rPr>
                <w:noProof/>
                <w:webHidden/>
              </w:rPr>
              <w:instrText xml:space="preserve"> PAGEREF _Toc77273472 \h </w:instrText>
            </w:r>
            <w:r>
              <w:rPr>
                <w:noProof/>
                <w:webHidden/>
              </w:rPr>
            </w:r>
            <w:r>
              <w:rPr>
                <w:noProof/>
                <w:webHidden/>
              </w:rPr>
              <w:fldChar w:fldCharType="separate"/>
            </w:r>
            <w:r>
              <w:rPr>
                <w:noProof/>
                <w:webHidden/>
              </w:rPr>
              <w:t>38</w:t>
            </w:r>
            <w:r>
              <w:rPr>
                <w:noProof/>
                <w:webHidden/>
              </w:rPr>
              <w:fldChar w:fldCharType="end"/>
            </w:r>
          </w:hyperlink>
        </w:p>
        <w:p w14:paraId="179E6AE4" w14:textId="07CD7E17" w:rsidR="001E6653" w:rsidRDefault="001E6653">
          <w:pPr>
            <w:pStyle w:val="TOC1"/>
            <w:rPr>
              <w:rFonts w:asciiTheme="minorHAnsi" w:eastAsiaTheme="minorEastAsia" w:hAnsiTheme="minorHAnsi" w:cstheme="minorBidi"/>
              <w:color w:val="auto"/>
              <w:sz w:val="22"/>
              <w:szCs w:val="22"/>
              <w:lang w:val="en-US"/>
            </w:rPr>
          </w:pPr>
          <w:hyperlink w:anchor="_Toc77273473" w:history="1">
            <w:r w:rsidRPr="00F56926">
              <w:rPr>
                <w:rStyle w:val="Hyperlink"/>
                <w:b/>
              </w:rPr>
              <w:t>6</w:t>
            </w:r>
            <w:r>
              <w:rPr>
                <w:rFonts w:asciiTheme="minorHAnsi" w:eastAsiaTheme="minorEastAsia" w:hAnsiTheme="minorHAnsi" w:cstheme="minorBidi"/>
                <w:color w:val="auto"/>
                <w:sz w:val="22"/>
                <w:szCs w:val="22"/>
                <w:lang w:val="en-US"/>
              </w:rPr>
              <w:tab/>
            </w:r>
            <w:r w:rsidRPr="00F56926">
              <w:rPr>
                <w:rStyle w:val="Hyperlink"/>
              </w:rPr>
              <w:t>To Know More on RESTPy:</w:t>
            </w:r>
            <w:r>
              <w:rPr>
                <w:webHidden/>
              </w:rPr>
              <w:tab/>
            </w:r>
            <w:r>
              <w:rPr>
                <w:webHidden/>
              </w:rPr>
              <w:fldChar w:fldCharType="begin"/>
            </w:r>
            <w:r>
              <w:rPr>
                <w:webHidden/>
              </w:rPr>
              <w:instrText xml:space="preserve"> PAGEREF _Toc77273473 \h </w:instrText>
            </w:r>
            <w:r>
              <w:rPr>
                <w:webHidden/>
              </w:rPr>
            </w:r>
            <w:r>
              <w:rPr>
                <w:webHidden/>
              </w:rPr>
              <w:fldChar w:fldCharType="separate"/>
            </w:r>
            <w:r>
              <w:rPr>
                <w:webHidden/>
              </w:rPr>
              <w:t>39</w:t>
            </w:r>
            <w:r>
              <w:rPr>
                <w:webHidden/>
              </w:rPr>
              <w:fldChar w:fldCharType="end"/>
            </w:r>
          </w:hyperlink>
        </w:p>
        <w:p w14:paraId="3377700A" w14:textId="53895A49" w:rsidR="001E6653" w:rsidRDefault="001E6653">
          <w:pPr>
            <w:pStyle w:val="TOC1"/>
            <w:rPr>
              <w:rFonts w:asciiTheme="minorHAnsi" w:eastAsiaTheme="minorEastAsia" w:hAnsiTheme="minorHAnsi" w:cstheme="minorBidi"/>
              <w:color w:val="auto"/>
              <w:sz w:val="22"/>
              <w:szCs w:val="22"/>
              <w:lang w:val="en-US"/>
            </w:rPr>
          </w:pPr>
          <w:hyperlink w:anchor="_Toc77273474" w:history="1">
            <w:r w:rsidRPr="00F56926">
              <w:rPr>
                <w:rStyle w:val="Hyperlink"/>
                <w:b/>
              </w:rPr>
              <w:t>7</w:t>
            </w:r>
            <w:r>
              <w:rPr>
                <w:rFonts w:asciiTheme="minorHAnsi" w:eastAsiaTheme="minorEastAsia" w:hAnsiTheme="minorHAnsi" w:cstheme="minorBidi"/>
                <w:color w:val="auto"/>
                <w:sz w:val="22"/>
                <w:szCs w:val="22"/>
                <w:lang w:val="en-US"/>
              </w:rPr>
              <w:tab/>
            </w:r>
            <w:r w:rsidRPr="00F56926">
              <w:rPr>
                <w:rStyle w:val="Hyperlink"/>
              </w:rPr>
              <w:t>Support:</w:t>
            </w:r>
            <w:r>
              <w:rPr>
                <w:webHidden/>
              </w:rPr>
              <w:tab/>
            </w:r>
            <w:r>
              <w:rPr>
                <w:webHidden/>
              </w:rPr>
              <w:fldChar w:fldCharType="begin"/>
            </w:r>
            <w:r>
              <w:rPr>
                <w:webHidden/>
              </w:rPr>
              <w:instrText xml:space="preserve"> PAGEREF _Toc77273474 \h </w:instrText>
            </w:r>
            <w:r>
              <w:rPr>
                <w:webHidden/>
              </w:rPr>
            </w:r>
            <w:r>
              <w:rPr>
                <w:webHidden/>
              </w:rPr>
              <w:fldChar w:fldCharType="separate"/>
            </w:r>
            <w:r>
              <w:rPr>
                <w:webHidden/>
              </w:rPr>
              <w:t>40</w:t>
            </w:r>
            <w:r>
              <w:rPr>
                <w:webHidden/>
              </w:rPr>
              <w:fldChar w:fldCharType="end"/>
            </w:r>
          </w:hyperlink>
        </w:p>
        <w:p w14:paraId="081206DA" w14:textId="7765AE6B" w:rsidR="001E6653" w:rsidRDefault="001E6653">
          <w:pPr>
            <w:pStyle w:val="TOC3"/>
            <w:rPr>
              <w:rFonts w:asciiTheme="minorHAnsi" w:eastAsiaTheme="minorEastAsia" w:hAnsiTheme="minorHAnsi" w:cstheme="minorBidi"/>
              <w:noProof/>
              <w:color w:val="auto"/>
              <w:szCs w:val="22"/>
              <w:lang w:val="en-US"/>
            </w:rPr>
          </w:pPr>
          <w:hyperlink w:anchor="_Toc77273475" w:history="1">
            <w:r w:rsidRPr="00F56926">
              <w:rPr>
                <w:rStyle w:val="Hyperlink"/>
                <w:noProof/>
              </w:rPr>
              <w:t>Service and Support</w:t>
            </w:r>
            <w:r>
              <w:rPr>
                <w:noProof/>
                <w:webHidden/>
              </w:rPr>
              <w:tab/>
            </w:r>
            <w:r>
              <w:rPr>
                <w:noProof/>
                <w:webHidden/>
              </w:rPr>
              <w:fldChar w:fldCharType="begin"/>
            </w:r>
            <w:r>
              <w:rPr>
                <w:noProof/>
                <w:webHidden/>
              </w:rPr>
              <w:instrText xml:space="preserve"> PAGEREF _Toc77273475 \h </w:instrText>
            </w:r>
            <w:r>
              <w:rPr>
                <w:noProof/>
                <w:webHidden/>
              </w:rPr>
            </w:r>
            <w:r>
              <w:rPr>
                <w:noProof/>
                <w:webHidden/>
              </w:rPr>
              <w:fldChar w:fldCharType="separate"/>
            </w:r>
            <w:r>
              <w:rPr>
                <w:noProof/>
                <w:webHidden/>
              </w:rPr>
              <w:t>41</w:t>
            </w:r>
            <w:r>
              <w:rPr>
                <w:noProof/>
                <w:webHidden/>
              </w:rPr>
              <w:fldChar w:fldCharType="end"/>
            </w:r>
          </w:hyperlink>
        </w:p>
        <w:p w14:paraId="0D1DEE9B" w14:textId="369D9D28" w:rsidR="00F30591" w:rsidRDefault="00087851" w:rsidP="004D77DE">
          <w:r>
            <w:rPr>
              <w:rFonts w:ascii="Keysight Sans Condensed" w:eastAsia="Times New Roman" w:hAnsi="Keysight Sans Condensed"/>
              <w:noProof/>
              <w:color w:val="C00000"/>
              <w:sz w:val="24"/>
              <w:szCs w:val="40"/>
              <w:lang w:eastAsia="en-US"/>
            </w:rPr>
            <w:fldChar w:fldCharType="end"/>
          </w:r>
        </w:p>
      </w:sdtContent>
    </w:sdt>
    <w:p w14:paraId="505776AA" w14:textId="77777777" w:rsidR="00D06132" w:rsidRDefault="004047F6" w:rsidP="00F30591">
      <w:pPr>
        <w:pStyle w:val="TOC1"/>
      </w:pPr>
      <w:r>
        <w:br/>
      </w:r>
    </w:p>
    <w:p w14:paraId="4670471A" w14:textId="77777777" w:rsidR="00752360" w:rsidRDefault="00752360" w:rsidP="0026260A">
      <w:pPr>
        <w:sectPr w:rsidR="00752360" w:rsidSect="004A27EA">
          <w:headerReference w:type="even" r:id="rId22"/>
          <w:headerReference w:type="default" r:id="rId23"/>
          <w:footerReference w:type="default" r:id="rId24"/>
          <w:headerReference w:type="first" r:id="rId25"/>
          <w:type w:val="oddPage"/>
          <w:pgSz w:w="12240" w:h="15840" w:code="1"/>
          <w:pgMar w:top="1440" w:right="1440" w:bottom="1440" w:left="1440" w:header="720" w:footer="567" w:gutter="0"/>
          <w:pgNumType w:fmt="lowerRoman"/>
          <w:cols w:space="425"/>
          <w:docGrid w:linePitch="360"/>
        </w:sectPr>
      </w:pPr>
    </w:p>
    <w:p w14:paraId="5C648723" w14:textId="78738C45" w:rsidR="00765F21" w:rsidRPr="002E73AE" w:rsidRDefault="00E6140B" w:rsidP="00193071">
      <w:pPr>
        <w:pStyle w:val="Heading1"/>
      </w:pPr>
      <w:bookmarkStart w:id="50" w:name="_Toc258848159"/>
      <w:bookmarkStart w:id="51" w:name="_Toc261874472"/>
      <w:bookmarkStart w:id="52" w:name="_Toc261539277"/>
      <w:bookmarkStart w:id="53" w:name="_Toc270591487"/>
      <w:bookmarkStart w:id="54" w:name="_Toc77273431"/>
      <w:r>
        <w:lastRenderedPageBreak/>
        <w:t>Overvie</w:t>
      </w:r>
      <w:r w:rsidR="00FD29B6">
        <w:t>w</w:t>
      </w:r>
      <w:bookmarkEnd w:id="54"/>
    </w:p>
    <w:p w14:paraId="1CA75D6E" w14:textId="77777777" w:rsidR="00E6140B" w:rsidRPr="00E6140B" w:rsidRDefault="00E6140B" w:rsidP="002936B1">
      <w:pPr>
        <w:pStyle w:val="ListParagraph"/>
        <w:numPr>
          <w:ilvl w:val="0"/>
          <w:numId w:val="7"/>
        </w:numPr>
      </w:pPr>
      <w:r w:rsidRPr="00E6140B">
        <w:t>REST Stands for Representational State Transfer (REST)</w:t>
      </w:r>
    </w:p>
    <w:p w14:paraId="17A129A0" w14:textId="02B6AB8D" w:rsidR="00765F21" w:rsidRDefault="00E6140B" w:rsidP="002936B1">
      <w:pPr>
        <w:pStyle w:val="ListParagraph"/>
        <w:numPr>
          <w:ilvl w:val="0"/>
          <w:numId w:val="7"/>
        </w:numPr>
      </w:pPr>
      <w:proofErr w:type="spellStart"/>
      <w:r w:rsidRPr="00E6140B">
        <w:t>RESTPy</w:t>
      </w:r>
      <w:proofErr w:type="spellEnd"/>
      <w:r w:rsidRPr="00E6140B">
        <w:t xml:space="preserve"> is a client-side library written in Python for automating </w:t>
      </w:r>
      <w:proofErr w:type="spellStart"/>
      <w:r w:rsidRPr="00E6140B">
        <w:t>IxNetwork</w:t>
      </w:r>
      <w:proofErr w:type="spellEnd"/>
      <w:r w:rsidRPr="00E6140B">
        <w:t xml:space="preserve"> using REST APIs.</w:t>
      </w:r>
    </w:p>
    <w:p w14:paraId="5EE0AAF3" w14:textId="77777777" w:rsidR="00643F58" w:rsidRDefault="00643F58" w:rsidP="00643F58">
      <w:pPr>
        <w:pStyle w:val="Heading9"/>
      </w:pPr>
      <w:r>
        <w:t xml:space="preserve">Benefits of </w:t>
      </w:r>
      <w:proofErr w:type="spellStart"/>
      <w:r>
        <w:t>RESTPy</w:t>
      </w:r>
      <w:proofErr w:type="spellEnd"/>
      <w:r>
        <w:t>:</w:t>
      </w:r>
    </w:p>
    <w:p w14:paraId="001B85E0" w14:textId="77777777" w:rsidR="00643F58" w:rsidRDefault="00643F58" w:rsidP="002936B1">
      <w:pPr>
        <w:pStyle w:val="ListParagraph"/>
        <w:numPr>
          <w:ilvl w:val="0"/>
          <w:numId w:val="8"/>
        </w:numPr>
      </w:pPr>
      <w:proofErr w:type="spellStart"/>
      <w:r>
        <w:t>RESTPy</w:t>
      </w:r>
      <w:proofErr w:type="spellEnd"/>
      <w:r>
        <w:t xml:space="preserve"> library comes with all the Python classes and attributes that reflect the </w:t>
      </w:r>
      <w:proofErr w:type="spellStart"/>
      <w:r>
        <w:t>IxNetwork</w:t>
      </w:r>
      <w:proofErr w:type="spellEnd"/>
      <w:r>
        <w:t xml:space="preserve"> API tree.</w:t>
      </w:r>
    </w:p>
    <w:p w14:paraId="3AEB819F" w14:textId="77777777" w:rsidR="00643F58" w:rsidRDefault="00643F58" w:rsidP="002936B1">
      <w:pPr>
        <w:pStyle w:val="ListParagraph"/>
        <w:numPr>
          <w:ilvl w:val="0"/>
          <w:numId w:val="8"/>
        </w:numPr>
      </w:pPr>
      <w:proofErr w:type="spellStart"/>
      <w:r>
        <w:t>Multivalue</w:t>
      </w:r>
      <w:proofErr w:type="spellEnd"/>
      <w:r>
        <w:t xml:space="preserve"> configuration is made easy.</w:t>
      </w:r>
    </w:p>
    <w:p w14:paraId="77D880C9" w14:textId="77777777" w:rsidR="00643F58" w:rsidRDefault="00643F58" w:rsidP="002936B1">
      <w:pPr>
        <w:pStyle w:val="ListParagraph"/>
        <w:numPr>
          <w:ilvl w:val="0"/>
          <w:numId w:val="8"/>
        </w:numPr>
      </w:pPr>
      <w:proofErr w:type="spellStart"/>
      <w:r>
        <w:t>RESTPy</w:t>
      </w:r>
      <w:proofErr w:type="spellEnd"/>
      <w:r>
        <w:t xml:space="preserve"> will verify status codes and handle errors by raising exceptions.</w:t>
      </w:r>
    </w:p>
    <w:p w14:paraId="47D186F2" w14:textId="77777777" w:rsidR="00643F58" w:rsidRDefault="00643F58" w:rsidP="002936B1">
      <w:pPr>
        <w:pStyle w:val="ListParagraph"/>
        <w:numPr>
          <w:ilvl w:val="0"/>
          <w:numId w:val="8"/>
        </w:numPr>
      </w:pPr>
      <w:r>
        <w:t>Eliminates doing loops looking for objects.</w:t>
      </w:r>
    </w:p>
    <w:p w14:paraId="536380EC" w14:textId="77777777" w:rsidR="00643F58" w:rsidRDefault="00643F58" w:rsidP="00643F58">
      <w:pPr>
        <w:pStyle w:val="Heading9"/>
      </w:pPr>
      <w:r>
        <w:t>Prerequisites:</w:t>
      </w:r>
    </w:p>
    <w:p w14:paraId="2B55C7E9" w14:textId="77777777" w:rsidR="00643F58" w:rsidRDefault="00643F58" w:rsidP="002936B1">
      <w:pPr>
        <w:pStyle w:val="ListParagraph"/>
        <w:numPr>
          <w:ilvl w:val="0"/>
          <w:numId w:val="9"/>
        </w:numPr>
      </w:pPr>
      <w:r>
        <w:t xml:space="preserve">Prior experience in Python and REST calls will give </w:t>
      </w:r>
      <w:proofErr w:type="spellStart"/>
      <w:r>
        <w:t>RESTPy</w:t>
      </w:r>
      <w:proofErr w:type="spellEnd"/>
      <w:r>
        <w:t xml:space="preserve"> a better understanding.</w:t>
      </w:r>
    </w:p>
    <w:p w14:paraId="14E2F7E2" w14:textId="77777777" w:rsidR="00643F58" w:rsidRDefault="00643F58" w:rsidP="002936B1">
      <w:pPr>
        <w:pStyle w:val="ListParagraph"/>
        <w:numPr>
          <w:ilvl w:val="0"/>
          <w:numId w:val="9"/>
        </w:numPr>
      </w:pPr>
      <w:r>
        <w:t xml:space="preserve">Understanding </w:t>
      </w:r>
      <w:proofErr w:type="spellStart"/>
      <w:r>
        <w:t>IxNetwork</w:t>
      </w:r>
      <w:proofErr w:type="spellEnd"/>
      <w:r>
        <w:t xml:space="preserve"> API browser and the mappings between </w:t>
      </w:r>
      <w:proofErr w:type="spellStart"/>
      <w:r>
        <w:t>RESTPy</w:t>
      </w:r>
      <w:proofErr w:type="spellEnd"/>
      <w:r>
        <w:t xml:space="preserve"> and </w:t>
      </w:r>
      <w:proofErr w:type="spellStart"/>
      <w:r>
        <w:t>IxNetwork</w:t>
      </w:r>
      <w:proofErr w:type="spellEnd"/>
      <w:r>
        <w:t xml:space="preserve"> API browser.</w:t>
      </w:r>
    </w:p>
    <w:p w14:paraId="2769F5AD" w14:textId="77777777" w:rsidR="00643F58" w:rsidRDefault="00643F58" w:rsidP="00BF3304">
      <w:pPr>
        <w:pStyle w:val="Heading9"/>
      </w:pPr>
      <w:r>
        <w:t>Supported Platforms:</w:t>
      </w:r>
    </w:p>
    <w:p w14:paraId="2702B927" w14:textId="77777777" w:rsidR="00643F58" w:rsidRDefault="00643F58" w:rsidP="002936B1">
      <w:pPr>
        <w:pStyle w:val="ListParagraph"/>
        <w:numPr>
          <w:ilvl w:val="0"/>
          <w:numId w:val="10"/>
        </w:numPr>
      </w:pPr>
      <w:r>
        <w:t xml:space="preserve">Windows and Linux. </w:t>
      </w:r>
      <w:proofErr w:type="spellStart"/>
      <w:r>
        <w:t>IxNetwork</w:t>
      </w:r>
      <w:proofErr w:type="spellEnd"/>
      <w:r>
        <w:t xml:space="preserve"> NGPF and Classic Framework.</w:t>
      </w:r>
    </w:p>
    <w:p w14:paraId="5F640745" w14:textId="24A29770" w:rsidR="00643F58" w:rsidRDefault="00643F58" w:rsidP="00BF3304">
      <w:pPr>
        <w:pStyle w:val="Heading9"/>
      </w:pPr>
      <w:proofErr w:type="spellStart"/>
      <w:r>
        <w:t>IxNetwork</w:t>
      </w:r>
      <w:proofErr w:type="spellEnd"/>
      <w:r>
        <w:t xml:space="preserve"> API Browser:</w:t>
      </w:r>
    </w:p>
    <w:p w14:paraId="1B77DAB4" w14:textId="77777777" w:rsidR="00643F58" w:rsidRDefault="00643F58" w:rsidP="002936B1">
      <w:pPr>
        <w:pStyle w:val="ListParagraph"/>
        <w:numPr>
          <w:ilvl w:val="0"/>
          <w:numId w:val="10"/>
        </w:numPr>
      </w:pPr>
      <w:r>
        <w:t xml:space="preserve">The API Browser is the entire </w:t>
      </w:r>
      <w:proofErr w:type="spellStart"/>
      <w:r>
        <w:t>IxNetwork</w:t>
      </w:r>
      <w:proofErr w:type="spellEnd"/>
      <w:r>
        <w:t xml:space="preserve"> API tree</w:t>
      </w:r>
    </w:p>
    <w:p w14:paraId="600DEFCC" w14:textId="77777777" w:rsidR="00643F58" w:rsidRDefault="00643F58" w:rsidP="002936B1">
      <w:pPr>
        <w:pStyle w:val="ListParagraph"/>
        <w:numPr>
          <w:ilvl w:val="0"/>
          <w:numId w:val="10"/>
        </w:numPr>
      </w:pPr>
      <w:r>
        <w:t xml:space="preserve">For Windows </w:t>
      </w:r>
      <w:proofErr w:type="spellStart"/>
      <w:r>
        <w:t>IxNetwork</w:t>
      </w:r>
      <w:proofErr w:type="spellEnd"/>
      <w:r>
        <w:t xml:space="preserve"> GUI:</w:t>
      </w:r>
    </w:p>
    <w:p w14:paraId="11B55F19" w14:textId="77777777" w:rsidR="00643F58" w:rsidRDefault="00643F58" w:rsidP="002936B1">
      <w:pPr>
        <w:pStyle w:val="ListParagraph"/>
        <w:numPr>
          <w:ilvl w:val="1"/>
          <w:numId w:val="10"/>
        </w:numPr>
      </w:pPr>
      <w:r>
        <w:t xml:space="preserve">Go to File, Tools and select </w:t>
      </w:r>
      <w:proofErr w:type="spellStart"/>
      <w:r>
        <w:t>IxNetwork</w:t>
      </w:r>
      <w:proofErr w:type="spellEnd"/>
      <w:r>
        <w:t xml:space="preserve"> API Browser</w:t>
      </w:r>
    </w:p>
    <w:p w14:paraId="34DFF5DF" w14:textId="5059E9C8" w:rsidR="00643F58" w:rsidRDefault="00643F58" w:rsidP="002936B1">
      <w:pPr>
        <w:pStyle w:val="ListParagraph"/>
        <w:numPr>
          <w:ilvl w:val="1"/>
          <w:numId w:val="10"/>
        </w:numPr>
      </w:pPr>
      <w:r>
        <w:t xml:space="preserve">On a browser: </w:t>
      </w:r>
      <w:hyperlink w:history="1">
        <w:r w:rsidR="00E71A44" w:rsidRPr="00BF2051">
          <w:rPr>
            <w:rStyle w:val="Hyperlink"/>
          </w:rPr>
          <w:t>https://&lt;ip&gt;:11009</w:t>
        </w:r>
      </w:hyperlink>
    </w:p>
    <w:p w14:paraId="246A8E33" w14:textId="77777777" w:rsidR="00E71A44" w:rsidRDefault="00E71A44" w:rsidP="00121B64">
      <w:pPr>
        <w:ind w:left="1530"/>
      </w:pPr>
    </w:p>
    <w:p w14:paraId="423DFD73" w14:textId="3E977651" w:rsidR="006D1C6B" w:rsidRDefault="00E71A44" w:rsidP="00121B64">
      <w:pPr>
        <w:ind w:left="1530"/>
      </w:pPr>
      <w:r>
        <w:rPr>
          <w:noProof/>
        </w:rPr>
        <w:drawing>
          <wp:inline distT="0" distB="0" distL="0" distR="0" wp14:anchorId="371DEB5E" wp14:editId="3104739B">
            <wp:extent cx="5299710" cy="2877820"/>
            <wp:effectExtent l="19050" t="19050" r="15240" b="177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33681" cy="2950568"/>
                    </a:xfrm>
                    <a:prstGeom prst="rect">
                      <a:avLst/>
                    </a:prstGeom>
                    <a:ln w="12700">
                      <a:solidFill>
                        <a:srgbClr val="00B0F0"/>
                      </a:solidFill>
                    </a:ln>
                  </pic:spPr>
                </pic:pic>
              </a:graphicData>
            </a:graphic>
          </wp:inline>
        </w:drawing>
      </w:r>
    </w:p>
    <w:p w14:paraId="53A2C982" w14:textId="0D7836E6" w:rsidR="004F0C10" w:rsidRPr="004F0C10" w:rsidRDefault="004F0C10" w:rsidP="004F0C10">
      <w:pPr>
        <w:pStyle w:val="Caption"/>
        <w:jc w:val="center"/>
        <w:rPr>
          <w:bCs w:val="0"/>
        </w:rPr>
      </w:pPr>
      <w:r w:rsidRPr="004F0C10">
        <w:rPr>
          <w:bCs w:val="0"/>
        </w:rPr>
        <w:t xml:space="preserve">To Open </w:t>
      </w:r>
      <w:proofErr w:type="spellStart"/>
      <w:r w:rsidRPr="004F0C10">
        <w:rPr>
          <w:bCs w:val="0"/>
        </w:rPr>
        <w:t>IxNetwork</w:t>
      </w:r>
      <w:proofErr w:type="spellEnd"/>
      <w:r w:rsidRPr="004F0C10">
        <w:rPr>
          <w:bCs w:val="0"/>
        </w:rPr>
        <w:t xml:space="preserve"> API Browser in Windows</w:t>
      </w:r>
    </w:p>
    <w:p w14:paraId="349966CD" w14:textId="77777777" w:rsidR="006D1C6B" w:rsidRDefault="006D1C6B">
      <w:pPr>
        <w:ind w:left="0"/>
      </w:pPr>
      <w:r>
        <w:br w:type="page"/>
      </w:r>
    </w:p>
    <w:p w14:paraId="395AF216" w14:textId="77777777" w:rsidR="00121B64" w:rsidRDefault="00121B64" w:rsidP="002936B1">
      <w:pPr>
        <w:pStyle w:val="ListParagraph"/>
        <w:numPr>
          <w:ilvl w:val="0"/>
          <w:numId w:val="10"/>
        </w:numPr>
      </w:pPr>
      <w:r>
        <w:lastRenderedPageBreak/>
        <w:t>From web UI:</w:t>
      </w:r>
    </w:p>
    <w:p w14:paraId="710608EF" w14:textId="77777777" w:rsidR="00121B64" w:rsidRDefault="00121B64" w:rsidP="002936B1">
      <w:pPr>
        <w:pStyle w:val="ListParagraph"/>
        <w:numPr>
          <w:ilvl w:val="1"/>
          <w:numId w:val="10"/>
        </w:numPr>
      </w:pPr>
      <w:r>
        <w:t>Enter a session and click on the &lt;/&gt; icon.</w:t>
      </w:r>
    </w:p>
    <w:p w14:paraId="56D11B60" w14:textId="2E6118A7" w:rsidR="00121B64" w:rsidRDefault="00121B64" w:rsidP="002936B1">
      <w:pPr>
        <w:pStyle w:val="ListParagraph"/>
        <w:numPr>
          <w:ilvl w:val="0"/>
          <w:numId w:val="10"/>
        </w:numPr>
      </w:pPr>
      <w:r>
        <w:t>The left pane in the API browser shows all the API entry nodes.</w:t>
      </w:r>
    </w:p>
    <w:p w14:paraId="5DFB9762" w14:textId="56C22B05" w:rsidR="006D1C6B" w:rsidRDefault="006D1C6B" w:rsidP="006D1C6B">
      <w:pPr>
        <w:ind w:left="1170"/>
      </w:pPr>
      <w:r>
        <w:rPr>
          <w:noProof/>
        </w:rPr>
        <w:drawing>
          <wp:inline distT="0" distB="0" distL="0" distR="0" wp14:anchorId="6C5A58A1" wp14:editId="12D3CE6A">
            <wp:extent cx="5312410" cy="2857500"/>
            <wp:effectExtent l="19050" t="19050" r="21590"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12410" cy="2857500"/>
                    </a:xfrm>
                    <a:prstGeom prst="rect">
                      <a:avLst/>
                    </a:prstGeom>
                    <a:ln w="12700">
                      <a:solidFill>
                        <a:srgbClr val="00B0F0"/>
                      </a:solidFill>
                    </a:ln>
                  </pic:spPr>
                </pic:pic>
              </a:graphicData>
            </a:graphic>
          </wp:inline>
        </w:drawing>
      </w:r>
    </w:p>
    <w:p w14:paraId="71F94C0F" w14:textId="754AB7FC" w:rsidR="004F0C10" w:rsidRPr="004F0C10" w:rsidRDefault="004F0C10" w:rsidP="004F0C10">
      <w:pPr>
        <w:pStyle w:val="Caption"/>
        <w:jc w:val="center"/>
        <w:rPr>
          <w:bCs w:val="0"/>
        </w:rPr>
      </w:pPr>
      <w:proofErr w:type="spellStart"/>
      <w:r w:rsidRPr="004F0C10">
        <w:rPr>
          <w:bCs w:val="0"/>
        </w:rPr>
        <w:t>IxNetwork</w:t>
      </w:r>
      <w:proofErr w:type="spellEnd"/>
      <w:r w:rsidRPr="004F0C10">
        <w:rPr>
          <w:bCs w:val="0"/>
        </w:rPr>
        <w:t xml:space="preserve"> API Browser</w:t>
      </w:r>
    </w:p>
    <w:p w14:paraId="420A5353" w14:textId="4230FCD8" w:rsidR="003B18AB" w:rsidRDefault="003B18AB" w:rsidP="003B18AB">
      <w:pPr>
        <w:pStyle w:val="Heading9"/>
      </w:pPr>
      <w:proofErr w:type="spellStart"/>
      <w:r w:rsidRPr="003B18AB">
        <w:t>RESTPy</w:t>
      </w:r>
      <w:proofErr w:type="spellEnd"/>
      <w:r w:rsidRPr="003B18AB">
        <w:t xml:space="preserve"> Mapping with API Browser</w:t>
      </w:r>
    </w:p>
    <w:p w14:paraId="6C60BF5C" w14:textId="77777777" w:rsidR="001C5AFB" w:rsidRPr="001C5AFB" w:rsidRDefault="001C5AFB" w:rsidP="001C5AFB"/>
    <w:p w14:paraId="78F330C3" w14:textId="6A36E8EF" w:rsidR="003B18AB" w:rsidRDefault="00D91755" w:rsidP="003B18AB">
      <w:r>
        <w:rPr>
          <w:noProof/>
        </w:rPr>
        <w:drawing>
          <wp:inline distT="0" distB="0" distL="0" distR="0" wp14:anchorId="268E3A75" wp14:editId="62A26876">
            <wp:extent cx="5836920" cy="3824588"/>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36920" cy="3824588"/>
                    </a:xfrm>
                    <a:prstGeom prst="rect">
                      <a:avLst/>
                    </a:prstGeom>
                    <a:noFill/>
                    <a:ln>
                      <a:noFill/>
                    </a:ln>
                  </pic:spPr>
                </pic:pic>
              </a:graphicData>
            </a:graphic>
          </wp:inline>
        </w:drawing>
      </w:r>
    </w:p>
    <w:p w14:paraId="5792F8A8" w14:textId="6AD7634E" w:rsidR="004F0C10" w:rsidRDefault="004F0C10" w:rsidP="004F0C10">
      <w:pPr>
        <w:pStyle w:val="Caption"/>
        <w:jc w:val="center"/>
        <w:rPr>
          <w:bCs w:val="0"/>
        </w:rPr>
      </w:pPr>
      <w:proofErr w:type="spellStart"/>
      <w:r w:rsidRPr="004F0C10">
        <w:rPr>
          <w:bCs w:val="0"/>
        </w:rPr>
        <w:t>Restpy</w:t>
      </w:r>
      <w:proofErr w:type="spellEnd"/>
      <w:r w:rsidRPr="004F0C10">
        <w:rPr>
          <w:bCs w:val="0"/>
        </w:rPr>
        <w:t xml:space="preserve"> mapping with </w:t>
      </w:r>
      <w:proofErr w:type="spellStart"/>
      <w:r w:rsidRPr="004F0C10">
        <w:rPr>
          <w:bCs w:val="0"/>
        </w:rPr>
        <w:t>IxNetwork</w:t>
      </w:r>
      <w:proofErr w:type="spellEnd"/>
      <w:r w:rsidRPr="004F0C10">
        <w:rPr>
          <w:bCs w:val="0"/>
        </w:rPr>
        <w:t xml:space="preserve"> API Browser</w:t>
      </w:r>
    </w:p>
    <w:p w14:paraId="191DFCD4" w14:textId="255C493C" w:rsidR="00FD29B6" w:rsidRDefault="00FD29B6" w:rsidP="00FD29B6">
      <w:pPr>
        <w:pStyle w:val="Heading1"/>
      </w:pPr>
      <w:bookmarkStart w:id="55" w:name="_Toc77273432"/>
      <w:r>
        <w:lastRenderedPageBreak/>
        <w:t>Configure BGP through GUI:</w:t>
      </w:r>
      <w:bookmarkEnd w:id="55"/>
    </w:p>
    <w:p w14:paraId="2E791008" w14:textId="77777777" w:rsidR="00FD29B6" w:rsidRDefault="00FD29B6" w:rsidP="00AB6E30">
      <w:pPr>
        <w:ind w:left="360"/>
      </w:pPr>
      <w:r>
        <w:t xml:space="preserve">This section provides a walk-through of a scenario, which configures BGP emulation manually to get the user introduced to most of the basic features of NGPF. </w:t>
      </w:r>
    </w:p>
    <w:p w14:paraId="5187CCF7" w14:textId="69CAF8BE" w:rsidR="00FD29B6" w:rsidRDefault="00FD29B6" w:rsidP="00AB6E30">
      <w:pPr>
        <w:pStyle w:val="Heading2"/>
      </w:pPr>
      <w:bookmarkStart w:id="56" w:name="_Toc77273433"/>
      <w:r>
        <w:t>Add Chassis and Lock Ports:</w:t>
      </w:r>
      <w:bookmarkEnd w:id="56"/>
    </w:p>
    <w:p w14:paraId="61CF015C" w14:textId="77777777" w:rsidR="00FD29B6" w:rsidRDefault="00FD29B6" w:rsidP="002936B1">
      <w:pPr>
        <w:pStyle w:val="ListParagraph"/>
        <w:numPr>
          <w:ilvl w:val="0"/>
          <w:numId w:val="11"/>
        </w:numPr>
      </w:pPr>
      <w:r>
        <w:t>The Port Selection window allows you to manage the ports.</w:t>
      </w:r>
    </w:p>
    <w:p w14:paraId="5D741A42" w14:textId="56EB9EC7" w:rsidR="00FD29B6" w:rsidRDefault="00F46582" w:rsidP="00F46582">
      <w:pPr>
        <w:ind w:left="1170"/>
      </w:pPr>
      <w:r>
        <w:rPr>
          <w:noProof/>
        </w:rPr>
        <mc:AlternateContent>
          <mc:Choice Requires="wpg">
            <w:drawing>
              <wp:inline distT="0" distB="0" distL="0" distR="0" wp14:anchorId="28371FFF" wp14:editId="0B8E5A4D">
                <wp:extent cx="5600700" cy="2255773"/>
                <wp:effectExtent l="0" t="0" r="19050" b="30480"/>
                <wp:docPr id="3" name="Group 3"/>
                <wp:cNvGraphicFramePr/>
                <a:graphic xmlns:a="http://schemas.openxmlformats.org/drawingml/2006/main">
                  <a:graphicData uri="http://schemas.microsoft.com/office/word/2010/wordprocessingGroup">
                    <wpg:wgp>
                      <wpg:cNvGrpSpPr/>
                      <wpg:grpSpPr>
                        <a:xfrm>
                          <a:off x="0" y="0"/>
                          <a:ext cx="5600700" cy="2255773"/>
                          <a:chOff x="0" y="0"/>
                          <a:chExt cx="6257925" cy="2255773"/>
                        </a:xfrm>
                      </wpg:grpSpPr>
                      <wps:wsp>
                        <wps:cNvPr id="5" name="Rectangle 5"/>
                        <wps:cNvSpPr/>
                        <wps:spPr>
                          <a:xfrm>
                            <a:off x="4445" y="0"/>
                            <a:ext cx="53596" cy="241549"/>
                          </a:xfrm>
                          <a:prstGeom prst="rect">
                            <a:avLst/>
                          </a:prstGeom>
                          <a:ln>
                            <a:noFill/>
                          </a:ln>
                        </wps:spPr>
                        <wps:txbx>
                          <w:txbxContent>
                            <w:p w14:paraId="140F56B8" w14:textId="77777777" w:rsidR="00B520C2" w:rsidRDefault="00B520C2" w:rsidP="00F46582">
                              <w:r>
                                <w:rPr>
                                  <w:b/>
                                  <w:color w:val="00B0F0"/>
                                  <w:sz w:val="28"/>
                                </w:rPr>
                                <w:t xml:space="preserve"> </w:t>
                              </w:r>
                            </w:p>
                          </w:txbxContent>
                        </wps:txbx>
                        <wps:bodyPr horzOverflow="overflow" vert="horz" lIns="0" tIns="0" rIns="0" bIns="0" rtlCol="0">
                          <a:noAutofit/>
                        </wps:bodyPr>
                      </wps:wsp>
                      <wps:wsp>
                        <wps:cNvPr id="6" name="Rectangle 6"/>
                        <wps:cNvSpPr/>
                        <wps:spPr>
                          <a:xfrm>
                            <a:off x="4445" y="664463"/>
                            <a:ext cx="42144" cy="189937"/>
                          </a:xfrm>
                          <a:prstGeom prst="rect">
                            <a:avLst/>
                          </a:prstGeom>
                          <a:ln>
                            <a:noFill/>
                          </a:ln>
                        </wps:spPr>
                        <wps:txbx>
                          <w:txbxContent>
                            <w:p w14:paraId="2F39D460" w14:textId="77777777" w:rsidR="00B520C2" w:rsidRDefault="00B520C2" w:rsidP="00F46582">
                              <w:r>
                                <w:t xml:space="preserve"> </w:t>
                              </w:r>
                            </w:p>
                          </w:txbxContent>
                        </wps:txbx>
                        <wps:bodyPr horzOverflow="overflow" vert="horz" lIns="0" tIns="0" rIns="0" bIns="0" rtlCol="0">
                          <a:noAutofit/>
                        </wps:bodyPr>
                      </wps:wsp>
                      <wps:wsp>
                        <wps:cNvPr id="11" name="Rectangle 11"/>
                        <wps:cNvSpPr/>
                        <wps:spPr>
                          <a:xfrm>
                            <a:off x="4445" y="949451"/>
                            <a:ext cx="42144" cy="189937"/>
                          </a:xfrm>
                          <a:prstGeom prst="rect">
                            <a:avLst/>
                          </a:prstGeom>
                          <a:ln>
                            <a:noFill/>
                          </a:ln>
                        </wps:spPr>
                        <wps:txbx>
                          <w:txbxContent>
                            <w:p w14:paraId="7147F97E" w14:textId="77777777" w:rsidR="00B520C2" w:rsidRDefault="00B520C2" w:rsidP="00F46582">
                              <w:r>
                                <w:t xml:space="preserve"> </w:t>
                              </w:r>
                            </w:p>
                          </w:txbxContent>
                        </wps:txbx>
                        <wps:bodyPr horzOverflow="overflow" vert="horz" lIns="0" tIns="0" rIns="0" bIns="0" rtlCol="0">
                          <a:noAutofit/>
                        </wps:bodyPr>
                      </wps:wsp>
                      <wps:wsp>
                        <wps:cNvPr id="12" name="Rectangle 12"/>
                        <wps:cNvSpPr/>
                        <wps:spPr>
                          <a:xfrm>
                            <a:off x="4445" y="1234439"/>
                            <a:ext cx="42144" cy="189937"/>
                          </a:xfrm>
                          <a:prstGeom prst="rect">
                            <a:avLst/>
                          </a:prstGeom>
                          <a:ln>
                            <a:noFill/>
                          </a:ln>
                        </wps:spPr>
                        <wps:txbx>
                          <w:txbxContent>
                            <w:p w14:paraId="0D36BE8D" w14:textId="77777777" w:rsidR="00B520C2" w:rsidRDefault="00B520C2" w:rsidP="00F46582">
                              <w:r>
                                <w:t xml:space="preserve"> </w:t>
                              </w:r>
                            </w:p>
                          </w:txbxContent>
                        </wps:txbx>
                        <wps:bodyPr horzOverflow="overflow" vert="horz" lIns="0" tIns="0" rIns="0" bIns="0" rtlCol="0">
                          <a:noAutofit/>
                        </wps:bodyPr>
                      </wps:wsp>
                      <wps:wsp>
                        <wps:cNvPr id="24" name="Rectangle 24"/>
                        <wps:cNvSpPr/>
                        <wps:spPr>
                          <a:xfrm>
                            <a:off x="4445" y="1520951"/>
                            <a:ext cx="42144" cy="189937"/>
                          </a:xfrm>
                          <a:prstGeom prst="rect">
                            <a:avLst/>
                          </a:prstGeom>
                          <a:ln>
                            <a:noFill/>
                          </a:ln>
                        </wps:spPr>
                        <wps:txbx>
                          <w:txbxContent>
                            <w:p w14:paraId="0B1BF4D2" w14:textId="77777777" w:rsidR="00B520C2" w:rsidRDefault="00B520C2" w:rsidP="00F46582">
                              <w:r>
                                <w:t xml:space="preserve"> </w:t>
                              </w:r>
                            </w:p>
                          </w:txbxContent>
                        </wps:txbx>
                        <wps:bodyPr horzOverflow="overflow" vert="horz" lIns="0" tIns="0" rIns="0" bIns="0" rtlCol="0">
                          <a:noAutofit/>
                        </wps:bodyPr>
                      </wps:wsp>
                      <wps:wsp>
                        <wps:cNvPr id="25" name="Rectangle 25"/>
                        <wps:cNvSpPr/>
                        <wps:spPr>
                          <a:xfrm>
                            <a:off x="4445" y="1805939"/>
                            <a:ext cx="42144" cy="189937"/>
                          </a:xfrm>
                          <a:prstGeom prst="rect">
                            <a:avLst/>
                          </a:prstGeom>
                          <a:ln>
                            <a:noFill/>
                          </a:ln>
                        </wps:spPr>
                        <wps:txbx>
                          <w:txbxContent>
                            <w:p w14:paraId="6FC86E38" w14:textId="77777777" w:rsidR="00B520C2" w:rsidRDefault="00B520C2" w:rsidP="00F46582">
                              <w:r>
                                <w:t xml:space="preserve"> </w:t>
                              </w:r>
                            </w:p>
                          </w:txbxContent>
                        </wps:txbx>
                        <wps:bodyPr horzOverflow="overflow" vert="horz" lIns="0" tIns="0" rIns="0" bIns="0" rtlCol="0">
                          <a:noAutofit/>
                        </wps:bodyPr>
                      </wps:wsp>
                      <wps:wsp>
                        <wps:cNvPr id="26" name="Rectangle 26"/>
                        <wps:cNvSpPr/>
                        <wps:spPr>
                          <a:xfrm>
                            <a:off x="4445" y="2092401"/>
                            <a:ext cx="42144" cy="189936"/>
                          </a:xfrm>
                          <a:prstGeom prst="rect">
                            <a:avLst/>
                          </a:prstGeom>
                          <a:ln>
                            <a:noFill/>
                          </a:ln>
                        </wps:spPr>
                        <wps:txbx>
                          <w:txbxContent>
                            <w:p w14:paraId="6BEC5A48" w14:textId="77777777" w:rsidR="00B520C2" w:rsidRDefault="00B520C2" w:rsidP="00F46582">
                              <w:r>
                                <w:t xml:space="preserve"> </w:t>
                              </w:r>
                            </w:p>
                          </w:txbxContent>
                        </wps:txbx>
                        <wps:bodyPr horzOverflow="overflow" vert="horz" lIns="0" tIns="0" rIns="0" bIns="0" rtlCol="0">
                          <a:noAutofit/>
                        </wps:bodyPr>
                      </wps:wsp>
                      <pic:pic xmlns:pic="http://schemas.openxmlformats.org/drawingml/2006/picture">
                        <pic:nvPicPr>
                          <pic:cNvPr id="28" name="Picture 28"/>
                          <pic:cNvPicPr/>
                        </pic:nvPicPr>
                        <pic:blipFill>
                          <a:blip r:embed="rId29"/>
                          <a:stretch>
                            <a:fillRect/>
                          </a:stretch>
                        </pic:blipFill>
                        <pic:spPr>
                          <a:xfrm>
                            <a:off x="0" y="103123"/>
                            <a:ext cx="6257925" cy="2152650"/>
                          </a:xfrm>
                          <a:prstGeom prst="rect">
                            <a:avLst/>
                          </a:prstGeom>
                        </pic:spPr>
                      </pic:pic>
                      <wps:wsp>
                        <wps:cNvPr id="29" name="Shape 543"/>
                        <wps:cNvSpPr/>
                        <wps:spPr>
                          <a:xfrm>
                            <a:off x="0" y="103124"/>
                            <a:ext cx="6257925" cy="2152649"/>
                          </a:xfrm>
                          <a:custGeom>
                            <a:avLst/>
                            <a:gdLst/>
                            <a:ahLst/>
                            <a:cxnLst/>
                            <a:rect l="0" t="0" r="0" b="0"/>
                            <a:pathLst>
                              <a:path w="6257925" h="2152649">
                                <a:moveTo>
                                  <a:pt x="0" y="2152649"/>
                                </a:moveTo>
                                <a:lnTo>
                                  <a:pt x="6257925" y="2152649"/>
                                </a:lnTo>
                                <a:lnTo>
                                  <a:pt x="6257925" y="0"/>
                                </a:lnTo>
                                <a:lnTo>
                                  <a:pt x="0" y="0"/>
                                </a:lnTo>
                                <a:close/>
                              </a:path>
                            </a:pathLst>
                          </a:custGeom>
                          <a:ln w="12700" cap="flat">
                            <a:miter lim="127000"/>
                          </a:ln>
                        </wps:spPr>
                        <wps:style>
                          <a:lnRef idx="1">
                            <a:srgbClr val="00B0F0"/>
                          </a:lnRef>
                          <a:fillRef idx="0">
                            <a:srgbClr val="000000">
                              <a:alpha val="0"/>
                            </a:srgbClr>
                          </a:fillRef>
                          <a:effectRef idx="0">
                            <a:scrgbClr r="0" g="0" b="0"/>
                          </a:effectRef>
                          <a:fontRef idx="none"/>
                        </wps:style>
                        <wps:bodyPr/>
                      </wps:wsp>
                    </wpg:wgp>
                  </a:graphicData>
                </a:graphic>
              </wp:inline>
            </w:drawing>
          </mc:Choice>
          <mc:Fallback>
            <w:pict>
              <v:group w14:anchorId="28371FFF" id="Group 3" o:spid="_x0000_s1026" style="width:441pt;height:177.6pt;mso-position-horizontal-relative:char;mso-position-vertical-relative:line" coordsize="62579,22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">
                <v:rect id="Rectangle 5" o:spid="_x0000_s1027" style="position:absolute;left:44;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5bCwgAAANoAAAAPAAAAZHJzL2Rvd25yZXYueG1sRI9Li8JA&#10;EITvgv9haGFvOlFw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Ape5bCwgAAANoAAAAPAAAA&#10;AAAAAAAAAAAAAAcCAABkcnMvZG93bnJldi54bWxQSwUGAAAAAAMAAwC3AAAA9gIAAAAA&#10;" filled="f" stroked="f">
                  <v:textbox inset="0,0,0,0">
                    <w:txbxContent>
                      <w:p w14:paraId="140F56B8" w14:textId="77777777" w:rsidR="00B520C2" w:rsidRDefault="00B520C2" w:rsidP="00F46582">
                        <w:r>
                          <w:rPr>
                            <w:b/>
                            <w:color w:val="00B0F0"/>
                            <w:sz w:val="28"/>
                          </w:rPr>
                          <w:t xml:space="preserve"> </w:t>
                        </w:r>
                      </w:p>
                    </w:txbxContent>
                  </v:textbox>
                </v:rect>
                <v:rect id="Rectangle 6" o:spid="_x0000_s1028" style="position:absolute;left:44;top:664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14:paraId="2F39D460" w14:textId="77777777" w:rsidR="00B520C2" w:rsidRDefault="00B520C2" w:rsidP="00F46582">
                        <w:r>
                          <w:t xml:space="preserve"> </w:t>
                        </w:r>
                      </w:p>
                    </w:txbxContent>
                  </v:textbox>
                </v:rect>
                <v:rect id="Rectangle 11" o:spid="_x0000_s1029" style="position:absolute;left:44;top:949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7147F97E" w14:textId="77777777" w:rsidR="00B520C2" w:rsidRDefault="00B520C2" w:rsidP="00F46582">
                        <w:r>
                          <w:t xml:space="preserve"> </w:t>
                        </w:r>
                      </w:p>
                    </w:txbxContent>
                  </v:textbox>
                </v:rect>
                <v:rect id="Rectangle 12" o:spid="_x0000_s1030" style="position:absolute;left:44;top:1234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0D36BE8D" w14:textId="77777777" w:rsidR="00B520C2" w:rsidRDefault="00B520C2" w:rsidP="00F46582">
                        <w:r>
                          <w:t xml:space="preserve"> </w:t>
                        </w:r>
                      </w:p>
                    </w:txbxContent>
                  </v:textbox>
                </v:rect>
                <v:rect id="Rectangle 24" o:spid="_x0000_s1031" style="position:absolute;left:44;top:1520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0B1BF4D2" w14:textId="77777777" w:rsidR="00B520C2" w:rsidRDefault="00B520C2" w:rsidP="00F46582">
                        <w:r>
                          <w:t xml:space="preserve"> </w:t>
                        </w:r>
                      </w:p>
                    </w:txbxContent>
                  </v:textbox>
                </v:rect>
                <v:rect id="Rectangle 25" o:spid="_x0000_s1032" style="position:absolute;left:44;top:1805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6FC86E38" w14:textId="77777777" w:rsidR="00B520C2" w:rsidRDefault="00B520C2" w:rsidP="00F46582">
                        <w:r>
                          <w:t xml:space="preserve"> </w:t>
                        </w:r>
                      </w:p>
                    </w:txbxContent>
                  </v:textbox>
                </v:rect>
                <v:rect id="Rectangle 26" o:spid="_x0000_s1033" style="position:absolute;left:44;top:2092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6BEC5A48" w14:textId="77777777" w:rsidR="00B520C2" w:rsidRDefault="00B520C2" w:rsidP="00F46582">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 o:spid="_x0000_s1034" type="#_x0000_t75" style="position:absolute;top:1031;width:62579;height:21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">
                  <v:imagedata r:id="rId30" o:title=""/>
                </v:shape>
                <v:shape id="Shape 543" o:spid="_x0000_s1035" style="position:absolute;top:1031;width:62579;height:21526;visibility:visible;mso-wrap-style:square;v-text-anchor:top" coordsize="6257925,2152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" path="m,2152649r6257925,l6257925,,,,,2152649xe" filled="f" strokecolor="#00aff0" strokeweight="1pt">
                  <v:stroke miterlimit="83231f" joinstyle="miter"/>
                  <v:path arrowok="t" textboxrect="0,0,6257925,2152649"/>
                </v:shape>
                <w10:anchorlock/>
              </v:group>
            </w:pict>
          </mc:Fallback>
        </mc:AlternateContent>
      </w:r>
    </w:p>
    <w:p w14:paraId="0E93F8DA" w14:textId="728CBC7C" w:rsidR="00F46582" w:rsidRPr="00F46582" w:rsidRDefault="00F46582" w:rsidP="00F46582">
      <w:pPr>
        <w:pStyle w:val="Caption"/>
        <w:jc w:val="center"/>
        <w:rPr>
          <w:bCs w:val="0"/>
        </w:rPr>
      </w:pPr>
      <w:r w:rsidRPr="00F46582">
        <w:rPr>
          <w:bCs w:val="0"/>
        </w:rPr>
        <w:t>Selecting Ports</w:t>
      </w:r>
    </w:p>
    <w:p w14:paraId="142148A9" w14:textId="6A9CACC0" w:rsidR="00966878" w:rsidRDefault="00F46582" w:rsidP="002936B1">
      <w:pPr>
        <w:pStyle w:val="ListParagraph"/>
        <w:numPr>
          <w:ilvl w:val="0"/>
          <w:numId w:val="11"/>
        </w:numPr>
      </w:pPr>
      <w:r>
        <w:t>Select chassis by entering chassis IP or select chassis from the list of recently used chassis and then click Connect all checked to add them to the configuration.</w:t>
      </w:r>
    </w:p>
    <w:p w14:paraId="179C2DE0" w14:textId="314C2E30" w:rsidR="00751FEA" w:rsidRDefault="00751FEA" w:rsidP="00751FEA">
      <w:pPr>
        <w:pStyle w:val="ListParagraph"/>
        <w:ind w:left="1170"/>
      </w:pPr>
      <w:r>
        <w:rPr>
          <w:noProof/>
        </w:rPr>
        <mc:AlternateContent>
          <mc:Choice Requires="wpg">
            <w:drawing>
              <wp:inline distT="0" distB="0" distL="0" distR="0" wp14:anchorId="5294B690" wp14:editId="6F2AF0DF">
                <wp:extent cx="5836920" cy="3306980"/>
                <wp:effectExtent l="0" t="0" r="11430" b="0"/>
                <wp:docPr id="31" name="Group 31"/>
                <wp:cNvGraphicFramePr/>
                <a:graphic xmlns:a="http://schemas.openxmlformats.org/drawingml/2006/main">
                  <a:graphicData uri="http://schemas.microsoft.com/office/word/2010/wordprocessingGroup">
                    <wpg:wgp>
                      <wpg:cNvGrpSpPr/>
                      <wpg:grpSpPr>
                        <a:xfrm>
                          <a:off x="0" y="0"/>
                          <a:ext cx="5836920" cy="3306980"/>
                          <a:chOff x="0" y="0"/>
                          <a:chExt cx="6257926" cy="3602897"/>
                        </a:xfrm>
                      </wpg:grpSpPr>
                      <wps:wsp>
                        <wps:cNvPr id="34" name="Rectangle 34"/>
                        <wps:cNvSpPr/>
                        <wps:spPr>
                          <a:xfrm>
                            <a:off x="0" y="0"/>
                            <a:ext cx="42144" cy="189937"/>
                          </a:xfrm>
                          <a:prstGeom prst="rect">
                            <a:avLst/>
                          </a:prstGeom>
                          <a:ln>
                            <a:noFill/>
                          </a:ln>
                        </wps:spPr>
                        <wps:txbx>
                          <w:txbxContent>
                            <w:p w14:paraId="6179B5BA" w14:textId="77777777" w:rsidR="00B520C2" w:rsidRDefault="00B520C2" w:rsidP="00751FEA">
                              <w:r>
                                <w:t xml:space="preserve"> </w:t>
                              </w:r>
                            </w:p>
                          </w:txbxContent>
                        </wps:txbx>
                        <wps:bodyPr horzOverflow="overflow" vert="horz" lIns="0" tIns="0" rIns="0" bIns="0" rtlCol="0">
                          <a:noAutofit/>
                        </wps:bodyPr>
                      </wps:wsp>
                      <wps:wsp>
                        <wps:cNvPr id="37" name="Rectangle 37"/>
                        <wps:cNvSpPr/>
                        <wps:spPr>
                          <a:xfrm>
                            <a:off x="0" y="856488"/>
                            <a:ext cx="42144" cy="189937"/>
                          </a:xfrm>
                          <a:prstGeom prst="rect">
                            <a:avLst/>
                          </a:prstGeom>
                          <a:ln>
                            <a:noFill/>
                          </a:ln>
                        </wps:spPr>
                        <wps:txbx>
                          <w:txbxContent>
                            <w:p w14:paraId="76B56FF6" w14:textId="77777777" w:rsidR="00B520C2" w:rsidRDefault="00B520C2" w:rsidP="00751FEA">
                              <w:r>
                                <w:t xml:space="preserve"> </w:t>
                              </w:r>
                            </w:p>
                          </w:txbxContent>
                        </wps:txbx>
                        <wps:bodyPr horzOverflow="overflow" vert="horz" lIns="0" tIns="0" rIns="0" bIns="0" rtlCol="0">
                          <a:noAutofit/>
                        </wps:bodyPr>
                      </wps:wsp>
                      <wps:wsp>
                        <wps:cNvPr id="38" name="Rectangle 38"/>
                        <wps:cNvSpPr/>
                        <wps:spPr>
                          <a:xfrm>
                            <a:off x="0" y="1141476"/>
                            <a:ext cx="42144" cy="189937"/>
                          </a:xfrm>
                          <a:prstGeom prst="rect">
                            <a:avLst/>
                          </a:prstGeom>
                          <a:ln>
                            <a:noFill/>
                          </a:ln>
                        </wps:spPr>
                        <wps:txbx>
                          <w:txbxContent>
                            <w:p w14:paraId="5CD992BF" w14:textId="77777777" w:rsidR="00B520C2" w:rsidRDefault="00B520C2" w:rsidP="00751FEA">
                              <w:r>
                                <w:t xml:space="preserve"> </w:t>
                              </w:r>
                            </w:p>
                          </w:txbxContent>
                        </wps:txbx>
                        <wps:bodyPr horzOverflow="overflow" vert="horz" lIns="0" tIns="0" rIns="0" bIns="0" rtlCol="0">
                          <a:noAutofit/>
                        </wps:bodyPr>
                      </wps:wsp>
                      <wps:wsp>
                        <wps:cNvPr id="40" name="Rectangle 40"/>
                        <wps:cNvSpPr/>
                        <wps:spPr>
                          <a:xfrm>
                            <a:off x="0" y="1427988"/>
                            <a:ext cx="42144" cy="189937"/>
                          </a:xfrm>
                          <a:prstGeom prst="rect">
                            <a:avLst/>
                          </a:prstGeom>
                          <a:ln>
                            <a:noFill/>
                          </a:ln>
                        </wps:spPr>
                        <wps:txbx>
                          <w:txbxContent>
                            <w:p w14:paraId="1B9C817D" w14:textId="77777777" w:rsidR="00B520C2" w:rsidRDefault="00B520C2" w:rsidP="00751FEA">
                              <w:r>
                                <w:t xml:space="preserve"> </w:t>
                              </w:r>
                            </w:p>
                          </w:txbxContent>
                        </wps:txbx>
                        <wps:bodyPr horzOverflow="overflow" vert="horz" lIns="0" tIns="0" rIns="0" bIns="0" rtlCol="0">
                          <a:noAutofit/>
                        </wps:bodyPr>
                      </wps:wsp>
                      <wps:wsp>
                        <wps:cNvPr id="42" name="Rectangle 42"/>
                        <wps:cNvSpPr/>
                        <wps:spPr>
                          <a:xfrm>
                            <a:off x="0" y="1713357"/>
                            <a:ext cx="42144" cy="189937"/>
                          </a:xfrm>
                          <a:prstGeom prst="rect">
                            <a:avLst/>
                          </a:prstGeom>
                          <a:ln>
                            <a:noFill/>
                          </a:ln>
                        </wps:spPr>
                        <wps:txbx>
                          <w:txbxContent>
                            <w:p w14:paraId="198A63F0" w14:textId="77777777" w:rsidR="00B520C2" w:rsidRDefault="00B520C2" w:rsidP="00751FEA">
                              <w:r>
                                <w:t xml:space="preserve"> </w:t>
                              </w:r>
                            </w:p>
                          </w:txbxContent>
                        </wps:txbx>
                        <wps:bodyPr horzOverflow="overflow" vert="horz" lIns="0" tIns="0" rIns="0" bIns="0" rtlCol="0">
                          <a:noAutofit/>
                        </wps:bodyPr>
                      </wps:wsp>
                      <wps:wsp>
                        <wps:cNvPr id="45" name="Rectangle 45"/>
                        <wps:cNvSpPr/>
                        <wps:spPr>
                          <a:xfrm>
                            <a:off x="0" y="1999869"/>
                            <a:ext cx="42144" cy="189937"/>
                          </a:xfrm>
                          <a:prstGeom prst="rect">
                            <a:avLst/>
                          </a:prstGeom>
                          <a:ln>
                            <a:noFill/>
                          </a:ln>
                        </wps:spPr>
                        <wps:txbx>
                          <w:txbxContent>
                            <w:p w14:paraId="4ED6BA00" w14:textId="77777777" w:rsidR="00B520C2" w:rsidRDefault="00B520C2" w:rsidP="00751FEA">
                              <w:r>
                                <w:t xml:space="preserve"> </w:t>
                              </w:r>
                            </w:p>
                          </w:txbxContent>
                        </wps:txbx>
                        <wps:bodyPr horzOverflow="overflow" vert="horz" lIns="0" tIns="0" rIns="0" bIns="0" rtlCol="0">
                          <a:noAutofit/>
                        </wps:bodyPr>
                      </wps:wsp>
                      <wps:wsp>
                        <wps:cNvPr id="46" name="Rectangle 46"/>
                        <wps:cNvSpPr/>
                        <wps:spPr>
                          <a:xfrm>
                            <a:off x="0" y="2284857"/>
                            <a:ext cx="42144" cy="189937"/>
                          </a:xfrm>
                          <a:prstGeom prst="rect">
                            <a:avLst/>
                          </a:prstGeom>
                          <a:ln>
                            <a:noFill/>
                          </a:ln>
                        </wps:spPr>
                        <wps:txbx>
                          <w:txbxContent>
                            <w:p w14:paraId="0D6A8C96" w14:textId="77777777" w:rsidR="00B520C2" w:rsidRDefault="00B520C2" w:rsidP="00751FEA">
                              <w:r>
                                <w:t xml:space="preserve"> </w:t>
                              </w:r>
                            </w:p>
                          </w:txbxContent>
                        </wps:txbx>
                        <wps:bodyPr horzOverflow="overflow" vert="horz" lIns="0" tIns="0" rIns="0" bIns="0" rtlCol="0">
                          <a:noAutofit/>
                        </wps:bodyPr>
                      </wps:wsp>
                      <wps:wsp>
                        <wps:cNvPr id="47" name="Rectangle 47"/>
                        <wps:cNvSpPr/>
                        <wps:spPr>
                          <a:xfrm>
                            <a:off x="0" y="2569846"/>
                            <a:ext cx="42144" cy="189937"/>
                          </a:xfrm>
                          <a:prstGeom prst="rect">
                            <a:avLst/>
                          </a:prstGeom>
                          <a:ln>
                            <a:noFill/>
                          </a:ln>
                        </wps:spPr>
                        <wps:txbx>
                          <w:txbxContent>
                            <w:p w14:paraId="58F29B00" w14:textId="77777777" w:rsidR="00B520C2" w:rsidRDefault="00B520C2" w:rsidP="00751FEA">
                              <w:r>
                                <w:t xml:space="preserve"> </w:t>
                              </w:r>
                            </w:p>
                          </w:txbxContent>
                        </wps:txbx>
                        <wps:bodyPr horzOverflow="overflow" vert="horz" lIns="0" tIns="0" rIns="0" bIns="0" rtlCol="0">
                          <a:noAutofit/>
                        </wps:bodyPr>
                      </wps:wsp>
                      <wps:wsp>
                        <wps:cNvPr id="49" name="Rectangle 49"/>
                        <wps:cNvSpPr/>
                        <wps:spPr>
                          <a:xfrm>
                            <a:off x="0" y="2856358"/>
                            <a:ext cx="42144" cy="189937"/>
                          </a:xfrm>
                          <a:prstGeom prst="rect">
                            <a:avLst/>
                          </a:prstGeom>
                          <a:ln>
                            <a:noFill/>
                          </a:ln>
                        </wps:spPr>
                        <wps:txbx>
                          <w:txbxContent>
                            <w:p w14:paraId="728AA8A6" w14:textId="77777777" w:rsidR="00B520C2" w:rsidRDefault="00B520C2" w:rsidP="00751FEA">
                              <w:r>
                                <w:t xml:space="preserve"> </w:t>
                              </w:r>
                            </w:p>
                          </w:txbxContent>
                        </wps:txbx>
                        <wps:bodyPr horzOverflow="overflow" vert="horz" lIns="0" tIns="0" rIns="0" bIns="0" rtlCol="0">
                          <a:noAutofit/>
                        </wps:bodyPr>
                      </wps:wsp>
                      <wps:wsp>
                        <wps:cNvPr id="50" name="Rectangle 50"/>
                        <wps:cNvSpPr/>
                        <wps:spPr>
                          <a:xfrm>
                            <a:off x="3141853" y="3447670"/>
                            <a:ext cx="45808" cy="206453"/>
                          </a:xfrm>
                          <a:prstGeom prst="rect">
                            <a:avLst/>
                          </a:prstGeom>
                          <a:ln>
                            <a:noFill/>
                          </a:ln>
                        </wps:spPr>
                        <wps:txbx>
                          <w:txbxContent>
                            <w:p w14:paraId="3B0BA05B" w14:textId="77777777" w:rsidR="00B520C2" w:rsidRDefault="00B520C2" w:rsidP="00751FEA">
                              <w:r>
                                <w:rPr>
                                  <w:sz w:val="24"/>
                                </w:rPr>
                                <w:t xml:space="preserve"> </w:t>
                              </w:r>
                            </w:p>
                          </w:txbxContent>
                        </wps:txbx>
                        <wps:bodyPr horzOverflow="overflow" vert="horz" lIns="0" tIns="0" rIns="0" bIns="0" rtlCol="0">
                          <a:noAutofit/>
                        </wps:bodyPr>
                      </wps:wsp>
                      <pic:pic xmlns:pic="http://schemas.openxmlformats.org/drawingml/2006/picture">
                        <pic:nvPicPr>
                          <pic:cNvPr id="51" name="Picture 51"/>
                          <pic:cNvPicPr/>
                        </pic:nvPicPr>
                        <pic:blipFill>
                          <a:blip r:embed="rId31"/>
                          <a:stretch>
                            <a:fillRect/>
                          </a:stretch>
                        </pic:blipFill>
                        <pic:spPr>
                          <a:xfrm>
                            <a:off x="0" y="115189"/>
                            <a:ext cx="6257926" cy="3394710"/>
                          </a:xfrm>
                          <a:prstGeom prst="rect">
                            <a:avLst/>
                          </a:prstGeom>
                        </pic:spPr>
                      </pic:pic>
                      <wps:wsp>
                        <wps:cNvPr id="52" name="Shape 612"/>
                        <wps:cNvSpPr/>
                        <wps:spPr>
                          <a:xfrm>
                            <a:off x="0" y="115189"/>
                            <a:ext cx="6257926" cy="3394710"/>
                          </a:xfrm>
                          <a:custGeom>
                            <a:avLst/>
                            <a:gdLst/>
                            <a:ahLst/>
                            <a:cxnLst/>
                            <a:rect l="0" t="0" r="0" b="0"/>
                            <a:pathLst>
                              <a:path w="6257926" h="3394710">
                                <a:moveTo>
                                  <a:pt x="0" y="3394710"/>
                                </a:moveTo>
                                <a:lnTo>
                                  <a:pt x="6257926" y="3394710"/>
                                </a:lnTo>
                                <a:lnTo>
                                  <a:pt x="6257926" y="0"/>
                                </a:lnTo>
                                <a:lnTo>
                                  <a:pt x="0" y="0"/>
                                </a:lnTo>
                                <a:close/>
                              </a:path>
                            </a:pathLst>
                          </a:custGeom>
                          <a:ln w="12700" cap="flat">
                            <a:miter lim="127000"/>
                          </a:ln>
                        </wps:spPr>
                        <wps:style>
                          <a:lnRef idx="1">
                            <a:srgbClr val="00B0F0"/>
                          </a:lnRef>
                          <a:fillRef idx="0">
                            <a:srgbClr val="000000">
                              <a:alpha val="0"/>
                            </a:srgbClr>
                          </a:fillRef>
                          <a:effectRef idx="0">
                            <a:scrgbClr r="0" g="0" b="0"/>
                          </a:effectRef>
                          <a:fontRef idx="none"/>
                        </wps:style>
                        <wps:bodyPr/>
                      </wps:wsp>
                    </wpg:wgp>
                  </a:graphicData>
                </a:graphic>
              </wp:inline>
            </w:drawing>
          </mc:Choice>
          <mc:Fallback>
            <w:pict>
              <v:group w14:anchorId="5294B690" id="Group 31" o:spid="_x0000_s1036" style="width:459.6pt;height:260.4pt;mso-position-horizontal-relative:char;mso-position-vertical-relative:line" coordsize="62579,360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">
                <v:rect id="Rectangle 34" o:spid="_x0000_s1037" style="position:absolute;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6179B5BA" w14:textId="77777777" w:rsidR="00B520C2" w:rsidRDefault="00B520C2" w:rsidP="00751FEA">
                        <w:r>
                          <w:t xml:space="preserve"> </w:t>
                        </w:r>
                      </w:p>
                    </w:txbxContent>
                  </v:textbox>
                </v:rect>
                <v:rect id="Rectangle 37" o:spid="_x0000_s1038" style="position:absolute;top:856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76B56FF6" w14:textId="77777777" w:rsidR="00B520C2" w:rsidRDefault="00B520C2" w:rsidP="00751FEA">
                        <w:r>
                          <w:t xml:space="preserve"> </w:t>
                        </w:r>
                      </w:p>
                    </w:txbxContent>
                  </v:textbox>
                </v:rect>
                <v:rect id="Rectangle 38" o:spid="_x0000_s1039" style="position:absolute;top:1141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5CD992BF" w14:textId="77777777" w:rsidR="00B520C2" w:rsidRDefault="00B520C2" w:rsidP="00751FEA">
                        <w:r>
                          <w:t xml:space="preserve"> </w:t>
                        </w:r>
                      </w:p>
                    </w:txbxContent>
                  </v:textbox>
                </v:rect>
                <v:rect id="Rectangle 40" o:spid="_x0000_s1040" style="position:absolute;top:1427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1B9C817D" w14:textId="77777777" w:rsidR="00B520C2" w:rsidRDefault="00B520C2" w:rsidP="00751FEA">
                        <w:r>
                          <w:t xml:space="preserve"> </w:t>
                        </w:r>
                      </w:p>
                    </w:txbxContent>
                  </v:textbox>
                </v:rect>
                <v:rect id="Rectangle 42" o:spid="_x0000_s1041" style="position:absolute;top:1713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198A63F0" w14:textId="77777777" w:rsidR="00B520C2" w:rsidRDefault="00B520C2" w:rsidP="00751FEA">
                        <w:r>
                          <w:t xml:space="preserve"> </w:t>
                        </w:r>
                      </w:p>
                    </w:txbxContent>
                  </v:textbox>
                </v:rect>
                <v:rect id="Rectangle 45" o:spid="_x0000_s1042" style="position:absolute;top:1999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4ED6BA00" w14:textId="77777777" w:rsidR="00B520C2" w:rsidRDefault="00B520C2" w:rsidP="00751FEA">
                        <w:r>
                          <w:t xml:space="preserve"> </w:t>
                        </w:r>
                      </w:p>
                    </w:txbxContent>
                  </v:textbox>
                </v:rect>
                <v:rect id="Rectangle 46" o:spid="_x0000_s1043" style="position:absolute;top:2284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14:paraId="0D6A8C96" w14:textId="77777777" w:rsidR="00B520C2" w:rsidRDefault="00B520C2" w:rsidP="00751FEA">
                        <w:r>
                          <w:t xml:space="preserve"> </w:t>
                        </w:r>
                      </w:p>
                    </w:txbxContent>
                  </v:textbox>
                </v:rect>
                <v:rect id="Rectangle 47" o:spid="_x0000_s1044" style="position:absolute;top:2569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58F29B00" w14:textId="77777777" w:rsidR="00B520C2" w:rsidRDefault="00B520C2" w:rsidP="00751FEA">
                        <w:r>
                          <w:t xml:space="preserve"> </w:t>
                        </w:r>
                      </w:p>
                    </w:txbxContent>
                  </v:textbox>
                </v:rect>
                <v:rect id="Rectangle 49" o:spid="_x0000_s1045" style="position:absolute;top:2856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14:paraId="728AA8A6" w14:textId="77777777" w:rsidR="00B520C2" w:rsidRDefault="00B520C2" w:rsidP="00751FEA">
                        <w:r>
                          <w:t xml:space="preserve"> </w:t>
                        </w:r>
                      </w:p>
                    </w:txbxContent>
                  </v:textbox>
                </v:rect>
                <v:rect id="Rectangle 50" o:spid="_x0000_s1046" style="position:absolute;left:31418;top:3447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14:paraId="3B0BA05B" w14:textId="77777777" w:rsidR="00B520C2" w:rsidRDefault="00B520C2" w:rsidP="00751FEA">
                        <w:r>
                          <w:rPr>
                            <w:sz w:val="24"/>
                          </w:rPr>
                          <w:t xml:space="preserve"> </w:t>
                        </w:r>
                      </w:p>
                    </w:txbxContent>
                  </v:textbox>
                </v:rect>
                <v:shape id="Picture 51" o:spid="_x0000_s1047" type="#_x0000_t75" style="position:absolute;top:1151;width:62579;height:33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">
                  <v:imagedata r:id="rId32" o:title=""/>
                </v:shape>
                <v:shape id="Shape 612" o:spid="_x0000_s1048" style="position:absolute;top:1151;width:62579;height:33947;visibility:visible;mso-wrap-style:square;v-text-anchor:top" coordsize="6257926,3394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" path="m,3394710r6257926,l6257926,,,,,3394710xe" filled="f" strokecolor="#00aff0" strokeweight="1pt">
                  <v:stroke miterlimit="83231f" joinstyle="miter"/>
                  <v:path arrowok="t" textboxrect="0,0,6257926,3394710"/>
                </v:shape>
                <w10:anchorlock/>
              </v:group>
            </w:pict>
          </mc:Fallback>
        </mc:AlternateContent>
      </w:r>
    </w:p>
    <w:p w14:paraId="38482EDC" w14:textId="2E9F71BF" w:rsidR="00966878" w:rsidRDefault="004B26CE" w:rsidP="004B26CE">
      <w:pPr>
        <w:pStyle w:val="Caption"/>
        <w:jc w:val="center"/>
        <w:rPr>
          <w:bCs w:val="0"/>
        </w:rPr>
      </w:pPr>
      <w:r w:rsidRPr="004B26CE">
        <w:rPr>
          <w:bCs w:val="0"/>
        </w:rPr>
        <w:t>Adding chassis IP</w:t>
      </w:r>
    </w:p>
    <w:p w14:paraId="660768EB" w14:textId="289CB35B" w:rsidR="004B26CE" w:rsidRDefault="004B26CE" w:rsidP="001B7A22">
      <w:pPr>
        <w:pStyle w:val="ListParagraph"/>
        <w:ind w:left="1170"/>
      </w:pPr>
      <w:r>
        <w:rPr>
          <w:noProof/>
        </w:rPr>
        <w:lastRenderedPageBreak/>
        <mc:AlternateContent>
          <mc:Choice Requires="wpg">
            <w:drawing>
              <wp:inline distT="0" distB="0" distL="0" distR="0" wp14:anchorId="5C30E635" wp14:editId="5D677DFE">
                <wp:extent cx="5836920" cy="3850741"/>
                <wp:effectExtent l="0" t="0" r="0" b="0"/>
                <wp:docPr id="54" name="Group 54"/>
                <wp:cNvGraphicFramePr/>
                <a:graphic xmlns:a="http://schemas.openxmlformats.org/drawingml/2006/main">
                  <a:graphicData uri="http://schemas.microsoft.com/office/word/2010/wordprocessingGroup">
                    <wpg:wgp>
                      <wpg:cNvGrpSpPr/>
                      <wpg:grpSpPr>
                        <a:xfrm>
                          <a:off x="0" y="0"/>
                          <a:ext cx="5836920" cy="3850741"/>
                          <a:chOff x="0" y="0"/>
                          <a:chExt cx="6330041" cy="4202959"/>
                        </a:xfrm>
                      </wpg:grpSpPr>
                      <wps:wsp>
                        <wps:cNvPr id="56" name="Rectangle 56"/>
                        <wps:cNvSpPr/>
                        <wps:spPr>
                          <a:xfrm>
                            <a:off x="2156968" y="0"/>
                            <a:ext cx="149384" cy="206453"/>
                          </a:xfrm>
                          <a:prstGeom prst="rect">
                            <a:avLst/>
                          </a:prstGeom>
                          <a:ln>
                            <a:noFill/>
                          </a:ln>
                        </wps:spPr>
                        <wps:txbx>
                          <w:txbxContent>
                            <w:p w14:paraId="6E3EABB4" w14:textId="77777777" w:rsidR="00B520C2" w:rsidRDefault="00B520C2" w:rsidP="004B26CE"/>
                          </w:txbxContent>
                        </wps:txbx>
                        <wps:bodyPr horzOverflow="overflow" vert="horz" lIns="0" tIns="0" rIns="0" bIns="0" rtlCol="0">
                          <a:noAutofit/>
                        </wps:bodyPr>
                      </wps:wsp>
                      <wps:wsp>
                        <wps:cNvPr id="57" name="Rectangle 57"/>
                        <wps:cNvSpPr/>
                        <wps:spPr>
                          <a:xfrm>
                            <a:off x="2303272" y="0"/>
                            <a:ext cx="488082" cy="206453"/>
                          </a:xfrm>
                          <a:prstGeom prst="rect">
                            <a:avLst/>
                          </a:prstGeom>
                          <a:ln>
                            <a:noFill/>
                          </a:ln>
                        </wps:spPr>
                        <wps:txbx>
                          <w:txbxContent>
                            <w:p w14:paraId="4EE75E6A" w14:textId="77777777" w:rsidR="00B520C2" w:rsidRDefault="00B520C2" w:rsidP="004B26CE"/>
                          </w:txbxContent>
                        </wps:txbx>
                        <wps:bodyPr horzOverflow="overflow" vert="horz" lIns="0" tIns="0" rIns="0" bIns="0" rtlCol="0">
                          <a:noAutofit/>
                        </wps:bodyPr>
                      </wps:wsp>
                      <wps:wsp>
                        <wps:cNvPr id="58" name="Rectangle 58"/>
                        <wps:cNvSpPr/>
                        <wps:spPr>
                          <a:xfrm>
                            <a:off x="2670556" y="0"/>
                            <a:ext cx="78442" cy="206453"/>
                          </a:xfrm>
                          <a:prstGeom prst="rect">
                            <a:avLst/>
                          </a:prstGeom>
                          <a:ln>
                            <a:noFill/>
                          </a:ln>
                        </wps:spPr>
                        <wps:txbx>
                          <w:txbxContent>
                            <w:p w14:paraId="207B2B3F" w14:textId="77777777" w:rsidR="00B520C2" w:rsidRDefault="00B520C2" w:rsidP="004B26CE"/>
                          </w:txbxContent>
                        </wps:txbx>
                        <wps:bodyPr horzOverflow="overflow" vert="horz" lIns="0" tIns="0" rIns="0" bIns="0" rtlCol="0">
                          <a:noAutofit/>
                        </wps:bodyPr>
                      </wps:wsp>
                      <wps:wsp>
                        <wps:cNvPr id="60" name="Rectangle 60"/>
                        <wps:cNvSpPr/>
                        <wps:spPr>
                          <a:xfrm>
                            <a:off x="2729992" y="0"/>
                            <a:ext cx="45808" cy="206453"/>
                          </a:xfrm>
                          <a:prstGeom prst="rect">
                            <a:avLst/>
                          </a:prstGeom>
                          <a:ln>
                            <a:noFill/>
                          </a:ln>
                        </wps:spPr>
                        <wps:txbx>
                          <w:txbxContent>
                            <w:p w14:paraId="406A5307" w14:textId="77777777" w:rsidR="00B520C2" w:rsidRDefault="00B520C2" w:rsidP="004B26CE">
                              <w:r>
                                <w:rPr>
                                  <w:sz w:val="24"/>
                                </w:rPr>
                                <w:t xml:space="preserve"> </w:t>
                              </w:r>
                            </w:p>
                          </w:txbxContent>
                        </wps:txbx>
                        <wps:bodyPr horzOverflow="overflow" vert="horz" lIns="0" tIns="0" rIns="0" bIns="0" rtlCol="0">
                          <a:noAutofit/>
                        </wps:bodyPr>
                      </wps:wsp>
                      <wps:wsp>
                        <wps:cNvPr id="61" name="Rectangle 61"/>
                        <wps:cNvSpPr/>
                        <wps:spPr>
                          <a:xfrm>
                            <a:off x="4531995" y="0"/>
                            <a:ext cx="45808" cy="206453"/>
                          </a:xfrm>
                          <a:prstGeom prst="rect">
                            <a:avLst/>
                          </a:prstGeom>
                          <a:ln>
                            <a:noFill/>
                          </a:ln>
                        </wps:spPr>
                        <wps:txbx>
                          <w:txbxContent>
                            <w:p w14:paraId="7C0BDCEE" w14:textId="77777777" w:rsidR="00B520C2" w:rsidRDefault="00B520C2" w:rsidP="004B26CE">
                              <w:r>
                                <w:rPr>
                                  <w:sz w:val="24"/>
                                </w:rPr>
                                <w:t xml:space="preserve"> </w:t>
                              </w:r>
                            </w:p>
                          </w:txbxContent>
                        </wps:txbx>
                        <wps:bodyPr horzOverflow="overflow" vert="horz" lIns="0" tIns="0" rIns="0" bIns="0" rtlCol="0">
                          <a:noAutofit/>
                        </wps:bodyPr>
                      </wps:wsp>
                      <wps:wsp>
                        <wps:cNvPr id="62" name="Rectangle 62"/>
                        <wps:cNvSpPr/>
                        <wps:spPr>
                          <a:xfrm>
                            <a:off x="6287897" y="298704"/>
                            <a:ext cx="42144" cy="189937"/>
                          </a:xfrm>
                          <a:prstGeom prst="rect">
                            <a:avLst/>
                          </a:prstGeom>
                          <a:ln>
                            <a:noFill/>
                          </a:ln>
                        </wps:spPr>
                        <wps:txbx>
                          <w:txbxContent>
                            <w:p w14:paraId="7E84183F" w14:textId="77777777" w:rsidR="00B520C2" w:rsidRDefault="00B520C2" w:rsidP="004B26CE">
                              <w:r>
                                <w:t xml:space="preserve"> </w:t>
                              </w:r>
                            </w:p>
                          </w:txbxContent>
                        </wps:txbx>
                        <wps:bodyPr horzOverflow="overflow" vert="horz" lIns="0" tIns="0" rIns="0" bIns="0" rtlCol="0">
                          <a:noAutofit/>
                        </wps:bodyPr>
                      </wps:wsp>
                      <wps:wsp>
                        <wps:cNvPr id="518" name="Rectangle 518"/>
                        <wps:cNvSpPr/>
                        <wps:spPr>
                          <a:xfrm>
                            <a:off x="6287897" y="585216"/>
                            <a:ext cx="42144" cy="189937"/>
                          </a:xfrm>
                          <a:prstGeom prst="rect">
                            <a:avLst/>
                          </a:prstGeom>
                          <a:ln>
                            <a:noFill/>
                          </a:ln>
                        </wps:spPr>
                        <wps:txbx>
                          <w:txbxContent>
                            <w:p w14:paraId="07138FA5" w14:textId="77777777" w:rsidR="00B520C2" w:rsidRDefault="00B520C2" w:rsidP="004B26CE">
                              <w:r>
                                <w:t xml:space="preserve"> </w:t>
                              </w:r>
                            </w:p>
                          </w:txbxContent>
                        </wps:txbx>
                        <wps:bodyPr horzOverflow="overflow" vert="horz" lIns="0" tIns="0" rIns="0" bIns="0" rtlCol="0">
                          <a:noAutofit/>
                        </wps:bodyPr>
                      </wps:wsp>
                      <wps:wsp>
                        <wps:cNvPr id="519" name="Rectangle 519"/>
                        <wps:cNvSpPr/>
                        <wps:spPr>
                          <a:xfrm>
                            <a:off x="6287897" y="870204"/>
                            <a:ext cx="42144" cy="189937"/>
                          </a:xfrm>
                          <a:prstGeom prst="rect">
                            <a:avLst/>
                          </a:prstGeom>
                          <a:ln>
                            <a:noFill/>
                          </a:ln>
                        </wps:spPr>
                        <wps:txbx>
                          <w:txbxContent>
                            <w:p w14:paraId="36DD0E84" w14:textId="77777777" w:rsidR="00B520C2" w:rsidRDefault="00B520C2" w:rsidP="004B26CE">
                              <w:r>
                                <w:t xml:space="preserve"> </w:t>
                              </w:r>
                            </w:p>
                          </w:txbxContent>
                        </wps:txbx>
                        <wps:bodyPr horzOverflow="overflow" vert="horz" lIns="0" tIns="0" rIns="0" bIns="0" rtlCol="0">
                          <a:noAutofit/>
                        </wps:bodyPr>
                      </wps:wsp>
                      <wps:wsp>
                        <wps:cNvPr id="520" name="Rectangle 520"/>
                        <wps:cNvSpPr/>
                        <wps:spPr>
                          <a:xfrm>
                            <a:off x="6287897" y="1156716"/>
                            <a:ext cx="42144" cy="189936"/>
                          </a:xfrm>
                          <a:prstGeom prst="rect">
                            <a:avLst/>
                          </a:prstGeom>
                          <a:ln>
                            <a:noFill/>
                          </a:ln>
                        </wps:spPr>
                        <wps:txbx>
                          <w:txbxContent>
                            <w:p w14:paraId="06CED88D" w14:textId="77777777" w:rsidR="00B520C2" w:rsidRDefault="00B520C2" w:rsidP="004B26CE">
                              <w:r>
                                <w:t xml:space="preserve"> </w:t>
                              </w:r>
                            </w:p>
                          </w:txbxContent>
                        </wps:txbx>
                        <wps:bodyPr horzOverflow="overflow" vert="horz" lIns="0" tIns="0" rIns="0" bIns="0" rtlCol="0">
                          <a:noAutofit/>
                        </wps:bodyPr>
                      </wps:wsp>
                      <wps:wsp>
                        <wps:cNvPr id="521" name="Rectangle 521"/>
                        <wps:cNvSpPr/>
                        <wps:spPr>
                          <a:xfrm>
                            <a:off x="6287897" y="1441704"/>
                            <a:ext cx="42144" cy="189937"/>
                          </a:xfrm>
                          <a:prstGeom prst="rect">
                            <a:avLst/>
                          </a:prstGeom>
                          <a:ln>
                            <a:noFill/>
                          </a:ln>
                        </wps:spPr>
                        <wps:txbx>
                          <w:txbxContent>
                            <w:p w14:paraId="32561A5D" w14:textId="77777777" w:rsidR="00B520C2" w:rsidRDefault="00B520C2" w:rsidP="004B26CE">
                              <w:r>
                                <w:t xml:space="preserve"> </w:t>
                              </w:r>
                            </w:p>
                          </w:txbxContent>
                        </wps:txbx>
                        <wps:bodyPr horzOverflow="overflow" vert="horz" lIns="0" tIns="0" rIns="0" bIns="0" rtlCol="0">
                          <a:noAutofit/>
                        </wps:bodyPr>
                      </wps:wsp>
                      <wps:wsp>
                        <wps:cNvPr id="522" name="Rectangle 522"/>
                        <wps:cNvSpPr/>
                        <wps:spPr>
                          <a:xfrm>
                            <a:off x="6287897" y="1728216"/>
                            <a:ext cx="42144" cy="189936"/>
                          </a:xfrm>
                          <a:prstGeom prst="rect">
                            <a:avLst/>
                          </a:prstGeom>
                          <a:ln>
                            <a:noFill/>
                          </a:ln>
                        </wps:spPr>
                        <wps:txbx>
                          <w:txbxContent>
                            <w:p w14:paraId="68ECED08" w14:textId="77777777" w:rsidR="00B520C2" w:rsidRDefault="00B520C2" w:rsidP="004B26CE">
                              <w:r>
                                <w:t xml:space="preserve"> </w:t>
                              </w:r>
                            </w:p>
                          </w:txbxContent>
                        </wps:txbx>
                        <wps:bodyPr horzOverflow="overflow" vert="horz" lIns="0" tIns="0" rIns="0" bIns="0" rtlCol="0">
                          <a:noAutofit/>
                        </wps:bodyPr>
                      </wps:wsp>
                      <wps:wsp>
                        <wps:cNvPr id="523" name="Rectangle 523"/>
                        <wps:cNvSpPr/>
                        <wps:spPr>
                          <a:xfrm>
                            <a:off x="4445" y="2013204"/>
                            <a:ext cx="42144" cy="189937"/>
                          </a:xfrm>
                          <a:prstGeom prst="rect">
                            <a:avLst/>
                          </a:prstGeom>
                          <a:ln>
                            <a:noFill/>
                          </a:ln>
                        </wps:spPr>
                        <wps:txbx>
                          <w:txbxContent>
                            <w:p w14:paraId="25D13923" w14:textId="77777777" w:rsidR="00B520C2" w:rsidRDefault="00B520C2" w:rsidP="004B26CE">
                              <w:r>
                                <w:t xml:space="preserve"> </w:t>
                              </w:r>
                            </w:p>
                          </w:txbxContent>
                        </wps:txbx>
                        <wps:bodyPr horzOverflow="overflow" vert="horz" lIns="0" tIns="0" rIns="0" bIns="0" rtlCol="0">
                          <a:noAutofit/>
                        </wps:bodyPr>
                      </wps:wsp>
                      <wps:wsp>
                        <wps:cNvPr id="524" name="Rectangle 524"/>
                        <wps:cNvSpPr/>
                        <wps:spPr>
                          <a:xfrm>
                            <a:off x="4445" y="2298573"/>
                            <a:ext cx="42144" cy="189937"/>
                          </a:xfrm>
                          <a:prstGeom prst="rect">
                            <a:avLst/>
                          </a:prstGeom>
                          <a:ln>
                            <a:noFill/>
                          </a:ln>
                        </wps:spPr>
                        <wps:txbx>
                          <w:txbxContent>
                            <w:p w14:paraId="4D2FCE52" w14:textId="77777777" w:rsidR="00B520C2" w:rsidRDefault="00B520C2" w:rsidP="004B26CE">
                              <w:r>
                                <w:t xml:space="preserve"> </w:t>
                              </w:r>
                            </w:p>
                          </w:txbxContent>
                        </wps:txbx>
                        <wps:bodyPr horzOverflow="overflow" vert="horz" lIns="0" tIns="0" rIns="0" bIns="0" rtlCol="0">
                          <a:noAutofit/>
                        </wps:bodyPr>
                      </wps:wsp>
                      <wps:wsp>
                        <wps:cNvPr id="525" name="Rectangle 525"/>
                        <wps:cNvSpPr/>
                        <wps:spPr>
                          <a:xfrm>
                            <a:off x="4445" y="2585085"/>
                            <a:ext cx="42144" cy="189936"/>
                          </a:xfrm>
                          <a:prstGeom prst="rect">
                            <a:avLst/>
                          </a:prstGeom>
                          <a:ln>
                            <a:noFill/>
                          </a:ln>
                        </wps:spPr>
                        <wps:txbx>
                          <w:txbxContent>
                            <w:p w14:paraId="47CF3360" w14:textId="77777777" w:rsidR="00B520C2" w:rsidRDefault="00B520C2" w:rsidP="004B26CE">
                              <w:r>
                                <w:t xml:space="preserve"> </w:t>
                              </w:r>
                            </w:p>
                          </w:txbxContent>
                        </wps:txbx>
                        <wps:bodyPr horzOverflow="overflow" vert="horz" lIns="0" tIns="0" rIns="0" bIns="0" rtlCol="0">
                          <a:noAutofit/>
                        </wps:bodyPr>
                      </wps:wsp>
                      <wps:wsp>
                        <wps:cNvPr id="526" name="Rectangle 526"/>
                        <wps:cNvSpPr/>
                        <wps:spPr>
                          <a:xfrm>
                            <a:off x="4445" y="2870073"/>
                            <a:ext cx="42144" cy="189937"/>
                          </a:xfrm>
                          <a:prstGeom prst="rect">
                            <a:avLst/>
                          </a:prstGeom>
                          <a:ln>
                            <a:noFill/>
                          </a:ln>
                        </wps:spPr>
                        <wps:txbx>
                          <w:txbxContent>
                            <w:p w14:paraId="63B8D2C4" w14:textId="77777777" w:rsidR="00B520C2" w:rsidRDefault="00B520C2" w:rsidP="004B26CE">
                              <w:r>
                                <w:t xml:space="preserve"> </w:t>
                              </w:r>
                            </w:p>
                          </w:txbxContent>
                        </wps:txbx>
                        <wps:bodyPr horzOverflow="overflow" vert="horz" lIns="0" tIns="0" rIns="0" bIns="0" rtlCol="0">
                          <a:noAutofit/>
                        </wps:bodyPr>
                      </wps:wsp>
                      <wps:wsp>
                        <wps:cNvPr id="320" name="Rectangle 320"/>
                        <wps:cNvSpPr/>
                        <wps:spPr>
                          <a:xfrm>
                            <a:off x="4445" y="3156585"/>
                            <a:ext cx="42144" cy="189936"/>
                          </a:xfrm>
                          <a:prstGeom prst="rect">
                            <a:avLst/>
                          </a:prstGeom>
                          <a:ln>
                            <a:noFill/>
                          </a:ln>
                        </wps:spPr>
                        <wps:txbx>
                          <w:txbxContent>
                            <w:p w14:paraId="2E66279D" w14:textId="77777777" w:rsidR="00B520C2" w:rsidRDefault="00B520C2" w:rsidP="004B26CE">
                              <w:r>
                                <w:t xml:space="preserve"> </w:t>
                              </w:r>
                            </w:p>
                          </w:txbxContent>
                        </wps:txbx>
                        <wps:bodyPr horzOverflow="overflow" vert="horz" lIns="0" tIns="0" rIns="0" bIns="0" rtlCol="0">
                          <a:noAutofit/>
                        </wps:bodyPr>
                      </wps:wsp>
                      <wps:wsp>
                        <wps:cNvPr id="321" name="Rectangle 321"/>
                        <wps:cNvSpPr/>
                        <wps:spPr>
                          <a:xfrm>
                            <a:off x="4445" y="3441573"/>
                            <a:ext cx="42144" cy="189937"/>
                          </a:xfrm>
                          <a:prstGeom prst="rect">
                            <a:avLst/>
                          </a:prstGeom>
                          <a:ln>
                            <a:noFill/>
                          </a:ln>
                        </wps:spPr>
                        <wps:txbx>
                          <w:txbxContent>
                            <w:p w14:paraId="4D0A000D" w14:textId="77777777" w:rsidR="00B520C2" w:rsidRDefault="00B520C2" w:rsidP="004B26CE">
                              <w:r>
                                <w:t xml:space="preserve"> </w:t>
                              </w:r>
                            </w:p>
                          </w:txbxContent>
                        </wps:txbx>
                        <wps:bodyPr horzOverflow="overflow" vert="horz" lIns="0" tIns="0" rIns="0" bIns="0" rtlCol="0">
                          <a:noAutofit/>
                        </wps:bodyPr>
                      </wps:wsp>
                      <wps:wsp>
                        <wps:cNvPr id="322" name="Rectangle 322"/>
                        <wps:cNvSpPr/>
                        <wps:spPr>
                          <a:xfrm>
                            <a:off x="4445" y="3726561"/>
                            <a:ext cx="42144" cy="189936"/>
                          </a:xfrm>
                          <a:prstGeom prst="rect">
                            <a:avLst/>
                          </a:prstGeom>
                          <a:ln>
                            <a:noFill/>
                          </a:ln>
                        </wps:spPr>
                        <wps:txbx>
                          <w:txbxContent>
                            <w:p w14:paraId="002047F0" w14:textId="77777777" w:rsidR="00B520C2" w:rsidRDefault="00B520C2" w:rsidP="004B26CE">
                              <w:r>
                                <w:t xml:space="preserve"> </w:t>
                              </w:r>
                            </w:p>
                          </w:txbxContent>
                        </wps:txbx>
                        <wps:bodyPr horzOverflow="overflow" vert="horz" lIns="0" tIns="0" rIns="0" bIns="0" rtlCol="0">
                          <a:noAutofit/>
                        </wps:bodyPr>
                      </wps:wsp>
                      <wps:wsp>
                        <wps:cNvPr id="323" name="Rectangle 323"/>
                        <wps:cNvSpPr/>
                        <wps:spPr>
                          <a:xfrm>
                            <a:off x="4445" y="4013022"/>
                            <a:ext cx="42144" cy="189937"/>
                          </a:xfrm>
                          <a:prstGeom prst="rect">
                            <a:avLst/>
                          </a:prstGeom>
                          <a:ln>
                            <a:noFill/>
                          </a:ln>
                        </wps:spPr>
                        <wps:txbx>
                          <w:txbxContent>
                            <w:p w14:paraId="1B6B5117" w14:textId="77777777" w:rsidR="00B520C2" w:rsidRDefault="00B520C2" w:rsidP="004B26CE">
                              <w:r>
                                <w:t xml:space="preserve"> </w:t>
                              </w:r>
                            </w:p>
                          </w:txbxContent>
                        </wps:txbx>
                        <wps:bodyPr horzOverflow="overflow" vert="horz" lIns="0" tIns="0" rIns="0" bIns="0" rtlCol="0">
                          <a:noAutofit/>
                        </wps:bodyPr>
                      </wps:wsp>
                      <pic:pic xmlns:pic="http://schemas.openxmlformats.org/drawingml/2006/picture">
                        <pic:nvPicPr>
                          <pic:cNvPr id="324" name="Picture 324"/>
                          <pic:cNvPicPr/>
                        </pic:nvPicPr>
                        <pic:blipFill>
                          <a:blip r:embed="rId33"/>
                          <a:stretch>
                            <a:fillRect/>
                          </a:stretch>
                        </pic:blipFill>
                        <pic:spPr>
                          <a:xfrm>
                            <a:off x="0" y="368160"/>
                            <a:ext cx="6267450" cy="3752215"/>
                          </a:xfrm>
                          <a:prstGeom prst="rect">
                            <a:avLst/>
                          </a:prstGeom>
                        </pic:spPr>
                      </pic:pic>
                      <wps:wsp>
                        <wps:cNvPr id="325" name="Shape 615"/>
                        <wps:cNvSpPr/>
                        <wps:spPr>
                          <a:xfrm>
                            <a:off x="0" y="368160"/>
                            <a:ext cx="6267450" cy="3752215"/>
                          </a:xfrm>
                          <a:custGeom>
                            <a:avLst/>
                            <a:gdLst/>
                            <a:ahLst/>
                            <a:cxnLst/>
                            <a:rect l="0" t="0" r="0" b="0"/>
                            <a:pathLst>
                              <a:path w="6267450" h="3752215">
                                <a:moveTo>
                                  <a:pt x="0" y="3752215"/>
                                </a:moveTo>
                                <a:lnTo>
                                  <a:pt x="6267450" y="3752215"/>
                                </a:lnTo>
                                <a:lnTo>
                                  <a:pt x="6267450" y="0"/>
                                </a:lnTo>
                                <a:lnTo>
                                  <a:pt x="0" y="0"/>
                                </a:lnTo>
                                <a:close/>
                              </a:path>
                            </a:pathLst>
                          </a:custGeom>
                          <a:ln w="12700" cap="flat">
                            <a:miter lim="127000"/>
                          </a:ln>
                        </wps:spPr>
                        <wps:style>
                          <a:lnRef idx="1">
                            <a:srgbClr val="00B0F0"/>
                          </a:lnRef>
                          <a:fillRef idx="0">
                            <a:srgbClr val="000000">
                              <a:alpha val="0"/>
                            </a:srgbClr>
                          </a:fillRef>
                          <a:effectRef idx="0">
                            <a:scrgbClr r="0" g="0" b="0"/>
                          </a:effectRef>
                          <a:fontRef idx="none"/>
                        </wps:style>
                        <wps:bodyPr/>
                      </wps:wsp>
                    </wpg:wgp>
                  </a:graphicData>
                </a:graphic>
              </wp:inline>
            </w:drawing>
          </mc:Choice>
          <mc:Fallback>
            <w:pict>
              <v:group w14:anchorId="5C30E635" id="Group 54" o:spid="_x0000_s1049" style="width:459.6pt;height:303.2pt;mso-position-horizontal-relative:char;mso-position-vertical-relative:line" coordsize="63300,4202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&#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&#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">
                <v:rect id="Rectangle 56" o:spid="_x0000_s1050" style="position:absolute;left:21569;width:149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6E3EABB4" w14:textId="77777777" w:rsidR="00B520C2" w:rsidRDefault="00B520C2" w:rsidP="004B26CE"/>
                    </w:txbxContent>
                  </v:textbox>
                </v:rect>
                <v:rect id="Rectangle 57" o:spid="_x0000_s1051" style="position:absolute;left:23032;width:488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4EE75E6A" w14:textId="77777777" w:rsidR="00B520C2" w:rsidRDefault="00B520C2" w:rsidP="004B26CE"/>
                    </w:txbxContent>
                  </v:textbox>
                </v:rect>
                <v:rect id="Rectangle 58" o:spid="_x0000_s1052" style="position:absolute;left:26705;width:78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14:paraId="207B2B3F" w14:textId="77777777" w:rsidR="00B520C2" w:rsidRDefault="00B520C2" w:rsidP="004B26CE"/>
                    </w:txbxContent>
                  </v:textbox>
                </v:rect>
                <v:rect id="Rectangle 60" o:spid="_x0000_s1053" style="position:absolute;left:27299;width:45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14:paraId="406A5307" w14:textId="77777777" w:rsidR="00B520C2" w:rsidRDefault="00B520C2" w:rsidP="004B26CE">
                        <w:r>
                          <w:rPr>
                            <w:sz w:val="24"/>
                          </w:rPr>
                          <w:t xml:space="preserve"> </w:t>
                        </w:r>
                      </w:p>
                    </w:txbxContent>
                  </v:textbox>
                </v:rect>
                <v:rect id="Rectangle 61" o:spid="_x0000_s1054" style="position:absolute;left:45319;width:45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14:paraId="7C0BDCEE" w14:textId="77777777" w:rsidR="00B520C2" w:rsidRDefault="00B520C2" w:rsidP="004B26CE">
                        <w:r>
                          <w:rPr>
                            <w:sz w:val="24"/>
                          </w:rPr>
                          <w:t xml:space="preserve"> </w:t>
                        </w:r>
                      </w:p>
                    </w:txbxContent>
                  </v:textbox>
                </v:rect>
                <v:rect id="Rectangle 62" o:spid="_x0000_s1055" style="position:absolute;left:62878;top:298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" filled="f" stroked="f">
                  <v:textbox inset="0,0,0,0">
                    <w:txbxContent>
                      <w:p w14:paraId="7E84183F" w14:textId="77777777" w:rsidR="00B520C2" w:rsidRDefault="00B520C2" w:rsidP="004B26CE">
                        <w:r>
                          <w:t xml:space="preserve"> </w:t>
                        </w:r>
                      </w:p>
                    </w:txbxContent>
                  </v:textbox>
                </v:rect>
                <v:rect id="Rectangle 518" o:spid="_x0000_s1056" style="position:absolute;left:62878;top:585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" filled="f" stroked="f">
                  <v:textbox inset="0,0,0,0">
                    <w:txbxContent>
                      <w:p w14:paraId="07138FA5" w14:textId="77777777" w:rsidR="00B520C2" w:rsidRDefault="00B520C2" w:rsidP="004B26CE">
                        <w:r>
                          <w:t xml:space="preserve"> </w:t>
                        </w:r>
                      </w:p>
                    </w:txbxContent>
                  </v:textbox>
                </v:rect>
                <v:rect id="Rectangle 519" o:spid="_x0000_s1057" style="position:absolute;left:62878;top:870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" filled="f" stroked="f">
                  <v:textbox inset="0,0,0,0">
                    <w:txbxContent>
                      <w:p w14:paraId="36DD0E84" w14:textId="77777777" w:rsidR="00B520C2" w:rsidRDefault="00B520C2" w:rsidP="004B26CE">
                        <w:r>
                          <w:t xml:space="preserve"> </w:t>
                        </w:r>
                      </w:p>
                    </w:txbxContent>
                  </v:textbox>
                </v:rect>
                <v:rect id="Rectangle 520" o:spid="_x0000_s1058" style="position:absolute;left:62878;top:1156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" filled="f" stroked="f">
                  <v:textbox inset="0,0,0,0">
                    <w:txbxContent>
                      <w:p w14:paraId="06CED88D" w14:textId="77777777" w:rsidR="00B520C2" w:rsidRDefault="00B520C2" w:rsidP="004B26CE">
                        <w:r>
                          <w:t xml:space="preserve"> </w:t>
                        </w:r>
                      </w:p>
                    </w:txbxContent>
                  </v:textbox>
                </v:rect>
                <v:rect id="Rectangle 521" o:spid="_x0000_s1059" style="position:absolute;left:62878;top:1441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" filled="f" stroked="f">
                  <v:textbox inset="0,0,0,0">
                    <w:txbxContent>
                      <w:p w14:paraId="32561A5D" w14:textId="77777777" w:rsidR="00B520C2" w:rsidRDefault="00B520C2" w:rsidP="004B26CE">
                        <w:r>
                          <w:t xml:space="preserve"> </w:t>
                        </w:r>
                      </w:p>
                    </w:txbxContent>
                  </v:textbox>
                </v:rect>
                <v:rect id="Rectangle 522" o:spid="_x0000_s1060" style="position:absolute;left:62878;top:1728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" filled="f" stroked="f">
                  <v:textbox inset="0,0,0,0">
                    <w:txbxContent>
                      <w:p w14:paraId="68ECED08" w14:textId="77777777" w:rsidR="00B520C2" w:rsidRDefault="00B520C2" w:rsidP="004B26CE">
                        <w:r>
                          <w:t xml:space="preserve"> </w:t>
                        </w:r>
                      </w:p>
                    </w:txbxContent>
                  </v:textbox>
                </v:rect>
                <v:rect id="Rectangle 523" o:spid="_x0000_s1061" style="position:absolute;left:44;top:2013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" filled="f" stroked="f">
                  <v:textbox inset="0,0,0,0">
                    <w:txbxContent>
                      <w:p w14:paraId="25D13923" w14:textId="77777777" w:rsidR="00B520C2" w:rsidRDefault="00B520C2" w:rsidP="004B26CE">
                        <w:r>
                          <w:t xml:space="preserve"> </w:t>
                        </w:r>
                      </w:p>
                    </w:txbxContent>
                  </v:textbox>
                </v:rect>
                <v:rect id="Rectangle 524" o:spid="_x0000_s1062" style="position:absolute;left:44;top:2298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" filled="f" stroked="f">
                  <v:textbox inset="0,0,0,0">
                    <w:txbxContent>
                      <w:p w14:paraId="4D2FCE52" w14:textId="77777777" w:rsidR="00B520C2" w:rsidRDefault="00B520C2" w:rsidP="004B26CE">
                        <w:r>
                          <w:t xml:space="preserve"> </w:t>
                        </w:r>
                      </w:p>
                    </w:txbxContent>
                  </v:textbox>
                </v:rect>
                <v:rect id="Rectangle 525" o:spid="_x0000_s1063" style="position:absolute;left:44;top:2585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" filled="f" stroked="f">
                  <v:textbox inset="0,0,0,0">
                    <w:txbxContent>
                      <w:p w14:paraId="47CF3360" w14:textId="77777777" w:rsidR="00B520C2" w:rsidRDefault="00B520C2" w:rsidP="004B26CE">
                        <w:r>
                          <w:t xml:space="preserve"> </w:t>
                        </w:r>
                      </w:p>
                    </w:txbxContent>
                  </v:textbox>
                </v:rect>
                <v:rect id="Rectangle 526" o:spid="_x0000_s1064" style="position:absolute;left:44;top:2870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" filled="f" stroked="f">
                  <v:textbox inset="0,0,0,0">
                    <w:txbxContent>
                      <w:p w14:paraId="63B8D2C4" w14:textId="77777777" w:rsidR="00B520C2" w:rsidRDefault="00B520C2" w:rsidP="004B26CE">
                        <w:r>
                          <w:t xml:space="preserve"> </w:t>
                        </w:r>
                      </w:p>
                    </w:txbxContent>
                  </v:textbox>
                </v:rect>
                <v:rect id="Rectangle 320" o:spid="_x0000_s1065" style="position:absolute;left:44;top:3156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" filled="f" stroked="f">
                  <v:textbox inset="0,0,0,0">
                    <w:txbxContent>
                      <w:p w14:paraId="2E66279D" w14:textId="77777777" w:rsidR="00B520C2" w:rsidRDefault="00B520C2" w:rsidP="004B26CE">
                        <w:r>
                          <w:t xml:space="preserve"> </w:t>
                        </w:r>
                      </w:p>
                    </w:txbxContent>
                  </v:textbox>
                </v:rect>
                <v:rect id="Rectangle 321" o:spid="_x0000_s1066" style="position:absolute;left:44;top:3441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" filled="f" stroked="f">
                  <v:textbox inset="0,0,0,0">
                    <w:txbxContent>
                      <w:p w14:paraId="4D0A000D" w14:textId="77777777" w:rsidR="00B520C2" w:rsidRDefault="00B520C2" w:rsidP="004B26CE">
                        <w:r>
                          <w:t xml:space="preserve"> </w:t>
                        </w:r>
                      </w:p>
                    </w:txbxContent>
                  </v:textbox>
                </v:rect>
                <v:rect id="Rectangle 322" o:spid="_x0000_s1067" style="position:absolute;left:44;top:3726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" filled="f" stroked="f">
                  <v:textbox inset="0,0,0,0">
                    <w:txbxContent>
                      <w:p w14:paraId="002047F0" w14:textId="77777777" w:rsidR="00B520C2" w:rsidRDefault="00B520C2" w:rsidP="004B26CE">
                        <w:r>
                          <w:t xml:space="preserve"> </w:t>
                        </w:r>
                      </w:p>
                    </w:txbxContent>
                  </v:textbox>
                </v:rect>
                <v:rect id="Rectangle 323" o:spid="_x0000_s1068" style="position:absolute;left:44;top:4013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" filled="f" stroked="f">
                  <v:textbox inset="0,0,0,0">
                    <w:txbxContent>
                      <w:p w14:paraId="1B6B5117" w14:textId="77777777" w:rsidR="00B520C2" w:rsidRDefault="00B520C2" w:rsidP="004B26CE">
                        <w:r>
                          <w:t xml:space="preserve"> </w:t>
                        </w:r>
                      </w:p>
                    </w:txbxContent>
                  </v:textbox>
                </v:rect>
                <v:shape id="Picture 324" o:spid="_x0000_s1069" type="#_x0000_t75" style="position:absolute;top:3681;width:62674;height:37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">
                  <v:imagedata r:id="rId34" o:title=""/>
                </v:shape>
                <v:shape id="Shape 615" o:spid="_x0000_s1070" style="position:absolute;top:3681;width:62674;height:37522;visibility:visible;mso-wrap-style:square;v-text-anchor:top" coordsize="6267450,3752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" path="m,3752215r6267450,l6267450,,,,,3752215xe" filled="f" strokecolor="#00aff0" strokeweight="1pt">
                  <v:stroke miterlimit="83231f" joinstyle="miter"/>
                  <v:path arrowok="t" textboxrect="0,0,6267450,3752215"/>
                </v:shape>
                <w10:anchorlock/>
              </v:group>
            </w:pict>
          </mc:Fallback>
        </mc:AlternateContent>
      </w:r>
    </w:p>
    <w:p w14:paraId="54B02B95" w14:textId="31CB6960" w:rsidR="00073900" w:rsidRPr="00073900" w:rsidRDefault="00073900" w:rsidP="00073900">
      <w:pPr>
        <w:pStyle w:val="Caption"/>
        <w:jc w:val="center"/>
        <w:rPr>
          <w:bCs w:val="0"/>
        </w:rPr>
      </w:pPr>
      <w:r w:rsidRPr="00073900">
        <w:rPr>
          <w:bCs w:val="0"/>
        </w:rPr>
        <w:t>Port selection</w:t>
      </w:r>
    </w:p>
    <w:p w14:paraId="543F062D" w14:textId="3EB761E1" w:rsidR="00073900" w:rsidRDefault="00073900" w:rsidP="00073900">
      <w:pPr>
        <w:pStyle w:val="Heading2"/>
      </w:pPr>
      <w:bookmarkStart w:id="57" w:name="_Toc77273434"/>
      <w:r>
        <w:t>Add Topology:</w:t>
      </w:r>
      <w:bookmarkEnd w:id="57"/>
    </w:p>
    <w:p w14:paraId="1E997151" w14:textId="63C6AFCA" w:rsidR="00073900" w:rsidRDefault="00073900" w:rsidP="00073900">
      <w:r>
        <w:t xml:space="preserve">An </w:t>
      </w:r>
      <w:proofErr w:type="spellStart"/>
      <w:r>
        <w:t>IxNetwork</w:t>
      </w:r>
      <w:proofErr w:type="spellEnd"/>
      <w:r>
        <w:t xml:space="preserve"> instance supports one Scenario, which can contain multiple topologies. Each Topology is a collection of one or more test ports. Each Topology is bound to a virtual port and that virtual port, in turn, binds the physical port.</w:t>
      </w:r>
    </w:p>
    <w:p w14:paraId="5852C3FB" w14:textId="330A5D1A" w:rsidR="00F66F72" w:rsidRDefault="00F66F72" w:rsidP="00073900">
      <w:r>
        <w:rPr>
          <w:noProof/>
        </w:rPr>
        <mc:AlternateContent>
          <mc:Choice Requires="wpg">
            <w:drawing>
              <wp:inline distT="0" distB="0" distL="0" distR="0" wp14:anchorId="2FA28F41" wp14:editId="6659512A">
                <wp:extent cx="5836920" cy="2378442"/>
                <wp:effectExtent l="0" t="0" r="11430" b="0"/>
                <wp:docPr id="25568" name="Group 25568"/>
                <wp:cNvGraphicFramePr/>
                <a:graphic xmlns:a="http://schemas.openxmlformats.org/drawingml/2006/main">
                  <a:graphicData uri="http://schemas.microsoft.com/office/word/2010/wordprocessingGroup">
                    <wpg:wgp>
                      <wpg:cNvGrpSpPr/>
                      <wpg:grpSpPr>
                        <a:xfrm>
                          <a:off x="0" y="0"/>
                          <a:ext cx="5836920" cy="2378442"/>
                          <a:chOff x="0" y="0"/>
                          <a:chExt cx="6315139" cy="2427667"/>
                        </a:xfrm>
                      </wpg:grpSpPr>
                      <wps:wsp>
                        <wps:cNvPr id="650" name="Rectangle 650"/>
                        <wps:cNvSpPr/>
                        <wps:spPr>
                          <a:xfrm>
                            <a:off x="0" y="0"/>
                            <a:ext cx="42144" cy="189937"/>
                          </a:xfrm>
                          <a:prstGeom prst="rect">
                            <a:avLst/>
                          </a:prstGeom>
                          <a:ln>
                            <a:noFill/>
                          </a:ln>
                        </wps:spPr>
                        <wps:txbx>
                          <w:txbxContent>
                            <w:p w14:paraId="495DF58F" w14:textId="77777777" w:rsidR="00B520C2" w:rsidRDefault="00B520C2" w:rsidP="00F66F72">
                              <w:r>
                                <w:t xml:space="preserve"> </w:t>
                              </w:r>
                            </w:p>
                          </w:txbxContent>
                        </wps:txbx>
                        <wps:bodyPr horzOverflow="overflow" vert="horz" lIns="0" tIns="0" rIns="0" bIns="0" rtlCol="0">
                          <a:noAutofit/>
                        </wps:bodyPr>
                      </wps:wsp>
                      <wps:wsp>
                        <wps:cNvPr id="651" name="Rectangle 651"/>
                        <wps:cNvSpPr/>
                        <wps:spPr>
                          <a:xfrm>
                            <a:off x="6283452" y="284988"/>
                            <a:ext cx="42144" cy="189937"/>
                          </a:xfrm>
                          <a:prstGeom prst="rect">
                            <a:avLst/>
                          </a:prstGeom>
                          <a:ln>
                            <a:noFill/>
                          </a:ln>
                        </wps:spPr>
                        <wps:txbx>
                          <w:txbxContent>
                            <w:p w14:paraId="4FD80A2D" w14:textId="77777777" w:rsidR="00B520C2" w:rsidRDefault="00B520C2" w:rsidP="00F66F72">
                              <w:r>
                                <w:t xml:space="preserve"> </w:t>
                              </w:r>
                            </w:p>
                          </w:txbxContent>
                        </wps:txbx>
                        <wps:bodyPr horzOverflow="overflow" vert="horz" lIns="0" tIns="0" rIns="0" bIns="0" rtlCol="0">
                          <a:noAutofit/>
                        </wps:bodyPr>
                      </wps:wsp>
                      <wps:wsp>
                        <wps:cNvPr id="652" name="Rectangle 652"/>
                        <wps:cNvSpPr/>
                        <wps:spPr>
                          <a:xfrm>
                            <a:off x="6283452" y="569976"/>
                            <a:ext cx="42144" cy="189937"/>
                          </a:xfrm>
                          <a:prstGeom prst="rect">
                            <a:avLst/>
                          </a:prstGeom>
                          <a:ln>
                            <a:noFill/>
                          </a:ln>
                        </wps:spPr>
                        <wps:txbx>
                          <w:txbxContent>
                            <w:p w14:paraId="0111861D" w14:textId="77777777" w:rsidR="00B520C2" w:rsidRDefault="00B520C2" w:rsidP="00F66F72">
                              <w:r>
                                <w:t xml:space="preserve"> </w:t>
                              </w:r>
                            </w:p>
                          </w:txbxContent>
                        </wps:txbx>
                        <wps:bodyPr horzOverflow="overflow" vert="horz" lIns="0" tIns="0" rIns="0" bIns="0" rtlCol="0">
                          <a:noAutofit/>
                        </wps:bodyPr>
                      </wps:wsp>
                      <wps:wsp>
                        <wps:cNvPr id="653" name="Rectangle 653"/>
                        <wps:cNvSpPr/>
                        <wps:spPr>
                          <a:xfrm>
                            <a:off x="6283452" y="856488"/>
                            <a:ext cx="42144" cy="189937"/>
                          </a:xfrm>
                          <a:prstGeom prst="rect">
                            <a:avLst/>
                          </a:prstGeom>
                          <a:ln>
                            <a:noFill/>
                          </a:ln>
                        </wps:spPr>
                        <wps:txbx>
                          <w:txbxContent>
                            <w:p w14:paraId="35FF3610" w14:textId="77777777" w:rsidR="00B520C2" w:rsidRDefault="00B520C2" w:rsidP="00F66F72">
                              <w:r>
                                <w:t xml:space="preserve"> </w:t>
                              </w:r>
                            </w:p>
                          </w:txbxContent>
                        </wps:txbx>
                        <wps:bodyPr horzOverflow="overflow" vert="horz" lIns="0" tIns="0" rIns="0" bIns="0" rtlCol="0">
                          <a:noAutofit/>
                        </wps:bodyPr>
                      </wps:wsp>
                      <wps:wsp>
                        <wps:cNvPr id="654" name="Rectangle 654"/>
                        <wps:cNvSpPr/>
                        <wps:spPr>
                          <a:xfrm>
                            <a:off x="6283452" y="1141857"/>
                            <a:ext cx="42144" cy="189937"/>
                          </a:xfrm>
                          <a:prstGeom prst="rect">
                            <a:avLst/>
                          </a:prstGeom>
                          <a:ln>
                            <a:noFill/>
                          </a:ln>
                        </wps:spPr>
                        <wps:txbx>
                          <w:txbxContent>
                            <w:p w14:paraId="492BA0C6" w14:textId="77777777" w:rsidR="00B520C2" w:rsidRDefault="00B520C2" w:rsidP="00F66F72">
                              <w:r>
                                <w:t xml:space="preserve"> </w:t>
                              </w:r>
                            </w:p>
                          </w:txbxContent>
                        </wps:txbx>
                        <wps:bodyPr horzOverflow="overflow" vert="horz" lIns="0" tIns="0" rIns="0" bIns="0" rtlCol="0">
                          <a:noAutofit/>
                        </wps:bodyPr>
                      </wps:wsp>
                      <wps:wsp>
                        <wps:cNvPr id="655" name="Rectangle 655"/>
                        <wps:cNvSpPr/>
                        <wps:spPr>
                          <a:xfrm>
                            <a:off x="0" y="1428369"/>
                            <a:ext cx="42144" cy="189937"/>
                          </a:xfrm>
                          <a:prstGeom prst="rect">
                            <a:avLst/>
                          </a:prstGeom>
                          <a:ln>
                            <a:noFill/>
                          </a:ln>
                        </wps:spPr>
                        <wps:txbx>
                          <w:txbxContent>
                            <w:p w14:paraId="54506A7E" w14:textId="77777777" w:rsidR="00B520C2" w:rsidRDefault="00B520C2" w:rsidP="00F66F72">
                              <w:r>
                                <w:t xml:space="preserve"> </w:t>
                              </w:r>
                            </w:p>
                          </w:txbxContent>
                        </wps:txbx>
                        <wps:bodyPr horzOverflow="overflow" vert="horz" lIns="0" tIns="0" rIns="0" bIns="0" rtlCol="0">
                          <a:noAutofit/>
                        </wps:bodyPr>
                      </wps:wsp>
                      <wps:wsp>
                        <wps:cNvPr id="656" name="Rectangle 656"/>
                        <wps:cNvSpPr/>
                        <wps:spPr>
                          <a:xfrm>
                            <a:off x="0" y="1713357"/>
                            <a:ext cx="42144" cy="189937"/>
                          </a:xfrm>
                          <a:prstGeom prst="rect">
                            <a:avLst/>
                          </a:prstGeom>
                          <a:ln>
                            <a:noFill/>
                          </a:ln>
                        </wps:spPr>
                        <wps:txbx>
                          <w:txbxContent>
                            <w:p w14:paraId="54706F15" w14:textId="77777777" w:rsidR="00B520C2" w:rsidRDefault="00B520C2" w:rsidP="00F66F72">
                              <w:r>
                                <w:t xml:space="preserve"> </w:t>
                              </w:r>
                            </w:p>
                          </w:txbxContent>
                        </wps:txbx>
                        <wps:bodyPr horzOverflow="overflow" vert="horz" lIns="0" tIns="0" rIns="0" bIns="0" rtlCol="0">
                          <a:noAutofit/>
                        </wps:bodyPr>
                      </wps:wsp>
                      <wps:wsp>
                        <wps:cNvPr id="657" name="Rectangle 657"/>
                        <wps:cNvSpPr/>
                        <wps:spPr>
                          <a:xfrm>
                            <a:off x="0" y="1999869"/>
                            <a:ext cx="42144" cy="189937"/>
                          </a:xfrm>
                          <a:prstGeom prst="rect">
                            <a:avLst/>
                          </a:prstGeom>
                          <a:ln>
                            <a:noFill/>
                          </a:ln>
                        </wps:spPr>
                        <wps:txbx>
                          <w:txbxContent>
                            <w:p w14:paraId="71FF34DD" w14:textId="77777777" w:rsidR="00B520C2" w:rsidRDefault="00B520C2" w:rsidP="00F66F72">
                              <w:r>
                                <w:t xml:space="preserve"> </w:t>
                              </w:r>
                            </w:p>
                          </w:txbxContent>
                        </wps:txbx>
                        <wps:bodyPr horzOverflow="overflow" vert="horz" lIns="0" tIns="0" rIns="0" bIns="0" rtlCol="0">
                          <a:noAutofit/>
                        </wps:bodyPr>
                      </wps:wsp>
                      <wps:wsp>
                        <wps:cNvPr id="658" name="Rectangle 658"/>
                        <wps:cNvSpPr/>
                        <wps:spPr>
                          <a:xfrm>
                            <a:off x="0" y="2284858"/>
                            <a:ext cx="42144" cy="189937"/>
                          </a:xfrm>
                          <a:prstGeom prst="rect">
                            <a:avLst/>
                          </a:prstGeom>
                          <a:ln>
                            <a:noFill/>
                          </a:ln>
                        </wps:spPr>
                        <wps:txbx>
                          <w:txbxContent>
                            <w:p w14:paraId="06B9EDF5" w14:textId="77777777" w:rsidR="00B520C2" w:rsidRDefault="00B520C2" w:rsidP="00F66F72">
                              <w:r>
                                <w:t xml:space="preserve"> </w:t>
                              </w:r>
                            </w:p>
                          </w:txbxContent>
                        </wps:txbx>
                        <wps:bodyPr horzOverflow="overflow" vert="horz" lIns="0" tIns="0" rIns="0" bIns="0" rtlCol="0">
                          <a:noAutofit/>
                        </wps:bodyPr>
                      </wps:wsp>
                      <pic:pic xmlns:pic="http://schemas.openxmlformats.org/drawingml/2006/picture">
                        <pic:nvPicPr>
                          <pic:cNvPr id="680" name="Picture 680"/>
                          <pic:cNvPicPr/>
                        </pic:nvPicPr>
                        <pic:blipFill>
                          <a:blip r:embed="rId35"/>
                          <a:stretch>
                            <a:fillRect/>
                          </a:stretch>
                        </pic:blipFill>
                        <pic:spPr>
                          <a:xfrm>
                            <a:off x="15240" y="71501"/>
                            <a:ext cx="6248400" cy="2095500"/>
                          </a:xfrm>
                          <a:prstGeom prst="rect">
                            <a:avLst/>
                          </a:prstGeom>
                        </pic:spPr>
                      </pic:pic>
                      <wps:wsp>
                        <wps:cNvPr id="681" name="Shape 681"/>
                        <wps:cNvSpPr/>
                        <wps:spPr>
                          <a:xfrm>
                            <a:off x="15240" y="71501"/>
                            <a:ext cx="6248400" cy="2095500"/>
                          </a:xfrm>
                          <a:custGeom>
                            <a:avLst/>
                            <a:gdLst/>
                            <a:ahLst/>
                            <a:cxnLst/>
                            <a:rect l="0" t="0" r="0" b="0"/>
                            <a:pathLst>
                              <a:path w="6248400" h="2095500">
                                <a:moveTo>
                                  <a:pt x="0" y="2095500"/>
                                </a:moveTo>
                                <a:lnTo>
                                  <a:pt x="6248400" y="2095500"/>
                                </a:lnTo>
                                <a:lnTo>
                                  <a:pt x="6248400" y="0"/>
                                </a:lnTo>
                                <a:lnTo>
                                  <a:pt x="0" y="0"/>
                                </a:lnTo>
                                <a:close/>
                              </a:path>
                            </a:pathLst>
                          </a:custGeom>
                          <a:ln w="12700" cap="flat">
                            <a:miter lim="127000"/>
                          </a:ln>
                        </wps:spPr>
                        <wps:style>
                          <a:lnRef idx="1">
                            <a:srgbClr val="00B0F0"/>
                          </a:lnRef>
                          <a:fillRef idx="0">
                            <a:srgbClr val="000000">
                              <a:alpha val="0"/>
                            </a:srgbClr>
                          </a:fillRef>
                          <a:effectRef idx="0">
                            <a:scrgbClr r="0" g="0" b="0"/>
                          </a:effectRef>
                          <a:fontRef idx="none"/>
                        </wps:style>
                        <wps:bodyPr/>
                      </wps:wsp>
                    </wpg:wgp>
                  </a:graphicData>
                </a:graphic>
              </wp:inline>
            </w:drawing>
          </mc:Choice>
          <mc:Fallback>
            <w:pict>
              <v:group w14:anchorId="2FA28F41" id="Group 25568" o:spid="_x0000_s1071" style="width:459.6pt;height:187.3pt;mso-position-horizontal-relative:char;mso-position-vertical-relative:line" coordsize="63151,242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">
                <v:rect id="Rectangle 650" o:spid="_x0000_s1072" style="position:absolute;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" filled="f" stroked="f">
                  <v:textbox inset="0,0,0,0">
                    <w:txbxContent>
                      <w:p w14:paraId="495DF58F" w14:textId="77777777" w:rsidR="00B520C2" w:rsidRDefault="00B520C2" w:rsidP="00F66F72">
                        <w:r>
                          <w:t xml:space="preserve"> </w:t>
                        </w:r>
                      </w:p>
                    </w:txbxContent>
                  </v:textbox>
                </v:rect>
                <v:rect id="Rectangle 651" o:spid="_x0000_s1073" style="position:absolute;left:62834;top:284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" filled="f" stroked="f">
                  <v:textbox inset="0,0,0,0">
                    <w:txbxContent>
                      <w:p w14:paraId="4FD80A2D" w14:textId="77777777" w:rsidR="00B520C2" w:rsidRDefault="00B520C2" w:rsidP="00F66F72">
                        <w:r>
                          <w:t xml:space="preserve"> </w:t>
                        </w:r>
                      </w:p>
                    </w:txbxContent>
                  </v:textbox>
                </v:rect>
                <v:rect id="Rectangle 652" o:spid="_x0000_s1074" style="position:absolute;left:62834;top:569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DXe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4bwOROOgFz8AgAA//8DAFBLAQItABQABgAIAAAAIQDb4fbL7gAAAIUBAAATAAAAAAAAAAAA&#10;AAAAAAAAAABbQ29udGVudF9UeXBlc10ueG1sUEsBAi0AFAAGAAgAAAAhAFr0LFu/AAAAFQEAAAsA&#10;AAAAAAAAAAAAAAAAHwEAAF9yZWxzLy5yZWxzUEsBAi0AFAAGAAgAAAAhAIO8Nd7EAAAA3AAAAA8A&#10;AAAAAAAAAAAAAAAABwIAAGRycy9kb3ducmV2LnhtbFBLBQYAAAAAAwADALcAAAD4AgAAAAA=&#10;" filled="f" stroked="f">
                  <v:textbox inset="0,0,0,0">
                    <w:txbxContent>
                      <w:p w14:paraId="0111861D" w14:textId="77777777" w:rsidR="00B520C2" w:rsidRDefault="00B520C2" w:rsidP="00F66F72">
                        <w:r>
                          <w:t xml:space="preserve"> </w:t>
                        </w:r>
                      </w:p>
                    </w:txbxContent>
                  </v:textbox>
                </v:rect>
                <v:rect id="Rectangle 653" o:spid="_x0000_s1075" style="position:absolute;left:62834;top:856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JBF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4g/3uF6JhwBOb8AAAD//wMAUEsBAi0AFAAGAAgAAAAhANvh9svuAAAAhQEAABMAAAAAAAAA&#10;AAAAAAAAAAAAAFtDb250ZW50X1R5cGVzXS54bWxQSwECLQAUAAYACAAAACEAWvQsW78AAAAVAQAA&#10;CwAAAAAAAAAAAAAAAAAfAQAAX3JlbHMvLnJlbHNQSwECLQAUAAYACAAAACEA7PCQRcYAAADcAAAA&#10;DwAAAAAAAAAAAAAAAAAHAgAAZHJzL2Rvd25yZXYueG1sUEsFBgAAAAADAAMAtwAAAPoCAAAAAA==&#10;" filled="f" stroked="f">
                  <v:textbox inset="0,0,0,0">
                    <w:txbxContent>
                      <w:p w14:paraId="35FF3610" w14:textId="77777777" w:rsidR="00B520C2" w:rsidRDefault="00B520C2" w:rsidP="00F66F72">
                        <w:r>
                          <w:t xml:space="preserve"> </w:t>
                        </w:r>
                      </w:p>
                    </w:txbxContent>
                  </v:textbox>
                </v:rect>
                <v:rect id="Rectangle 654" o:spid="_x0000_s1076" style="position:absolute;left:62834;top:1141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Qgx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4g/3uF6JhwBOb8AAAD//wMAUEsBAi0AFAAGAAgAAAAhANvh9svuAAAAhQEAABMAAAAAAAAA&#10;AAAAAAAAAAAAAFtDb250ZW50X1R5cGVzXS54bWxQSwECLQAUAAYACAAAACEAWvQsW78AAAAVAQAA&#10;CwAAAAAAAAAAAAAAAAAfAQAAX3JlbHMvLnJlbHNQSwECLQAUAAYACAAAACEAYxkIMcYAAADcAAAA&#10;DwAAAAAAAAAAAAAAAAAHAgAAZHJzL2Rvd25yZXYueG1sUEsFBgAAAAADAAMAtwAAAPoCAAAAAA==&#10;" filled="f" stroked="f">
                  <v:textbox inset="0,0,0,0">
                    <w:txbxContent>
                      <w:p w14:paraId="492BA0C6" w14:textId="77777777" w:rsidR="00B520C2" w:rsidRDefault="00B520C2" w:rsidP="00F66F72">
                        <w:r>
                          <w:t xml:space="preserve"> </w:t>
                        </w:r>
                      </w:p>
                    </w:txbxContent>
                  </v:textbox>
                </v:rect>
                <v:rect id="Rectangle 655" o:spid="_x0000_s1077" style="position:absolute;top:1428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" filled="f" stroked="f">
                  <v:textbox inset="0,0,0,0">
                    <w:txbxContent>
                      <w:p w14:paraId="54506A7E" w14:textId="77777777" w:rsidR="00B520C2" w:rsidRDefault="00B520C2" w:rsidP="00F66F72">
                        <w:r>
                          <w:t xml:space="preserve"> </w:t>
                        </w:r>
                      </w:p>
                    </w:txbxContent>
                  </v:textbox>
                </v:rect>
                <v:rect id="Rectangle 656" o:spid="_x0000_s1078" style="position:absolute;top:1713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" filled="f" stroked="f">
                  <v:textbox inset="0,0,0,0">
                    <w:txbxContent>
                      <w:p w14:paraId="54706F15" w14:textId="77777777" w:rsidR="00B520C2" w:rsidRDefault="00B520C2" w:rsidP="00F66F72">
                        <w:r>
                          <w:t xml:space="preserve"> </w:t>
                        </w:r>
                      </w:p>
                    </w:txbxContent>
                  </v:textbox>
                </v:rect>
                <v:rect id="Rectangle 657" o:spid="_x0000_s1079" style="position:absolute;top:1999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" filled="f" stroked="f">
                  <v:textbox inset="0,0,0,0">
                    <w:txbxContent>
                      <w:p w14:paraId="71FF34DD" w14:textId="77777777" w:rsidR="00B520C2" w:rsidRDefault="00B520C2" w:rsidP="00F66F72">
                        <w:r>
                          <w:t xml:space="preserve"> </w:t>
                        </w:r>
                      </w:p>
                    </w:txbxContent>
                  </v:textbox>
                </v:rect>
                <v:rect id="Rectangle 658" o:spid="_x0000_s1080" style="position:absolute;top:2284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" filled="f" stroked="f">
                  <v:textbox inset="0,0,0,0">
                    <w:txbxContent>
                      <w:p w14:paraId="06B9EDF5" w14:textId="77777777" w:rsidR="00B520C2" w:rsidRDefault="00B520C2" w:rsidP="00F66F72">
                        <w:r>
                          <w:t xml:space="preserve"> </w:t>
                        </w:r>
                      </w:p>
                    </w:txbxContent>
                  </v:textbox>
                </v:rect>
                <v:shape id="Picture 680" o:spid="_x0000_s1081" type="#_x0000_t75" style="position:absolute;left:152;top:715;width:62484;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">
                  <v:imagedata r:id="rId36" o:title=""/>
                </v:shape>
                <v:shape id="Shape 681" o:spid="_x0000_s1082" style="position:absolute;left:152;top:715;width:62484;height:20955;visibility:visible;mso-wrap-style:square;v-text-anchor:top" coordsize="6248400,2095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" path="m,2095500r6248400,l6248400,,,,,2095500xe" filled="f" strokecolor="#00aff0" strokeweight="1pt">
                  <v:stroke miterlimit="83231f" joinstyle="miter"/>
                  <v:path arrowok="t" textboxrect="0,0,6248400,2095500"/>
                </v:shape>
                <w10:anchorlock/>
              </v:group>
            </w:pict>
          </mc:Fallback>
        </mc:AlternateContent>
      </w:r>
    </w:p>
    <w:p w14:paraId="5FB626FA" w14:textId="6F0AA7D4" w:rsidR="004B26CE" w:rsidRDefault="00F66F72" w:rsidP="00F66F72">
      <w:pPr>
        <w:pStyle w:val="Caption"/>
        <w:jc w:val="center"/>
      </w:pPr>
      <w:r w:rsidRPr="00F66F72">
        <w:t>Adding New Topology</w:t>
      </w:r>
    </w:p>
    <w:p w14:paraId="5C6F17CD" w14:textId="77F612CE" w:rsidR="000D0D2C" w:rsidRDefault="000D0D2C" w:rsidP="000D0D2C">
      <w:r>
        <w:rPr>
          <w:noProof/>
        </w:rPr>
        <w:lastRenderedPageBreak/>
        <mc:AlternateContent>
          <mc:Choice Requires="wpg">
            <w:drawing>
              <wp:inline distT="0" distB="0" distL="0" distR="0" wp14:anchorId="5B73EFA6" wp14:editId="0B8B9493">
                <wp:extent cx="5836920" cy="4787912"/>
                <wp:effectExtent l="0" t="0" r="11430" b="31750"/>
                <wp:docPr id="25569" name="Group 25569"/>
                <wp:cNvGraphicFramePr/>
                <a:graphic xmlns:a="http://schemas.openxmlformats.org/drawingml/2006/main">
                  <a:graphicData uri="http://schemas.microsoft.com/office/word/2010/wordprocessingGroup">
                    <wpg:wgp>
                      <wpg:cNvGrpSpPr/>
                      <wpg:grpSpPr>
                        <a:xfrm>
                          <a:off x="0" y="0"/>
                          <a:ext cx="5836920" cy="4787912"/>
                          <a:chOff x="0" y="0"/>
                          <a:chExt cx="6257926" cy="4443665"/>
                        </a:xfrm>
                      </wpg:grpSpPr>
                      <wps:wsp>
                        <wps:cNvPr id="659" name="Rectangle 659"/>
                        <wps:cNvSpPr/>
                        <wps:spPr>
                          <a:xfrm>
                            <a:off x="0" y="14732"/>
                            <a:ext cx="42144" cy="189937"/>
                          </a:xfrm>
                          <a:prstGeom prst="rect">
                            <a:avLst/>
                          </a:prstGeom>
                          <a:ln>
                            <a:noFill/>
                          </a:ln>
                        </wps:spPr>
                        <wps:txbx>
                          <w:txbxContent>
                            <w:p w14:paraId="268EA783" w14:textId="77777777" w:rsidR="00B520C2" w:rsidRDefault="00B520C2" w:rsidP="000D0D2C">
                              <w:r>
                                <w:t xml:space="preserve"> </w:t>
                              </w:r>
                            </w:p>
                          </w:txbxContent>
                        </wps:txbx>
                        <wps:bodyPr horzOverflow="overflow" vert="horz" lIns="0" tIns="0" rIns="0" bIns="0" rtlCol="0">
                          <a:noAutofit/>
                        </wps:bodyPr>
                      </wps:wsp>
                      <wps:wsp>
                        <wps:cNvPr id="660" name="Rectangle 660"/>
                        <wps:cNvSpPr/>
                        <wps:spPr>
                          <a:xfrm>
                            <a:off x="0" y="301244"/>
                            <a:ext cx="42144" cy="189937"/>
                          </a:xfrm>
                          <a:prstGeom prst="rect">
                            <a:avLst/>
                          </a:prstGeom>
                          <a:ln>
                            <a:noFill/>
                          </a:ln>
                        </wps:spPr>
                        <wps:txbx>
                          <w:txbxContent>
                            <w:p w14:paraId="7835FE9B" w14:textId="77777777" w:rsidR="00B520C2" w:rsidRDefault="00B520C2" w:rsidP="000D0D2C">
                              <w:r>
                                <w:t xml:space="preserve"> </w:t>
                              </w:r>
                            </w:p>
                          </w:txbxContent>
                        </wps:txbx>
                        <wps:bodyPr horzOverflow="overflow" vert="horz" lIns="0" tIns="0" rIns="0" bIns="0" rtlCol="0">
                          <a:noAutofit/>
                        </wps:bodyPr>
                      </wps:wsp>
                      <wps:wsp>
                        <wps:cNvPr id="661" name="Rectangle 661"/>
                        <wps:cNvSpPr/>
                        <wps:spPr>
                          <a:xfrm>
                            <a:off x="0" y="586486"/>
                            <a:ext cx="42144" cy="189937"/>
                          </a:xfrm>
                          <a:prstGeom prst="rect">
                            <a:avLst/>
                          </a:prstGeom>
                          <a:ln>
                            <a:noFill/>
                          </a:ln>
                        </wps:spPr>
                        <wps:txbx>
                          <w:txbxContent>
                            <w:p w14:paraId="15B3B73D" w14:textId="77777777" w:rsidR="00B520C2" w:rsidRDefault="00B520C2" w:rsidP="000D0D2C">
                              <w:r>
                                <w:t xml:space="preserve"> </w:t>
                              </w:r>
                            </w:p>
                          </w:txbxContent>
                        </wps:txbx>
                        <wps:bodyPr horzOverflow="overflow" vert="horz" lIns="0" tIns="0" rIns="0" bIns="0" rtlCol="0">
                          <a:noAutofit/>
                        </wps:bodyPr>
                      </wps:wsp>
                      <wps:wsp>
                        <wps:cNvPr id="662" name="Rectangle 662"/>
                        <wps:cNvSpPr/>
                        <wps:spPr>
                          <a:xfrm>
                            <a:off x="0" y="872998"/>
                            <a:ext cx="42144" cy="189937"/>
                          </a:xfrm>
                          <a:prstGeom prst="rect">
                            <a:avLst/>
                          </a:prstGeom>
                          <a:ln>
                            <a:noFill/>
                          </a:ln>
                        </wps:spPr>
                        <wps:txbx>
                          <w:txbxContent>
                            <w:p w14:paraId="71D221C5" w14:textId="77777777" w:rsidR="00B520C2" w:rsidRDefault="00B520C2" w:rsidP="000D0D2C">
                              <w:r>
                                <w:t xml:space="preserve"> </w:t>
                              </w:r>
                            </w:p>
                          </w:txbxContent>
                        </wps:txbx>
                        <wps:bodyPr horzOverflow="overflow" vert="horz" lIns="0" tIns="0" rIns="0" bIns="0" rtlCol="0">
                          <a:noAutofit/>
                        </wps:bodyPr>
                      </wps:wsp>
                      <wps:wsp>
                        <wps:cNvPr id="663" name="Rectangle 663"/>
                        <wps:cNvSpPr/>
                        <wps:spPr>
                          <a:xfrm>
                            <a:off x="0" y="1157986"/>
                            <a:ext cx="42144" cy="189937"/>
                          </a:xfrm>
                          <a:prstGeom prst="rect">
                            <a:avLst/>
                          </a:prstGeom>
                          <a:ln>
                            <a:noFill/>
                          </a:ln>
                        </wps:spPr>
                        <wps:txbx>
                          <w:txbxContent>
                            <w:p w14:paraId="69296BEF" w14:textId="77777777" w:rsidR="00B520C2" w:rsidRDefault="00B520C2" w:rsidP="000D0D2C">
                              <w:r>
                                <w:t xml:space="preserve"> </w:t>
                              </w:r>
                            </w:p>
                          </w:txbxContent>
                        </wps:txbx>
                        <wps:bodyPr horzOverflow="overflow" vert="horz" lIns="0" tIns="0" rIns="0" bIns="0" rtlCol="0">
                          <a:noAutofit/>
                        </wps:bodyPr>
                      </wps:wsp>
                      <wps:wsp>
                        <wps:cNvPr id="664" name="Rectangle 664"/>
                        <wps:cNvSpPr/>
                        <wps:spPr>
                          <a:xfrm>
                            <a:off x="0" y="1444498"/>
                            <a:ext cx="42144" cy="189937"/>
                          </a:xfrm>
                          <a:prstGeom prst="rect">
                            <a:avLst/>
                          </a:prstGeom>
                          <a:ln>
                            <a:noFill/>
                          </a:ln>
                        </wps:spPr>
                        <wps:txbx>
                          <w:txbxContent>
                            <w:p w14:paraId="32EF89C3" w14:textId="77777777" w:rsidR="00B520C2" w:rsidRDefault="00B520C2" w:rsidP="000D0D2C">
                              <w:r>
                                <w:t xml:space="preserve"> </w:t>
                              </w:r>
                            </w:p>
                          </w:txbxContent>
                        </wps:txbx>
                        <wps:bodyPr horzOverflow="overflow" vert="horz" lIns="0" tIns="0" rIns="0" bIns="0" rtlCol="0">
                          <a:noAutofit/>
                        </wps:bodyPr>
                      </wps:wsp>
                      <wps:wsp>
                        <wps:cNvPr id="665" name="Rectangle 665"/>
                        <wps:cNvSpPr/>
                        <wps:spPr>
                          <a:xfrm>
                            <a:off x="0" y="1729487"/>
                            <a:ext cx="42144" cy="189936"/>
                          </a:xfrm>
                          <a:prstGeom prst="rect">
                            <a:avLst/>
                          </a:prstGeom>
                          <a:ln>
                            <a:noFill/>
                          </a:ln>
                        </wps:spPr>
                        <wps:txbx>
                          <w:txbxContent>
                            <w:p w14:paraId="4495486B" w14:textId="77777777" w:rsidR="00B520C2" w:rsidRDefault="00B520C2" w:rsidP="000D0D2C">
                              <w:r>
                                <w:t xml:space="preserve"> </w:t>
                              </w:r>
                            </w:p>
                          </w:txbxContent>
                        </wps:txbx>
                        <wps:bodyPr horzOverflow="overflow" vert="horz" lIns="0" tIns="0" rIns="0" bIns="0" rtlCol="0">
                          <a:noAutofit/>
                        </wps:bodyPr>
                      </wps:wsp>
                      <wps:wsp>
                        <wps:cNvPr id="666" name="Rectangle 666"/>
                        <wps:cNvSpPr/>
                        <wps:spPr>
                          <a:xfrm>
                            <a:off x="0" y="2014474"/>
                            <a:ext cx="42144" cy="189937"/>
                          </a:xfrm>
                          <a:prstGeom prst="rect">
                            <a:avLst/>
                          </a:prstGeom>
                          <a:ln>
                            <a:noFill/>
                          </a:ln>
                        </wps:spPr>
                        <wps:txbx>
                          <w:txbxContent>
                            <w:p w14:paraId="0602B49F" w14:textId="77777777" w:rsidR="00B520C2" w:rsidRDefault="00B520C2" w:rsidP="000D0D2C">
                              <w:r>
                                <w:t xml:space="preserve"> </w:t>
                              </w:r>
                            </w:p>
                          </w:txbxContent>
                        </wps:txbx>
                        <wps:bodyPr horzOverflow="overflow" vert="horz" lIns="0" tIns="0" rIns="0" bIns="0" rtlCol="0">
                          <a:noAutofit/>
                        </wps:bodyPr>
                      </wps:wsp>
                      <wps:wsp>
                        <wps:cNvPr id="667" name="Rectangle 667"/>
                        <wps:cNvSpPr/>
                        <wps:spPr>
                          <a:xfrm>
                            <a:off x="0" y="2300987"/>
                            <a:ext cx="42144" cy="189936"/>
                          </a:xfrm>
                          <a:prstGeom prst="rect">
                            <a:avLst/>
                          </a:prstGeom>
                          <a:ln>
                            <a:noFill/>
                          </a:ln>
                        </wps:spPr>
                        <wps:txbx>
                          <w:txbxContent>
                            <w:p w14:paraId="64A22943" w14:textId="77777777" w:rsidR="00B520C2" w:rsidRDefault="00B520C2" w:rsidP="000D0D2C">
                              <w:r>
                                <w:t xml:space="preserve"> </w:t>
                              </w:r>
                            </w:p>
                          </w:txbxContent>
                        </wps:txbx>
                        <wps:bodyPr horzOverflow="overflow" vert="horz" lIns="0" tIns="0" rIns="0" bIns="0" rtlCol="0">
                          <a:noAutofit/>
                        </wps:bodyPr>
                      </wps:wsp>
                      <wps:wsp>
                        <wps:cNvPr id="668" name="Rectangle 668"/>
                        <wps:cNvSpPr/>
                        <wps:spPr>
                          <a:xfrm>
                            <a:off x="0" y="2585974"/>
                            <a:ext cx="42144" cy="189937"/>
                          </a:xfrm>
                          <a:prstGeom prst="rect">
                            <a:avLst/>
                          </a:prstGeom>
                          <a:ln>
                            <a:noFill/>
                          </a:ln>
                        </wps:spPr>
                        <wps:txbx>
                          <w:txbxContent>
                            <w:p w14:paraId="3059FBC1" w14:textId="77777777" w:rsidR="00B520C2" w:rsidRDefault="00B520C2" w:rsidP="000D0D2C">
                              <w:r>
                                <w:t xml:space="preserve"> </w:t>
                              </w:r>
                            </w:p>
                          </w:txbxContent>
                        </wps:txbx>
                        <wps:bodyPr horzOverflow="overflow" vert="horz" lIns="0" tIns="0" rIns="0" bIns="0" rtlCol="0">
                          <a:noAutofit/>
                        </wps:bodyPr>
                      </wps:wsp>
                      <wps:wsp>
                        <wps:cNvPr id="669" name="Rectangle 669"/>
                        <wps:cNvSpPr/>
                        <wps:spPr>
                          <a:xfrm>
                            <a:off x="0" y="2872867"/>
                            <a:ext cx="42144" cy="189936"/>
                          </a:xfrm>
                          <a:prstGeom prst="rect">
                            <a:avLst/>
                          </a:prstGeom>
                          <a:ln>
                            <a:noFill/>
                          </a:ln>
                        </wps:spPr>
                        <wps:txbx>
                          <w:txbxContent>
                            <w:p w14:paraId="575A3D42" w14:textId="77777777" w:rsidR="00B520C2" w:rsidRDefault="00B520C2" w:rsidP="000D0D2C">
                              <w:r>
                                <w:t xml:space="preserve"> </w:t>
                              </w:r>
                            </w:p>
                          </w:txbxContent>
                        </wps:txbx>
                        <wps:bodyPr horzOverflow="overflow" vert="horz" lIns="0" tIns="0" rIns="0" bIns="0" rtlCol="0">
                          <a:noAutofit/>
                        </wps:bodyPr>
                      </wps:wsp>
                      <wps:wsp>
                        <wps:cNvPr id="670" name="Rectangle 670"/>
                        <wps:cNvSpPr/>
                        <wps:spPr>
                          <a:xfrm>
                            <a:off x="0" y="3157855"/>
                            <a:ext cx="42144" cy="189937"/>
                          </a:xfrm>
                          <a:prstGeom prst="rect">
                            <a:avLst/>
                          </a:prstGeom>
                          <a:ln>
                            <a:noFill/>
                          </a:ln>
                        </wps:spPr>
                        <wps:txbx>
                          <w:txbxContent>
                            <w:p w14:paraId="0D119290" w14:textId="77777777" w:rsidR="00B520C2" w:rsidRDefault="00B520C2" w:rsidP="000D0D2C">
                              <w:r>
                                <w:t xml:space="preserve"> </w:t>
                              </w:r>
                            </w:p>
                          </w:txbxContent>
                        </wps:txbx>
                        <wps:bodyPr horzOverflow="overflow" vert="horz" lIns="0" tIns="0" rIns="0" bIns="0" rtlCol="0">
                          <a:noAutofit/>
                        </wps:bodyPr>
                      </wps:wsp>
                      <wps:wsp>
                        <wps:cNvPr id="671" name="Rectangle 671"/>
                        <wps:cNvSpPr/>
                        <wps:spPr>
                          <a:xfrm>
                            <a:off x="0" y="3444367"/>
                            <a:ext cx="42144" cy="189936"/>
                          </a:xfrm>
                          <a:prstGeom prst="rect">
                            <a:avLst/>
                          </a:prstGeom>
                          <a:ln>
                            <a:noFill/>
                          </a:ln>
                        </wps:spPr>
                        <wps:txbx>
                          <w:txbxContent>
                            <w:p w14:paraId="37EF3659" w14:textId="77777777" w:rsidR="00B520C2" w:rsidRDefault="00B520C2" w:rsidP="000D0D2C">
                              <w:r>
                                <w:t xml:space="preserve"> </w:t>
                              </w:r>
                            </w:p>
                          </w:txbxContent>
                        </wps:txbx>
                        <wps:bodyPr horzOverflow="overflow" vert="horz" lIns="0" tIns="0" rIns="0" bIns="0" rtlCol="0">
                          <a:noAutofit/>
                        </wps:bodyPr>
                      </wps:wsp>
                      <wps:wsp>
                        <wps:cNvPr id="672" name="Rectangle 672"/>
                        <wps:cNvSpPr/>
                        <wps:spPr>
                          <a:xfrm>
                            <a:off x="0" y="3729355"/>
                            <a:ext cx="42144" cy="189937"/>
                          </a:xfrm>
                          <a:prstGeom prst="rect">
                            <a:avLst/>
                          </a:prstGeom>
                          <a:ln>
                            <a:noFill/>
                          </a:ln>
                        </wps:spPr>
                        <wps:txbx>
                          <w:txbxContent>
                            <w:p w14:paraId="241BDA0A" w14:textId="77777777" w:rsidR="00B520C2" w:rsidRDefault="00B520C2" w:rsidP="000D0D2C">
                              <w:r>
                                <w:t xml:space="preserve"> </w:t>
                              </w:r>
                            </w:p>
                          </w:txbxContent>
                        </wps:txbx>
                        <wps:bodyPr horzOverflow="overflow" vert="horz" lIns="0" tIns="0" rIns="0" bIns="0" rtlCol="0">
                          <a:noAutofit/>
                        </wps:bodyPr>
                      </wps:wsp>
                      <wps:wsp>
                        <wps:cNvPr id="673" name="Rectangle 673"/>
                        <wps:cNvSpPr/>
                        <wps:spPr>
                          <a:xfrm>
                            <a:off x="0" y="4014343"/>
                            <a:ext cx="42144" cy="189936"/>
                          </a:xfrm>
                          <a:prstGeom prst="rect">
                            <a:avLst/>
                          </a:prstGeom>
                          <a:ln>
                            <a:noFill/>
                          </a:ln>
                        </wps:spPr>
                        <wps:txbx>
                          <w:txbxContent>
                            <w:p w14:paraId="1FD178D7" w14:textId="77777777" w:rsidR="00B520C2" w:rsidRDefault="00B520C2" w:rsidP="000D0D2C">
                              <w:r>
                                <w:t xml:space="preserve"> </w:t>
                              </w:r>
                            </w:p>
                          </w:txbxContent>
                        </wps:txbx>
                        <wps:bodyPr horzOverflow="overflow" vert="horz" lIns="0" tIns="0" rIns="0" bIns="0" rtlCol="0">
                          <a:noAutofit/>
                        </wps:bodyPr>
                      </wps:wsp>
                      <wps:wsp>
                        <wps:cNvPr id="674" name="Rectangle 674"/>
                        <wps:cNvSpPr/>
                        <wps:spPr>
                          <a:xfrm>
                            <a:off x="0" y="4300856"/>
                            <a:ext cx="42144" cy="189937"/>
                          </a:xfrm>
                          <a:prstGeom prst="rect">
                            <a:avLst/>
                          </a:prstGeom>
                          <a:ln>
                            <a:noFill/>
                          </a:ln>
                        </wps:spPr>
                        <wps:txbx>
                          <w:txbxContent>
                            <w:p w14:paraId="4F3A733B" w14:textId="77777777" w:rsidR="00B520C2" w:rsidRDefault="00B520C2" w:rsidP="000D0D2C">
                              <w:r>
                                <w:t xml:space="preserve"> </w:t>
                              </w:r>
                            </w:p>
                          </w:txbxContent>
                        </wps:txbx>
                        <wps:bodyPr horzOverflow="overflow" vert="horz" lIns="0" tIns="0" rIns="0" bIns="0" rtlCol="0">
                          <a:noAutofit/>
                        </wps:bodyPr>
                      </wps:wsp>
                      <wps:wsp>
                        <wps:cNvPr id="684" name="Shape 684"/>
                        <wps:cNvSpPr/>
                        <wps:spPr>
                          <a:xfrm>
                            <a:off x="0" y="0"/>
                            <a:ext cx="6257926" cy="4416425"/>
                          </a:xfrm>
                          <a:custGeom>
                            <a:avLst/>
                            <a:gdLst/>
                            <a:ahLst/>
                            <a:cxnLst/>
                            <a:rect l="0" t="0" r="0" b="0"/>
                            <a:pathLst>
                              <a:path w="6257926" h="4416425">
                                <a:moveTo>
                                  <a:pt x="0" y="4416425"/>
                                </a:moveTo>
                                <a:lnTo>
                                  <a:pt x="6257926" y="4416425"/>
                                </a:lnTo>
                                <a:lnTo>
                                  <a:pt x="6257926" y="0"/>
                                </a:lnTo>
                                <a:lnTo>
                                  <a:pt x="0" y="0"/>
                                </a:lnTo>
                                <a:close/>
                              </a:path>
                            </a:pathLst>
                          </a:custGeom>
                          <a:ln w="12700" cap="flat">
                            <a:miter lim="127000"/>
                          </a:ln>
                        </wps:spPr>
                        <wps:style>
                          <a:lnRef idx="1">
                            <a:srgbClr val="00B0F0"/>
                          </a:lnRef>
                          <a:fillRef idx="0">
                            <a:srgbClr val="000000">
                              <a:alpha val="0"/>
                            </a:srgbClr>
                          </a:fillRef>
                          <a:effectRef idx="0">
                            <a:scrgbClr r="0" g="0" b="0"/>
                          </a:effectRef>
                          <a:fontRef idx="none"/>
                        </wps:style>
                        <wps:bodyPr/>
                      </wps:wsp>
                      <pic:pic xmlns:pic="http://schemas.openxmlformats.org/drawingml/2006/picture">
                        <pic:nvPicPr>
                          <pic:cNvPr id="683" name="Picture 683"/>
                          <pic:cNvPicPr/>
                        </pic:nvPicPr>
                        <pic:blipFill>
                          <a:blip r:embed="rId37"/>
                          <a:stretch>
                            <a:fillRect/>
                          </a:stretch>
                        </pic:blipFill>
                        <pic:spPr>
                          <a:xfrm>
                            <a:off x="0" y="0"/>
                            <a:ext cx="6257926" cy="4416425"/>
                          </a:xfrm>
                          <a:prstGeom prst="rect">
                            <a:avLst/>
                          </a:prstGeom>
                        </pic:spPr>
                      </pic:pic>
                    </wpg:wgp>
                  </a:graphicData>
                </a:graphic>
              </wp:inline>
            </w:drawing>
          </mc:Choice>
          <mc:Fallback>
            <w:pict>
              <v:group w14:anchorId="5B73EFA6" id="Group 25569" o:spid="_x0000_s1083" style="width:459.6pt;height:377pt;mso-position-horizontal-relative:char;mso-position-vertical-relative:line" coordsize="62579,4443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">
                <v:rect id="Rectangle 659" o:spid="_x0000_s1084" style="position:absolute;top:14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" filled="f" stroked="f">
                  <v:textbox inset="0,0,0,0">
                    <w:txbxContent>
                      <w:p w14:paraId="268EA783" w14:textId="77777777" w:rsidR="00B520C2" w:rsidRDefault="00B520C2" w:rsidP="000D0D2C">
                        <w:r>
                          <w:t xml:space="preserve"> </w:t>
                        </w:r>
                      </w:p>
                    </w:txbxContent>
                  </v:textbox>
                </v:rect>
                <v:rect id="Rectangle 660" o:spid="_x0000_s1085" style="position:absolute;top:301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" filled="f" stroked="f">
                  <v:textbox inset="0,0,0,0">
                    <w:txbxContent>
                      <w:p w14:paraId="7835FE9B" w14:textId="77777777" w:rsidR="00B520C2" w:rsidRDefault="00B520C2" w:rsidP="000D0D2C">
                        <w:r>
                          <w:t xml:space="preserve"> </w:t>
                        </w:r>
                      </w:p>
                    </w:txbxContent>
                  </v:textbox>
                </v:rect>
                <v:rect id="Rectangle 661" o:spid="_x0000_s1086" style="position:absolute;top:586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" filled="f" stroked="f">
                  <v:textbox inset="0,0,0,0">
                    <w:txbxContent>
                      <w:p w14:paraId="15B3B73D" w14:textId="77777777" w:rsidR="00B520C2" w:rsidRDefault="00B520C2" w:rsidP="000D0D2C">
                        <w:r>
                          <w:t xml:space="preserve"> </w:t>
                        </w:r>
                      </w:p>
                    </w:txbxContent>
                  </v:textbox>
                </v:rect>
                <v:rect id="Rectangle 662" o:spid="_x0000_s1087" style="position:absolute;top:872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" filled="f" stroked="f">
                  <v:textbox inset="0,0,0,0">
                    <w:txbxContent>
                      <w:p w14:paraId="71D221C5" w14:textId="77777777" w:rsidR="00B520C2" w:rsidRDefault="00B520C2" w:rsidP="000D0D2C">
                        <w:r>
                          <w:t xml:space="preserve"> </w:t>
                        </w:r>
                      </w:p>
                    </w:txbxContent>
                  </v:textbox>
                </v:rect>
                <v:rect id="Rectangle 663" o:spid="_x0000_s1088" style="position:absolute;top:1157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" filled="f" stroked="f">
                  <v:textbox inset="0,0,0,0">
                    <w:txbxContent>
                      <w:p w14:paraId="69296BEF" w14:textId="77777777" w:rsidR="00B520C2" w:rsidRDefault="00B520C2" w:rsidP="000D0D2C">
                        <w:r>
                          <w:t xml:space="preserve"> </w:t>
                        </w:r>
                      </w:p>
                    </w:txbxContent>
                  </v:textbox>
                </v:rect>
                <v:rect id="Rectangle 664" o:spid="_x0000_s1089" style="position:absolute;top:1444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" filled="f" stroked="f">
                  <v:textbox inset="0,0,0,0">
                    <w:txbxContent>
                      <w:p w14:paraId="32EF89C3" w14:textId="77777777" w:rsidR="00B520C2" w:rsidRDefault="00B520C2" w:rsidP="000D0D2C">
                        <w:r>
                          <w:t xml:space="preserve"> </w:t>
                        </w:r>
                      </w:p>
                    </w:txbxContent>
                  </v:textbox>
                </v:rect>
                <v:rect id="Rectangle 665" o:spid="_x0000_s1090" style="position:absolute;top:1729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" filled="f" stroked="f">
                  <v:textbox inset="0,0,0,0">
                    <w:txbxContent>
                      <w:p w14:paraId="4495486B" w14:textId="77777777" w:rsidR="00B520C2" w:rsidRDefault="00B520C2" w:rsidP="000D0D2C">
                        <w:r>
                          <w:t xml:space="preserve"> </w:t>
                        </w:r>
                      </w:p>
                    </w:txbxContent>
                  </v:textbox>
                </v:rect>
                <v:rect id="Rectangle 666" o:spid="_x0000_s1091" style="position:absolute;top:2014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" filled="f" stroked="f">
                  <v:textbox inset="0,0,0,0">
                    <w:txbxContent>
                      <w:p w14:paraId="0602B49F" w14:textId="77777777" w:rsidR="00B520C2" w:rsidRDefault="00B520C2" w:rsidP="000D0D2C">
                        <w:r>
                          <w:t xml:space="preserve"> </w:t>
                        </w:r>
                      </w:p>
                    </w:txbxContent>
                  </v:textbox>
                </v:rect>
                <v:rect id="Rectangle 667" o:spid="_x0000_s1092" style="position:absolute;top:2300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" filled="f" stroked="f">
                  <v:textbox inset="0,0,0,0">
                    <w:txbxContent>
                      <w:p w14:paraId="64A22943" w14:textId="77777777" w:rsidR="00B520C2" w:rsidRDefault="00B520C2" w:rsidP="000D0D2C">
                        <w:r>
                          <w:t xml:space="preserve"> </w:t>
                        </w:r>
                      </w:p>
                    </w:txbxContent>
                  </v:textbox>
                </v:rect>
                <v:rect id="Rectangle 668" o:spid="_x0000_s1093" style="position:absolute;top:2585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" filled="f" stroked="f">
                  <v:textbox inset="0,0,0,0">
                    <w:txbxContent>
                      <w:p w14:paraId="3059FBC1" w14:textId="77777777" w:rsidR="00B520C2" w:rsidRDefault="00B520C2" w:rsidP="000D0D2C">
                        <w:r>
                          <w:t xml:space="preserve"> </w:t>
                        </w:r>
                      </w:p>
                    </w:txbxContent>
                  </v:textbox>
                </v:rect>
                <v:rect id="Rectangle 669" o:spid="_x0000_s1094" style="position:absolute;top:2872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" filled="f" stroked="f">
                  <v:textbox inset="0,0,0,0">
                    <w:txbxContent>
                      <w:p w14:paraId="575A3D42" w14:textId="77777777" w:rsidR="00B520C2" w:rsidRDefault="00B520C2" w:rsidP="000D0D2C">
                        <w:r>
                          <w:t xml:space="preserve"> </w:t>
                        </w:r>
                      </w:p>
                    </w:txbxContent>
                  </v:textbox>
                </v:rect>
                <v:rect id="Rectangle 670" o:spid="_x0000_s1095" style="position:absolute;top:3157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" filled="f" stroked="f">
                  <v:textbox inset="0,0,0,0">
                    <w:txbxContent>
                      <w:p w14:paraId="0D119290" w14:textId="77777777" w:rsidR="00B520C2" w:rsidRDefault="00B520C2" w:rsidP="000D0D2C">
                        <w:r>
                          <w:t xml:space="preserve"> </w:t>
                        </w:r>
                      </w:p>
                    </w:txbxContent>
                  </v:textbox>
                </v:rect>
                <v:rect id="Rectangle 671" o:spid="_x0000_s1096" style="position:absolute;top:3444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" filled="f" stroked="f">
                  <v:textbox inset="0,0,0,0">
                    <w:txbxContent>
                      <w:p w14:paraId="37EF3659" w14:textId="77777777" w:rsidR="00B520C2" w:rsidRDefault="00B520C2" w:rsidP="000D0D2C">
                        <w:r>
                          <w:t xml:space="preserve"> </w:t>
                        </w:r>
                      </w:p>
                    </w:txbxContent>
                  </v:textbox>
                </v:rect>
                <v:rect id="Rectangle 672" o:spid="_x0000_s1097" style="position:absolute;top:3729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Wm+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xnMP/mXAE5PYPAAD//wMAUEsBAi0AFAAGAAgAAAAhANvh9svuAAAAhQEAABMAAAAAAAAA&#10;AAAAAAAAAAAAAFtDb250ZW50X1R5cGVzXS54bWxQSwECLQAUAAYACAAAACEAWvQsW78AAAAVAQAA&#10;CwAAAAAAAAAAAAAAAAAfAQAAX3JlbHMvLnJlbHNQSwECLQAUAAYACAAAACEAyAlpvsYAAADcAAAA&#10;DwAAAAAAAAAAAAAAAAAHAgAAZHJzL2Rvd25yZXYueG1sUEsFBgAAAAADAAMAtwAAAPoCAAAAAA==&#10;" filled="f" stroked="f">
                  <v:textbox inset="0,0,0,0">
                    <w:txbxContent>
                      <w:p w14:paraId="241BDA0A" w14:textId="77777777" w:rsidR="00B520C2" w:rsidRDefault="00B520C2" w:rsidP="000D0D2C">
                        <w:r>
                          <w:t xml:space="preserve"> </w:t>
                        </w:r>
                      </w:p>
                    </w:txbxContent>
                  </v:textbox>
                </v:rect>
                <v:rect id="Rectangle 673" o:spid="_x0000_s1098" style="position:absolute;top:4014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" filled="f" stroked="f">
                  <v:textbox inset="0,0,0,0">
                    <w:txbxContent>
                      <w:p w14:paraId="1FD178D7" w14:textId="77777777" w:rsidR="00B520C2" w:rsidRDefault="00B520C2" w:rsidP="000D0D2C">
                        <w:r>
                          <w:t xml:space="preserve"> </w:t>
                        </w:r>
                      </w:p>
                    </w:txbxContent>
                  </v:textbox>
                </v:rect>
                <v:rect id="Rectangle 674" o:spid="_x0000_s1099" style="position:absolute;top:430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" filled="f" stroked="f">
                  <v:textbox inset="0,0,0,0">
                    <w:txbxContent>
                      <w:p w14:paraId="4F3A733B" w14:textId="77777777" w:rsidR="00B520C2" w:rsidRDefault="00B520C2" w:rsidP="000D0D2C">
                        <w:r>
                          <w:t xml:space="preserve"> </w:t>
                        </w:r>
                      </w:p>
                    </w:txbxContent>
                  </v:textbox>
                </v:rect>
                <v:shape id="Shape 684" o:spid="_x0000_s1100" style="position:absolute;width:62579;height:44164;visibility:visible;mso-wrap-style:square;v-text-anchor:top" coordsize="6257926,4416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" path="m,4416425r6257926,l6257926,,,,,4416425xe" filled="f" strokecolor="#00aff0" strokeweight="1pt">
                  <v:stroke miterlimit="83231f" joinstyle="miter"/>
                  <v:path arrowok="t" textboxrect="0,0,6257926,4416425"/>
                </v:shape>
                <v:shape id="Picture 683" o:spid="_x0000_s1101" type="#_x0000_t75" style="position:absolute;width:62579;height:44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">
                  <v:imagedata r:id="rId38" o:title=""/>
                </v:shape>
                <w10:anchorlock/>
              </v:group>
            </w:pict>
          </mc:Fallback>
        </mc:AlternateContent>
      </w:r>
    </w:p>
    <w:p w14:paraId="363C5110" w14:textId="467B7DD7" w:rsidR="000D0D2C" w:rsidRPr="00D11661" w:rsidRDefault="00D11661" w:rsidP="00D11661">
      <w:pPr>
        <w:pStyle w:val="Caption"/>
        <w:jc w:val="center"/>
        <w:rPr>
          <w:bCs w:val="0"/>
        </w:rPr>
      </w:pPr>
      <w:r w:rsidRPr="00D11661">
        <w:rPr>
          <w:bCs w:val="0"/>
        </w:rPr>
        <w:t>Topology with selected ports</w:t>
      </w:r>
    </w:p>
    <w:p w14:paraId="65B2E3E7" w14:textId="77777777" w:rsidR="0047108B" w:rsidRDefault="0047108B">
      <w:pPr>
        <w:ind w:left="0"/>
        <w:rPr>
          <w:rFonts w:cs="Arial"/>
          <w:bCs/>
          <w:iCs/>
          <w:color w:val="555555" w:themeColor="text2"/>
          <w:sz w:val="28"/>
          <w:szCs w:val="28"/>
        </w:rPr>
      </w:pPr>
      <w:r>
        <w:br w:type="page"/>
      </w:r>
    </w:p>
    <w:p w14:paraId="043A9958" w14:textId="04CDC95F" w:rsidR="009068B9" w:rsidRDefault="009068B9" w:rsidP="009068B9">
      <w:pPr>
        <w:pStyle w:val="Heading2"/>
      </w:pPr>
      <w:bookmarkStart w:id="58" w:name="_Toc77273435"/>
      <w:r>
        <w:lastRenderedPageBreak/>
        <w:t>Emulate a Protocol:</w:t>
      </w:r>
      <w:bookmarkEnd w:id="58"/>
    </w:p>
    <w:p w14:paraId="0529165E" w14:textId="77777777" w:rsidR="009068B9" w:rsidRDefault="009068B9" w:rsidP="002936B1">
      <w:pPr>
        <w:pStyle w:val="ListParagraph"/>
        <w:numPr>
          <w:ilvl w:val="0"/>
          <w:numId w:val="11"/>
        </w:numPr>
      </w:pPr>
      <w:r>
        <w:t>The Protocols page in the Protocol Wizard allows you to select the protocols in the Topology.</w:t>
      </w:r>
    </w:p>
    <w:p w14:paraId="144BD411" w14:textId="36073C88" w:rsidR="009068B9" w:rsidRDefault="009068B9" w:rsidP="002936B1">
      <w:pPr>
        <w:pStyle w:val="ListParagraph"/>
        <w:numPr>
          <w:ilvl w:val="1"/>
          <w:numId w:val="11"/>
        </w:numPr>
      </w:pPr>
      <w:r>
        <w:t>The Protocols page lists the available Classic and NextGen protocols under the respective tabs.</w:t>
      </w:r>
    </w:p>
    <w:p w14:paraId="3C134154" w14:textId="77777777" w:rsidR="009068B9" w:rsidRDefault="009068B9" w:rsidP="002936B1">
      <w:pPr>
        <w:pStyle w:val="ListParagraph"/>
        <w:numPr>
          <w:ilvl w:val="1"/>
          <w:numId w:val="11"/>
        </w:numPr>
      </w:pPr>
      <w:r>
        <w:t>Click NextGen, and then select the required protocol for the test.</w:t>
      </w:r>
    </w:p>
    <w:p w14:paraId="05B97BB5" w14:textId="1BF92363" w:rsidR="000D0D2C" w:rsidRDefault="009068B9" w:rsidP="002936B1">
      <w:pPr>
        <w:pStyle w:val="ListParagraph"/>
        <w:numPr>
          <w:ilvl w:val="0"/>
          <w:numId w:val="11"/>
        </w:numPr>
      </w:pPr>
      <w:r>
        <w:t>Presents all supported protocols in Next Generation Protocol Framework in a single window.</w:t>
      </w:r>
    </w:p>
    <w:p w14:paraId="1ABB6873" w14:textId="11C9EC40" w:rsidR="000D0D2C" w:rsidRDefault="0047108B" w:rsidP="000D0D2C">
      <w:r>
        <w:rPr>
          <w:noProof/>
        </w:rPr>
        <mc:AlternateContent>
          <mc:Choice Requires="wpg">
            <w:drawing>
              <wp:inline distT="0" distB="0" distL="0" distR="0" wp14:anchorId="0A7911E5" wp14:editId="04CF767D">
                <wp:extent cx="5836920" cy="5284146"/>
                <wp:effectExtent l="0" t="0" r="11430" b="0"/>
                <wp:docPr id="25572" name="Group 25572"/>
                <wp:cNvGraphicFramePr/>
                <a:graphic xmlns:a="http://schemas.openxmlformats.org/drawingml/2006/main">
                  <a:graphicData uri="http://schemas.microsoft.com/office/word/2010/wordprocessingGroup">
                    <wpg:wgp>
                      <wpg:cNvGrpSpPr/>
                      <wpg:grpSpPr>
                        <a:xfrm>
                          <a:off x="0" y="0"/>
                          <a:ext cx="5836920" cy="5284146"/>
                          <a:chOff x="0" y="0"/>
                          <a:chExt cx="6257926" cy="6527498"/>
                        </a:xfrm>
                      </wpg:grpSpPr>
                      <wps:wsp>
                        <wps:cNvPr id="736" name="Rectangle 736"/>
                        <wps:cNvSpPr/>
                        <wps:spPr>
                          <a:xfrm>
                            <a:off x="0" y="0"/>
                            <a:ext cx="42144" cy="189937"/>
                          </a:xfrm>
                          <a:prstGeom prst="rect">
                            <a:avLst/>
                          </a:prstGeom>
                          <a:ln>
                            <a:noFill/>
                          </a:ln>
                        </wps:spPr>
                        <wps:txbx>
                          <w:txbxContent>
                            <w:p w14:paraId="49D1C77B" w14:textId="77777777" w:rsidR="00B520C2" w:rsidRDefault="00B520C2" w:rsidP="0047108B">
                              <w:r>
                                <w:t xml:space="preserve"> </w:t>
                              </w:r>
                            </w:p>
                          </w:txbxContent>
                        </wps:txbx>
                        <wps:bodyPr horzOverflow="overflow" vert="horz" lIns="0" tIns="0" rIns="0" bIns="0" rtlCol="0">
                          <a:noAutofit/>
                        </wps:bodyPr>
                      </wps:wsp>
                      <wps:wsp>
                        <wps:cNvPr id="737" name="Rectangle 737"/>
                        <wps:cNvSpPr/>
                        <wps:spPr>
                          <a:xfrm>
                            <a:off x="0" y="284988"/>
                            <a:ext cx="42144" cy="189937"/>
                          </a:xfrm>
                          <a:prstGeom prst="rect">
                            <a:avLst/>
                          </a:prstGeom>
                          <a:ln>
                            <a:noFill/>
                          </a:ln>
                        </wps:spPr>
                        <wps:txbx>
                          <w:txbxContent>
                            <w:p w14:paraId="6722009E" w14:textId="77777777" w:rsidR="00B520C2" w:rsidRDefault="00B520C2" w:rsidP="0047108B">
                              <w:r>
                                <w:t xml:space="preserve"> </w:t>
                              </w:r>
                            </w:p>
                          </w:txbxContent>
                        </wps:txbx>
                        <wps:bodyPr horzOverflow="overflow" vert="horz" lIns="0" tIns="0" rIns="0" bIns="0" rtlCol="0">
                          <a:noAutofit/>
                        </wps:bodyPr>
                      </wps:wsp>
                      <wps:wsp>
                        <wps:cNvPr id="738" name="Rectangle 738"/>
                        <wps:cNvSpPr/>
                        <wps:spPr>
                          <a:xfrm>
                            <a:off x="0" y="571881"/>
                            <a:ext cx="42144" cy="189937"/>
                          </a:xfrm>
                          <a:prstGeom prst="rect">
                            <a:avLst/>
                          </a:prstGeom>
                          <a:ln>
                            <a:noFill/>
                          </a:ln>
                        </wps:spPr>
                        <wps:txbx>
                          <w:txbxContent>
                            <w:p w14:paraId="7CCE1F00" w14:textId="77777777" w:rsidR="00B520C2" w:rsidRDefault="00B520C2" w:rsidP="0047108B">
                              <w:r>
                                <w:t xml:space="preserve"> </w:t>
                              </w:r>
                            </w:p>
                          </w:txbxContent>
                        </wps:txbx>
                        <wps:bodyPr horzOverflow="overflow" vert="horz" lIns="0" tIns="0" rIns="0" bIns="0" rtlCol="0">
                          <a:noAutofit/>
                        </wps:bodyPr>
                      </wps:wsp>
                      <wps:wsp>
                        <wps:cNvPr id="739" name="Rectangle 739"/>
                        <wps:cNvSpPr/>
                        <wps:spPr>
                          <a:xfrm>
                            <a:off x="0" y="856869"/>
                            <a:ext cx="42144" cy="189937"/>
                          </a:xfrm>
                          <a:prstGeom prst="rect">
                            <a:avLst/>
                          </a:prstGeom>
                          <a:ln>
                            <a:noFill/>
                          </a:ln>
                        </wps:spPr>
                        <wps:txbx>
                          <w:txbxContent>
                            <w:p w14:paraId="2A4FFF27" w14:textId="77777777" w:rsidR="00B520C2" w:rsidRDefault="00B520C2" w:rsidP="0047108B">
                              <w:r>
                                <w:t xml:space="preserve"> </w:t>
                              </w:r>
                            </w:p>
                          </w:txbxContent>
                        </wps:txbx>
                        <wps:bodyPr horzOverflow="overflow" vert="horz" lIns="0" tIns="0" rIns="0" bIns="0" rtlCol="0">
                          <a:noAutofit/>
                        </wps:bodyPr>
                      </wps:wsp>
                      <wps:wsp>
                        <wps:cNvPr id="740" name="Rectangle 740"/>
                        <wps:cNvSpPr/>
                        <wps:spPr>
                          <a:xfrm>
                            <a:off x="0" y="1143381"/>
                            <a:ext cx="42144" cy="189937"/>
                          </a:xfrm>
                          <a:prstGeom prst="rect">
                            <a:avLst/>
                          </a:prstGeom>
                          <a:ln>
                            <a:noFill/>
                          </a:ln>
                        </wps:spPr>
                        <wps:txbx>
                          <w:txbxContent>
                            <w:p w14:paraId="3C25CFA3" w14:textId="77777777" w:rsidR="00B520C2" w:rsidRDefault="00B520C2" w:rsidP="0047108B">
                              <w:r>
                                <w:t xml:space="preserve"> </w:t>
                              </w:r>
                            </w:p>
                          </w:txbxContent>
                        </wps:txbx>
                        <wps:bodyPr horzOverflow="overflow" vert="horz" lIns="0" tIns="0" rIns="0" bIns="0" rtlCol="0">
                          <a:noAutofit/>
                        </wps:bodyPr>
                      </wps:wsp>
                      <wps:wsp>
                        <wps:cNvPr id="741" name="Rectangle 741"/>
                        <wps:cNvSpPr/>
                        <wps:spPr>
                          <a:xfrm>
                            <a:off x="0" y="1428369"/>
                            <a:ext cx="42144" cy="189937"/>
                          </a:xfrm>
                          <a:prstGeom prst="rect">
                            <a:avLst/>
                          </a:prstGeom>
                          <a:ln>
                            <a:noFill/>
                          </a:ln>
                        </wps:spPr>
                        <wps:txbx>
                          <w:txbxContent>
                            <w:p w14:paraId="14F99903" w14:textId="77777777" w:rsidR="00B520C2" w:rsidRDefault="00B520C2" w:rsidP="0047108B">
                              <w:r>
                                <w:t xml:space="preserve"> </w:t>
                              </w:r>
                            </w:p>
                          </w:txbxContent>
                        </wps:txbx>
                        <wps:bodyPr horzOverflow="overflow" vert="horz" lIns="0" tIns="0" rIns="0" bIns="0" rtlCol="0">
                          <a:noAutofit/>
                        </wps:bodyPr>
                      </wps:wsp>
                      <wps:wsp>
                        <wps:cNvPr id="742" name="Rectangle 742"/>
                        <wps:cNvSpPr/>
                        <wps:spPr>
                          <a:xfrm>
                            <a:off x="0" y="1714881"/>
                            <a:ext cx="42144" cy="189937"/>
                          </a:xfrm>
                          <a:prstGeom prst="rect">
                            <a:avLst/>
                          </a:prstGeom>
                          <a:ln>
                            <a:noFill/>
                          </a:ln>
                        </wps:spPr>
                        <wps:txbx>
                          <w:txbxContent>
                            <w:p w14:paraId="46C0A3C1" w14:textId="77777777" w:rsidR="00B520C2" w:rsidRDefault="00B520C2" w:rsidP="0047108B">
                              <w:r>
                                <w:t xml:space="preserve"> </w:t>
                              </w:r>
                            </w:p>
                          </w:txbxContent>
                        </wps:txbx>
                        <wps:bodyPr horzOverflow="overflow" vert="horz" lIns="0" tIns="0" rIns="0" bIns="0" rtlCol="0">
                          <a:noAutofit/>
                        </wps:bodyPr>
                      </wps:wsp>
                      <wps:wsp>
                        <wps:cNvPr id="743" name="Rectangle 743"/>
                        <wps:cNvSpPr/>
                        <wps:spPr>
                          <a:xfrm>
                            <a:off x="0" y="1999869"/>
                            <a:ext cx="42144" cy="189937"/>
                          </a:xfrm>
                          <a:prstGeom prst="rect">
                            <a:avLst/>
                          </a:prstGeom>
                          <a:ln>
                            <a:noFill/>
                          </a:ln>
                        </wps:spPr>
                        <wps:txbx>
                          <w:txbxContent>
                            <w:p w14:paraId="0F07D041" w14:textId="77777777" w:rsidR="00B520C2" w:rsidRDefault="00B520C2" w:rsidP="0047108B">
                              <w:r>
                                <w:t xml:space="preserve"> </w:t>
                              </w:r>
                            </w:p>
                          </w:txbxContent>
                        </wps:txbx>
                        <wps:bodyPr horzOverflow="overflow" vert="horz" lIns="0" tIns="0" rIns="0" bIns="0" rtlCol="0">
                          <a:noAutofit/>
                        </wps:bodyPr>
                      </wps:wsp>
                      <wps:wsp>
                        <wps:cNvPr id="744" name="Rectangle 744"/>
                        <wps:cNvSpPr/>
                        <wps:spPr>
                          <a:xfrm>
                            <a:off x="0" y="2284858"/>
                            <a:ext cx="42144" cy="189937"/>
                          </a:xfrm>
                          <a:prstGeom prst="rect">
                            <a:avLst/>
                          </a:prstGeom>
                          <a:ln>
                            <a:noFill/>
                          </a:ln>
                        </wps:spPr>
                        <wps:txbx>
                          <w:txbxContent>
                            <w:p w14:paraId="0C221954" w14:textId="77777777" w:rsidR="00B520C2" w:rsidRDefault="00B520C2" w:rsidP="0047108B">
                              <w:r>
                                <w:t xml:space="preserve"> </w:t>
                              </w:r>
                            </w:p>
                          </w:txbxContent>
                        </wps:txbx>
                        <wps:bodyPr horzOverflow="overflow" vert="horz" lIns="0" tIns="0" rIns="0" bIns="0" rtlCol="0">
                          <a:noAutofit/>
                        </wps:bodyPr>
                      </wps:wsp>
                      <wps:wsp>
                        <wps:cNvPr id="745" name="Rectangle 745"/>
                        <wps:cNvSpPr/>
                        <wps:spPr>
                          <a:xfrm>
                            <a:off x="0" y="2571370"/>
                            <a:ext cx="42144" cy="189937"/>
                          </a:xfrm>
                          <a:prstGeom prst="rect">
                            <a:avLst/>
                          </a:prstGeom>
                          <a:ln>
                            <a:noFill/>
                          </a:ln>
                        </wps:spPr>
                        <wps:txbx>
                          <w:txbxContent>
                            <w:p w14:paraId="0E81674D" w14:textId="77777777" w:rsidR="00B520C2" w:rsidRDefault="00B520C2" w:rsidP="0047108B">
                              <w:r>
                                <w:t xml:space="preserve"> </w:t>
                              </w:r>
                            </w:p>
                          </w:txbxContent>
                        </wps:txbx>
                        <wps:bodyPr horzOverflow="overflow" vert="horz" lIns="0" tIns="0" rIns="0" bIns="0" rtlCol="0">
                          <a:noAutofit/>
                        </wps:bodyPr>
                      </wps:wsp>
                      <wps:wsp>
                        <wps:cNvPr id="746" name="Rectangle 746"/>
                        <wps:cNvSpPr/>
                        <wps:spPr>
                          <a:xfrm>
                            <a:off x="0" y="2856611"/>
                            <a:ext cx="42144" cy="189937"/>
                          </a:xfrm>
                          <a:prstGeom prst="rect">
                            <a:avLst/>
                          </a:prstGeom>
                          <a:ln>
                            <a:noFill/>
                          </a:ln>
                        </wps:spPr>
                        <wps:txbx>
                          <w:txbxContent>
                            <w:p w14:paraId="54371793" w14:textId="77777777" w:rsidR="00B520C2" w:rsidRDefault="00B520C2" w:rsidP="0047108B">
                              <w:r>
                                <w:t xml:space="preserve"> </w:t>
                              </w:r>
                            </w:p>
                          </w:txbxContent>
                        </wps:txbx>
                        <wps:bodyPr horzOverflow="overflow" vert="horz" lIns="0" tIns="0" rIns="0" bIns="0" rtlCol="0">
                          <a:noAutofit/>
                        </wps:bodyPr>
                      </wps:wsp>
                      <wps:wsp>
                        <wps:cNvPr id="747" name="Rectangle 747"/>
                        <wps:cNvSpPr/>
                        <wps:spPr>
                          <a:xfrm>
                            <a:off x="0" y="3143123"/>
                            <a:ext cx="42144" cy="189937"/>
                          </a:xfrm>
                          <a:prstGeom prst="rect">
                            <a:avLst/>
                          </a:prstGeom>
                          <a:ln>
                            <a:noFill/>
                          </a:ln>
                        </wps:spPr>
                        <wps:txbx>
                          <w:txbxContent>
                            <w:p w14:paraId="1963BCB0" w14:textId="77777777" w:rsidR="00B520C2" w:rsidRDefault="00B520C2" w:rsidP="0047108B">
                              <w:r>
                                <w:t xml:space="preserve"> </w:t>
                              </w:r>
                            </w:p>
                          </w:txbxContent>
                        </wps:txbx>
                        <wps:bodyPr horzOverflow="overflow" vert="horz" lIns="0" tIns="0" rIns="0" bIns="0" rtlCol="0">
                          <a:noAutofit/>
                        </wps:bodyPr>
                      </wps:wsp>
                      <wps:wsp>
                        <wps:cNvPr id="748" name="Rectangle 748"/>
                        <wps:cNvSpPr/>
                        <wps:spPr>
                          <a:xfrm>
                            <a:off x="0" y="3428111"/>
                            <a:ext cx="42144" cy="189937"/>
                          </a:xfrm>
                          <a:prstGeom prst="rect">
                            <a:avLst/>
                          </a:prstGeom>
                          <a:ln>
                            <a:noFill/>
                          </a:ln>
                        </wps:spPr>
                        <wps:txbx>
                          <w:txbxContent>
                            <w:p w14:paraId="1CB0BADC" w14:textId="77777777" w:rsidR="00B520C2" w:rsidRDefault="00B520C2" w:rsidP="0047108B">
                              <w:r>
                                <w:t xml:space="preserve"> </w:t>
                              </w:r>
                            </w:p>
                          </w:txbxContent>
                        </wps:txbx>
                        <wps:bodyPr horzOverflow="overflow" vert="horz" lIns="0" tIns="0" rIns="0" bIns="0" rtlCol="0">
                          <a:noAutofit/>
                        </wps:bodyPr>
                      </wps:wsp>
                      <wps:wsp>
                        <wps:cNvPr id="749" name="Rectangle 749"/>
                        <wps:cNvSpPr/>
                        <wps:spPr>
                          <a:xfrm>
                            <a:off x="0" y="3714623"/>
                            <a:ext cx="42144" cy="189937"/>
                          </a:xfrm>
                          <a:prstGeom prst="rect">
                            <a:avLst/>
                          </a:prstGeom>
                          <a:ln>
                            <a:noFill/>
                          </a:ln>
                        </wps:spPr>
                        <wps:txbx>
                          <w:txbxContent>
                            <w:p w14:paraId="0AD28514" w14:textId="77777777" w:rsidR="00B520C2" w:rsidRDefault="00B520C2" w:rsidP="0047108B">
                              <w:r>
                                <w:t xml:space="preserve"> </w:t>
                              </w:r>
                            </w:p>
                          </w:txbxContent>
                        </wps:txbx>
                        <wps:bodyPr horzOverflow="overflow" vert="horz" lIns="0" tIns="0" rIns="0" bIns="0" rtlCol="0">
                          <a:noAutofit/>
                        </wps:bodyPr>
                      </wps:wsp>
                      <wps:wsp>
                        <wps:cNvPr id="750" name="Rectangle 750"/>
                        <wps:cNvSpPr/>
                        <wps:spPr>
                          <a:xfrm>
                            <a:off x="0" y="3999611"/>
                            <a:ext cx="42144" cy="189937"/>
                          </a:xfrm>
                          <a:prstGeom prst="rect">
                            <a:avLst/>
                          </a:prstGeom>
                          <a:ln>
                            <a:noFill/>
                          </a:ln>
                        </wps:spPr>
                        <wps:txbx>
                          <w:txbxContent>
                            <w:p w14:paraId="6DCF5EA5" w14:textId="77777777" w:rsidR="00B520C2" w:rsidRDefault="00B520C2" w:rsidP="0047108B">
                              <w:r>
                                <w:t xml:space="preserve"> </w:t>
                              </w:r>
                            </w:p>
                          </w:txbxContent>
                        </wps:txbx>
                        <wps:bodyPr horzOverflow="overflow" vert="horz" lIns="0" tIns="0" rIns="0" bIns="0" rtlCol="0">
                          <a:noAutofit/>
                        </wps:bodyPr>
                      </wps:wsp>
                      <wps:wsp>
                        <wps:cNvPr id="751" name="Rectangle 751"/>
                        <wps:cNvSpPr/>
                        <wps:spPr>
                          <a:xfrm>
                            <a:off x="0" y="4284600"/>
                            <a:ext cx="42144" cy="189936"/>
                          </a:xfrm>
                          <a:prstGeom prst="rect">
                            <a:avLst/>
                          </a:prstGeom>
                          <a:ln>
                            <a:noFill/>
                          </a:ln>
                        </wps:spPr>
                        <wps:txbx>
                          <w:txbxContent>
                            <w:p w14:paraId="02E4A544" w14:textId="77777777" w:rsidR="00B520C2" w:rsidRDefault="00B520C2" w:rsidP="0047108B">
                              <w:r>
                                <w:t xml:space="preserve"> </w:t>
                              </w:r>
                            </w:p>
                          </w:txbxContent>
                        </wps:txbx>
                        <wps:bodyPr horzOverflow="overflow" vert="horz" lIns="0" tIns="0" rIns="0" bIns="0" rtlCol="0">
                          <a:noAutofit/>
                        </wps:bodyPr>
                      </wps:wsp>
                      <wps:wsp>
                        <wps:cNvPr id="752" name="Rectangle 752"/>
                        <wps:cNvSpPr/>
                        <wps:spPr>
                          <a:xfrm>
                            <a:off x="0" y="4571111"/>
                            <a:ext cx="42144" cy="189937"/>
                          </a:xfrm>
                          <a:prstGeom prst="rect">
                            <a:avLst/>
                          </a:prstGeom>
                          <a:ln>
                            <a:noFill/>
                          </a:ln>
                        </wps:spPr>
                        <wps:txbx>
                          <w:txbxContent>
                            <w:p w14:paraId="052BC78E" w14:textId="77777777" w:rsidR="00B520C2" w:rsidRDefault="00B520C2" w:rsidP="0047108B">
                              <w:r>
                                <w:t xml:space="preserve"> </w:t>
                              </w:r>
                            </w:p>
                          </w:txbxContent>
                        </wps:txbx>
                        <wps:bodyPr horzOverflow="overflow" vert="horz" lIns="0" tIns="0" rIns="0" bIns="0" rtlCol="0">
                          <a:noAutofit/>
                        </wps:bodyPr>
                      </wps:wsp>
                      <wps:wsp>
                        <wps:cNvPr id="753" name="Rectangle 753"/>
                        <wps:cNvSpPr/>
                        <wps:spPr>
                          <a:xfrm>
                            <a:off x="0" y="4856100"/>
                            <a:ext cx="42144" cy="189936"/>
                          </a:xfrm>
                          <a:prstGeom prst="rect">
                            <a:avLst/>
                          </a:prstGeom>
                          <a:ln>
                            <a:noFill/>
                          </a:ln>
                        </wps:spPr>
                        <wps:txbx>
                          <w:txbxContent>
                            <w:p w14:paraId="5C0AA473" w14:textId="77777777" w:rsidR="00B520C2" w:rsidRDefault="00B520C2" w:rsidP="0047108B">
                              <w:r>
                                <w:t xml:space="preserve"> </w:t>
                              </w:r>
                            </w:p>
                          </w:txbxContent>
                        </wps:txbx>
                        <wps:bodyPr horzOverflow="overflow" vert="horz" lIns="0" tIns="0" rIns="0" bIns="0" rtlCol="0">
                          <a:noAutofit/>
                        </wps:bodyPr>
                      </wps:wsp>
                      <wps:wsp>
                        <wps:cNvPr id="754" name="Rectangle 754"/>
                        <wps:cNvSpPr/>
                        <wps:spPr>
                          <a:xfrm>
                            <a:off x="0" y="5142993"/>
                            <a:ext cx="42144" cy="189937"/>
                          </a:xfrm>
                          <a:prstGeom prst="rect">
                            <a:avLst/>
                          </a:prstGeom>
                          <a:ln>
                            <a:noFill/>
                          </a:ln>
                        </wps:spPr>
                        <wps:txbx>
                          <w:txbxContent>
                            <w:p w14:paraId="68625B46" w14:textId="77777777" w:rsidR="00B520C2" w:rsidRDefault="00B520C2" w:rsidP="0047108B">
                              <w:r>
                                <w:t xml:space="preserve"> </w:t>
                              </w:r>
                            </w:p>
                          </w:txbxContent>
                        </wps:txbx>
                        <wps:bodyPr horzOverflow="overflow" vert="horz" lIns="0" tIns="0" rIns="0" bIns="0" rtlCol="0">
                          <a:noAutofit/>
                        </wps:bodyPr>
                      </wps:wsp>
                      <wps:wsp>
                        <wps:cNvPr id="755" name="Rectangle 755"/>
                        <wps:cNvSpPr/>
                        <wps:spPr>
                          <a:xfrm>
                            <a:off x="0" y="5427981"/>
                            <a:ext cx="42144" cy="189936"/>
                          </a:xfrm>
                          <a:prstGeom prst="rect">
                            <a:avLst/>
                          </a:prstGeom>
                          <a:ln>
                            <a:noFill/>
                          </a:ln>
                        </wps:spPr>
                        <wps:txbx>
                          <w:txbxContent>
                            <w:p w14:paraId="64D24979" w14:textId="77777777" w:rsidR="00B520C2" w:rsidRDefault="00B520C2" w:rsidP="0047108B">
                              <w:r>
                                <w:t xml:space="preserve"> </w:t>
                              </w:r>
                            </w:p>
                          </w:txbxContent>
                        </wps:txbx>
                        <wps:bodyPr horzOverflow="overflow" vert="horz" lIns="0" tIns="0" rIns="0" bIns="0" rtlCol="0">
                          <a:noAutofit/>
                        </wps:bodyPr>
                      </wps:wsp>
                      <wps:wsp>
                        <wps:cNvPr id="757" name="Rectangle 757"/>
                        <wps:cNvSpPr/>
                        <wps:spPr>
                          <a:xfrm>
                            <a:off x="3141853" y="6019293"/>
                            <a:ext cx="45808" cy="206453"/>
                          </a:xfrm>
                          <a:prstGeom prst="rect">
                            <a:avLst/>
                          </a:prstGeom>
                          <a:ln>
                            <a:noFill/>
                          </a:ln>
                        </wps:spPr>
                        <wps:txbx>
                          <w:txbxContent>
                            <w:p w14:paraId="70EDC9EA" w14:textId="77777777" w:rsidR="00B520C2" w:rsidRDefault="00B520C2" w:rsidP="0047108B">
                              <w:r>
                                <w:rPr>
                                  <w:sz w:val="24"/>
                                </w:rPr>
                                <w:t xml:space="preserve"> </w:t>
                              </w:r>
                            </w:p>
                          </w:txbxContent>
                        </wps:txbx>
                        <wps:bodyPr horzOverflow="overflow" vert="horz" lIns="0" tIns="0" rIns="0" bIns="0" rtlCol="0">
                          <a:noAutofit/>
                        </wps:bodyPr>
                      </wps:wsp>
                      <wps:wsp>
                        <wps:cNvPr id="759" name="Rectangle 759"/>
                        <wps:cNvSpPr/>
                        <wps:spPr>
                          <a:xfrm>
                            <a:off x="2640203" y="6321045"/>
                            <a:ext cx="45808" cy="206453"/>
                          </a:xfrm>
                          <a:prstGeom prst="rect">
                            <a:avLst/>
                          </a:prstGeom>
                          <a:ln>
                            <a:noFill/>
                          </a:ln>
                        </wps:spPr>
                        <wps:txbx>
                          <w:txbxContent>
                            <w:p w14:paraId="4A5487F4" w14:textId="77777777" w:rsidR="00B520C2" w:rsidRDefault="00B520C2" w:rsidP="0047108B">
                              <w:r>
                                <w:rPr>
                                  <w:sz w:val="24"/>
                                </w:rPr>
                                <w:t xml:space="preserve"> </w:t>
                              </w:r>
                            </w:p>
                          </w:txbxContent>
                        </wps:txbx>
                        <wps:bodyPr horzOverflow="overflow" vert="horz" lIns="0" tIns="0" rIns="0" bIns="0" rtlCol="0">
                          <a:noAutofit/>
                        </wps:bodyPr>
                      </wps:wsp>
                      <wps:wsp>
                        <wps:cNvPr id="762" name="Rectangle 762"/>
                        <wps:cNvSpPr/>
                        <wps:spPr>
                          <a:xfrm>
                            <a:off x="3195193" y="6321045"/>
                            <a:ext cx="45808" cy="206453"/>
                          </a:xfrm>
                          <a:prstGeom prst="rect">
                            <a:avLst/>
                          </a:prstGeom>
                          <a:ln>
                            <a:noFill/>
                          </a:ln>
                        </wps:spPr>
                        <wps:txbx>
                          <w:txbxContent>
                            <w:p w14:paraId="503C3152" w14:textId="77777777" w:rsidR="00B520C2" w:rsidRDefault="00B520C2" w:rsidP="0047108B">
                              <w:r>
                                <w:rPr>
                                  <w:sz w:val="24"/>
                                </w:rPr>
                                <w:t xml:space="preserve"> </w:t>
                              </w:r>
                            </w:p>
                          </w:txbxContent>
                        </wps:txbx>
                        <wps:bodyPr horzOverflow="overflow" vert="horz" lIns="0" tIns="0" rIns="0" bIns="0" rtlCol="0">
                          <a:noAutofit/>
                        </wps:bodyPr>
                      </wps:wsp>
                      <wps:wsp>
                        <wps:cNvPr id="765" name="Rectangle 765"/>
                        <wps:cNvSpPr/>
                        <wps:spPr>
                          <a:xfrm>
                            <a:off x="4037965" y="6321045"/>
                            <a:ext cx="45808" cy="206453"/>
                          </a:xfrm>
                          <a:prstGeom prst="rect">
                            <a:avLst/>
                          </a:prstGeom>
                          <a:ln>
                            <a:noFill/>
                          </a:ln>
                        </wps:spPr>
                        <wps:txbx>
                          <w:txbxContent>
                            <w:p w14:paraId="2AFF7826" w14:textId="77777777" w:rsidR="00B520C2" w:rsidRDefault="00B520C2" w:rsidP="0047108B">
                              <w:r>
                                <w:rPr>
                                  <w:sz w:val="24"/>
                                </w:rPr>
                                <w:t xml:space="preserve"> </w:t>
                              </w:r>
                            </w:p>
                          </w:txbxContent>
                        </wps:txbx>
                        <wps:bodyPr horzOverflow="overflow" vert="horz" lIns="0" tIns="0" rIns="0" bIns="0" rtlCol="0">
                          <a:noAutofit/>
                        </wps:bodyPr>
                      </wps:wsp>
                      <pic:pic xmlns:pic="http://schemas.openxmlformats.org/drawingml/2006/picture">
                        <pic:nvPicPr>
                          <pic:cNvPr id="768" name="Picture 768"/>
                          <pic:cNvPicPr/>
                        </pic:nvPicPr>
                        <pic:blipFill>
                          <a:blip r:embed="rId39"/>
                          <a:stretch>
                            <a:fillRect/>
                          </a:stretch>
                        </pic:blipFill>
                        <pic:spPr>
                          <a:xfrm>
                            <a:off x="0" y="139446"/>
                            <a:ext cx="6257926" cy="5942330"/>
                          </a:xfrm>
                          <a:prstGeom prst="rect">
                            <a:avLst/>
                          </a:prstGeom>
                        </pic:spPr>
                      </pic:pic>
                      <wps:wsp>
                        <wps:cNvPr id="769" name="Shape 769"/>
                        <wps:cNvSpPr/>
                        <wps:spPr>
                          <a:xfrm>
                            <a:off x="0" y="139447"/>
                            <a:ext cx="6257926" cy="5942330"/>
                          </a:xfrm>
                          <a:custGeom>
                            <a:avLst/>
                            <a:gdLst/>
                            <a:ahLst/>
                            <a:cxnLst/>
                            <a:rect l="0" t="0" r="0" b="0"/>
                            <a:pathLst>
                              <a:path w="6257926" h="5942330">
                                <a:moveTo>
                                  <a:pt x="0" y="5942330"/>
                                </a:moveTo>
                                <a:lnTo>
                                  <a:pt x="6257926" y="5942330"/>
                                </a:lnTo>
                                <a:lnTo>
                                  <a:pt x="6257926" y="0"/>
                                </a:lnTo>
                                <a:lnTo>
                                  <a:pt x="0" y="0"/>
                                </a:lnTo>
                                <a:close/>
                              </a:path>
                            </a:pathLst>
                          </a:custGeom>
                          <a:ln w="12700" cap="flat">
                            <a:miter lim="127000"/>
                          </a:ln>
                        </wps:spPr>
                        <wps:style>
                          <a:lnRef idx="1">
                            <a:srgbClr val="00B0F0"/>
                          </a:lnRef>
                          <a:fillRef idx="0">
                            <a:srgbClr val="000000">
                              <a:alpha val="0"/>
                            </a:srgbClr>
                          </a:fillRef>
                          <a:effectRef idx="0">
                            <a:scrgbClr r="0" g="0" b="0"/>
                          </a:effectRef>
                          <a:fontRef idx="none"/>
                        </wps:style>
                        <wps:bodyPr/>
                      </wps:wsp>
                      <wps:wsp>
                        <wps:cNvPr id="770" name="Rectangle 770"/>
                        <wps:cNvSpPr/>
                        <wps:spPr>
                          <a:xfrm>
                            <a:off x="3129661" y="219456"/>
                            <a:ext cx="42143" cy="189937"/>
                          </a:xfrm>
                          <a:prstGeom prst="rect">
                            <a:avLst/>
                          </a:prstGeom>
                          <a:ln>
                            <a:noFill/>
                          </a:ln>
                        </wps:spPr>
                        <wps:txbx>
                          <w:txbxContent>
                            <w:p w14:paraId="13617447" w14:textId="77777777" w:rsidR="00B520C2" w:rsidRDefault="00B520C2" w:rsidP="0047108B">
                              <w:r>
                                <w:rPr>
                                  <w:color w:val="FFFFFF"/>
                                </w:rPr>
                                <w:t xml:space="preserve"> </w:t>
                              </w:r>
                            </w:p>
                          </w:txbxContent>
                        </wps:txbx>
                        <wps:bodyPr horzOverflow="overflow" vert="horz" lIns="0" tIns="0" rIns="0" bIns="0" rtlCol="0">
                          <a:noAutofit/>
                        </wps:bodyPr>
                      </wps:wsp>
                      <wps:wsp>
                        <wps:cNvPr id="771" name="Rectangle 771"/>
                        <wps:cNvSpPr/>
                        <wps:spPr>
                          <a:xfrm>
                            <a:off x="3129661" y="504444"/>
                            <a:ext cx="42143" cy="189937"/>
                          </a:xfrm>
                          <a:prstGeom prst="rect">
                            <a:avLst/>
                          </a:prstGeom>
                          <a:ln>
                            <a:noFill/>
                          </a:ln>
                        </wps:spPr>
                        <wps:txbx>
                          <w:txbxContent>
                            <w:p w14:paraId="210287F6" w14:textId="77777777" w:rsidR="00B520C2" w:rsidRDefault="00B520C2" w:rsidP="0047108B">
                              <w:r>
                                <w:rPr>
                                  <w:color w:val="FFFFFF"/>
                                </w:rPr>
                                <w:t xml:space="preserve"> </w:t>
                              </w:r>
                            </w:p>
                          </w:txbxContent>
                        </wps:txbx>
                        <wps:bodyPr horzOverflow="overflow" vert="horz" lIns="0" tIns="0" rIns="0" bIns="0" rtlCol="0">
                          <a:noAutofit/>
                        </wps:bodyPr>
                      </wps:wsp>
                      <wps:wsp>
                        <wps:cNvPr id="772" name="Rectangle 772"/>
                        <wps:cNvSpPr/>
                        <wps:spPr>
                          <a:xfrm>
                            <a:off x="3129661" y="791337"/>
                            <a:ext cx="42143" cy="189937"/>
                          </a:xfrm>
                          <a:prstGeom prst="rect">
                            <a:avLst/>
                          </a:prstGeom>
                          <a:ln>
                            <a:noFill/>
                          </a:ln>
                        </wps:spPr>
                        <wps:txbx>
                          <w:txbxContent>
                            <w:p w14:paraId="5E48C4AF" w14:textId="77777777" w:rsidR="00B520C2" w:rsidRDefault="00B520C2" w:rsidP="0047108B">
                              <w:r>
                                <w:rPr>
                                  <w:color w:val="FFFFFF"/>
                                </w:rPr>
                                <w:t xml:space="preserve"> </w:t>
                              </w:r>
                            </w:p>
                          </w:txbxContent>
                        </wps:txbx>
                        <wps:bodyPr horzOverflow="overflow" vert="horz" lIns="0" tIns="0" rIns="0" bIns="0" rtlCol="0">
                          <a:noAutofit/>
                        </wps:bodyPr>
                      </wps:wsp>
                      <wps:wsp>
                        <wps:cNvPr id="773" name="Rectangle 773"/>
                        <wps:cNvSpPr/>
                        <wps:spPr>
                          <a:xfrm>
                            <a:off x="3129661" y="1076325"/>
                            <a:ext cx="42143" cy="189937"/>
                          </a:xfrm>
                          <a:prstGeom prst="rect">
                            <a:avLst/>
                          </a:prstGeom>
                          <a:ln>
                            <a:noFill/>
                          </a:ln>
                        </wps:spPr>
                        <wps:txbx>
                          <w:txbxContent>
                            <w:p w14:paraId="437A6236" w14:textId="77777777" w:rsidR="00B520C2" w:rsidRDefault="00B520C2" w:rsidP="0047108B">
                              <w:r>
                                <w:rPr>
                                  <w:color w:val="FFFFFF"/>
                                </w:rPr>
                                <w:t xml:space="preserve"> </w:t>
                              </w:r>
                            </w:p>
                          </w:txbxContent>
                        </wps:txbx>
                        <wps:bodyPr horzOverflow="overflow" vert="horz" lIns="0" tIns="0" rIns="0" bIns="0" rtlCol="0">
                          <a:noAutofit/>
                        </wps:bodyPr>
                      </wps:wsp>
                      <wps:wsp>
                        <wps:cNvPr id="774" name="Rectangle 774"/>
                        <wps:cNvSpPr/>
                        <wps:spPr>
                          <a:xfrm>
                            <a:off x="3129661" y="1361313"/>
                            <a:ext cx="42143" cy="189937"/>
                          </a:xfrm>
                          <a:prstGeom prst="rect">
                            <a:avLst/>
                          </a:prstGeom>
                          <a:ln>
                            <a:noFill/>
                          </a:ln>
                        </wps:spPr>
                        <wps:txbx>
                          <w:txbxContent>
                            <w:p w14:paraId="00839E18" w14:textId="77777777" w:rsidR="00B520C2" w:rsidRDefault="00B520C2" w:rsidP="0047108B">
                              <w:r>
                                <w:rPr>
                                  <w:color w:val="FFFFFF"/>
                                </w:rPr>
                                <w:t xml:space="preserve"> </w:t>
                              </w:r>
                            </w:p>
                          </w:txbxContent>
                        </wps:txbx>
                        <wps:bodyPr horzOverflow="overflow" vert="horz" lIns="0" tIns="0" rIns="0" bIns="0" rtlCol="0">
                          <a:noAutofit/>
                        </wps:bodyPr>
                      </wps:wsp>
                      <wps:wsp>
                        <wps:cNvPr id="775" name="Rectangle 775"/>
                        <wps:cNvSpPr/>
                        <wps:spPr>
                          <a:xfrm>
                            <a:off x="3157093" y="1647825"/>
                            <a:ext cx="42143" cy="189937"/>
                          </a:xfrm>
                          <a:prstGeom prst="rect">
                            <a:avLst/>
                          </a:prstGeom>
                          <a:ln>
                            <a:noFill/>
                          </a:ln>
                        </wps:spPr>
                        <wps:txbx>
                          <w:txbxContent>
                            <w:p w14:paraId="50AC752E" w14:textId="77777777" w:rsidR="00B520C2" w:rsidRDefault="00B520C2" w:rsidP="0047108B">
                              <w:r>
                                <w:rPr>
                                  <w:color w:val="FFFFFF"/>
                                </w:rPr>
                                <w:t xml:space="preserve"> </w:t>
                              </w:r>
                            </w:p>
                          </w:txbxContent>
                        </wps:txbx>
                        <wps:bodyPr horzOverflow="overflow" vert="horz" lIns="0" tIns="0" rIns="0" bIns="0" rtlCol="0">
                          <a:noAutofit/>
                        </wps:bodyPr>
                      </wps:wsp>
                      <wps:wsp>
                        <wps:cNvPr id="776" name="Rectangle 776"/>
                        <wps:cNvSpPr/>
                        <wps:spPr>
                          <a:xfrm>
                            <a:off x="3129661" y="1932813"/>
                            <a:ext cx="42143" cy="189937"/>
                          </a:xfrm>
                          <a:prstGeom prst="rect">
                            <a:avLst/>
                          </a:prstGeom>
                          <a:ln>
                            <a:noFill/>
                          </a:ln>
                        </wps:spPr>
                        <wps:txbx>
                          <w:txbxContent>
                            <w:p w14:paraId="56B4DA17" w14:textId="77777777" w:rsidR="00B520C2" w:rsidRDefault="00B520C2" w:rsidP="0047108B">
                              <w:r>
                                <w:rPr>
                                  <w:color w:val="FFFFFF"/>
                                </w:rPr>
                                <w:t xml:space="preserve"> </w:t>
                              </w:r>
                            </w:p>
                          </w:txbxContent>
                        </wps:txbx>
                        <wps:bodyPr horzOverflow="overflow" vert="horz" lIns="0" tIns="0" rIns="0" bIns="0" rtlCol="0">
                          <a:noAutofit/>
                        </wps:bodyPr>
                      </wps:wsp>
                      <wps:wsp>
                        <wps:cNvPr id="777" name="Rectangle 777"/>
                        <wps:cNvSpPr/>
                        <wps:spPr>
                          <a:xfrm>
                            <a:off x="3129661" y="2219326"/>
                            <a:ext cx="42143" cy="189937"/>
                          </a:xfrm>
                          <a:prstGeom prst="rect">
                            <a:avLst/>
                          </a:prstGeom>
                          <a:ln>
                            <a:noFill/>
                          </a:ln>
                        </wps:spPr>
                        <wps:txbx>
                          <w:txbxContent>
                            <w:p w14:paraId="199B13F4" w14:textId="77777777" w:rsidR="00B520C2" w:rsidRDefault="00B520C2" w:rsidP="0047108B">
                              <w:r>
                                <w:rPr>
                                  <w:color w:val="FFFFFF"/>
                                </w:rPr>
                                <w:t xml:space="preserve"> </w:t>
                              </w:r>
                            </w:p>
                          </w:txbxContent>
                        </wps:txbx>
                        <wps:bodyPr horzOverflow="overflow" vert="horz" lIns="0" tIns="0" rIns="0" bIns="0" rtlCol="0">
                          <a:noAutofit/>
                        </wps:bodyPr>
                      </wps:wsp>
                      <wps:wsp>
                        <wps:cNvPr id="778" name="Rectangle 778"/>
                        <wps:cNvSpPr/>
                        <wps:spPr>
                          <a:xfrm>
                            <a:off x="3157093" y="2504314"/>
                            <a:ext cx="42143" cy="189937"/>
                          </a:xfrm>
                          <a:prstGeom prst="rect">
                            <a:avLst/>
                          </a:prstGeom>
                          <a:ln>
                            <a:noFill/>
                          </a:ln>
                        </wps:spPr>
                        <wps:txbx>
                          <w:txbxContent>
                            <w:p w14:paraId="14A9439A" w14:textId="77777777" w:rsidR="00B520C2" w:rsidRDefault="00B520C2" w:rsidP="0047108B">
                              <w:r>
                                <w:rPr>
                                  <w:color w:val="FFFFFF"/>
                                </w:rPr>
                                <w:t xml:space="preserve"> </w:t>
                              </w:r>
                            </w:p>
                          </w:txbxContent>
                        </wps:txbx>
                        <wps:bodyPr horzOverflow="overflow" vert="horz" lIns="0" tIns="0" rIns="0" bIns="0" rtlCol="0">
                          <a:noAutofit/>
                        </wps:bodyPr>
                      </wps:wsp>
                      <wps:wsp>
                        <wps:cNvPr id="779" name="Rectangle 779"/>
                        <wps:cNvSpPr/>
                        <wps:spPr>
                          <a:xfrm>
                            <a:off x="3129661" y="2791079"/>
                            <a:ext cx="42143" cy="189937"/>
                          </a:xfrm>
                          <a:prstGeom prst="rect">
                            <a:avLst/>
                          </a:prstGeom>
                          <a:ln>
                            <a:noFill/>
                          </a:ln>
                        </wps:spPr>
                        <wps:txbx>
                          <w:txbxContent>
                            <w:p w14:paraId="75B4C7DD" w14:textId="77777777" w:rsidR="00B520C2" w:rsidRDefault="00B520C2" w:rsidP="0047108B">
                              <w:r>
                                <w:rPr>
                                  <w:color w:val="FFFFFF"/>
                                </w:rPr>
                                <w:t xml:space="preserve"> </w:t>
                              </w:r>
                            </w:p>
                          </w:txbxContent>
                        </wps:txbx>
                        <wps:bodyPr horzOverflow="overflow" vert="horz" lIns="0" tIns="0" rIns="0" bIns="0" rtlCol="0">
                          <a:noAutofit/>
                        </wps:bodyPr>
                      </wps:wsp>
                      <wps:wsp>
                        <wps:cNvPr id="780" name="Rectangle 780"/>
                        <wps:cNvSpPr/>
                        <wps:spPr>
                          <a:xfrm>
                            <a:off x="3371977" y="3076067"/>
                            <a:ext cx="42143" cy="189937"/>
                          </a:xfrm>
                          <a:prstGeom prst="rect">
                            <a:avLst/>
                          </a:prstGeom>
                          <a:ln>
                            <a:noFill/>
                          </a:ln>
                        </wps:spPr>
                        <wps:txbx>
                          <w:txbxContent>
                            <w:p w14:paraId="2F606473" w14:textId="77777777" w:rsidR="00B520C2" w:rsidRDefault="00B520C2" w:rsidP="0047108B">
                              <w:r>
                                <w:rPr>
                                  <w:color w:val="FFFFFF"/>
                                </w:rPr>
                                <w:t xml:space="preserve"> </w:t>
                              </w:r>
                            </w:p>
                          </w:txbxContent>
                        </wps:txbx>
                        <wps:bodyPr horzOverflow="overflow" vert="horz" lIns="0" tIns="0" rIns="0" bIns="0" rtlCol="0">
                          <a:noAutofit/>
                        </wps:bodyPr>
                      </wps:wsp>
                      <wps:wsp>
                        <wps:cNvPr id="781" name="Rectangle 781"/>
                        <wps:cNvSpPr/>
                        <wps:spPr>
                          <a:xfrm>
                            <a:off x="3129661" y="3361055"/>
                            <a:ext cx="42143" cy="189937"/>
                          </a:xfrm>
                          <a:prstGeom prst="rect">
                            <a:avLst/>
                          </a:prstGeom>
                          <a:ln>
                            <a:noFill/>
                          </a:ln>
                        </wps:spPr>
                        <wps:txbx>
                          <w:txbxContent>
                            <w:p w14:paraId="6373926C" w14:textId="77777777" w:rsidR="00B520C2" w:rsidRDefault="00B520C2" w:rsidP="0047108B">
                              <w:r>
                                <w:rPr>
                                  <w:color w:val="FFFFFF"/>
                                </w:rPr>
                                <w:t xml:space="preserve"> </w:t>
                              </w:r>
                            </w:p>
                          </w:txbxContent>
                        </wps:txbx>
                        <wps:bodyPr horzOverflow="overflow" vert="horz" lIns="0" tIns="0" rIns="0" bIns="0" rtlCol="0">
                          <a:noAutofit/>
                        </wps:bodyPr>
                      </wps:wsp>
                      <wps:wsp>
                        <wps:cNvPr id="782" name="Rectangle 782"/>
                        <wps:cNvSpPr/>
                        <wps:spPr>
                          <a:xfrm>
                            <a:off x="3129661" y="3647567"/>
                            <a:ext cx="42143" cy="189937"/>
                          </a:xfrm>
                          <a:prstGeom prst="rect">
                            <a:avLst/>
                          </a:prstGeom>
                          <a:ln>
                            <a:noFill/>
                          </a:ln>
                        </wps:spPr>
                        <wps:txbx>
                          <w:txbxContent>
                            <w:p w14:paraId="1FB7F52E" w14:textId="77777777" w:rsidR="00B520C2" w:rsidRDefault="00B520C2" w:rsidP="0047108B">
                              <w:r>
                                <w:rPr>
                                  <w:color w:val="FFFFFF"/>
                                </w:rPr>
                                <w:t xml:space="preserve"> </w:t>
                              </w:r>
                            </w:p>
                          </w:txbxContent>
                        </wps:txbx>
                        <wps:bodyPr horzOverflow="overflow" vert="horz" lIns="0" tIns="0" rIns="0" bIns="0" rtlCol="0">
                          <a:noAutofit/>
                        </wps:bodyPr>
                      </wps:wsp>
                      <wps:wsp>
                        <wps:cNvPr id="783" name="Rectangle 783"/>
                        <wps:cNvSpPr/>
                        <wps:spPr>
                          <a:xfrm>
                            <a:off x="3129661" y="3932555"/>
                            <a:ext cx="42143" cy="189936"/>
                          </a:xfrm>
                          <a:prstGeom prst="rect">
                            <a:avLst/>
                          </a:prstGeom>
                          <a:ln>
                            <a:noFill/>
                          </a:ln>
                        </wps:spPr>
                        <wps:txbx>
                          <w:txbxContent>
                            <w:p w14:paraId="60CCC1A9" w14:textId="77777777" w:rsidR="00B520C2" w:rsidRDefault="00B520C2" w:rsidP="0047108B">
                              <w:r>
                                <w:rPr>
                                  <w:color w:val="FFFFFF"/>
                                </w:rPr>
                                <w:t xml:space="preserve"> </w:t>
                              </w:r>
                            </w:p>
                          </w:txbxContent>
                        </wps:txbx>
                        <wps:bodyPr horzOverflow="overflow" vert="horz" lIns="0" tIns="0" rIns="0" bIns="0" rtlCol="0">
                          <a:noAutofit/>
                        </wps:bodyPr>
                      </wps:wsp>
                      <wps:wsp>
                        <wps:cNvPr id="784" name="Rectangle 784"/>
                        <wps:cNvSpPr/>
                        <wps:spPr>
                          <a:xfrm>
                            <a:off x="3129661" y="4219068"/>
                            <a:ext cx="42143" cy="189937"/>
                          </a:xfrm>
                          <a:prstGeom prst="rect">
                            <a:avLst/>
                          </a:prstGeom>
                          <a:ln>
                            <a:noFill/>
                          </a:ln>
                        </wps:spPr>
                        <wps:txbx>
                          <w:txbxContent>
                            <w:p w14:paraId="51497EC6" w14:textId="77777777" w:rsidR="00B520C2" w:rsidRDefault="00B520C2" w:rsidP="0047108B">
                              <w:r>
                                <w:rPr>
                                  <w:color w:val="FFFFFF"/>
                                </w:rPr>
                                <w:t xml:space="preserve"> </w:t>
                              </w:r>
                            </w:p>
                          </w:txbxContent>
                        </wps:txbx>
                        <wps:bodyPr horzOverflow="overflow" vert="horz" lIns="0" tIns="0" rIns="0" bIns="0" rtlCol="0">
                          <a:noAutofit/>
                        </wps:bodyPr>
                      </wps:wsp>
                      <wps:wsp>
                        <wps:cNvPr id="785" name="Rectangle 785"/>
                        <wps:cNvSpPr/>
                        <wps:spPr>
                          <a:xfrm>
                            <a:off x="3129661" y="4504056"/>
                            <a:ext cx="42143" cy="189936"/>
                          </a:xfrm>
                          <a:prstGeom prst="rect">
                            <a:avLst/>
                          </a:prstGeom>
                          <a:ln>
                            <a:noFill/>
                          </a:ln>
                        </wps:spPr>
                        <wps:txbx>
                          <w:txbxContent>
                            <w:p w14:paraId="5F625E41" w14:textId="77777777" w:rsidR="00B520C2" w:rsidRDefault="00B520C2" w:rsidP="0047108B">
                              <w:r>
                                <w:rPr>
                                  <w:color w:val="FFFFFF"/>
                                </w:rPr>
                                <w:t xml:space="preserve"> </w:t>
                              </w:r>
                            </w:p>
                          </w:txbxContent>
                        </wps:txbx>
                        <wps:bodyPr horzOverflow="overflow" vert="horz" lIns="0" tIns="0" rIns="0" bIns="0" rtlCol="0">
                          <a:noAutofit/>
                        </wps:bodyPr>
                      </wps:wsp>
                      <wps:wsp>
                        <wps:cNvPr id="786" name="Rectangle 786"/>
                        <wps:cNvSpPr/>
                        <wps:spPr>
                          <a:xfrm>
                            <a:off x="3129661" y="4790568"/>
                            <a:ext cx="42143" cy="189937"/>
                          </a:xfrm>
                          <a:prstGeom prst="rect">
                            <a:avLst/>
                          </a:prstGeom>
                          <a:ln>
                            <a:noFill/>
                          </a:ln>
                        </wps:spPr>
                        <wps:txbx>
                          <w:txbxContent>
                            <w:p w14:paraId="761931E0" w14:textId="77777777" w:rsidR="00B520C2" w:rsidRDefault="00B520C2" w:rsidP="0047108B">
                              <w:r>
                                <w:rPr>
                                  <w:color w:val="FFFFFF"/>
                                </w:rPr>
                                <w:t xml:space="preserve"> </w:t>
                              </w:r>
                            </w:p>
                          </w:txbxContent>
                        </wps:txbx>
                        <wps:bodyPr horzOverflow="overflow" vert="horz" lIns="0" tIns="0" rIns="0" bIns="0" rtlCol="0">
                          <a:noAutofit/>
                        </wps:bodyPr>
                      </wps:wsp>
                      <wps:wsp>
                        <wps:cNvPr id="787" name="Rectangle 787"/>
                        <wps:cNvSpPr/>
                        <wps:spPr>
                          <a:xfrm>
                            <a:off x="3129661" y="5075936"/>
                            <a:ext cx="42143" cy="189937"/>
                          </a:xfrm>
                          <a:prstGeom prst="rect">
                            <a:avLst/>
                          </a:prstGeom>
                          <a:ln>
                            <a:noFill/>
                          </a:ln>
                        </wps:spPr>
                        <wps:txbx>
                          <w:txbxContent>
                            <w:p w14:paraId="42A59242" w14:textId="77777777" w:rsidR="00B520C2" w:rsidRDefault="00B520C2" w:rsidP="0047108B">
                              <w:r>
                                <w:rPr>
                                  <w:color w:val="FFFFFF"/>
                                </w:rPr>
                                <w:t xml:space="preserve"> </w:t>
                              </w:r>
                            </w:p>
                          </w:txbxContent>
                        </wps:txbx>
                        <wps:bodyPr horzOverflow="overflow" vert="horz" lIns="0" tIns="0" rIns="0" bIns="0" rtlCol="0">
                          <a:noAutofit/>
                        </wps:bodyPr>
                      </wps:wsp>
                      <wps:wsp>
                        <wps:cNvPr id="788" name="Rectangle 788"/>
                        <wps:cNvSpPr/>
                        <wps:spPr>
                          <a:xfrm>
                            <a:off x="3129661" y="5360925"/>
                            <a:ext cx="42143" cy="189936"/>
                          </a:xfrm>
                          <a:prstGeom prst="rect">
                            <a:avLst/>
                          </a:prstGeom>
                          <a:ln>
                            <a:noFill/>
                          </a:ln>
                        </wps:spPr>
                        <wps:txbx>
                          <w:txbxContent>
                            <w:p w14:paraId="5337B839" w14:textId="77777777" w:rsidR="00B520C2" w:rsidRDefault="00B520C2" w:rsidP="0047108B">
                              <w:r>
                                <w:rPr>
                                  <w:color w:val="FFFFFF"/>
                                </w:rPr>
                                <w:t xml:space="preserve"> </w:t>
                              </w:r>
                            </w:p>
                          </w:txbxContent>
                        </wps:txbx>
                        <wps:bodyPr horzOverflow="overflow" vert="horz" lIns="0" tIns="0" rIns="0" bIns="0" rtlCol="0">
                          <a:noAutofit/>
                        </wps:bodyPr>
                      </wps:wsp>
                      <wps:wsp>
                        <wps:cNvPr id="789" name="Rectangle 789"/>
                        <wps:cNvSpPr/>
                        <wps:spPr>
                          <a:xfrm>
                            <a:off x="3129661" y="5647436"/>
                            <a:ext cx="42143" cy="189937"/>
                          </a:xfrm>
                          <a:prstGeom prst="rect">
                            <a:avLst/>
                          </a:prstGeom>
                          <a:ln>
                            <a:noFill/>
                          </a:ln>
                        </wps:spPr>
                        <wps:txbx>
                          <w:txbxContent>
                            <w:p w14:paraId="62A99DC2" w14:textId="77777777" w:rsidR="00B520C2" w:rsidRDefault="00B520C2" w:rsidP="0047108B">
                              <w:r>
                                <w:rPr>
                                  <w:color w:val="FFFFFF"/>
                                </w:rPr>
                                <w:t xml:space="preserve"> </w:t>
                              </w:r>
                            </w:p>
                          </w:txbxContent>
                        </wps:txbx>
                        <wps:bodyPr horzOverflow="overflow" vert="horz" lIns="0" tIns="0" rIns="0" bIns="0" rtlCol="0">
                          <a:noAutofit/>
                        </wps:bodyPr>
                      </wps:wsp>
                      <wps:wsp>
                        <wps:cNvPr id="790" name="Rectangle 790"/>
                        <wps:cNvSpPr/>
                        <wps:spPr>
                          <a:xfrm>
                            <a:off x="3129661" y="5932425"/>
                            <a:ext cx="42143" cy="189936"/>
                          </a:xfrm>
                          <a:prstGeom prst="rect">
                            <a:avLst/>
                          </a:prstGeom>
                          <a:ln>
                            <a:noFill/>
                          </a:ln>
                        </wps:spPr>
                        <wps:txbx>
                          <w:txbxContent>
                            <w:p w14:paraId="09C3A450" w14:textId="77777777" w:rsidR="00B520C2" w:rsidRDefault="00B520C2" w:rsidP="0047108B">
                              <w:r>
                                <w:rPr>
                                  <w:color w:val="FFFFFF"/>
                                </w:rPr>
                                <w:t xml:space="preserve"> </w:t>
                              </w:r>
                            </w:p>
                          </w:txbxContent>
                        </wps:txbx>
                        <wps:bodyPr horzOverflow="overflow" vert="horz" lIns="0" tIns="0" rIns="0" bIns="0" rtlCol="0">
                          <a:noAutofit/>
                        </wps:bodyPr>
                      </wps:wsp>
                    </wpg:wgp>
                  </a:graphicData>
                </a:graphic>
              </wp:inline>
            </w:drawing>
          </mc:Choice>
          <mc:Fallback>
            <w:pict>
              <v:group w14:anchorId="0A7911E5" id="Group 25572" o:spid="_x0000_s1102" style="width:459.6pt;height:416.05pt;mso-position-horizontal-relative:char;mso-position-vertical-relative:line" coordsize="62579,6527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&#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">
                <v:rect id="Rectangle 736" o:spid="_x0000_s1103" style="position:absolute;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" filled="f" stroked="f">
                  <v:textbox inset="0,0,0,0">
                    <w:txbxContent>
                      <w:p w14:paraId="49D1C77B" w14:textId="77777777" w:rsidR="00B520C2" w:rsidRDefault="00B520C2" w:rsidP="0047108B">
                        <w:r>
                          <w:t xml:space="preserve"> </w:t>
                        </w:r>
                      </w:p>
                    </w:txbxContent>
                  </v:textbox>
                </v:rect>
                <v:rect id="Rectangle 737" o:spid="_x0000_s1104" style="position:absolute;top:284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" filled="f" stroked="f">
                  <v:textbox inset="0,0,0,0">
                    <w:txbxContent>
                      <w:p w14:paraId="6722009E" w14:textId="77777777" w:rsidR="00B520C2" w:rsidRDefault="00B520C2" w:rsidP="0047108B">
                        <w:r>
                          <w:t xml:space="preserve"> </w:t>
                        </w:r>
                      </w:p>
                    </w:txbxContent>
                  </v:textbox>
                </v:rect>
                <v:rect id="Rectangle 738" o:spid="_x0000_s1105" style="position:absolute;top:571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" filled="f" stroked="f">
                  <v:textbox inset="0,0,0,0">
                    <w:txbxContent>
                      <w:p w14:paraId="7CCE1F00" w14:textId="77777777" w:rsidR="00B520C2" w:rsidRDefault="00B520C2" w:rsidP="0047108B">
                        <w:r>
                          <w:t xml:space="preserve"> </w:t>
                        </w:r>
                      </w:p>
                    </w:txbxContent>
                  </v:textbox>
                </v:rect>
                <v:rect id="Rectangle 739" o:spid="_x0000_s1106" style="position:absolute;top:856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" filled="f" stroked="f">
                  <v:textbox inset="0,0,0,0">
                    <w:txbxContent>
                      <w:p w14:paraId="2A4FFF27" w14:textId="77777777" w:rsidR="00B520C2" w:rsidRDefault="00B520C2" w:rsidP="0047108B">
                        <w:r>
                          <w:t xml:space="preserve"> </w:t>
                        </w:r>
                      </w:p>
                    </w:txbxContent>
                  </v:textbox>
                </v:rect>
                <v:rect id="Rectangle 740" o:spid="_x0000_s1107" style="position:absolute;top:1143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pdywQAAANwAAAAPAAAAZHJzL2Rvd25yZXYueG1sRE/LisIw&#10;FN0L/kO4gjtNHcT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O8al3LBAAAA3AAAAA8AAAAA&#10;AAAAAAAAAAAABwIAAGRycy9kb3ducmV2LnhtbFBLBQYAAAAAAwADALcAAAD1AgAAAAA=&#10;" filled="f" stroked="f">
                  <v:textbox inset="0,0,0,0">
                    <w:txbxContent>
                      <w:p w14:paraId="3C25CFA3" w14:textId="77777777" w:rsidR="00B520C2" w:rsidRDefault="00B520C2" w:rsidP="0047108B">
                        <w:r>
                          <w:t xml:space="preserve"> </w:t>
                        </w:r>
                      </w:p>
                    </w:txbxContent>
                  </v:textbox>
                </v:rect>
                <v:rect id="Rectangle 741" o:spid="_x0000_s1108" style="position:absolute;top:1428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jLpxgAAANwAAAAPAAAAZHJzL2Rvd25yZXYueG1sRI9Ba8JA&#10;FITvBf/D8gRvdaNI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gFYy6cYAAADcAAAA&#10;DwAAAAAAAAAAAAAAAAAHAgAAZHJzL2Rvd25yZXYueG1sUEsFBgAAAAADAAMAtwAAAPoCAAAAAA==&#10;" filled="f" stroked="f">
                  <v:textbox inset="0,0,0,0">
                    <w:txbxContent>
                      <w:p w14:paraId="14F99903" w14:textId="77777777" w:rsidR="00B520C2" w:rsidRDefault="00B520C2" w:rsidP="0047108B">
                        <w:r>
                          <w:t xml:space="preserve"> </w:t>
                        </w:r>
                      </w:p>
                    </w:txbxContent>
                  </v:textbox>
                </v:rect>
                <v:rect id="Rectangle 742" o:spid="_x0000_s1109" style="position:absolute;top:1714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Kye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BwhKyexQAAANwAAAAP&#10;AAAAAAAAAAAAAAAAAAcCAABkcnMvZG93bnJldi54bWxQSwUGAAAAAAMAAwC3AAAA+QIAAAAA&#10;" filled="f" stroked="f">
                  <v:textbox inset="0,0,0,0">
                    <w:txbxContent>
                      <w:p w14:paraId="46C0A3C1" w14:textId="77777777" w:rsidR="00B520C2" w:rsidRDefault="00B520C2" w:rsidP="0047108B">
                        <w:r>
                          <w:t xml:space="preserve"> </w:t>
                        </w:r>
                      </w:p>
                    </w:txbxContent>
                  </v:textbox>
                </v:rect>
                <v:rect id="Rectangle 743" o:spid="_x0000_s1110" style="position:absolute;top:1999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AkFxwAAANwAAAAPAAAAZHJzL2Rvd25yZXYueG1sRI9Pa8JA&#10;FMTvBb/D8oTe6qZWrE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B/ICQXHAAAA3AAA&#10;AA8AAAAAAAAAAAAAAAAABwIAAGRycy9kb3ducmV2LnhtbFBLBQYAAAAAAwADALcAAAD7AgAAAAA=&#10;" filled="f" stroked="f">
                  <v:textbox inset="0,0,0,0">
                    <w:txbxContent>
                      <w:p w14:paraId="0F07D041" w14:textId="77777777" w:rsidR="00B520C2" w:rsidRDefault="00B520C2" w:rsidP="0047108B">
                        <w:r>
                          <w:t xml:space="preserve"> </w:t>
                        </w:r>
                      </w:p>
                    </w:txbxContent>
                  </v:textbox>
                </v:rect>
                <v:rect id="Rectangle 744" o:spid="_x0000_s1111" style="position:absolute;top:2284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" filled="f" stroked="f">
                  <v:textbox inset="0,0,0,0">
                    <w:txbxContent>
                      <w:p w14:paraId="0C221954" w14:textId="77777777" w:rsidR="00B520C2" w:rsidRDefault="00B520C2" w:rsidP="0047108B">
                        <w:r>
                          <w:t xml:space="preserve"> </w:t>
                        </w:r>
                      </w:p>
                    </w:txbxContent>
                  </v:textbox>
                </v:rect>
                <v:rect id="Rectangle 745" o:spid="_x0000_s1112" style="position:absolute;top:2571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" filled="f" stroked="f">
                  <v:textbox inset="0,0,0,0">
                    <w:txbxContent>
                      <w:p w14:paraId="0E81674D" w14:textId="77777777" w:rsidR="00B520C2" w:rsidRDefault="00B520C2" w:rsidP="0047108B">
                        <w:r>
                          <w:t xml:space="preserve"> </w:t>
                        </w:r>
                      </w:p>
                    </w:txbxContent>
                  </v:textbox>
                </v:rect>
                <v:rect id="Rectangle 746" o:spid="_x0000_s1113" style="position:absolute;top:2856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" filled="f" stroked="f">
                  <v:textbox inset="0,0,0,0">
                    <w:txbxContent>
                      <w:p w14:paraId="54371793" w14:textId="77777777" w:rsidR="00B520C2" w:rsidRDefault="00B520C2" w:rsidP="0047108B">
                        <w:r>
                          <w:t xml:space="preserve"> </w:t>
                        </w:r>
                      </w:p>
                    </w:txbxContent>
                  </v:textbox>
                </v:rect>
                <v:rect id="Rectangle 747" o:spid="_x0000_s1114" style="position:absolute;top:3143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" filled="f" stroked="f">
                  <v:textbox inset="0,0,0,0">
                    <w:txbxContent>
                      <w:p w14:paraId="1963BCB0" w14:textId="77777777" w:rsidR="00B520C2" w:rsidRDefault="00B520C2" w:rsidP="0047108B">
                        <w:r>
                          <w:t xml:space="preserve"> </w:t>
                        </w:r>
                      </w:p>
                    </w:txbxContent>
                  </v:textbox>
                </v:rect>
                <v:rect id="Rectangle 748" o:spid="_x0000_s1115" style="position:absolute;top:3428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" filled="f" stroked="f">
                  <v:textbox inset="0,0,0,0">
                    <w:txbxContent>
                      <w:p w14:paraId="1CB0BADC" w14:textId="77777777" w:rsidR="00B520C2" w:rsidRDefault="00B520C2" w:rsidP="0047108B">
                        <w:r>
                          <w:t xml:space="preserve"> </w:t>
                        </w:r>
                      </w:p>
                    </w:txbxContent>
                  </v:textbox>
                </v:rect>
                <v:rect id="Rectangle 749" o:spid="_x0000_s1116" style="position:absolute;top:3714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" filled="f" stroked="f">
                  <v:textbox inset="0,0,0,0">
                    <w:txbxContent>
                      <w:p w14:paraId="0AD28514" w14:textId="77777777" w:rsidR="00B520C2" w:rsidRDefault="00B520C2" w:rsidP="0047108B">
                        <w:r>
                          <w:t xml:space="preserve"> </w:t>
                        </w:r>
                      </w:p>
                    </w:txbxContent>
                  </v:textbox>
                </v:rect>
                <v:rect id="Rectangle 750" o:spid="_x0000_s1117" style="position:absolute;top:3999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wGvwQAAANwAAAAPAAAAZHJzL2Rvd25yZXYueG1sRE/LisIw&#10;FN0L/kO4gjtNHdD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GrDAa/BAAAA3AAAAA8AAAAA&#10;AAAAAAAAAAAABwIAAGRycy9kb3ducmV2LnhtbFBLBQYAAAAAAwADALcAAAD1AgAAAAA=&#10;" filled="f" stroked="f">
                  <v:textbox inset="0,0,0,0">
                    <w:txbxContent>
                      <w:p w14:paraId="6DCF5EA5" w14:textId="77777777" w:rsidR="00B520C2" w:rsidRDefault="00B520C2" w:rsidP="0047108B">
                        <w:r>
                          <w:t xml:space="preserve"> </w:t>
                        </w:r>
                      </w:p>
                    </w:txbxContent>
                  </v:textbox>
                </v:rect>
                <v:rect id="Rectangle 751" o:spid="_x0000_s1118" style="position:absolute;top:4284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6Q0xgAAANwAAAAPAAAAZHJzL2Rvd25yZXYueG1sRI9Ba8JA&#10;FITvBf/D8gRvdaNg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BY+kNMYAAADcAAAA&#10;DwAAAAAAAAAAAAAAAAAHAgAAZHJzL2Rvd25yZXYueG1sUEsFBgAAAAADAAMAtwAAAPoCAAAAAA==&#10;" filled="f" stroked="f">
                  <v:textbox inset="0,0,0,0">
                    <w:txbxContent>
                      <w:p w14:paraId="02E4A544" w14:textId="77777777" w:rsidR="00B520C2" w:rsidRDefault="00B520C2" w:rsidP="0047108B">
                        <w:r>
                          <w:t xml:space="preserve"> </w:t>
                        </w:r>
                      </w:p>
                    </w:txbxContent>
                  </v:textbox>
                </v:rect>
                <v:rect id="Rectangle 752" o:spid="_x0000_s1119" style="position:absolute;top:4571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TpD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D1XTpDxQAAANwAAAAP&#10;AAAAAAAAAAAAAAAAAAcCAABkcnMvZG93bnJldi54bWxQSwUGAAAAAAMAAwC3AAAA+QIAAAAA&#10;" filled="f" stroked="f">
                  <v:textbox inset="0,0,0,0">
                    <w:txbxContent>
                      <w:p w14:paraId="052BC78E" w14:textId="77777777" w:rsidR="00B520C2" w:rsidRDefault="00B520C2" w:rsidP="0047108B">
                        <w:r>
                          <w:t xml:space="preserve"> </w:t>
                        </w:r>
                      </w:p>
                    </w:txbxContent>
                  </v:textbox>
                </v:rect>
                <v:rect id="Rectangle 753" o:spid="_x0000_s1120" style="position:absolute;top:4856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Z/YxwAAANwAAAAPAAAAZHJzL2Rvd25yZXYueG1sRI9Pa8JA&#10;FMTvBb/D8oTe6qYWrU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JoRn9jHAAAA3AAA&#10;AA8AAAAAAAAAAAAAAAAABwIAAGRycy9kb3ducmV2LnhtbFBLBQYAAAAAAwADALcAAAD7AgAAAAA=&#10;" filled="f" stroked="f">
                  <v:textbox inset="0,0,0,0">
                    <w:txbxContent>
                      <w:p w14:paraId="5C0AA473" w14:textId="77777777" w:rsidR="00B520C2" w:rsidRDefault="00B520C2" w:rsidP="0047108B">
                        <w:r>
                          <w:t xml:space="preserve"> </w:t>
                        </w:r>
                      </w:p>
                    </w:txbxContent>
                  </v:textbox>
                </v:rect>
                <v:rect id="Rectangle 754" o:spid="_x0000_s1121" style="position:absolute;top:5142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esxwAAANwAAAAPAAAAZHJzL2Rvd25yZXYueG1sRI9Pa8JA&#10;FMTvBb/D8oTe6qZSrU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BX4B6zHAAAA3AAA&#10;AA8AAAAAAAAAAAAAAAAABwIAAGRycy9kb3ducmV2LnhtbFBLBQYAAAAAAwADALcAAAD7AgAAAAA=&#10;" filled="f" stroked="f">
                  <v:textbox inset="0,0,0,0">
                    <w:txbxContent>
                      <w:p w14:paraId="68625B46" w14:textId="77777777" w:rsidR="00B520C2" w:rsidRDefault="00B520C2" w:rsidP="0047108B">
                        <w:r>
                          <w:t xml:space="preserve"> </w:t>
                        </w:r>
                      </w:p>
                    </w:txbxContent>
                  </v:textbox>
                </v:rect>
                <v:rect id="Rectangle 755" o:spid="_x0000_s1122" style="position:absolute;top:5427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" filled="f" stroked="f">
                  <v:textbox inset="0,0,0,0">
                    <w:txbxContent>
                      <w:p w14:paraId="64D24979" w14:textId="77777777" w:rsidR="00B520C2" w:rsidRDefault="00B520C2" w:rsidP="0047108B">
                        <w:r>
                          <w:t xml:space="preserve"> </w:t>
                        </w:r>
                      </w:p>
                    </w:txbxContent>
                  </v:textbox>
                </v:rect>
                <v:rect id="Rectangle 757" o:spid="_x0000_s1123" style="position:absolute;left:31418;top:6019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" filled="f" stroked="f">
                  <v:textbox inset="0,0,0,0">
                    <w:txbxContent>
                      <w:p w14:paraId="70EDC9EA" w14:textId="77777777" w:rsidR="00B520C2" w:rsidRDefault="00B520C2" w:rsidP="0047108B">
                        <w:r>
                          <w:rPr>
                            <w:sz w:val="24"/>
                          </w:rPr>
                          <w:t xml:space="preserve"> </w:t>
                        </w:r>
                      </w:p>
                    </w:txbxContent>
                  </v:textbox>
                </v:rect>
                <v:rect id="Rectangle 759" o:spid="_x0000_s1124" style="position:absolute;left:26402;top:63210;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" filled="f" stroked="f">
                  <v:textbox inset="0,0,0,0">
                    <w:txbxContent>
                      <w:p w14:paraId="4A5487F4" w14:textId="77777777" w:rsidR="00B520C2" w:rsidRDefault="00B520C2" w:rsidP="0047108B">
                        <w:r>
                          <w:rPr>
                            <w:sz w:val="24"/>
                          </w:rPr>
                          <w:t xml:space="preserve"> </w:t>
                        </w:r>
                      </w:p>
                    </w:txbxContent>
                  </v:textbox>
                </v:rect>
                <v:rect id="Rectangle 762" o:spid="_x0000_s1125" style="position:absolute;left:31951;top:63210;width:45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fD+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5mMP/mXAE5PYPAAD//wMAUEsBAi0AFAAGAAgAAAAhANvh9svuAAAAhQEAABMAAAAAAAAA&#10;AAAAAAAAAAAAAFtDb250ZW50X1R5cGVzXS54bWxQSwECLQAUAAYACAAAACEAWvQsW78AAAAVAQAA&#10;CwAAAAAAAAAAAAAAAAAfAQAAX3JlbHMvLnJlbHNQSwECLQAUAAYACAAAACEAOzHw/sYAAADcAAAA&#10;DwAAAAAAAAAAAAAAAAAHAgAAZHJzL2Rvd25yZXYueG1sUEsFBgAAAAADAAMAtwAAAPoCAAAAAA==&#10;" filled="f" stroked="f">
                  <v:textbox inset="0,0,0,0">
                    <w:txbxContent>
                      <w:p w14:paraId="503C3152" w14:textId="77777777" w:rsidR="00B520C2" w:rsidRDefault="00B520C2" w:rsidP="0047108B">
                        <w:r>
                          <w:rPr>
                            <w:sz w:val="24"/>
                          </w:rPr>
                          <w:t xml:space="preserve"> </w:t>
                        </w:r>
                      </w:p>
                    </w:txbxContent>
                  </v:textbox>
                </v:rect>
                <v:rect id="Rectangle 765" o:spid="_x0000_s1126" style="position:absolute;left:40379;top:63210;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" filled="f" stroked="f">
                  <v:textbox inset="0,0,0,0">
                    <w:txbxContent>
                      <w:p w14:paraId="2AFF7826" w14:textId="77777777" w:rsidR="00B520C2" w:rsidRDefault="00B520C2" w:rsidP="0047108B">
                        <w:r>
                          <w:rPr>
                            <w:sz w:val="24"/>
                          </w:rPr>
                          <w:t xml:space="preserve"> </w:t>
                        </w:r>
                      </w:p>
                    </w:txbxContent>
                  </v:textbox>
                </v:rect>
                <v:shape id="Picture 768" o:spid="_x0000_s1127" type="#_x0000_t75" style="position:absolute;top:1394;width:62579;height:59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">
                  <v:imagedata r:id="rId40" o:title=""/>
                </v:shape>
                <v:shape id="Shape 769" o:spid="_x0000_s1128" style="position:absolute;top:1394;width:62579;height:59423;visibility:visible;mso-wrap-style:square;v-text-anchor:top" coordsize="6257926,5942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" path="m,5942330r6257926,l6257926,,,,,5942330xe" filled="f" strokecolor="#00aff0" strokeweight="1pt">
                  <v:stroke miterlimit="83231f" joinstyle="miter"/>
                  <v:path arrowok="t" textboxrect="0,0,6257926,5942330"/>
                </v:shape>
                <v:rect id="Rectangle 770" o:spid="_x0000_s1129" style="position:absolute;left:31296;top:219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" filled="f" stroked="f">
                  <v:textbox inset="0,0,0,0">
                    <w:txbxContent>
                      <w:p w14:paraId="13617447" w14:textId="77777777" w:rsidR="00B520C2" w:rsidRDefault="00B520C2" w:rsidP="0047108B">
                        <w:r>
                          <w:rPr>
                            <w:color w:val="FFFFFF"/>
                          </w:rPr>
                          <w:t xml:space="preserve"> </w:t>
                        </w:r>
                      </w:p>
                    </w:txbxContent>
                  </v:textbox>
                </v:rect>
                <v:rect id="Rectangle 771" o:spid="_x0000_s1130" style="position:absolute;left:31296;top:504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" filled="f" stroked="f">
                  <v:textbox inset="0,0,0,0">
                    <w:txbxContent>
                      <w:p w14:paraId="210287F6" w14:textId="77777777" w:rsidR="00B520C2" w:rsidRDefault="00B520C2" w:rsidP="0047108B">
                        <w:r>
                          <w:rPr>
                            <w:color w:val="FFFFFF"/>
                          </w:rPr>
                          <w:t xml:space="preserve"> </w:t>
                        </w:r>
                      </w:p>
                    </w:txbxContent>
                  </v:textbox>
                </v:rect>
                <v:rect id="Rectangle 772" o:spid="_x0000_s1131" style="position:absolute;left:31296;top:791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" filled="f" stroked="f">
                  <v:textbox inset="0,0,0,0">
                    <w:txbxContent>
                      <w:p w14:paraId="5E48C4AF" w14:textId="77777777" w:rsidR="00B520C2" w:rsidRDefault="00B520C2" w:rsidP="0047108B">
                        <w:r>
                          <w:rPr>
                            <w:color w:val="FFFFFF"/>
                          </w:rPr>
                          <w:t xml:space="preserve"> </w:t>
                        </w:r>
                      </w:p>
                    </w:txbxContent>
                  </v:textbox>
                </v:rect>
                <v:rect id="Rectangle 773" o:spid="_x0000_s1132" style="position:absolute;left:31296;top:1076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" filled="f" stroked="f">
                  <v:textbox inset="0,0,0,0">
                    <w:txbxContent>
                      <w:p w14:paraId="437A6236" w14:textId="77777777" w:rsidR="00B520C2" w:rsidRDefault="00B520C2" w:rsidP="0047108B">
                        <w:r>
                          <w:rPr>
                            <w:color w:val="FFFFFF"/>
                          </w:rPr>
                          <w:t xml:space="preserve"> </w:t>
                        </w:r>
                      </w:p>
                    </w:txbxContent>
                  </v:textbox>
                </v:rect>
                <v:rect id="Rectangle 774" o:spid="_x0000_s1133" style="position:absolute;left:31296;top:1361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" filled="f" stroked="f">
                  <v:textbox inset="0,0,0,0">
                    <w:txbxContent>
                      <w:p w14:paraId="00839E18" w14:textId="77777777" w:rsidR="00B520C2" w:rsidRDefault="00B520C2" w:rsidP="0047108B">
                        <w:r>
                          <w:rPr>
                            <w:color w:val="FFFFFF"/>
                          </w:rPr>
                          <w:t xml:space="preserve"> </w:t>
                        </w:r>
                      </w:p>
                    </w:txbxContent>
                  </v:textbox>
                </v:rect>
                <v:rect id="Rectangle 775" o:spid="_x0000_s1134" style="position:absolute;left:31570;top:1647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" filled="f" stroked="f">
                  <v:textbox inset="0,0,0,0">
                    <w:txbxContent>
                      <w:p w14:paraId="50AC752E" w14:textId="77777777" w:rsidR="00B520C2" w:rsidRDefault="00B520C2" w:rsidP="0047108B">
                        <w:r>
                          <w:rPr>
                            <w:color w:val="FFFFFF"/>
                          </w:rPr>
                          <w:t xml:space="preserve"> </w:t>
                        </w:r>
                      </w:p>
                    </w:txbxContent>
                  </v:textbox>
                </v:rect>
                <v:rect id="Rectangle 776" o:spid="_x0000_s1135" style="position:absolute;left:31296;top:1932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" filled="f" stroked="f">
                  <v:textbox inset="0,0,0,0">
                    <w:txbxContent>
                      <w:p w14:paraId="56B4DA17" w14:textId="77777777" w:rsidR="00B520C2" w:rsidRDefault="00B520C2" w:rsidP="0047108B">
                        <w:r>
                          <w:rPr>
                            <w:color w:val="FFFFFF"/>
                          </w:rPr>
                          <w:t xml:space="preserve"> </w:t>
                        </w:r>
                      </w:p>
                    </w:txbxContent>
                  </v:textbox>
                </v:rect>
                <v:rect id="Rectangle 777" o:spid="_x0000_s1136" style="position:absolute;left:31296;top:2219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" filled="f" stroked="f">
                  <v:textbox inset="0,0,0,0">
                    <w:txbxContent>
                      <w:p w14:paraId="199B13F4" w14:textId="77777777" w:rsidR="00B520C2" w:rsidRDefault="00B520C2" w:rsidP="0047108B">
                        <w:r>
                          <w:rPr>
                            <w:color w:val="FFFFFF"/>
                          </w:rPr>
                          <w:t xml:space="preserve"> </w:t>
                        </w:r>
                      </w:p>
                    </w:txbxContent>
                  </v:textbox>
                </v:rect>
                <v:rect id="Rectangle 778" o:spid="_x0000_s1137" style="position:absolute;left:31570;top:2504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" filled="f" stroked="f">
                  <v:textbox inset="0,0,0,0">
                    <w:txbxContent>
                      <w:p w14:paraId="14A9439A" w14:textId="77777777" w:rsidR="00B520C2" w:rsidRDefault="00B520C2" w:rsidP="0047108B">
                        <w:r>
                          <w:rPr>
                            <w:color w:val="FFFFFF"/>
                          </w:rPr>
                          <w:t xml:space="preserve"> </w:t>
                        </w:r>
                      </w:p>
                    </w:txbxContent>
                  </v:textbox>
                </v:rect>
                <v:rect id="Rectangle 779" o:spid="_x0000_s1138" style="position:absolute;left:31296;top:27910;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" filled="f" stroked="f">
                  <v:textbox inset="0,0,0,0">
                    <w:txbxContent>
                      <w:p w14:paraId="75B4C7DD" w14:textId="77777777" w:rsidR="00B520C2" w:rsidRDefault="00B520C2" w:rsidP="0047108B">
                        <w:r>
                          <w:rPr>
                            <w:color w:val="FFFFFF"/>
                          </w:rPr>
                          <w:t xml:space="preserve"> </w:t>
                        </w:r>
                      </w:p>
                    </w:txbxContent>
                  </v:textbox>
                </v:rect>
                <v:rect id="Rectangle 780" o:spid="_x0000_s1139" style="position:absolute;left:33719;top:30760;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" filled="f" stroked="f">
                  <v:textbox inset="0,0,0,0">
                    <w:txbxContent>
                      <w:p w14:paraId="2F606473" w14:textId="77777777" w:rsidR="00B520C2" w:rsidRDefault="00B520C2" w:rsidP="0047108B">
                        <w:r>
                          <w:rPr>
                            <w:color w:val="FFFFFF"/>
                          </w:rPr>
                          <w:t xml:space="preserve"> </w:t>
                        </w:r>
                      </w:p>
                    </w:txbxContent>
                  </v:textbox>
                </v:rect>
                <v:rect id="Rectangle 781" o:spid="_x0000_s1140" style="position:absolute;left:31296;top:3361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" filled="f" stroked="f">
                  <v:textbox inset="0,0,0,0">
                    <w:txbxContent>
                      <w:p w14:paraId="6373926C" w14:textId="77777777" w:rsidR="00B520C2" w:rsidRDefault="00B520C2" w:rsidP="0047108B">
                        <w:r>
                          <w:rPr>
                            <w:color w:val="FFFFFF"/>
                          </w:rPr>
                          <w:t xml:space="preserve"> </w:t>
                        </w:r>
                      </w:p>
                    </w:txbxContent>
                  </v:textbox>
                </v:rect>
                <v:rect id="Rectangle 782" o:spid="_x0000_s1141" style="position:absolute;left:31296;top:3647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RYE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l6SGP7PhCMg138AAAD//wMAUEsBAi0AFAAGAAgAAAAhANvh9svuAAAAhQEAABMAAAAAAAAA&#10;AAAAAAAAAAAAAFtDb250ZW50X1R5cGVzXS54bWxQSwECLQAUAAYACAAAACEAWvQsW78AAAAVAQAA&#10;CwAAAAAAAAAAAAAAAAAfAQAAX3JlbHMvLnJlbHNQSwECLQAUAAYACAAAACEAiz0WBMYAAADcAAAA&#10;DwAAAAAAAAAAAAAAAAAHAgAAZHJzL2Rvd25yZXYueG1sUEsFBgAAAAADAAMAtwAAAPoCAAAAAA==&#10;" filled="f" stroked="f">
                  <v:textbox inset="0,0,0,0">
                    <w:txbxContent>
                      <w:p w14:paraId="1FB7F52E" w14:textId="77777777" w:rsidR="00B520C2" w:rsidRDefault="00B520C2" w:rsidP="0047108B">
                        <w:r>
                          <w:rPr>
                            <w:color w:val="FFFFFF"/>
                          </w:rPr>
                          <w:t xml:space="preserve"> </w:t>
                        </w:r>
                      </w:p>
                    </w:txbxContent>
                  </v:textbox>
                </v:rect>
                <v:rect id="Rectangle 783" o:spid="_x0000_s1142" style="position:absolute;left:31296;top:3932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bOfxgAAANwAAAAPAAAAZHJzL2Rvd25yZXYueG1sRI9Pa8JA&#10;FMTvhX6H5RW81Y0VbI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5HGzn8YAAADcAAAA&#10;DwAAAAAAAAAAAAAAAAAHAgAAZHJzL2Rvd25yZXYueG1sUEsFBgAAAAADAAMAtwAAAPoCAAAAAA==&#10;" filled="f" stroked="f">
                  <v:textbox inset="0,0,0,0">
                    <w:txbxContent>
                      <w:p w14:paraId="60CCC1A9" w14:textId="77777777" w:rsidR="00B520C2" w:rsidRDefault="00B520C2" w:rsidP="0047108B">
                        <w:r>
                          <w:rPr>
                            <w:color w:val="FFFFFF"/>
                          </w:rPr>
                          <w:t xml:space="preserve"> </w:t>
                        </w:r>
                      </w:p>
                    </w:txbxContent>
                  </v:textbox>
                </v:rect>
                <v:rect id="Rectangle 784" o:spid="_x0000_s1143" style="position:absolute;left:31296;top:42190;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CvrxgAAANwAAAAPAAAAZHJzL2Rvd25yZXYueG1sRI9Pa8JA&#10;FMTvhX6H5RW81Y1FbI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a5gr68YAAADcAAAA&#10;DwAAAAAAAAAAAAAAAAAHAgAAZHJzL2Rvd25yZXYueG1sUEsFBgAAAAADAAMAtwAAAPoCAAAAAA==&#10;" filled="f" stroked="f">
                  <v:textbox inset="0,0,0,0">
                    <w:txbxContent>
                      <w:p w14:paraId="51497EC6" w14:textId="77777777" w:rsidR="00B520C2" w:rsidRDefault="00B520C2" w:rsidP="0047108B">
                        <w:r>
                          <w:rPr>
                            <w:color w:val="FFFFFF"/>
                          </w:rPr>
                          <w:t xml:space="preserve"> </w:t>
                        </w:r>
                      </w:p>
                    </w:txbxContent>
                  </v:textbox>
                </v:rect>
                <v:rect id="Rectangle 785" o:spid="_x0000_s1144" style="position:absolute;left:31296;top:4504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I5wxgAAANwAAAAPAAAAZHJzL2Rvd25yZXYueG1sRI9Pa8JA&#10;FMTvhX6H5RW81Y0FbY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BNSOcMYAAADcAAAA&#10;DwAAAAAAAAAAAAAAAAAHAgAAZHJzL2Rvd25yZXYueG1sUEsFBgAAAAADAAMAtwAAAPoCAAAAAA==&#10;" filled="f" stroked="f">
                  <v:textbox inset="0,0,0,0">
                    <w:txbxContent>
                      <w:p w14:paraId="5F625E41" w14:textId="77777777" w:rsidR="00B520C2" w:rsidRDefault="00B520C2" w:rsidP="0047108B">
                        <w:r>
                          <w:rPr>
                            <w:color w:val="FFFFFF"/>
                          </w:rPr>
                          <w:t xml:space="preserve"> </w:t>
                        </w:r>
                      </w:p>
                    </w:txbxContent>
                  </v:textbox>
                </v:rect>
                <v:rect id="Rectangle 786" o:spid="_x0000_s1145" style="position:absolute;left:31296;top:4790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" filled="f" stroked="f">
                  <v:textbox inset="0,0,0,0">
                    <w:txbxContent>
                      <w:p w14:paraId="761931E0" w14:textId="77777777" w:rsidR="00B520C2" w:rsidRDefault="00B520C2" w:rsidP="0047108B">
                        <w:r>
                          <w:rPr>
                            <w:color w:val="FFFFFF"/>
                          </w:rPr>
                          <w:t xml:space="preserve"> </w:t>
                        </w:r>
                      </w:p>
                    </w:txbxContent>
                  </v:textbox>
                </v:rect>
                <v:rect id="Rectangle 787" o:spid="_x0000_s1146" style="position:absolute;left:31296;top:5075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" filled="f" stroked="f">
                  <v:textbox inset="0,0,0,0">
                    <w:txbxContent>
                      <w:p w14:paraId="42A59242" w14:textId="77777777" w:rsidR="00B520C2" w:rsidRDefault="00B520C2" w:rsidP="0047108B">
                        <w:r>
                          <w:rPr>
                            <w:color w:val="FFFFFF"/>
                          </w:rPr>
                          <w:t xml:space="preserve"> </w:t>
                        </w:r>
                      </w:p>
                    </w:txbxContent>
                  </v:textbox>
                </v:rect>
                <v:rect id="Rectangle 788" o:spid="_x0000_s1147" style="position:absolute;left:31296;top:5360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" filled="f" stroked="f">
                  <v:textbox inset="0,0,0,0">
                    <w:txbxContent>
                      <w:p w14:paraId="5337B839" w14:textId="77777777" w:rsidR="00B520C2" w:rsidRDefault="00B520C2" w:rsidP="0047108B">
                        <w:r>
                          <w:rPr>
                            <w:color w:val="FFFFFF"/>
                          </w:rPr>
                          <w:t xml:space="preserve"> </w:t>
                        </w:r>
                      </w:p>
                    </w:txbxContent>
                  </v:textbox>
                </v:rect>
                <v:rect id="Rectangle 789" o:spid="_x0000_s1148" style="position:absolute;left:31296;top:5647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" filled="f" stroked="f">
                  <v:textbox inset="0,0,0,0">
                    <w:txbxContent>
                      <w:p w14:paraId="62A99DC2" w14:textId="77777777" w:rsidR="00B520C2" w:rsidRDefault="00B520C2" w:rsidP="0047108B">
                        <w:r>
                          <w:rPr>
                            <w:color w:val="FFFFFF"/>
                          </w:rPr>
                          <w:t xml:space="preserve"> </w:t>
                        </w:r>
                      </w:p>
                    </w:txbxContent>
                  </v:textbox>
                </v:rect>
                <v:rect id="Rectangle 790" o:spid="_x0000_s1149" style="position:absolute;left:31296;top:5932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" filled="f" stroked="f">
                  <v:textbox inset="0,0,0,0">
                    <w:txbxContent>
                      <w:p w14:paraId="09C3A450" w14:textId="77777777" w:rsidR="00B520C2" w:rsidRDefault="00B520C2" w:rsidP="0047108B">
                        <w:r>
                          <w:rPr>
                            <w:color w:val="FFFFFF"/>
                          </w:rPr>
                          <w:t xml:space="preserve"> </w:t>
                        </w:r>
                      </w:p>
                    </w:txbxContent>
                  </v:textbox>
                </v:rect>
                <w10:anchorlock/>
              </v:group>
            </w:pict>
          </mc:Fallback>
        </mc:AlternateContent>
      </w:r>
    </w:p>
    <w:p w14:paraId="75995D58" w14:textId="462C1CF0" w:rsidR="00D00E53" w:rsidRPr="00D00E53" w:rsidRDefault="00D00E53" w:rsidP="00D00E53">
      <w:pPr>
        <w:pStyle w:val="Caption"/>
        <w:jc w:val="center"/>
        <w:rPr>
          <w:bCs w:val="0"/>
        </w:rPr>
      </w:pPr>
      <w:r w:rsidRPr="00D00E53">
        <w:rPr>
          <w:bCs w:val="0"/>
        </w:rPr>
        <w:t>Selected Protocol BGP</w:t>
      </w:r>
    </w:p>
    <w:p w14:paraId="40076250" w14:textId="28F261A9" w:rsidR="005A3EBC" w:rsidRDefault="005A3EBC">
      <w:pPr>
        <w:ind w:left="0"/>
        <w:rPr>
          <w:rFonts w:cs="Arial"/>
          <w:bCs/>
          <w:iCs/>
          <w:color w:val="555555" w:themeColor="text2"/>
          <w:sz w:val="28"/>
          <w:szCs w:val="28"/>
        </w:rPr>
      </w:pPr>
      <w:r>
        <w:br w:type="page"/>
      </w:r>
    </w:p>
    <w:p w14:paraId="5F3E6240" w14:textId="1B30F3D8" w:rsidR="0047108B" w:rsidRDefault="0047108B" w:rsidP="0047108B">
      <w:pPr>
        <w:pStyle w:val="Heading2"/>
      </w:pPr>
      <w:bookmarkStart w:id="59" w:name="_Toc77273436"/>
      <w:r>
        <w:lastRenderedPageBreak/>
        <w:t>Device Group Multiplier:</w:t>
      </w:r>
      <w:bookmarkEnd w:id="59"/>
    </w:p>
    <w:p w14:paraId="774C0D09" w14:textId="0CB91034" w:rsidR="0047108B" w:rsidRDefault="0047108B" w:rsidP="002936B1">
      <w:pPr>
        <w:pStyle w:val="ListParagraph"/>
        <w:numPr>
          <w:ilvl w:val="0"/>
          <w:numId w:val="12"/>
        </w:numPr>
      </w:pPr>
      <w:r>
        <w:t>A Device Group has similar Devices per test port. A Device can be a router, host, switch, and so on. It can run multiple protocols and protocol stacks.</w:t>
      </w:r>
    </w:p>
    <w:p w14:paraId="0A95C3B5" w14:textId="12C0CA61" w:rsidR="000D0D2C" w:rsidRDefault="0047108B" w:rsidP="002936B1">
      <w:pPr>
        <w:pStyle w:val="ListParagraph"/>
        <w:numPr>
          <w:ilvl w:val="0"/>
          <w:numId w:val="12"/>
        </w:numPr>
      </w:pPr>
      <w:r>
        <w:t xml:space="preserve">A Device Group count is the number of instances in the group. A configuration can be scaled by </w:t>
      </w:r>
      <w:proofErr w:type="spellStart"/>
      <w:r>
        <w:t>modeling</w:t>
      </w:r>
      <w:proofErr w:type="spellEnd"/>
      <w:r>
        <w:t xml:space="preserve"> a group of n Devices per test port by changing the multiplier.</w:t>
      </w:r>
    </w:p>
    <w:p w14:paraId="1A3CE5FB" w14:textId="47237BAA" w:rsidR="000D0D2C" w:rsidRDefault="005A3EBC" w:rsidP="000D0D2C">
      <w:r>
        <w:rPr>
          <w:noProof/>
        </w:rPr>
        <mc:AlternateContent>
          <mc:Choice Requires="wpg">
            <w:drawing>
              <wp:inline distT="0" distB="0" distL="0" distR="0" wp14:anchorId="374BF8B5" wp14:editId="26015DE6">
                <wp:extent cx="5836920" cy="1672685"/>
                <wp:effectExtent l="0" t="0" r="0" b="3810"/>
                <wp:docPr id="31350" name="Group 31350"/>
                <wp:cNvGraphicFramePr/>
                <a:graphic xmlns:a="http://schemas.openxmlformats.org/drawingml/2006/main">
                  <a:graphicData uri="http://schemas.microsoft.com/office/word/2010/wordprocessingGroup">
                    <wpg:wgp>
                      <wpg:cNvGrpSpPr/>
                      <wpg:grpSpPr>
                        <a:xfrm>
                          <a:off x="0" y="0"/>
                          <a:ext cx="5836920" cy="1672685"/>
                          <a:chOff x="0" y="0"/>
                          <a:chExt cx="6344417" cy="1701991"/>
                        </a:xfrm>
                      </wpg:grpSpPr>
                      <wps:wsp>
                        <wps:cNvPr id="825" name="Rectangle 825"/>
                        <wps:cNvSpPr/>
                        <wps:spPr>
                          <a:xfrm>
                            <a:off x="4445" y="0"/>
                            <a:ext cx="53596" cy="241550"/>
                          </a:xfrm>
                          <a:prstGeom prst="rect">
                            <a:avLst/>
                          </a:prstGeom>
                          <a:ln>
                            <a:noFill/>
                          </a:ln>
                        </wps:spPr>
                        <wps:txbx>
                          <w:txbxContent>
                            <w:p w14:paraId="5948EC67" w14:textId="77777777" w:rsidR="00B520C2" w:rsidRDefault="00B520C2" w:rsidP="005A3EBC">
                              <w:r>
                                <w:rPr>
                                  <w:b/>
                                  <w:color w:val="00B0F0"/>
                                  <w:sz w:val="28"/>
                                </w:rPr>
                                <w:t xml:space="preserve"> </w:t>
                              </w:r>
                            </w:p>
                          </w:txbxContent>
                        </wps:txbx>
                        <wps:bodyPr horzOverflow="overflow" vert="horz" lIns="0" tIns="0" rIns="0" bIns="0" rtlCol="0">
                          <a:noAutofit/>
                        </wps:bodyPr>
                      </wps:wsp>
                      <wps:wsp>
                        <wps:cNvPr id="826" name="Rectangle 826"/>
                        <wps:cNvSpPr/>
                        <wps:spPr>
                          <a:xfrm>
                            <a:off x="4445" y="351282"/>
                            <a:ext cx="76500" cy="344777"/>
                          </a:xfrm>
                          <a:prstGeom prst="rect">
                            <a:avLst/>
                          </a:prstGeom>
                          <a:ln>
                            <a:noFill/>
                          </a:ln>
                        </wps:spPr>
                        <wps:txbx>
                          <w:txbxContent>
                            <w:p w14:paraId="2B268CDC" w14:textId="77777777" w:rsidR="00B520C2" w:rsidRDefault="00B520C2" w:rsidP="005A3EBC">
                              <w:r>
                                <w:rPr>
                                  <w:b/>
                                  <w:sz w:val="40"/>
                                </w:rPr>
                                <w:t xml:space="preserve"> </w:t>
                              </w:r>
                            </w:p>
                          </w:txbxContent>
                        </wps:txbx>
                        <wps:bodyPr horzOverflow="overflow" vert="horz" lIns="0" tIns="0" rIns="0" bIns="0" rtlCol="0">
                          <a:noAutofit/>
                        </wps:bodyPr>
                      </wps:wsp>
                      <wps:wsp>
                        <wps:cNvPr id="827" name="Rectangle 827"/>
                        <wps:cNvSpPr/>
                        <wps:spPr>
                          <a:xfrm>
                            <a:off x="4445" y="787527"/>
                            <a:ext cx="76500" cy="344777"/>
                          </a:xfrm>
                          <a:prstGeom prst="rect">
                            <a:avLst/>
                          </a:prstGeom>
                          <a:ln>
                            <a:noFill/>
                          </a:ln>
                        </wps:spPr>
                        <wps:txbx>
                          <w:txbxContent>
                            <w:p w14:paraId="0D89DC29" w14:textId="77777777" w:rsidR="00B520C2" w:rsidRDefault="00B520C2" w:rsidP="005A3EBC">
                              <w:r>
                                <w:rPr>
                                  <w:b/>
                                  <w:sz w:val="40"/>
                                </w:rPr>
                                <w:t xml:space="preserve"> </w:t>
                              </w:r>
                            </w:p>
                          </w:txbxContent>
                        </wps:txbx>
                        <wps:bodyPr horzOverflow="overflow" vert="horz" lIns="0" tIns="0" rIns="0" bIns="0" rtlCol="0">
                          <a:noAutofit/>
                        </wps:bodyPr>
                      </wps:wsp>
                      <wps:wsp>
                        <wps:cNvPr id="828" name="Rectangle 828"/>
                        <wps:cNvSpPr/>
                        <wps:spPr>
                          <a:xfrm>
                            <a:off x="4445" y="1223391"/>
                            <a:ext cx="76500" cy="344777"/>
                          </a:xfrm>
                          <a:prstGeom prst="rect">
                            <a:avLst/>
                          </a:prstGeom>
                          <a:ln>
                            <a:noFill/>
                          </a:ln>
                        </wps:spPr>
                        <wps:txbx>
                          <w:txbxContent>
                            <w:p w14:paraId="49E6CB19" w14:textId="77777777" w:rsidR="00B520C2" w:rsidRDefault="00B520C2" w:rsidP="005A3EBC">
                              <w:r>
                                <w:rPr>
                                  <w:b/>
                                  <w:sz w:val="40"/>
                                </w:rPr>
                                <w:t xml:space="preserve"> </w:t>
                              </w:r>
                            </w:p>
                          </w:txbxContent>
                        </wps:txbx>
                        <wps:bodyPr horzOverflow="overflow" vert="horz" lIns="0" tIns="0" rIns="0" bIns="0" rtlCol="0">
                          <a:noAutofit/>
                        </wps:bodyPr>
                      </wps:wsp>
                      <pic:pic xmlns:pic="http://schemas.openxmlformats.org/drawingml/2006/picture">
                        <pic:nvPicPr>
                          <pic:cNvPr id="868" name="Picture 868"/>
                          <pic:cNvPicPr/>
                        </pic:nvPicPr>
                        <pic:blipFill>
                          <a:blip r:embed="rId41"/>
                          <a:stretch>
                            <a:fillRect/>
                          </a:stretch>
                        </pic:blipFill>
                        <pic:spPr>
                          <a:xfrm>
                            <a:off x="86492" y="168466"/>
                            <a:ext cx="6257925" cy="1533525"/>
                          </a:xfrm>
                          <a:prstGeom prst="rect">
                            <a:avLst/>
                          </a:prstGeom>
                        </pic:spPr>
                      </pic:pic>
                      <wps:wsp>
                        <wps:cNvPr id="869" name="Shape 869"/>
                        <wps:cNvSpPr/>
                        <wps:spPr>
                          <a:xfrm>
                            <a:off x="0" y="30353"/>
                            <a:ext cx="6257925" cy="1533525"/>
                          </a:xfrm>
                          <a:custGeom>
                            <a:avLst/>
                            <a:gdLst/>
                            <a:ahLst/>
                            <a:cxnLst/>
                            <a:rect l="0" t="0" r="0" b="0"/>
                            <a:pathLst>
                              <a:path w="6257925" h="1533525">
                                <a:moveTo>
                                  <a:pt x="0" y="1533525"/>
                                </a:moveTo>
                                <a:lnTo>
                                  <a:pt x="6257925" y="1533525"/>
                                </a:lnTo>
                                <a:lnTo>
                                  <a:pt x="6257925" y="0"/>
                                </a:lnTo>
                                <a:lnTo>
                                  <a:pt x="0" y="0"/>
                                </a:lnTo>
                                <a:close/>
                              </a:path>
                            </a:pathLst>
                          </a:custGeom>
                          <a:ln w="12700" cap="flat">
                            <a:miter lim="127000"/>
                          </a:ln>
                        </wps:spPr>
                        <wps:style>
                          <a:lnRef idx="1">
                            <a:srgbClr val="00B0F0"/>
                          </a:lnRef>
                          <a:fillRef idx="0">
                            <a:srgbClr val="000000">
                              <a:alpha val="0"/>
                            </a:srgbClr>
                          </a:fillRef>
                          <a:effectRef idx="0">
                            <a:scrgbClr r="0" g="0" b="0"/>
                          </a:effectRef>
                          <a:fontRef idx="none"/>
                        </wps:style>
                        <wps:bodyPr/>
                      </wps:wsp>
                    </wpg:wgp>
                  </a:graphicData>
                </a:graphic>
              </wp:inline>
            </w:drawing>
          </mc:Choice>
          <mc:Fallback>
            <w:pict>
              <v:group w14:anchorId="374BF8B5" id="Group 31350" o:spid="_x0000_s1150" style="width:459.6pt;height:131.7pt;mso-position-horizontal-relative:char;mso-position-vertical-relative:line" coordsize="63444,17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">
                <v:rect id="Rectangle 825" o:spid="_x0000_s1151" style="position:absolute;left:44;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" filled="f" stroked="f">
                  <v:textbox inset="0,0,0,0">
                    <w:txbxContent>
                      <w:p w14:paraId="5948EC67" w14:textId="77777777" w:rsidR="00B520C2" w:rsidRDefault="00B520C2" w:rsidP="005A3EBC">
                        <w:r>
                          <w:rPr>
                            <w:b/>
                            <w:color w:val="00B0F0"/>
                            <w:sz w:val="28"/>
                          </w:rPr>
                          <w:t xml:space="preserve"> </w:t>
                        </w:r>
                      </w:p>
                    </w:txbxContent>
                  </v:textbox>
                </v:rect>
                <v:rect id="Rectangle 826" o:spid="_x0000_s1152" style="position:absolute;left:44;top:3512;width:765;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" filled="f" stroked="f">
                  <v:textbox inset="0,0,0,0">
                    <w:txbxContent>
                      <w:p w14:paraId="2B268CDC" w14:textId="77777777" w:rsidR="00B520C2" w:rsidRDefault="00B520C2" w:rsidP="005A3EBC">
                        <w:r>
                          <w:rPr>
                            <w:b/>
                            <w:sz w:val="40"/>
                          </w:rPr>
                          <w:t xml:space="preserve"> </w:t>
                        </w:r>
                      </w:p>
                    </w:txbxContent>
                  </v:textbox>
                </v:rect>
                <v:rect id="Rectangle 827" o:spid="_x0000_s1153" style="position:absolute;left:44;top:7875;width:765;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H7w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pL4Bf7PhCMg138AAAD//wMAUEsBAi0AFAAGAAgAAAAhANvh9svuAAAAhQEAABMAAAAAAAAA&#10;AAAAAAAAAAAAAFtDb250ZW50X1R5cGVzXS54bWxQSwECLQAUAAYACAAAACEAWvQsW78AAAAVAQAA&#10;CwAAAAAAAAAAAAAAAAAfAQAAX3JlbHMvLnJlbHNQSwECLQAUAAYACAAAACEAS5h+8MYAAADcAAAA&#10;DwAAAAAAAAAAAAAAAAAHAgAAZHJzL2Rvd25yZXYueG1sUEsFBgAAAAADAAMAtwAAAPoCAAAAAA==&#10;" filled="f" stroked="f">
                  <v:textbox inset="0,0,0,0">
                    <w:txbxContent>
                      <w:p w14:paraId="0D89DC29" w14:textId="77777777" w:rsidR="00B520C2" w:rsidRDefault="00B520C2" w:rsidP="005A3EBC">
                        <w:r>
                          <w:rPr>
                            <w:b/>
                            <w:sz w:val="40"/>
                          </w:rPr>
                          <w:t xml:space="preserve"> </w:t>
                        </w:r>
                      </w:p>
                    </w:txbxContent>
                  </v:textbox>
                </v:rect>
                <v:rect id="Rectangle 828" o:spid="_x0000_s1154" style="position:absolute;left:44;top:12233;width:765;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" filled="f" stroked="f">
                  <v:textbox inset="0,0,0,0">
                    <w:txbxContent>
                      <w:p w14:paraId="49E6CB19" w14:textId="77777777" w:rsidR="00B520C2" w:rsidRDefault="00B520C2" w:rsidP="005A3EBC">
                        <w:r>
                          <w:rPr>
                            <w:b/>
                            <w:sz w:val="40"/>
                          </w:rPr>
                          <w:t xml:space="preserve"> </w:t>
                        </w:r>
                      </w:p>
                    </w:txbxContent>
                  </v:textbox>
                </v:rect>
                <v:shape id="Picture 868" o:spid="_x0000_s1155" type="#_x0000_t75" style="position:absolute;left:864;top:1684;width:62580;height:15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">
                  <v:imagedata r:id="rId42" o:title=""/>
                </v:shape>
                <v:shape id="Shape 869" o:spid="_x0000_s1156" style="position:absolute;top:303;width:62579;height:15335;visibility:visible;mso-wrap-style:square;v-text-anchor:top" coordsize="6257925,153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" path="m,1533525r6257925,l6257925,,,,,1533525xe" filled="f" strokecolor="#00aff0" strokeweight="1pt">
                  <v:stroke miterlimit="83231f" joinstyle="miter"/>
                  <v:path arrowok="t" textboxrect="0,0,6257925,1533525"/>
                </v:shape>
                <w10:anchorlock/>
              </v:group>
            </w:pict>
          </mc:Fallback>
        </mc:AlternateContent>
      </w:r>
    </w:p>
    <w:p w14:paraId="66095F67" w14:textId="28924618" w:rsidR="000D0D2C" w:rsidRPr="005A3EBC" w:rsidRDefault="005A3EBC" w:rsidP="005A3EBC">
      <w:pPr>
        <w:pStyle w:val="Caption"/>
        <w:jc w:val="center"/>
        <w:rPr>
          <w:bCs w:val="0"/>
        </w:rPr>
      </w:pPr>
      <w:r w:rsidRPr="005A3EBC">
        <w:rPr>
          <w:bCs w:val="0"/>
        </w:rPr>
        <w:t>Emulate number of devices by using device group multiplier</w:t>
      </w:r>
    </w:p>
    <w:p w14:paraId="15E073EE" w14:textId="277FD7FD" w:rsidR="00801F2D" w:rsidRDefault="00801F2D" w:rsidP="00801F2D">
      <w:pPr>
        <w:pStyle w:val="Heading2"/>
      </w:pPr>
      <w:bookmarkStart w:id="60" w:name="_Toc77273437"/>
      <w:r>
        <w:t>Edit Protocol Grid:</w:t>
      </w:r>
      <w:bookmarkEnd w:id="60"/>
    </w:p>
    <w:p w14:paraId="798689BC" w14:textId="6ACB91B7" w:rsidR="000D0D2C" w:rsidRDefault="00801F2D" w:rsidP="00801F2D">
      <w:r>
        <w:t>The protocol stack shown in the Scenario view is interactive. Click any protocol stack and edit the values according to the requirement.</w:t>
      </w:r>
    </w:p>
    <w:p w14:paraId="0A1C2442" w14:textId="6C56EA9F" w:rsidR="000D0D2C" w:rsidRDefault="00FD5735" w:rsidP="00801F2D">
      <w:r>
        <w:rPr>
          <w:noProof/>
        </w:rPr>
        <mc:AlternateContent>
          <mc:Choice Requires="wpg">
            <w:drawing>
              <wp:inline distT="0" distB="0" distL="0" distR="0" wp14:anchorId="5D73BD29" wp14:editId="4341AC64">
                <wp:extent cx="5836920" cy="3335740"/>
                <wp:effectExtent l="0" t="0" r="11430" b="0"/>
                <wp:docPr id="31351" name="Group 31351"/>
                <wp:cNvGraphicFramePr/>
                <a:graphic xmlns:a="http://schemas.openxmlformats.org/drawingml/2006/main">
                  <a:graphicData uri="http://schemas.microsoft.com/office/word/2010/wordprocessingGroup">
                    <wpg:wgp>
                      <wpg:cNvGrpSpPr/>
                      <wpg:grpSpPr>
                        <a:xfrm>
                          <a:off x="0" y="0"/>
                          <a:ext cx="5836920" cy="3335740"/>
                          <a:chOff x="0" y="0"/>
                          <a:chExt cx="6267451" cy="3385898"/>
                        </a:xfrm>
                      </wpg:grpSpPr>
                      <wps:wsp>
                        <wps:cNvPr id="850" name="Rectangle 850"/>
                        <wps:cNvSpPr/>
                        <wps:spPr>
                          <a:xfrm>
                            <a:off x="0" y="0"/>
                            <a:ext cx="42144" cy="189937"/>
                          </a:xfrm>
                          <a:prstGeom prst="rect">
                            <a:avLst/>
                          </a:prstGeom>
                          <a:ln>
                            <a:noFill/>
                          </a:ln>
                        </wps:spPr>
                        <wps:txbx>
                          <w:txbxContent>
                            <w:p w14:paraId="37905C5D" w14:textId="77777777" w:rsidR="00B520C2" w:rsidRDefault="00B520C2" w:rsidP="00FD5735">
                              <w:r>
                                <w:t xml:space="preserve"> </w:t>
                              </w:r>
                            </w:p>
                          </w:txbxContent>
                        </wps:txbx>
                        <wps:bodyPr horzOverflow="overflow" vert="horz" lIns="0" tIns="0" rIns="0" bIns="0" rtlCol="0">
                          <a:noAutofit/>
                        </wps:bodyPr>
                      </wps:wsp>
                      <wps:wsp>
                        <wps:cNvPr id="851" name="Rectangle 851"/>
                        <wps:cNvSpPr/>
                        <wps:spPr>
                          <a:xfrm>
                            <a:off x="0" y="284988"/>
                            <a:ext cx="42144" cy="189937"/>
                          </a:xfrm>
                          <a:prstGeom prst="rect">
                            <a:avLst/>
                          </a:prstGeom>
                          <a:ln>
                            <a:noFill/>
                          </a:ln>
                        </wps:spPr>
                        <wps:txbx>
                          <w:txbxContent>
                            <w:p w14:paraId="38342E0F" w14:textId="77777777" w:rsidR="00B520C2" w:rsidRDefault="00B520C2" w:rsidP="00FD5735">
                              <w:r>
                                <w:t xml:space="preserve"> </w:t>
                              </w:r>
                            </w:p>
                          </w:txbxContent>
                        </wps:txbx>
                        <wps:bodyPr horzOverflow="overflow" vert="horz" lIns="0" tIns="0" rIns="0" bIns="0" rtlCol="0">
                          <a:noAutofit/>
                        </wps:bodyPr>
                      </wps:wsp>
                      <wps:wsp>
                        <wps:cNvPr id="852" name="Rectangle 852"/>
                        <wps:cNvSpPr/>
                        <wps:spPr>
                          <a:xfrm>
                            <a:off x="0" y="571500"/>
                            <a:ext cx="42144" cy="189937"/>
                          </a:xfrm>
                          <a:prstGeom prst="rect">
                            <a:avLst/>
                          </a:prstGeom>
                          <a:ln>
                            <a:noFill/>
                          </a:ln>
                        </wps:spPr>
                        <wps:txbx>
                          <w:txbxContent>
                            <w:p w14:paraId="44D7B9DC" w14:textId="77777777" w:rsidR="00B520C2" w:rsidRDefault="00B520C2" w:rsidP="00FD5735">
                              <w:r>
                                <w:t xml:space="preserve"> </w:t>
                              </w:r>
                            </w:p>
                          </w:txbxContent>
                        </wps:txbx>
                        <wps:bodyPr horzOverflow="overflow" vert="horz" lIns="0" tIns="0" rIns="0" bIns="0" rtlCol="0">
                          <a:noAutofit/>
                        </wps:bodyPr>
                      </wps:wsp>
                      <wps:wsp>
                        <wps:cNvPr id="853" name="Rectangle 853"/>
                        <wps:cNvSpPr/>
                        <wps:spPr>
                          <a:xfrm>
                            <a:off x="0" y="856488"/>
                            <a:ext cx="42144" cy="189937"/>
                          </a:xfrm>
                          <a:prstGeom prst="rect">
                            <a:avLst/>
                          </a:prstGeom>
                          <a:ln>
                            <a:noFill/>
                          </a:ln>
                        </wps:spPr>
                        <wps:txbx>
                          <w:txbxContent>
                            <w:p w14:paraId="2302008B" w14:textId="77777777" w:rsidR="00B520C2" w:rsidRDefault="00B520C2" w:rsidP="00FD5735">
                              <w:r>
                                <w:t xml:space="preserve"> </w:t>
                              </w:r>
                            </w:p>
                          </w:txbxContent>
                        </wps:txbx>
                        <wps:bodyPr horzOverflow="overflow" vert="horz" lIns="0" tIns="0" rIns="0" bIns="0" rtlCol="0">
                          <a:noAutofit/>
                        </wps:bodyPr>
                      </wps:wsp>
                      <wps:wsp>
                        <wps:cNvPr id="854" name="Rectangle 854"/>
                        <wps:cNvSpPr/>
                        <wps:spPr>
                          <a:xfrm>
                            <a:off x="0" y="1143000"/>
                            <a:ext cx="42144" cy="189936"/>
                          </a:xfrm>
                          <a:prstGeom prst="rect">
                            <a:avLst/>
                          </a:prstGeom>
                          <a:ln>
                            <a:noFill/>
                          </a:ln>
                        </wps:spPr>
                        <wps:txbx>
                          <w:txbxContent>
                            <w:p w14:paraId="1EDBA340" w14:textId="77777777" w:rsidR="00B520C2" w:rsidRDefault="00B520C2" w:rsidP="00FD5735">
                              <w:r>
                                <w:t xml:space="preserve"> </w:t>
                              </w:r>
                            </w:p>
                          </w:txbxContent>
                        </wps:txbx>
                        <wps:bodyPr horzOverflow="overflow" vert="horz" lIns="0" tIns="0" rIns="0" bIns="0" rtlCol="0">
                          <a:noAutofit/>
                        </wps:bodyPr>
                      </wps:wsp>
                      <wps:wsp>
                        <wps:cNvPr id="855" name="Rectangle 855"/>
                        <wps:cNvSpPr/>
                        <wps:spPr>
                          <a:xfrm>
                            <a:off x="0" y="1427988"/>
                            <a:ext cx="42144" cy="189937"/>
                          </a:xfrm>
                          <a:prstGeom prst="rect">
                            <a:avLst/>
                          </a:prstGeom>
                          <a:ln>
                            <a:noFill/>
                          </a:ln>
                        </wps:spPr>
                        <wps:txbx>
                          <w:txbxContent>
                            <w:p w14:paraId="6B127E0D" w14:textId="77777777" w:rsidR="00B520C2" w:rsidRDefault="00B520C2" w:rsidP="00FD5735">
                              <w:r>
                                <w:t xml:space="preserve"> </w:t>
                              </w:r>
                            </w:p>
                          </w:txbxContent>
                        </wps:txbx>
                        <wps:bodyPr horzOverflow="overflow" vert="horz" lIns="0" tIns="0" rIns="0" bIns="0" rtlCol="0">
                          <a:noAutofit/>
                        </wps:bodyPr>
                      </wps:wsp>
                      <wps:wsp>
                        <wps:cNvPr id="856" name="Rectangle 856"/>
                        <wps:cNvSpPr/>
                        <wps:spPr>
                          <a:xfrm>
                            <a:off x="0" y="1712977"/>
                            <a:ext cx="42144" cy="189936"/>
                          </a:xfrm>
                          <a:prstGeom prst="rect">
                            <a:avLst/>
                          </a:prstGeom>
                          <a:ln>
                            <a:noFill/>
                          </a:ln>
                        </wps:spPr>
                        <wps:txbx>
                          <w:txbxContent>
                            <w:p w14:paraId="3F7AB494" w14:textId="77777777" w:rsidR="00B520C2" w:rsidRDefault="00B520C2" w:rsidP="00FD5735">
                              <w:r>
                                <w:t xml:space="preserve"> </w:t>
                              </w:r>
                            </w:p>
                          </w:txbxContent>
                        </wps:txbx>
                        <wps:bodyPr horzOverflow="overflow" vert="horz" lIns="0" tIns="0" rIns="0" bIns="0" rtlCol="0">
                          <a:noAutofit/>
                        </wps:bodyPr>
                      </wps:wsp>
                      <wps:wsp>
                        <wps:cNvPr id="857" name="Rectangle 857"/>
                        <wps:cNvSpPr/>
                        <wps:spPr>
                          <a:xfrm>
                            <a:off x="0" y="1999869"/>
                            <a:ext cx="42144" cy="189937"/>
                          </a:xfrm>
                          <a:prstGeom prst="rect">
                            <a:avLst/>
                          </a:prstGeom>
                          <a:ln>
                            <a:noFill/>
                          </a:ln>
                        </wps:spPr>
                        <wps:txbx>
                          <w:txbxContent>
                            <w:p w14:paraId="616E7558" w14:textId="77777777" w:rsidR="00B520C2" w:rsidRDefault="00B520C2" w:rsidP="00FD5735">
                              <w:r>
                                <w:t xml:space="preserve"> </w:t>
                              </w:r>
                            </w:p>
                          </w:txbxContent>
                        </wps:txbx>
                        <wps:bodyPr horzOverflow="overflow" vert="horz" lIns="0" tIns="0" rIns="0" bIns="0" rtlCol="0">
                          <a:noAutofit/>
                        </wps:bodyPr>
                      </wps:wsp>
                      <wps:wsp>
                        <wps:cNvPr id="858" name="Rectangle 858"/>
                        <wps:cNvSpPr/>
                        <wps:spPr>
                          <a:xfrm>
                            <a:off x="0" y="2284857"/>
                            <a:ext cx="42144" cy="189936"/>
                          </a:xfrm>
                          <a:prstGeom prst="rect">
                            <a:avLst/>
                          </a:prstGeom>
                          <a:ln>
                            <a:noFill/>
                          </a:ln>
                        </wps:spPr>
                        <wps:txbx>
                          <w:txbxContent>
                            <w:p w14:paraId="65989A2B" w14:textId="77777777" w:rsidR="00B520C2" w:rsidRDefault="00B520C2" w:rsidP="00FD5735">
                              <w:r>
                                <w:t xml:space="preserve"> </w:t>
                              </w:r>
                            </w:p>
                          </w:txbxContent>
                        </wps:txbx>
                        <wps:bodyPr horzOverflow="overflow" vert="horz" lIns="0" tIns="0" rIns="0" bIns="0" rtlCol="0">
                          <a:noAutofit/>
                        </wps:bodyPr>
                      </wps:wsp>
                      <wps:wsp>
                        <wps:cNvPr id="859" name="Rectangle 859"/>
                        <wps:cNvSpPr/>
                        <wps:spPr>
                          <a:xfrm>
                            <a:off x="3141853" y="2574417"/>
                            <a:ext cx="45808" cy="206453"/>
                          </a:xfrm>
                          <a:prstGeom prst="rect">
                            <a:avLst/>
                          </a:prstGeom>
                          <a:ln>
                            <a:noFill/>
                          </a:ln>
                        </wps:spPr>
                        <wps:txbx>
                          <w:txbxContent>
                            <w:p w14:paraId="2A5F3E5C" w14:textId="77777777" w:rsidR="00B520C2" w:rsidRDefault="00B520C2" w:rsidP="00FD5735">
                              <w:r>
                                <w:rPr>
                                  <w:sz w:val="24"/>
                                </w:rPr>
                                <w:t xml:space="preserve"> </w:t>
                              </w:r>
                            </w:p>
                          </w:txbxContent>
                        </wps:txbx>
                        <wps:bodyPr horzOverflow="overflow" vert="horz" lIns="0" tIns="0" rIns="0" bIns="0" rtlCol="0">
                          <a:noAutofit/>
                        </wps:bodyPr>
                      </wps:wsp>
                      <wps:wsp>
                        <wps:cNvPr id="860" name="Rectangle 860"/>
                        <wps:cNvSpPr/>
                        <wps:spPr>
                          <a:xfrm>
                            <a:off x="3141853" y="2876169"/>
                            <a:ext cx="45808" cy="206453"/>
                          </a:xfrm>
                          <a:prstGeom prst="rect">
                            <a:avLst/>
                          </a:prstGeom>
                          <a:ln>
                            <a:noFill/>
                          </a:ln>
                        </wps:spPr>
                        <wps:txbx>
                          <w:txbxContent>
                            <w:p w14:paraId="22E827FD" w14:textId="77777777" w:rsidR="00B520C2" w:rsidRDefault="00B520C2" w:rsidP="00FD5735">
                              <w:r>
                                <w:rPr>
                                  <w:sz w:val="24"/>
                                </w:rPr>
                                <w:t xml:space="preserve"> </w:t>
                              </w:r>
                            </w:p>
                          </w:txbxContent>
                        </wps:txbx>
                        <wps:bodyPr horzOverflow="overflow" vert="horz" lIns="0" tIns="0" rIns="0" bIns="0" rtlCol="0">
                          <a:noAutofit/>
                        </wps:bodyPr>
                      </wps:wsp>
                      <wps:wsp>
                        <wps:cNvPr id="861" name="Rectangle 861"/>
                        <wps:cNvSpPr/>
                        <wps:spPr>
                          <a:xfrm>
                            <a:off x="2015363" y="3179445"/>
                            <a:ext cx="528418" cy="206453"/>
                          </a:xfrm>
                          <a:prstGeom prst="rect">
                            <a:avLst/>
                          </a:prstGeom>
                          <a:ln>
                            <a:noFill/>
                          </a:ln>
                        </wps:spPr>
                        <wps:txbx>
                          <w:txbxContent>
                            <w:p w14:paraId="3F52E336" w14:textId="77777777" w:rsidR="00B520C2" w:rsidRPr="00404E69" w:rsidRDefault="00B520C2" w:rsidP="00FD5735">
                              <w:pPr>
                                <w:rPr>
                                  <w:b/>
                                  <w:bCs/>
                                </w:rPr>
                              </w:pPr>
                              <w:r w:rsidRPr="00404E69">
                                <w:rPr>
                                  <w:b/>
                                  <w:bCs/>
                                  <w:sz w:val="24"/>
                                </w:rPr>
                                <w:t>Fig 2.5</w:t>
                              </w:r>
                            </w:p>
                          </w:txbxContent>
                        </wps:txbx>
                        <wps:bodyPr horzOverflow="overflow" vert="horz" lIns="0" tIns="0" rIns="0" bIns="0" rtlCol="0">
                          <a:noAutofit/>
                        </wps:bodyPr>
                      </wps:wsp>
                      <wps:wsp>
                        <wps:cNvPr id="862" name="Rectangle 862"/>
                        <wps:cNvSpPr/>
                        <wps:spPr>
                          <a:xfrm>
                            <a:off x="2411603" y="3179445"/>
                            <a:ext cx="45808" cy="206453"/>
                          </a:xfrm>
                          <a:prstGeom prst="rect">
                            <a:avLst/>
                          </a:prstGeom>
                          <a:ln>
                            <a:noFill/>
                          </a:ln>
                        </wps:spPr>
                        <wps:txbx>
                          <w:txbxContent>
                            <w:p w14:paraId="69E36156" w14:textId="77777777" w:rsidR="00B520C2" w:rsidRDefault="00B520C2" w:rsidP="00FD5735">
                              <w:r>
                                <w:rPr>
                                  <w:sz w:val="24"/>
                                </w:rPr>
                                <w:t xml:space="preserve"> </w:t>
                              </w:r>
                            </w:p>
                          </w:txbxContent>
                        </wps:txbx>
                        <wps:bodyPr horzOverflow="overflow" vert="horz" lIns="0" tIns="0" rIns="0" bIns="0" rtlCol="0">
                          <a:noAutofit/>
                        </wps:bodyPr>
                      </wps:wsp>
                      <wps:wsp>
                        <wps:cNvPr id="865" name="Rectangle 865"/>
                        <wps:cNvSpPr/>
                        <wps:spPr>
                          <a:xfrm>
                            <a:off x="4268089" y="3179445"/>
                            <a:ext cx="45808" cy="206453"/>
                          </a:xfrm>
                          <a:prstGeom prst="rect">
                            <a:avLst/>
                          </a:prstGeom>
                          <a:ln>
                            <a:noFill/>
                          </a:ln>
                        </wps:spPr>
                        <wps:txbx>
                          <w:txbxContent>
                            <w:p w14:paraId="29A9A620" w14:textId="77777777" w:rsidR="00B520C2" w:rsidRDefault="00B520C2" w:rsidP="00FD5735">
                              <w:r>
                                <w:rPr>
                                  <w:sz w:val="24"/>
                                </w:rPr>
                                <w:t xml:space="preserve"> </w:t>
                              </w:r>
                            </w:p>
                          </w:txbxContent>
                        </wps:txbx>
                        <wps:bodyPr horzOverflow="overflow" vert="horz" lIns="0" tIns="0" rIns="0" bIns="0" rtlCol="0">
                          <a:noAutofit/>
                        </wps:bodyPr>
                      </wps:wsp>
                      <pic:pic xmlns:pic="http://schemas.openxmlformats.org/drawingml/2006/picture">
                        <pic:nvPicPr>
                          <pic:cNvPr id="871" name="Picture 871"/>
                          <pic:cNvPicPr/>
                        </pic:nvPicPr>
                        <pic:blipFill>
                          <a:blip r:embed="rId43"/>
                          <a:stretch>
                            <a:fillRect/>
                          </a:stretch>
                        </pic:blipFill>
                        <pic:spPr>
                          <a:xfrm>
                            <a:off x="0" y="31242"/>
                            <a:ext cx="6267451" cy="2984500"/>
                          </a:xfrm>
                          <a:prstGeom prst="rect">
                            <a:avLst/>
                          </a:prstGeom>
                        </pic:spPr>
                      </pic:pic>
                      <wps:wsp>
                        <wps:cNvPr id="872" name="Shape 872"/>
                        <wps:cNvSpPr/>
                        <wps:spPr>
                          <a:xfrm>
                            <a:off x="0" y="31242"/>
                            <a:ext cx="6267451" cy="2984500"/>
                          </a:xfrm>
                          <a:custGeom>
                            <a:avLst/>
                            <a:gdLst/>
                            <a:ahLst/>
                            <a:cxnLst/>
                            <a:rect l="0" t="0" r="0" b="0"/>
                            <a:pathLst>
                              <a:path w="6267451" h="2984500">
                                <a:moveTo>
                                  <a:pt x="0" y="2984500"/>
                                </a:moveTo>
                                <a:lnTo>
                                  <a:pt x="6267451" y="2984500"/>
                                </a:lnTo>
                                <a:lnTo>
                                  <a:pt x="6267451" y="0"/>
                                </a:lnTo>
                                <a:lnTo>
                                  <a:pt x="0" y="0"/>
                                </a:lnTo>
                                <a:close/>
                              </a:path>
                            </a:pathLst>
                          </a:custGeom>
                          <a:ln w="12700" cap="flat">
                            <a:miter lim="127000"/>
                          </a:ln>
                        </wps:spPr>
                        <wps:style>
                          <a:lnRef idx="1">
                            <a:srgbClr val="00B0F0"/>
                          </a:lnRef>
                          <a:fillRef idx="0">
                            <a:srgbClr val="000000">
                              <a:alpha val="0"/>
                            </a:srgbClr>
                          </a:fillRef>
                          <a:effectRef idx="0">
                            <a:scrgbClr r="0" g="0" b="0"/>
                          </a:effectRef>
                          <a:fontRef idx="none"/>
                        </wps:style>
                        <wps:bodyPr/>
                      </wps:wsp>
                    </wpg:wgp>
                  </a:graphicData>
                </a:graphic>
              </wp:inline>
            </w:drawing>
          </mc:Choice>
          <mc:Fallback>
            <w:pict>
              <v:group w14:anchorId="5D73BD29" id="Group 31351" o:spid="_x0000_s1157" style="width:459.6pt;height:262.65pt;mso-position-horizontal-relative:char;mso-position-vertical-relative:line" coordsize="62674,3385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">
                <v:rect id="Rectangle 850" o:spid="_x0000_s1158" style="position:absolute;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" filled="f" stroked="f">
                  <v:textbox inset="0,0,0,0">
                    <w:txbxContent>
                      <w:p w14:paraId="37905C5D" w14:textId="77777777" w:rsidR="00B520C2" w:rsidRDefault="00B520C2" w:rsidP="00FD5735">
                        <w:r>
                          <w:t xml:space="preserve"> </w:t>
                        </w:r>
                      </w:p>
                    </w:txbxContent>
                  </v:textbox>
                </v:rect>
                <v:rect id="Rectangle 851" o:spid="_x0000_s1159" style="position:absolute;top:284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" filled="f" stroked="f">
                  <v:textbox inset="0,0,0,0">
                    <w:txbxContent>
                      <w:p w14:paraId="38342E0F" w14:textId="77777777" w:rsidR="00B520C2" w:rsidRDefault="00B520C2" w:rsidP="00FD5735">
                        <w:r>
                          <w:t xml:space="preserve"> </w:t>
                        </w:r>
                      </w:p>
                    </w:txbxContent>
                  </v:textbox>
                </v:rect>
                <v:rect id="Rectangle 852" o:spid="_x0000_s1160" style="position:absolute;top:571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" filled="f" stroked="f">
                  <v:textbox inset="0,0,0,0">
                    <w:txbxContent>
                      <w:p w14:paraId="44D7B9DC" w14:textId="77777777" w:rsidR="00B520C2" w:rsidRDefault="00B520C2" w:rsidP="00FD5735">
                        <w:r>
                          <w:t xml:space="preserve"> </w:t>
                        </w:r>
                      </w:p>
                    </w:txbxContent>
                  </v:textbox>
                </v:rect>
                <v:rect id="Rectangle 853" o:spid="_x0000_s1161" style="position:absolute;top:856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" filled="f" stroked="f">
                  <v:textbox inset="0,0,0,0">
                    <w:txbxContent>
                      <w:p w14:paraId="2302008B" w14:textId="77777777" w:rsidR="00B520C2" w:rsidRDefault="00B520C2" w:rsidP="00FD5735">
                        <w:r>
                          <w:t xml:space="preserve"> </w:t>
                        </w:r>
                      </w:p>
                    </w:txbxContent>
                  </v:textbox>
                </v:rect>
                <v:rect id="Rectangle 854" o:spid="_x0000_s1162" style="position:absolute;top:1143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" filled="f" stroked="f">
                  <v:textbox inset="0,0,0,0">
                    <w:txbxContent>
                      <w:p w14:paraId="1EDBA340" w14:textId="77777777" w:rsidR="00B520C2" w:rsidRDefault="00B520C2" w:rsidP="00FD5735">
                        <w:r>
                          <w:t xml:space="preserve"> </w:t>
                        </w:r>
                      </w:p>
                    </w:txbxContent>
                  </v:textbox>
                </v:rect>
                <v:rect id="Rectangle 855" o:spid="_x0000_s1163" style="position:absolute;top:1427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" filled="f" stroked="f">
                  <v:textbox inset="0,0,0,0">
                    <w:txbxContent>
                      <w:p w14:paraId="6B127E0D" w14:textId="77777777" w:rsidR="00B520C2" w:rsidRDefault="00B520C2" w:rsidP="00FD5735">
                        <w:r>
                          <w:t xml:space="preserve"> </w:t>
                        </w:r>
                      </w:p>
                    </w:txbxContent>
                  </v:textbox>
                </v:rect>
                <v:rect id="Rectangle 856" o:spid="_x0000_s1164" style="position:absolute;top:1712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" filled="f" stroked="f">
                  <v:textbox inset="0,0,0,0">
                    <w:txbxContent>
                      <w:p w14:paraId="3F7AB494" w14:textId="77777777" w:rsidR="00B520C2" w:rsidRDefault="00B520C2" w:rsidP="00FD5735">
                        <w:r>
                          <w:t xml:space="preserve"> </w:t>
                        </w:r>
                      </w:p>
                    </w:txbxContent>
                  </v:textbox>
                </v:rect>
                <v:rect id="Rectangle 857" o:spid="_x0000_s1165" style="position:absolute;top:1999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" filled="f" stroked="f">
                  <v:textbox inset="0,0,0,0">
                    <w:txbxContent>
                      <w:p w14:paraId="616E7558" w14:textId="77777777" w:rsidR="00B520C2" w:rsidRDefault="00B520C2" w:rsidP="00FD5735">
                        <w:r>
                          <w:t xml:space="preserve"> </w:t>
                        </w:r>
                      </w:p>
                    </w:txbxContent>
                  </v:textbox>
                </v:rect>
                <v:rect id="Rectangle 858" o:spid="_x0000_s1166" style="position:absolute;top:2284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" filled="f" stroked="f">
                  <v:textbox inset="0,0,0,0">
                    <w:txbxContent>
                      <w:p w14:paraId="65989A2B" w14:textId="77777777" w:rsidR="00B520C2" w:rsidRDefault="00B520C2" w:rsidP="00FD5735">
                        <w:r>
                          <w:t xml:space="preserve"> </w:t>
                        </w:r>
                      </w:p>
                    </w:txbxContent>
                  </v:textbox>
                </v:rect>
                <v:rect id="Rectangle 859" o:spid="_x0000_s1167" style="position:absolute;left:31418;top:2574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" filled="f" stroked="f">
                  <v:textbox inset="0,0,0,0">
                    <w:txbxContent>
                      <w:p w14:paraId="2A5F3E5C" w14:textId="77777777" w:rsidR="00B520C2" w:rsidRDefault="00B520C2" w:rsidP="00FD5735">
                        <w:r>
                          <w:rPr>
                            <w:sz w:val="24"/>
                          </w:rPr>
                          <w:t xml:space="preserve"> </w:t>
                        </w:r>
                      </w:p>
                    </w:txbxContent>
                  </v:textbox>
                </v:rect>
                <v:rect id="Rectangle 860" o:spid="_x0000_s1168" style="position:absolute;left:31418;top:28761;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" filled="f" stroked="f">
                  <v:textbox inset="0,0,0,0">
                    <w:txbxContent>
                      <w:p w14:paraId="22E827FD" w14:textId="77777777" w:rsidR="00B520C2" w:rsidRDefault="00B520C2" w:rsidP="00FD5735">
                        <w:r>
                          <w:rPr>
                            <w:sz w:val="24"/>
                          </w:rPr>
                          <w:t xml:space="preserve"> </w:t>
                        </w:r>
                      </w:p>
                    </w:txbxContent>
                  </v:textbox>
                </v:rect>
                <v:rect id="Rectangle 861" o:spid="_x0000_s1169" style="position:absolute;left:20153;top:31794;width:528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" filled="f" stroked="f">
                  <v:textbox inset="0,0,0,0">
                    <w:txbxContent>
                      <w:p w14:paraId="3F52E336" w14:textId="77777777" w:rsidR="00B520C2" w:rsidRPr="00404E69" w:rsidRDefault="00B520C2" w:rsidP="00FD5735">
                        <w:pPr>
                          <w:rPr>
                            <w:b/>
                            <w:bCs/>
                          </w:rPr>
                        </w:pPr>
                        <w:r w:rsidRPr="00404E69">
                          <w:rPr>
                            <w:b/>
                            <w:bCs/>
                            <w:sz w:val="24"/>
                          </w:rPr>
                          <w:t>Fig 2.5</w:t>
                        </w:r>
                      </w:p>
                    </w:txbxContent>
                  </v:textbox>
                </v:rect>
                <v:rect id="Rectangle 862" o:spid="_x0000_s1170" style="position:absolute;left:24116;top:3179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" filled="f" stroked="f">
                  <v:textbox inset="0,0,0,0">
                    <w:txbxContent>
                      <w:p w14:paraId="69E36156" w14:textId="77777777" w:rsidR="00B520C2" w:rsidRDefault="00B520C2" w:rsidP="00FD5735">
                        <w:r>
                          <w:rPr>
                            <w:sz w:val="24"/>
                          </w:rPr>
                          <w:t xml:space="preserve"> </w:t>
                        </w:r>
                      </w:p>
                    </w:txbxContent>
                  </v:textbox>
                </v:rect>
                <v:rect id="Rectangle 865" o:spid="_x0000_s1171" style="position:absolute;left:42680;top:3179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" filled="f" stroked="f">
                  <v:textbox inset="0,0,0,0">
                    <w:txbxContent>
                      <w:p w14:paraId="29A9A620" w14:textId="77777777" w:rsidR="00B520C2" w:rsidRDefault="00B520C2" w:rsidP="00FD5735">
                        <w:r>
                          <w:rPr>
                            <w:sz w:val="24"/>
                          </w:rPr>
                          <w:t xml:space="preserve"> </w:t>
                        </w:r>
                      </w:p>
                    </w:txbxContent>
                  </v:textbox>
                </v:rect>
                <v:shape id="Picture 871" o:spid="_x0000_s1172" type="#_x0000_t75" style="position:absolute;top:312;width:62674;height:29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">
                  <v:imagedata r:id="rId44" o:title=""/>
                </v:shape>
                <v:shape id="Shape 872" o:spid="_x0000_s1173" style="position:absolute;top:312;width:62674;height:29845;visibility:visible;mso-wrap-style:square;v-text-anchor:top" coordsize="6267451,298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" path="m,2984500r6267451,l6267451,,,,,2984500xe" filled="f" strokecolor="#00aff0" strokeweight="1pt">
                  <v:stroke miterlimit="83231f" joinstyle="miter"/>
                  <v:path arrowok="t" textboxrect="0,0,6267451,2984500"/>
                </v:shape>
                <w10:anchorlock/>
              </v:group>
            </w:pict>
          </mc:Fallback>
        </mc:AlternateContent>
      </w:r>
    </w:p>
    <w:p w14:paraId="5F7E03D0" w14:textId="4E9C2823" w:rsidR="00130332" w:rsidRPr="00CF3CC1" w:rsidRDefault="00CF3CC1" w:rsidP="00CF3CC1">
      <w:pPr>
        <w:pStyle w:val="Caption"/>
        <w:jc w:val="center"/>
        <w:rPr>
          <w:bCs w:val="0"/>
        </w:rPr>
      </w:pPr>
      <w:r w:rsidRPr="00CF3CC1">
        <w:rPr>
          <w:bCs w:val="0"/>
        </w:rPr>
        <w:t>Configuring interfaces</w:t>
      </w:r>
    </w:p>
    <w:p w14:paraId="55268098" w14:textId="79DE2988" w:rsidR="007323B8" w:rsidRDefault="007323B8" w:rsidP="007323B8">
      <w:pPr>
        <w:pStyle w:val="Heading2"/>
      </w:pPr>
      <w:bookmarkStart w:id="61" w:name="_Toc77273438"/>
      <w:r>
        <w:t>Configure BGP:</w:t>
      </w:r>
      <w:bookmarkEnd w:id="61"/>
    </w:p>
    <w:p w14:paraId="412033A4" w14:textId="7FB79903" w:rsidR="007323B8" w:rsidRDefault="007323B8" w:rsidP="002936B1">
      <w:pPr>
        <w:pStyle w:val="ListParagraph"/>
        <w:numPr>
          <w:ilvl w:val="0"/>
          <w:numId w:val="13"/>
        </w:numPr>
      </w:pPr>
      <w:r>
        <w:t>Configure Interface IP Address to 20.20.20.2 and Gateway Address to 20.20.20.1 in device group 1 IP stack by using method 2.5. Configure Interface IP Address to 20.20.20.1 and Gateway Address to 20.20.20.2 in device group 2 IP stack using by method 2.5.</w:t>
      </w:r>
    </w:p>
    <w:p w14:paraId="04742E0C" w14:textId="0B69EE0D" w:rsidR="00130332" w:rsidRDefault="007323B8" w:rsidP="002936B1">
      <w:pPr>
        <w:pStyle w:val="ListParagraph"/>
        <w:numPr>
          <w:ilvl w:val="0"/>
          <w:numId w:val="13"/>
        </w:numPr>
      </w:pPr>
      <w:r>
        <w:lastRenderedPageBreak/>
        <w:t>Similarly, configure Local IP to 20.20.20.2 and DUT IP to 20.20.20.1 in BGP Stack in device group 1 by clicking the BGP stack. Configure Local IP to 20.20.20.1 and DUT IP to 20.20.20.2 in BGP Stack in device group 2 by clicking the BGP stack.</w:t>
      </w:r>
    </w:p>
    <w:p w14:paraId="2FE048BD" w14:textId="4A535480" w:rsidR="00130332" w:rsidRDefault="00130332" w:rsidP="00801F2D"/>
    <w:p w14:paraId="538E6513" w14:textId="7C7AD880" w:rsidR="00B939FC" w:rsidRDefault="00B939FC" w:rsidP="00B939FC">
      <w:pPr>
        <w:pStyle w:val="Heading2"/>
      </w:pPr>
      <w:bookmarkStart w:id="62" w:name="_Toc77273439"/>
      <w:r>
        <w:t>Add Network Group:</w:t>
      </w:r>
      <w:bookmarkEnd w:id="62"/>
    </w:p>
    <w:p w14:paraId="18C87B6C" w14:textId="5159076B" w:rsidR="00B939FC" w:rsidRDefault="00B939FC" w:rsidP="00B939FC">
      <w:r>
        <w:t>A Network Group represents a set of L3 networks (sub-netted or switched) with optional information explaining the reachability to each of these networks.</w:t>
      </w:r>
    </w:p>
    <w:p w14:paraId="79DD842B" w14:textId="5E3398D4" w:rsidR="00130332" w:rsidRDefault="00B939FC" w:rsidP="00B939FC">
      <w:r>
        <w:t xml:space="preserve">All Devices connected to a Network Group must belong to one of the networks </w:t>
      </w:r>
      <w:proofErr w:type="spellStart"/>
      <w:r>
        <w:t>modeled</w:t>
      </w:r>
      <w:proofErr w:type="spellEnd"/>
      <w:r>
        <w:t xml:space="preserve"> by that Network Group.</w:t>
      </w:r>
    </w:p>
    <w:p w14:paraId="0951E22E" w14:textId="5EB7E9B6" w:rsidR="00130332" w:rsidRDefault="002D427D" w:rsidP="00801F2D">
      <w:r>
        <w:rPr>
          <w:noProof/>
        </w:rPr>
        <mc:AlternateContent>
          <mc:Choice Requires="wpg">
            <w:drawing>
              <wp:inline distT="0" distB="0" distL="0" distR="0" wp14:anchorId="508DD6A3" wp14:editId="376A6749">
                <wp:extent cx="5354782" cy="5360554"/>
                <wp:effectExtent l="0" t="0" r="17780" b="31115"/>
                <wp:docPr id="27310" name="Group 27310"/>
                <wp:cNvGraphicFramePr/>
                <a:graphic xmlns:a="http://schemas.openxmlformats.org/drawingml/2006/main">
                  <a:graphicData uri="http://schemas.microsoft.com/office/word/2010/wordprocessingGroup">
                    <wpg:wgp>
                      <wpg:cNvGrpSpPr/>
                      <wpg:grpSpPr>
                        <a:xfrm>
                          <a:off x="0" y="0"/>
                          <a:ext cx="5354782" cy="5360554"/>
                          <a:chOff x="0" y="0"/>
                          <a:chExt cx="6253480" cy="4881360"/>
                        </a:xfrm>
                      </wpg:grpSpPr>
                      <wps:wsp>
                        <wps:cNvPr id="940" name="Rectangle 940"/>
                        <wps:cNvSpPr/>
                        <wps:spPr>
                          <a:xfrm>
                            <a:off x="0" y="26543"/>
                            <a:ext cx="60925" cy="274582"/>
                          </a:xfrm>
                          <a:prstGeom prst="rect">
                            <a:avLst/>
                          </a:prstGeom>
                          <a:ln>
                            <a:noFill/>
                          </a:ln>
                        </wps:spPr>
                        <wps:txbx>
                          <w:txbxContent>
                            <w:p w14:paraId="52A394C7" w14:textId="77777777" w:rsidR="00B520C2" w:rsidRDefault="00B520C2" w:rsidP="002D427D">
                              <w:r>
                                <w:rPr>
                                  <w:b/>
                                  <w:sz w:val="32"/>
                                </w:rPr>
                                <w:t xml:space="preserve"> </w:t>
                              </w:r>
                            </w:p>
                          </w:txbxContent>
                        </wps:txbx>
                        <wps:bodyPr horzOverflow="overflow" vert="horz" lIns="0" tIns="0" rIns="0" bIns="0" rtlCol="0">
                          <a:noAutofit/>
                        </wps:bodyPr>
                      </wps:wsp>
                      <wps:wsp>
                        <wps:cNvPr id="941" name="Rectangle 941"/>
                        <wps:cNvSpPr/>
                        <wps:spPr>
                          <a:xfrm>
                            <a:off x="0" y="395351"/>
                            <a:ext cx="60925" cy="274582"/>
                          </a:xfrm>
                          <a:prstGeom prst="rect">
                            <a:avLst/>
                          </a:prstGeom>
                          <a:ln>
                            <a:noFill/>
                          </a:ln>
                        </wps:spPr>
                        <wps:txbx>
                          <w:txbxContent>
                            <w:p w14:paraId="688F8004" w14:textId="77777777" w:rsidR="00B520C2" w:rsidRDefault="00B520C2" w:rsidP="002D427D">
                              <w:r>
                                <w:rPr>
                                  <w:b/>
                                  <w:sz w:val="32"/>
                                </w:rPr>
                                <w:t xml:space="preserve"> </w:t>
                              </w:r>
                            </w:p>
                          </w:txbxContent>
                        </wps:txbx>
                        <wps:bodyPr horzOverflow="overflow" vert="horz" lIns="0" tIns="0" rIns="0" bIns="0" rtlCol="0">
                          <a:noAutofit/>
                        </wps:bodyPr>
                      </wps:wsp>
                      <wps:wsp>
                        <wps:cNvPr id="942" name="Rectangle 942"/>
                        <wps:cNvSpPr/>
                        <wps:spPr>
                          <a:xfrm>
                            <a:off x="0" y="764159"/>
                            <a:ext cx="60925" cy="274582"/>
                          </a:xfrm>
                          <a:prstGeom prst="rect">
                            <a:avLst/>
                          </a:prstGeom>
                          <a:ln>
                            <a:noFill/>
                          </a:ln>
                        </wps:spPr>
                        <wps:txbx>
                          <w:txbxContent>
                            <w:p w14:paraId="642EFE9B" w14:textId="77777777" w:rsidR="00B520C2" w:rsidRDefault="00B520C2" w:rsidP="002D427D">
                              <w:r>
                                <w:rPr>
                                  <w:b/>
                                  <w:sz w:val="32"/>
                                </w:rPr>
                                <w:t xml:space="preserve"> </w:t>
                              </w:r>
                            </w:p>
                          </w:txbxContent>
                        </wps:txbx>
                        <wps:bodyPr horzOverflow="overflow" vert="horz" lIns="0" tIns="0" rIns="0" bIns="0" rtlCol="0">
                          <a:noAutofit/>
                        </wps:bodyPr>
                      </wps:wsp>
                      <wps:wsp>
                        <wps:cNvPr id="943" name="Rectangle 943"/>
                        <wps:cNvSpPr/>
                        <wps:spPr>
                          <a:xfrm>
                            <a:off x="0" y="1134745"/>
                            <a:ext cx="60925" cy="274582"/>
                          </a:xfrm>
                          <a:prstGeom prst="rect">
                            <a:avLst/>
                          </a:prstGeom>
                          <a:ln>
                            <a:noFill/>
                          </a:ln>
                        </wps:spPr>
                        <wps:txbx>
                          <w:txbxContent>
                            <w:p w14:paraId="79EA6263" w14:textId="77777777" w:rsidR="00B520C2" w:rsidRDefault="00B520C2" w:rsidP="002D427D">
                              <w:r>
                                <w:rPr>
                                  <w:b/>
                                  <w:sz w:val="32"/>
                                </w:rPr>
                                <w:t xml:space="preserve"> </w:t>
                              </w:r>
                            </w:p>
                          </w:txbxContent>
                        </wps:txbx>
                        <wps:bodyPr horzOverflow="overflow" vert="horz" lIns="0" tIns="0" rIns="0" bIns="0" rtlCol="0">
                          <a:noAutofit/>
                        </wps:bodyPr>
                      </wps:wsp>
                      <wps:wsp>
                        <wps:cNvPr id="944" name="Rectangle 944"/>
                        <wps:cNvSpPr/>
                        <wps:spPr>
                          <a:xfrm>
                            <a:off x="0" y="1503553"/>
                            <a:ext cx="60925" cy="274582"/>
                          </a:xfrm>
                          <a:prstGeom prst="rect">
                            <a:avLst/>
                          </a:prstGeom>
                          <a:ln>
                            <a:noFill/>
                          </a:ln>
                        </wps:spPr>
                        <wps:txbx>
                          <w:txbxContent>
                            <w:p w14:paraId="2FCD6741" w14:textId="77777777" w:rsidR="00B520C2" w:rsidRDefault="00B520C2" w:rsidP="002D427D">
                              <w:r>
                                <w:rPr>
                                  <w:b/>
                                  <w:sz w:val="32"/>
                                </w:rPr>
                                <w:t xml:space="preserve"> </w:t>
                              </w:r>
                            </w:p>
                          </w:txbxContent>
                        </wps:txbx>
                        <wps:bodyPr horzOverflow="overflow" vert="horz" lIns="0" tIns="0" rIns="0" bIns="0" rtlCol="0">
                          <a:noAutofit/>
                        </wps:bodyPr>
                      </wps:wsp>
                      <wps:wsp>
                        <wps:cNvPr id="945" name="Rectangle 945"/>
                        <wps:cNvSpPr/>
                        <wps:spPr>
                          <a:xfrm>
                            <a:off x="0" y="1858264"/>
                            <a:ext cx="42144" cy="189937"/>
                          </a:xfrm>
                          <a:prstGeom prst="rect">
                            <a:avLst/>
                          </a:prstGeom>
                          <a:ln>
                            <a:noFill/>
                          </a:ln>
                        </wps:spPr>
                        <wps:txbx>
                          <w:txbxContent>
                            <w:p w14:paraId="75FEE2AE" w14:textId="77777777" w:rsidR="00B520C2" w:rsidRDefault="00B520C2" w:rsidP="002D427D">
                              <w:r>
                                <w:t xml:space="preserve"> </w:t>
                              </w:r>
                            </w:p>
                          </w:txbxContent>
                        </wps:txbx>
                        <wps:bodyPr horzOverflow="overflow" vert="horz" lIns="0" tIns="0" rIns="0" bIns="0" rtlCol="0">
                          <a:noAutofit/>
                        </wps:bodyPr>
                      </wps:wsp>
                      <wps:wsp>
                        <wps:cNvPr id="946" name="Rectangle 946"/>
                        <wps:cNvSpPr/>
                        <wps:spPr>
                          <a:xfrm>
                            <a:off x="0" y="2144775"/>
                            <a:ext cx="42144" cy="189937"/>
                          </a:xfrm>
                          <a:prstGeom prst="rect">
                            <a:avLst/>
                          </a:prstGeom>
                          <a:ln>
                            <a:noFill/>
                          </a:ln>
                        </wps:spPr>
                        <wps:txbx>
                          <w:txbxContent>
                            <w:p w14:paraId="4E4B24A5" w14:textId="77777777" w:rsidR="00B520C2" w:rsidRDefault="00B520C2" w:rsidP="002D427D">
                              <w:r>
                                <w:t xml:space="preserve"> </w:t>
                              </w:r>
                            </w:p>
                          </w:txbxContent>
                        </wps:txbx>
                        <wps:bodyPr horzOverflow="overflow" vert="horz" lIns="0" tIns="0" rIns="0" bIns="0" rtlCol="0">
                          <a:noAutofit/>
                        </wps:bodyPr>
                      </wps:wsp>
                      <wps:wsp>
                        <wps:cNvPr id="947" name="Rectangle 947"/>
                        <wps:cNvSpPr/>
                        <wps:spPr>
                          <a:xfrm>
                            <a:off x="0" y="2429764"/>
                            <a:ext cx="42144" cy="189936"/>
                          </a:xfrm>
                          <a:prstGeom prst="rect">
                            <a:avLst/>
                          </a:prstGeom>
                          <a:ln>
                            <a:noFill/>
                          </a:ln>
                        </wps:spPr>
                        <wps:txbx>
                          <w:txbxContent>
                            <w:p w14:paraId="33C9BC76" w14:textId="77777777" w:rsidR="00B520C2" w:rsidRDefault="00B520C2" w:rsidP="002D427D">
                              <w:r>
                                <w:t xml:space="preserve"> </w:t>
                              </w:r>
                            </w:p>
                          </w:txbxContent>
                        </wps:txbx>
                        <wps:bodyPr horzOverflow="overflow" vert="horz" lIns="0" tIns="0" rIns="0" bIns="0" rtlCol="0">
                          <a:noAutofit/>
                        </wps:bodyPr>
                      </wps:wsp>
                      <wps:wsp>
                        <wps:cNvPr id="948" name="Rectangle 948"/>
                        <wps:cNvSpPr/>
                        <wps:spPr>
                          <a:xfrm>
                            <a:off x="0" y="2716275"/>
                            <a:ext cx="42144" cy="189937"/>
                          </a:xfrm>
                          <a:prstGeom prst="rect">
                            <a:avLst/>
                          </a:prstGeom>
                          <a:ln>
                            <a:noFill/>
                          </a:ln>
                        </wps:spPr>
                        <wps:txbx>
                          <w:txbxContent>
                            <w:p w14:paraId="5D4FD1A2" w14:textId="77777777" w:rsidR="00B520C2" w:rsidRDefault="00B520C2" w:rsidP="002D427D">
                              <w:r>
                                <w:t xml:space="preserve"> </w:t>
                              </w:r>
                            </w:p>
                          </w:txbxContent>
                        </wps:txbx>
                        <wps:bodyPr horzOverflow="overflow" vert="horz" lIns="0" tIns="0" rIns="0" bIns="0" rtlCol="0">
                          <a:noAutofit/>
                        </wps:bodyPr>
                      </wps:wsp>
                      <wps:wsp>
                        <wps:cNvPr id="949" name="Rectangle 949"/>
                        <wps:cNvSpPr/>
                        <wps:spPr>
                          <a:xfrm>
                            <a:off x="0" y="3001264"/>
                            <a:ext cx="42144" cy="189936"/>
                          </a:xfrm>
                          <a:prstGeom prst="rect">
                            <a:avLst/>
                          </a:prstGeom>
                          <a:ln>
                            <a:noFill/>
                          </a:ln>
                        </wps:spPr>
                        <wps:txbx>
                          <w:txbxContent>
                            <w:p w14:paraId="5A2A1ABA" w14:textId="77777777" w:rsidR="00B520C2" w:rsidRDefault="00B520C2" w:rsidP="002D427D">
                              <w:r>
                                <w:t xml:space="preserve"> </w:t>
                              </w:r>
                            </w:p>
                          </w:txbxContent>
                        </wps:txbx>
                        <wps:bodyPr horzOverflow="overflow" vert="horz" lIns="0" tIns="0" rIns="0" bIns="0" rtlCol="0">
                          <a:noAutofit/>
                        </wps:bodyPr>
                      </wps:wsp>
                      <wps:wsp>
                        <wps:cNvPr id="950" name="Rectangle 950"/>
                        <wps:cNvSpPr/>
                        <wps:spPr>
                          <a:xfrm>
                            <a:off x="0" y="3288157"/>
                            <a:ext cx="42144" cy="189937"/>
                          </a:xfrm>
                          <a:prstGeom prst="rect">
                            <a:avLst/>
                          </a:prstGeom>
                          <a:ln>
                            <a:noFill/>
                          </a:ln>
                        </wps:spPr>
                        <wps:txbx>
                          <w:txbxContent>
                            <w:p w14:paraId="1C503A79" w14:textId="77777777" w:rsidR="00B520C2" w:rsidRDefault="00B520C2" w:rsidP="002D427D">
                              <w:r>
                                <w:t xml:space="preserve"> </w:t>
                              </w:r>
                            </w:p>
                          </w:txbxContent>
                        </wps:txbx>
                        <wps:bodyPr horzOverflow="overflow" vert="horz" lIns="0" tIns="0" rIns="0" bIns="0" rtlCol="0">
                          <a:noAutofit/>
                        </wps:bodyPr>
                      </wps:wsp>
                      <wps:wsp>
                        <wps:cNvPr id="951" name="Rectangle 951"/>
                        <wps:cNvSpPr/>
                        <wps:spPr>
                          <a:xfrm>
                            <a:off x="0" y="3573145"/>
                            <a:ext cx="42144" cy="189937"/>
                          </a:xfrm>
                          <a:prstGeom prst="rect">
                            <a:avLst/>
                          </a:prstGeom>
                          <a:ln>
                            <a:noFill/>
                          </a:ln>
                        </wps:spPr>
                        <wps:txbx>
                          <w:txbxContent>
                            <w:p w14:paraId="4CDFF2D2" w14:textId="77777777" w:rsidR="00B520C2" w:rsidRDefault="00B520C2" w:rsidP="002D427D">
                              <w:r>
                                <w:t xml:space="preserve"> </w:t>
                              </w:r>
                            </w:p>
                          </w:txbxContent>
                        </wps:txbx>
                        <wps:bodyPr horzOverflow="overflow" vert="horz" lIns="0" tIns="0" rIns="0" bIns="0" rtlCol="0">
                          <a:noAutofit/>
                        </wps:bodyPr>
                      </wps:wsp>
                      <wps:wsp>
                        <wps:cNvPr id="952" name="Rectangle 952"/>
                        <wps:cNvSpPr/>
                        <wps:spPr>
                          <a:xfrm>
                            <a:off x="0" y="3858133"/>
                            <a:ext cx="42144" cy="189937"/>
                          </a:xfrm>
                          <a:prstGeom prst="rect">
                            <a:avLst/>
                          </a:prstGeom>
                          <a:ln>
                            <a:noFill/>
                          </a:ln>
                        </wps:spPr>
                        <wps:txbx>
                          <w:txbxContent>
                            <w:p w14:paraId="46734B57" w14:textId="77777777" w:rsidR="00B520C2" w:rsidRDefault="00B520C2" w:rsidP="002D427D">
                              <w:r>
                                <w:t xml:space="preserve"> </w:t>
                              </w:r>
                            </w:p>
                          </w:txbxContent>
                        </wps:txbx>
                        <wps:bodyPr horzOverflow="overflow" vert="horz" lIns="0" tIns="0" rIns="0" bIns="0" rtlCol="0">
                          <a:noAutofit/>
                        </wps:bodyPr>
                      </wps:wsp>
                      <wps:wsp>
                        <wps:cNvPr id="953" name="Rectangle 953"/>
                        <wps:cNvSpPr/>
                        <wps:spPr>
                          <a:xfrm>
                            <a:off x="0" y="4144645"/>
                            <a:ext cx="42144" cy="189937"/>
                          </a:xfrm>
                          <a:prstGeom prst="rect">
                            <a:avLst/>
                          </a:prstGeom>
                          <a:ln>
                            <a:noFill/>
                          </a:ln>
                        </wps:spPr>
                        <wps:txbx>
                          <w:txbxContent>
                            <w:p w14:paraId="501E1568" w14:textId="77777777" w:rsidR="00B520C2" w:rsidRDefault="00B520C2" w:rsidP="002D427D">
                              <w:r>
                                <w:t xml:space="preserve"> </w:t>
                              </w:r>
                            </w:p>
                          </w:txbxContent>
                        </wps:txbx>
                        <wps:bodyPr horzOverflow="overflow" vert="horz" lIns="0" tIns="0" rIns="0" bIns="0" rtlCol="0">
                          <a:noAutofit/>
                        </wps:bodyPr>
                      </wps:wsp>
                      <wps:wsp>
                        <wps:cNvPr id="954" name="Rectangle 954"/>
                        <wps:cNvSpPr/>
                        <wps:spPr>
                          <a:xfrm>
                            <a:off x="0" y="4429633"/>
                            <a:ext cx="42144" cy="189937"/>
                          </a:xfrm>
                          <a:prstGeom prst="rect">
                            <a:avLst/>
                          </a:prstGeom>
                          <a:ln>
                            <a:noFill/>
                          </a:ln>
                        </wps:spPr>
                        <wps:txbx>
                          <w:txbxContent>
                            <w:p w14:paraId="2D281797" w14:textId="77777777" w:rsidR="00B520C2" w:rsidRDefault="00B520C2" w:rsidP="002D427D">
                              <w:r>
                                <w:t xml:space="preserve"> </w:t>
                              </w:r>
                            </w:p>
                          </w:txbxContent>
                        </wps:txbx>
                        <wps:bodyPr horzOverflow="overflow" vert="horz" lIns="0" tIns="0" rIns="0" bIns="0" rtlCol="0">
                          <a:noAutofit/>
                        </wps:bodyPr>
                      </wps:wsp>
                      <wps:wsp>
                        <wps:cNvPr id="955" name="Rectangle 955"/>
                        <wps:cNvSpPr/>
                        <wps:spPr>
                          <a:xfrm>
                            <a:off x="0" y="4716095"/>
                            <a:ext cx="42144" cy="189936"/>
                          </a:xfrm>
                          <a:prstGeom prst="rect">
                            <a:avLst/>
                          </a:prstGeom>
                          <a:ln>
                            <a:noFill/>
                          </a:ln>
                        </wps:spPr>
                        <wps:txbx>
                          <w:txbxContent>
                            <w:p w14:paraId="761DC967" w14:textId="77777777" w:rsidR="00B520C2" w:rsidRDefault="00B520C2" w:rsidP="002D427D">
                              <w:r>
                                <w:t xml:space="preserve"> </w:t>
                              </w:r>
                            </w:p>
                          </w:txbxContent>
                        </wps:txbx>
                        <wps:bodyPr horzOverflow="overflow" vert="horz" lIns="0" tIns="0" rIns="0" bIns="0" rtlCol="0">
                          <a:noAutofit/>
                        </wps:bodyPr>
                      </wps:wsp>
                      <pic:pic xmlns:pic="http://schemas.openxmlformats.org/drawingml/2006/picture">
                        <pic:nvPicPr>
                          <pic:cNvPr id="964" name="Picture 964"/>
                          <pic:cNvPicPr/>
                        </pic:nvPicPr>
                        <pic:blipFill>
                          <a:blip r:embed="rId45"/>
                          <a:stretch>
                            <a:fillRect/>
                          </a:stretch>
                        </pic:blipFill>
                        <pic:spPr>
                          <a:xfrm>
                            <a:off x="0" y="0"/>
                            <a:ext cx="5343525" cy="1924050"/>
                          </a:xfrm>
                          <a:prstGeom prst="rect">
                            <a:avLst/>
                          </a:prstGeom>
                        </pic:spPr>
                      </pic:pic>
                      <wps:wsp>
                        <wps:cNvPr id="965" name="Shape 965"/>
                        <wps:cNvSpPr/>
                        <wps:spPr>
                          <a:xfrm>
                            <a:off x="0" y="0"/>
                            <a:ext cx="5343525" cy="1924050"/>
                          </a:xfrm>
                          <a:custGeom>
                            <a:avLst/>
                            <a:gdLst/>
                            <a:ahLst/>
                            <a:cxnLst/>
                            <a:rect l="0" t="0" r="0" b="0"/>
                            <a:pathLst>
                              <a:path w="5343525" h="1924050">
                                <a:moveTo>
                                  <a:pt x="0" y="1924050"/>
                                </a:moveTo>
                                <a:lnTo>
                                  <a:pt x="5343525" y="1924050"/>
                                </a:lnTo>
                                <a:lnTo>
                                  <a:pt x="5343525" y="0"/>
                                </a:lnTo>
                                <a:lnTo>
                                  <a:pt x="0" y="0"/>
                                </a:lnTo>
                                <a:close/>
                              </a:path>
                            </a:pathLst>
                          </a:custGeom>
                          <a:ln w="12700" cap="flat">
                            <a:miter lim="127000"/>
                          </a:ln>
                        </wps:spPr>
                        <wps:style>
                          <a:lnRef idx="1">
                            <a:srgbClr val="00B0F0"/>
                          </a:lnRef>
                          <a:fillRef idx="0">
                            <a:srgbClr val="000000">
                              <a:alpha val="0"/>
                            </a:srgbClr>
                          </a:fillRef>
                          <a:effectRef idx="0">
                            <a:scrgbClr r="0" g="0" b="0"/>
                          </a:effectRef>
                          <a:fontRef idx="none"/>
                        </wps:style>
                        <wps:bodyPr/>
                      </wps:wsp>
                      <pic:pic xmlns:pic="http://schemas.openxmlformats.org/drawingml/2006/picture">
                        <pic:nvPicPr>
                          <pic:cNvPr id="967" name="Picture 967"/>
                          <pic:cNvPicPr/>
                        </pic:nvPicPr>
                        <pic:blipFill>
                          <a:blip r:embed="rId46"/>
                          <a:stretch>
                            <a:fillRect/>
                          </a:stretch>
                        </pic:blipFill>
                        <pic:spPr>
                          <a:xfrm>
                            <a:off x="262255" y="1620634"/>
                            <a:ext cx="5991225" cy="3260725"/>
                          </a:xfrm>
                          <a:prstGeom prst="rect">
                            <a:avLst/>
                          </a:prstGeom>
                        </pic:spPr>
                      </pic:pic>
                      <wps:wsp>
                        <wps:cNvPr id="968" name="Shape 968"/>
                        <wps:cNvSpPr/>
                        <wps:spPr>
                          <a:xfrm>
                            <a:off x="262255" y="1620634"/>
                            <a:ext cx="5991225" cy="3260726"/>
                          </a:xfrm>
                          <a:custGeom>
                            <a:avLst/>
                            <a:gdLst/>
                            <a:ahLst/>
                            <a:cxnLst/>
                            <a:rect l="0" t="0" r="0" b="0"/>
                            <a:pathLst>
                              <a:path w="5991225" h="3260726">
                                <a:moveTo>
                                  <a:pt x="0" y="3260726"/>
                                </a:moveTo>
                                <a:lnTo>
                                  <a:pt x="5991225" y="3260726"/>
                                </a:lnTo>
                                <a:lnTo>
                                  <a:pt x="5991225" y="0"/>
                                </a:lnTo>
                                <a:lnTo>
                                  <a:pt x="0" y="0"/>
                                </a:lnTo>
                                <a:close/>
                              </a:path>
                            </a:pathLst>
                          </a:custGeom>
                          <a:ln w="12700" cap="flat">
                            <a:miter lim="127000"/>
                          </a:ln>
                        </wps:spPr>
                        <wps:style>
                          <a:lnRef idx="1">
                            <a:srgbClr val="00B0F0"/>
                          </a:lnRef>
                          <a:fillRef idx="0">
                            <a:srgbClr val="000000">
                              <a:alpha val="0"/>
                            </a:srgbClr>
                          </a:fillRef>
                          <a:effectRef idx="0">
                            <a:scrgbClr r="0" g="0" b="0"/>
                          </a:effectRef>
                          <a:fontRef idx="none"/>
                        </wps:style>
                        <wps:bodyPr/>
                      </wps:wsp>
                    </wpg:wgp>
                  </a:graphicData>
                </a:graphic>
              </wp:inline>
            </w:drawing>
          </mc:Choice>
          <mc:Fallback>
            <w:pict>
              <v:group w14:anchorId="508DD6A3" id="Group 27310" o:spid="_x0000_s1174" style="width:421.65pt;height:422.1pt;mso-position-horizontal-relative:char;mso-position-vertical-relative:line" coordsize="62534,4881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">
                <v:rect id="Rectangle 940" o:spid="_x0000_s1175" style="position:absolute;top:265;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" filled="f" stroked="f">
                  <v:textbox inset="0,0,0,0">
                    <w:txbxContent>
                      <w:p w14:paraId="52A394C7" w14:textId="77777777" w:rsidR="00B520C2" w:rsidRDefault="00B520C2" w:rsidP="002D427D">
                        <w:r>
                          <w:rPr>
                            <w:b/>
                            <w:sz w:val="32"/>
                          </w:rPr>
                          <w:t xml:space="preserve"> </w:t>
                        </w:r>
                      </w:p>
                    </w:txbxContent>
                  </v:textbox>
                </v:rect>
                <v:rect id="Rectangle 941" o:spid="_x0000_s1176" style="position:absolute;top:3953;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" filled="f" stroked="f">
                  <v:textbox inset="0,0,0,0">
                    <w:txbxContent>
                      <w:p w14:paraId="688F8004" w14:textId="77777777" w:rsidR="00B520C2" w:rsidRDefault="00B520C2" w:rsidP="002D427D">
                        <w:r>
                          <w:rPr>
                            <w:b/>
                            <w:sz w:val="32"/>
                          </w:rPr>
                          <w:t xml:space="preserve"> </w:t>
                        </w:r>
                      </w:p>
                    </w:txbxContent>
                  </v:textbox>
                </v:rect>
                <v:rect id="Rectangle 942" o:spid="_x0000_s1177" style="position:absolute;top:7641;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" filled="f" stroked="f">
                  <v:textbox inset="0,0,0,0">
                    <w:txbxContent>
                      <w:p w14:paraId="642EFE9B" w14:textId="77777777" w:rsidR="00B520C2" w:rsidRDefault="00B520C2" w:rsidP="002D427D">
                        <w:r>
                          <w:rPr>
                            <w:b/>
                            <w:sz w:val="32"/>
                          </w:rPr>
                          <w:t xml:space="preserve"> </w:t>
                        </w:r>
                      </w:p>
                    </w:txbxContent>
                  </v:textbox>
                </v:rect>
                <v:rect id="Rectangle 943" o:spid="_x0000_s1178" style="position:absolute;top:11347;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" filled="f" stroked="f">
                  <v:textbox inset="0,0,0,0">
                    <w:txbxContent>
                      <w:p w14:paraId="79EA6263" w14:textId="77777777" w:rsidR="00B520C2" w:rsidRDefault="00B520C2" w:rsidP="002D427D">
                        <w:r>
                          <w:rPr>
                            <w:b/>
                            <w:sz w:val="32"/>
                          </w:rPr>
                          <w:t xml:space="preserve"> </w:t>
                        </w:r>
                      </w:p>
                    </w:txbxContent>
                  </v:textbox>
                </v:rect>
                <v:rect id="Rectangle 944" o:spid="_x0000_s1179" style="position:absolute;top:15035;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" filled="f" stroked="f">
                  <v:textbox inset="0,0,0,0">
                    <w:txbxContent>
                      <w:p w14:paraId="2FCD6741" w14:textId="77777777" w:rsidR="00B520C2" w:rsidRDefault="00B520C2" w:rsidP="002D427D">
                        <w:r>
                          <w:rPr>
                            <w:b/>
                            <w:sz w:val="32"/>
                          </w:rPr>
                          <w:t xml:space="preserve"> </w:t>
                        </w:r>
                      </w:p>
                    </w:txbxContent>
                  </v:textbox>
                </v:rect>
                <v:rect id="Rectangle 945" o:spid="_x0000_s1180" style="position:absolute;top:1858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" filled="f" stroked="f">
                  <v:textbox inset="0,0,0,0">
                    <w:txbxContent>
                      <w:p w14:paraId="75FEE2AE" w14:textId="77777777" w:rsidR="00B520C2" w:rsidRDefault="00B520C2" w:rsidP="002D427D">
                        <w:r>
                          <w:t xml:space="preserve"> </w:t>
                        </w:r>
                      </w:p>
                    </w:txbxContent>
                  </v:textbox>
                </v:rect>
                <v:rect id="Rectangle 946" o:spid="_x0000_s1181" style="position:absolute;top:2144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" filled="f" stroked="f">
                  <v:textbox inset="0,0,0,0">
                    <w:txbxContent>
                      <w:p w14:paraId="4E4B24A5" w14:textId="77777777" w:rsidR="00B520C2" w:rsidRDefault="00B520C2" w:rsidP="002D427D">
                        <w:r>
                          <w:t xml:space="preserve"> </w:t>
                        </w:r>
                      </w:p>
                    </w:txbxContent>
                  </v:textbox>
                </v:rect>
                <v:rect id="Rectangle 947" o:spid="_x0000_s1182" style="position:absolute;top:2429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" filled="f" stroked="f">
                  <v:textbox inset="0,0,0,0">
                    <w:txbxContent>
                      <w:p w14:paraId="33C9BC76" w14:textId="77777777" w:rsidR="00B520C2" w:rsidRDefault="00B520C2" w:rsidP="002D427D">
                        <w:r>
                          <w:t xml:space="preserve"> </w:t>
                        </w:r>
                      </w:p>
                    </w:txbxContent>
                  </v:textbox>
                </v:rect>
                <v:rect id="Rectangle 948" o:spid="_x0000_s1183" style="position:absolute;top:2716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" filled="f" stroked="f">
                  <v:textbox inset="0,0,0,0">
                    <w:txbxContent>
                      <w:p w14:paraId="5D4FD1A2" w14:textId="77777777" w:rsidR="00B520C2" w:rsidRDefault="00B520C2" w:rsidP="002D427D">
                        <w:r>
                          <w:t xml:space="preserve"> </w:t>
                        </w:r>
                      </w:p>
                    </w:txbxContent>
                  </v:textbox>
                </v:rect>
                <v:rect id="Rectangle 949" o:spid="_x0000_s1184" style="position:absolute;top:3001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" filled="f" stroked="f">
                  <v:textbox inset="0,0,0,0">
                    <w:txbxContent>
                      <w:p w14:paraId="5A2A1ABA" w14:textId="77777777" w:rsidR="00B520C2" w:rsidRDefault="00B520C2" w:rsidP="002D427D">
                        <w:r>
                          <w:t xml:space="preserve"> </w:t>
                        </w:r>
                      </w:p>
                    </w:txbxContent>
                  </v:textbox>
                </v:rect>
                <v:rect id="Rectangle 950" o:spid="_x0000_s1185" style="position:absolute;top:3288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" filled="f" stroked="f">
                  <v:textbox inset="0,0,0,0">
                    <w:txbxContent>
                      <w:p w14:paraId="1C503A79" w14:textId="77777777" w:rsidR="00B520C2" w:rsidRDefault="00B520C2" w:rsidP="002D427D">
                        <w:r>
                          <w:t xml:space="preserve"> </w:t>
                        </w:r>
                      </w:p>
                    </w:txbxContent>
                  </v:textbox>
                </v:rect>
                <v:rect id="Rectangle 951" o:spid="_x0000_s1186" style="position:absolute;top:3573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" filled="f" stroked="f">
                  <v:textbox inset="0,0,0,0">
                    <w:txbxContent>
                      <w:p w14:paraId="4CDFF2D2" w14:textId="77777777" w:rsidR="00B520C2" w:rsidRDefault="00B520C2" w:rsidP="002D427D">
                        <w:r>
                          <w:t xml:space="preserve"> </w:t>
                        </w:r>
                      </w:p>
                    </w:txbxContent>
                  </v:textbox>
                </v:rect>
                <v:rect id="Rectangle 952" o:spid="_x0000_s1187" style="position:absolute;top:3858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" filled="f" stroked="f">
                  <v:textbox inset="0,0,0,0">
                    <w:txbxContent>
                      <w:p w14:paraId="46734B57" w14:textId="77777777" w:rsidR="00B520C2" w:rsidRDefault="00B520C2" w:rsidP="002D427D">
                        <w:r>
                          <w:t xml:space="preserve"> </w:t>
                        </w:r>
                      </w:p>
                    </w:txbxContent>
                  </v:textbox>
                </v:rect>
                <v:rect id="Rectangle 953" o:spid="_x0000_s1188" style="position:absolute;top:4144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" filled="f" stroked="f">
                  <v:textbox inset="0,0,0,0">
                    <w:txbxContent>
                      <w:p w14:paraId="501E1568" w14:textId="77777777" w:rsidR="00B520C2" w:rsidRDefault="00B520C2" w:rsidP="002D427D">
                        <w:r>
                          <w:t xml:space="preserve"> </w:t>
                        </w:r>
                      </w:p>
                    </w:txbxContent>
                  </v:textbox>
                </v:rect>
                <v:rect id="Rectangle 954" o:spid="_x0000_s1189" style="position:absolute;top:4429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" filled="f" stroked="f">
                  <v:textbox inset="0,0,0,0">
                    <w:txbxContent>
                      <w:p w14:paraId="2D281797" w14:textId="77777777" w:rsidR="00B520C2" w:rsidRDefault="00B520C2" w:rsidP="002D427D">
                        <w:r>
                          <w:t xml:space="preserve"> </w:t>
                        </w:r>
                      </w:p>
                    </w:txbxContent>
                  </v:textbox>
                </v:rect>
                <v:rect id="Rectangle 955" o:spid="_x0000_s1190" style="position:absolute;top:4716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" filled="f" stroked="f">
                  <v:textbox inset="0,0,0,0">
                    <w:txbxContent>
                      <w:p w14:paraId="761DC967" w14:textId="77777777" w:rsidR="00B520C2" w:rsidRDefault="00B520C2" w:rsidP="002D427D">
                        <w:r>
                          <w:t xml:space="preserve"> </w:t>
                        </w:r>
                      </w:p>
                    </w:txbxContent>
                  </v:textbox>
                </v:rect>
                <v:shape id="Picture 964" o:spid="_x0000_s1191" type="#_x0000_t75" style="position:absolute;width:53435;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">
                  <v:imagedata r:id="rId47" o:title=""/>
                </v:shape>
                <v:shape id="Shape 965" o:spid="_x0000_s1192" style="position:absolute;width:53435;height:19240;visibility:visible;mso-wrap-style:square;v-text-anchor:top" coordsize="5343525,1924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" path="m,1924050r5343525,l5343525,,,,,1924050xe" filled="f" strokecolor="#00aff0" strokeweight="1pt">
                  <v:stroke miterlimit="83231f" joinstyle="miter"/>
                  <v:path arrowok="t" textboxrect="0,0,5343525,1924050"/>
                </v:shape>
                <v:shape id="Picture 967" o:spid="_x0000_s1193" type="#_x0000_t75" style="position:absolute;left:2622;top:16206;width:59912;height:32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">
                  <v:imagedata r:id="rId48" o:title=""/>
                </v:shape>
                <v:shape id="Shape 968" o:spid="_x0000_s1194" style="position:absolute;left:2622;top:16206;width:59912;height:32607;visibility:visible;mso-wrap-style:square;v-text-anchor:top" coordsize="5991225,3260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" path="m,3260726r5991225,l5991225,,,,,3260726xe" filled="f" strokecolor="#00aff0" strokeweight="1pt">
                  <v:stroke miterlimit="83231f" joinstyle="miter"/>
                  <v:path arrowok="t" textboxrect="0,0,5991225,3260726"/>
                </v:shape>
                <w10:anchorlock/>
              </v:group>
            </w:pict>
          </mc:Fallback>
        </mc:AlternateContent>
      </w:r>
    </w:p>
    <w:p w14:paraId="50DFB450" w14:textId="1B7D9FF8" w:rsidR="000D0D2C" w:rsidRPr="002D427D" w:rsidRDefault="002D427D" w:rsidP="002D427D">
      <w:pPr>
        <w:pStyle w:val="Caption"/>
        <w:jc w:val="center"/>
        <w:rPr>
          <w:bCs w:val="0"/>
        </w:rPr>
      </w:pPr>
      <w:r w:rsidRPr="002D427D">
        <w:rPr>
          <w:bCs w:val="0"/>
        </w:rPr>
        <w:t>Route Profile addition by using network groups</w:t>
      </w:r>
    </w:p>
    <w:p w14:paraId="273CDCA8" w14:textId="77777777" w:rsidR="005930C6" w:rsidRDefault="005930C6">
      <w:pPr>
        <w:ind w:left="0"/>
        <w:rPr>
          <w:rFonts w:cs="Arial"/>
          <w:bCs/>
          <w:iCs/>
          <w:color w:val="555555" w:themeColor="text2"/>
          <w:sz w:val="28"/>
          <w:szCs w:val="28"/>
        </w:rPr>
      </w:pPr>
      <w:r>
        <w:br w:type="page"/>
      </w:r>
    </w:p>
    <w:p w14:paraId="10CE1241" w14:textId="11A94EB3" w:rsidR="005930C6" w:rsidRDefault="005930C6" w:rsidP="005930C6">
      <w:pPr>
        <w:pStyle w:val="Heading2"/>
      </w:pPr>
      <w:bookmarkStart w:id="63" w:name="_Toc77273440"/>
      <w:r>
        <w:lastRenderedPageBreak/>
        <w:t>Start Protocols:</w:t>
      </w:r>
      <w:bookmarkEnd w:id="63"/>
    </w:p>
    <w:p w14:paraId="3E7B927E" w14:textId="02106A41" w:rsidR="000D0D2C" w:rsidRDefault="005930C6" w:rsidP="005930C6">
      <w:r>
        <w:t>Click Start All to start all the protocols configured in the test.</w:t>
      </w:r>
    </w:p>
    <w:p w14:paraId="4AC8E4ED" w14:textId="77777777" w:rsidR="005930C6" w:rsidRDefault="005930C6" w:rsidP="005930C6"/>
    <w:p w14:paraId="1D043850" w14:textId="4C38E6D3" w:rsidR="000D0D2C" w:rsidRDefault="005930C6" w:rsidP="000D0D2C">
      <w:r>
        <w:rPr>
          <w:noProof/>
        </w:rPr>
        <w:drawing>
          <wp:anchor distT="0" distB="0" distL="114300" distR="114300" simplePos="0" relativeHeight="251712512" behindDoc="0" locked="0" layoutInCell="1" allowOverlap="1" wp14:anchorId="3DFC1C4C" wp14:editId="08093211">
            <wp:simplePos x="0" y="0"/>
            <wp:positionH relativeFrom="column">
              <wp:posOffset>512618</wp:posOffset>
            </wp:positionH>
            <wp:positionV relativeFrom="paragraph">
              <wp:posOffset>2886</wp:posOffset>
            </wp:positionV>
            <wp:extent cx="5836699" cy="2454533"/>
            <wp:effectExtent l="0" t="0" r="0" b="0"/>
            <wp:wrapNone/>
            <wp:docPr id="331" name="Picture 1048"/>
            <wp:cNvGraphicFramePr/>
            <a:graphic xmlns:a="http://schemas.openxmlformats.org/drawingml/2006/main">
              <a:graphicData uri="http://schemas.openxmlformats.org/drawingml/2006/picture">
                <pic:pic xmlns:pic="http://schemas.openxmlformats.org/drawingml/2006/picture">
                  <pic:nvPicPr>
                    <pic:cNvPr id="1" name="Picture 1048"/>
                    <pic:cNvPicPr/>
                  </pic:nvPicPr>
                  <pic:blipFill>
                    <a:blip r:embed="rId49"/>
                    <a:stretch>
                      <a:fillRect/>
                    </a:stretch>
                  </pic:blipFill>
                  <pic:spPr>
                    <a:xfrm>
                      <a:off x="0" y="0"/>
                      <a:ext cx="5836699" cy="2454533"/>
                    </a:xfrm>
                    <a:prstGeom prst="rect">
                      <a:avLst/>
                    </a:prstGeom>
                  </pic:spPr>
                </pic:pic>
              </a:graphicData>
            </a:graphic>
          </wp:anchor>
        </w:drawing>
      </w:r>
      <w:r>
        <w:rPr>
          <w:noProof/>
        </w:rPr>
        <mc:AlternateContent>
          <mc:Choice Requires="wpg">
            <w:drawing>
              <wp:inline distT="0" distB="0" distL="0" distR="0" wp14:anchorId="07F3A94A" wp14:editId="63D261C8">
                <wp:extent cx="5860473" cy="2514600"/>
                <wp:effectExtent l="0" t="0" r="0" b="0"/>
                <wp:docPr id="27216" name="Group 27216"/>
                <wp:cNvGraphicFramePr/>
                <a:graphic xmlns:a="http://schemas.openxmlformats.org/drawingml/2006/main">
                  <a:graphicData uri="http://schemas.microsoft.com/office/word/2010/wordprocessingGroup">
                    <wpg:wgp>
                      <wpg:cNvGrpSpPr/>
                      <wpg:grpSpPr>
                        <a:xfrm>
                          <a:off x="0" y="0"/>
                          <a:ext cx="5860473" cy="2514600"/>
                          <a:chOff x="0" y="27305"/>
                          <a:chExt cx="4252937" cy="2384248"/>
                        </a:xfrm>
                      </wpg:grpSpPr>
                      <wps:wsp>
                        <wps:cNvPr id="998" name="Rectangle 998"/>
                        <wps:cNvSpPr/>
                        <wps:spPr>
                          <a:xfrm>
                            <a:off x="0" y="27305"/>
                            <a:ext cx="53596" cy="241550"/>
                          </a:xfrm>
                          <a:prstGeom prst="rect">
                            <a:avLst/>
                          </a:prstGeom>
                          <a:ln>
                            <a:noFill/>
                          </a:ln>
                        </wps:spPr>
                        <wps:txbx>
                          <w:txbxContent>
                            <w:p w14:paraId="27C5BAFA" w14:textId="77777777" w:rsidR="00B520C2" w:rsidRDefault="00B520C2" w:rsidP="005930C6">
                              <w:r>
                                <w:rPr>
                                  <w:b/>
                                  <w:sz w:val="28"/>
                                </w:rPr>
                                <w:t xml:space="preserve"> </w:t>
                              </w:r>
                            </w:p>
                          </w:txbxContent>
                        </wps:txbx>
                        <wps:bodyPr horzOverflow="overflow" vert="horz" lIns="0" tIns="0" rIns="0" bIns="0" rtlCol="0">
                          <a:noAutofit/>
                        </wps:bodyPr>
                      </wps:wsp>
                      <wps:wsp>
                        <wps:cNvPr id="999" name="Rectangle 999"/>
                        <wps:cNvSpPr/>
                        <wps:spPr>
                          <a:xfrm>
                            <a:off x="0" y="368681"/>
                            <a:ext cx="60925" cy="274582"/>
                          </a:xfrm>
                          <a:prstGeom prst="rect">
                            <a:avLst/>
                          </a:prstGeom>
                          <a:ln>
                            <a:noFill/>
                          </a:ln>
                        </wps:spPr>
                        <wps:txbx>
                          <w:txbxContent>
                            <w:p w14:paraId="6D8DEE32" w14:textId="77777777" w:rsidR="00B520C2" w:rsidRDefault="00B520C2" w:rsidP="005930C6">
                              <w:r>
                                <w:rPr>
                                  <w:b/>
                                  <w:sz w:val="32"/>
                                </w:rPr>
                                <w:t xml:space="preserve"> </w:t>
                              </w:r>
                            </w:p>
                          </w:txbxContent>
                        </wps:txbx>
                        <wps:bodyPr horzOverflow="overflow" vert="horz" lIns="0" tIns="0" rIns="0" bIns="0" rtlCol="0">
                          <a:noAutofit/>
                        </wps:bodyPr>
                      </wps:wsp>
                      <wps:wsp>
                        <wps:cNvPr id="1000" name="Rectangle 1000"/>
                        <wps:cNvSpPr/>
                        <wps:spPr>
                          <a:xfrm>
                            <a:off x="0" y="739013"/>
                            <a:ext cx="60925" cy="274582"/>
                          </a:xfrm>
                          <a:prstGeom prst="rect">
                            <a:avLst/>
                          </a:prstGeom>
                          <a:ln>
                            <a:noFill/>
                          </a:ln>
                        </wps:spPr>
                        <wps:txbx>
                          <w:txbxContent>
                            <w:p w14:paraId="58DA092D" w14:textId="77777777" w:rsidR="00B520C2" w:rsidRDefault="00B520C2" w:rsidP="005930C6">
                              <w:r>
                                <w:rPr>
                                  <w:b/>
                                  <w:sz w:val="32"/>
                                </w:rPr>
                                <w:t xml:space="preserve"> </w:t>
                              </w:r>
                            </w:p>
                          </w:txbxContent>
                        </wps:txbx>
                        <wps:bodyPr horzOverflow="overflow" vert="horz" lIns="0" tIns="0" rIns="0" bIns="0" rtlCol="0">
                          <a:noAutofit/>
                        </wps:bodyPr>
                      </wps:wsp>
                      <wps:wsp>
                        <wps:cNvPr id="1001" name="Rectangle 1001"/>
                        <wps:cNvSpPr/>
                        <wps:spPr>
                          <a:xfrm>
                            <a:off x="0" y="1107821"/>
                            <a:ext cx="60925" cy="274582"/>
                          </a:xfrm>
                          <a:prstGeom prst="rect">
                            <a:avLst/>
                          </a:prstGeom>
                          <a:ln>
                            <a:noFill/>
                          </a:ln>
                        </wps:spPr>
                        <wps:txbx>
                          <w:txbxContent>
                            <w:p w14:paraId="4EC03347" w14:textId="77777777" w:rsidR="00B520C2" w:rsidRDefault="00B520C2" w:rsidP="005930C6">
                              <w:r>
                                <w:rPr>
                                  <w:b/>
                                  <w:sz w:val="32"/>
                                </w:rPr>
                                <w:t xml:space="preserve"> </w:t>
                              </w:r>
                            </w:p>
                          </w:txbxContent>
                        </wps:txbx>
                        <wps:bodyPr horzOverflow="overflow" vert="horz" lIns="0" tIns="0" rIns="0" bIns="0" rtlCol="0">
                          <a:noAutofit/>
                        </wps:bodyPr>
                      </wps:wsp>
                      <wps:wsp>
                        <wps:cNvPr id="1002" name="Rectangle 1002"/>
                        <wps:cNvSpPr/>
                        <wps:spPr>
                          <a:xfrm>
                            <a:off x="0" y="1477010"/>
                            <a:ext cx="60925" cy="274582"/>
                          </a:xfrm>
                          <a:prstGeom prst="rect">
                            <a:avLst/>
                          </a:prstGeom>
                          <a:ln>
                            <a:noFill/>
                          </a:ln>
                        </wps:spPr>
                        <wps:txbx>
                          <w:txbxContent>
                            <w:p w14:paraId="38E13478" w14:textId="77777777" w:rsidR="00B520C2" w:rsidRDefault="00B520C2" w:rsidP="005930C6">
                              <w:r>
                                <w:rPr>
                                  <w:b/>
                                  <w:sz w:val="32"/>
                                </w:rPr>
                                <w:t xml:space="preserve"> </w:t>
                              </w:r>
                            </w:p>
                          </w:txbxContent>
                        </wps:txbx>
                        <wps:bodyPr horzOverflow="overflow" vert="horz" lIns="0" tIns="0" rIns="0" bIns="0" rtlCol="0">
                          <a:noAutofit/>
                        </wps:bodyPr>
                      </wps:wsp>
                      <wps:wsp>
                        <wps:cNvPr id="1003" name="Rectangle 1003"/>
                        <wps:cNvSpPr/>
                        <wps:spPr>
                          <a:xfrm>
                            <a:off x="0" y="1847343"/>
                            <a:ext cx="60925" cy="274582"/>
                          </a:xfrm>
                          <a:prstGeom prst="rect">
                            <a:avLst/>
                          </a:prstGeom>
                          <a:ln>
                            <a:noFill/>
                          </a:ln>
                        </wps:spPr>
                        <wps:txbx>
                          <w:txbxContent>
                            <w:p w14:paraId="4130287B" w14:textId="77777777" w:rsidR="00B520C2" w:rsidRDefault="00B520C2" w:rsidP="005930C6">
                              <w:r>
                                <w:rPr>
                                  <w:b/>
                                  <w:sz w:val="32"/>
                                </w:rPr>
                                <w:t xml:space="preserve"> </w:t>
                              </w:r>
                            </w:p>
                          </w:txbxContent>
                        </wps:txbx>
                        <wps:bodyPr horzOverflow="overflow" vert="horz" lIns="0" tIns="0" rIns="0" bIns="0" rtlCol="0">
                          <a:noAutofit/>
                        </wps:bodyPr>
                      </wps:wsp>
                      <wps:wsp>
                        <wps:cNvPr id="1007" name="Rectangle 1007"/>
                        <wps:cNvSpPr/>
                        <wps:spPr>
                          <a:xfrm>
                            <a:off x="2882519" y="2205101"/>
                            <a:ext cx="45808" cy="206452"/>
                          </a:xfrm>
                          <a:prstGeom prst="rect">
                            <a:avLst/>
                          </a:prstGeom>
                          <a:ln>
                            <a:noFill/>
                          </a:ln>
                        </wps:spPr>
                        <wps:txbx>
                          <w:txbxContent>
                            <w:p w14:paraId="1F9B17F3" w14:textId="77777777" w:rsidR="00B520C2" w:rsidRDefault="00B520C2" w:rsidP="005930C6">
                              <w:r>
                                <w:rPr>
                                  <w:sz w:val="24"/>
                                </w:rPr>
                                <w:t xml:space="preserve"> </w:t>
                              </w:r>
                            </w:p>
                          </w:txbxContent>
                        </wps:txbx>
                        <wps:bodyPr horzOverflow="overflow" vert="horz" lIns="0" tIns="0" rIns="0" bIns="0" rtlCol="0">
                          <a:noAutofit/>
                        </wps:bodyPr>
                      </wps:wsp>
                      <wps:wsp>
                        <wps:cNvPr id="1010" name="Rectangle 1010"/>
                        <wps:cNvSpPr/>
                        <wps:spPr>
                          <a:xfrm>
                            <a:off x="4207129" y="2205101"/>
                            <a:ext cx="45808" cy="206452"/>
                          </a:xfrm>
                          <a:prstGeom prst="rect">
                            <a:avLst/>
                          </a:prstGeom>
                          <a:ln>
                            <a:noFill/>
                          </a:ln>
                        </wps:spPr>
                        <wps:txbx>
                          <w:txbxContent>
                            <w:p w14:paraId="2F21F0B9" w14:textId="77777777" w:rsidR="00B520C2" w:rsidRDefault="00B520C2" w:rsidP="005930C6">
                              <w:r>
                                <w:rPr>
                                  <w:sz w:val="24"/>
                                </w:rPr>
                                <w:t xml:space="preserve"> </w:t>
                              </w:r>
                            </w:p>
                          </w:txbxContent>
                        </wps:txbx>
                        <wps:bodyPr horzOverflow="overflow" vert="horz" lIns="0" tIns="0" rIns="0" bIns="0" rtlCol="0">
                          <a:noAutofit/>
                        </wps:bodyPr>
                      </wps:wsp>
                    </wpg:wgp>
                  </a:graphicData>
                </a:graphic>
              </wp:inline>
            </w:drawing>
          </mc:Choice>
          <mc:Fallback>
            <w:pict>
              <v:group w14:anchorId="07F3A94A" id="Group 27216" o:spid="_x0000_s1195" style="width:461.45pt;height:198pt;mso-position-horizontal-relative:char;mso-position-vertical-relative:line" coordorigin=",273" coordsize="42529,23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">
                <v:rect id="Rectangle 998" o:spid="_x0000_s1196" style="position:absolute;top:273;width:535;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" filled="f" stroked="f">
                  <v:textbox inset="0,0,0,0">
                    <w:txbxContent>
                      <w:p w14:paraId="27C5BAFA" w14:textId="77777777" w:rsidR="00B520C2" w:rsidRDefault="00B520C2" w:rsidP="005930C6">
                        <w:r>
                          <w:rPr>
                            <w:b/>
                            <w:sz w:val="28"/>
                          </w:rPr>
                          <w:t xml:space="preserve"> </w:t>
                        </w:r>
                      </w:p>
                    </w:txbxContent>
                  </v:textbox>
                </v:rect>
                <v:rect id="Rectangle 999" o:spid="_x0000_s1197" style="position:absolute;top:3686;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" filled="f" stroked="f">
                  <v:textbox inset="0,0,0,0">
                    <w:txbxContent>
                      <w:p w14:paraId="6D8DEE32" w14:textId="77777777" w:rsidR="00B520C2" w:rsidRDefault="00B520C2" w:rsidP="005930C6">
                        <w:r>
                          <w:rPr>
                            <w:b/>
                            <w:sz w:val="32"/>
                          </w:rPr>
                          <w:t xml:space="preserve"> </w:t>
                        </w:r>
                      </w:p>
                    </w:txbxContent>
                  </v:textbox>
                </v:rect>
                <v:rect id="Rectangle 1000" o:spid="_x0000_s1198" style="position:absolute;top:7390;width:609;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" filled="f" stroked="f">
                  <v:textbox inset="0,0,0,0">
                    <w:txbxContent>
                      <w:p w14:paraId="58DA092D" w14:textId="77777777" w:rsidR="00B520C2" w:rsidRDefault="00B520C2" w:rsidP="005930C6">
                        <w:r>
                          <w:rPr>
                            <w:b/>
                            <w:sz w:val="32"/>
                          </w:rPr>
                          <w:t xml:space="preserve"> </w:t>
                        </w:r>
                      </w:p>
                    </w:txbxContent>
                  </v:textbox>
                </v:rect>
                <v:rect id="Rectangle 1001" o:spid="_x0000_s1199" style="position:absolute;top:11078;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" filled="f" stroked="f">
                  <v:textbox inset="0,0,0,0">
                    <w:txbxContent>
                      <w:p w14:paraId="4EC03347" w14:textId="77777777" w:rsidR="00B520C2" w:rsidRDefault="00B520C2" w:rsidP="005930C6">
                        <w:r>
                          <w:rPr>
                            <w:b/>
                            <w:sz w:val="32"/>
                          </w:rPr>
                          <w:t xml:space="preserve"> </w:t>
                        </w:r>
                      </w:p>
                    </w:txbxContent>
                  </v:textbox>
                </v:rect>
                <v:rect id="Rectangle 1002" o:spid="_x0000_s1200" style="position:absolute;top:14770;width:609;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" filled="f" stroked="f">
                  <v:textbox inset="0,0,0,0">
                    <w:txbxContent>
                      <w:p w14:paraId="38E13478" w14:textId="77777777" w:rsidR="00B520C2" w:rsidRDefault="00B520C2" w:rsidP="005930C6">
                        <w:r>
                          <w:rPr>
                            <w:b/>
                            <w:sz w:val="32"/>
                          </w:rPr>
                          <w:t xml:space="preserve"> </w:t>
                        </w:r>
                      </w:p>
                    </w:txbxContent>
                  </v:textbox>
                </v:rect>
                <v:rect id="Rectangle 1003" o:spid="_x0000_s1201" style="position:absolute;top:18473;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" filled="f" stroked="f">
                  <v:textbox inset="0,0,0,0">
                    <w:txbxContent>
                      <w:p w14:paraId="4130287B" w14:textId="77777777" w:rsidR="00B520C2" w:rsidRDefault="00B520C2" w:rsidP="005930C6">
                        <w:r>
                          <w:rPr>
                            <w:b/>
                            <w:sz w:val="32"/>
                          </w:rPr>
                          <w:t xml:space="preserve"> </w:t>
                        </w:r>
                      </w:p>
                    </w:txbxContent>
                  </v:textbox>
                </v:rect>
                <v:rect id="Rectangle 1007" o:spid="_x0000_s1202" style="position:absolute;left:28825;top:22051;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" filled="f" stroked="f">
                  <v:textbox inset="0,0,0,0">
                    <w:txbxContent>
                      <w:p w14:paraId="1F9B17F3" w14:textId="77777777" w:rsidR="00B520C2" w:rsidRDefault="00B520C2" w:rsidP="005930C6">
                        <w:r>
                          <w:rPr>
                            <w:sz w:val="24"/>
                          </w:rPr>
                          <w:t xml:space="preserve"> </w:t>
                        </w:r>
                      </w:p>
                    </w:txbxContent>
                  </v:textbox>
                </v:rect>
                <v:rect id="Rectangle 1010" o:spid="_x0000_s1203" style="position:absolute;left:42071;top:22051;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" filled="f" stroked="f">
                  <v:textbox inset="0,0,0,0">
                    <w:txbxContent>
                      <w:p w14:paraId="2F21F0B9" w14:textId="77777777" w:rsidR="00B520C2" w:rsidRDefault="00B520C2" w:rsidP="005930C6">
                        <w:r>
                          <w:rPr>
                            <w:sz w:val="24"/>
                          </w:rPr>
                          <w:t xml:space="preserve"> </w:t>
                        </w:r>
                      </w:p>
                    </w:txbxContent>
                  </v:textbox>
                </v:rect>
                <w10:anchorlock/>
              </v:group>
            </w:pict>
          </mc:Fallback>
        </mc:AlternateContent>
      </w:r>
    </w:p>
    <w:p w14:paraId="171F6E48" w14:textId="092AC5D3" w:rsidR="000D0D2C" w:rsidRPr="003C313E" w:rsidRDefault="003C313E" w:rsidP="003C313E">
      <w:pPr>
        <w:pStyle w:val="Caption"/>
        <w:jc w:val="center"/>
        <w:rPr>
          <w:bCs w:val="0"/>
        </w:rPr>
      </w:pPr>
      <w:r>
        <w:rPr>
          <w:bCs w:val="0"/>
        </w:rPr>
        <w:t>Brings up all protocol stacks</w:t>
      </w:r>
    </w:p>
    <w:p w14:paraId="378A8F5C" w14:textId="4146854A" w:rsidR="00A22FCA" w:rsidRDefault="00A22FCA" w:rsidP="00A22FCA">
      <w:pPr>
        <w:pStyle w:val="Heading2"/>
      </w:pPr>
      <w:bookmarkStart w:id="64" w:name="_Toc77273441"/>
      <w:r>
        <w:t>Configure Traffic:</w:t>
      </w:r>
      <w:bookmarkEnd w:id="64"/>
    </w:p>
    <w:p w14:paraId="6DBD441A" w14:textId="7C51282D" w:rsidR="005930C6" w:rsidRDefault="00A22FCA" w:rsidP="002936B1">
      <w:pPr>
        <w:pStyle w:val="ListParagraph"/>
        <w:numPr>
          <w:ilvl w:val="0"/>
          <w:numId w:val="14"/>
        </w:numPr>
      </w:pPr>
      <w:r>
        <w:t xml:space="preserve">Traffic Wizard helps to integrate the options for traffic configuration in the control plane and data plane of </w:t>
      </w:r>
      <w:proofErr w:type="spellStart"/>
      <w:r>
        <w:t>IxNetwork</w:t>
      </w:r>
      <w:proofErr w:type="spellEnd"/>
      <w:r>
        <w:t>, thereby facilitating the quick setup of large-scale testing.</w:t>
      </w:r>
    </w:p>
    <w:p w14:paraId="0F77B0B3" w14:textId="2FCC1A3E" w:rsidR="005930C6" w:rsidRDefault="000A420D" w:rsidP="000D0D2C">
      <w:r>
        <w:rPr>
          <w:noProof/>
        </w:rPr>
        <mc:AlternateContent>
          <mc:Choice Requires="wpg">
            <w:drawing>
              <wp:inline distT="0" distB="0" distL="0" distR="0" wp14:anchorId="44177FCF" wp14:editId="18FE2AEC">
                <wp:extent cx="5738813" cy="3424844"/>
                <wp:effectExtent l="0" t="0" r="14605" b="0"/>
                <wp:docPr id="27217" name="Group 27217"/>
                <wp:cNvGraphicFramePr/>
                <a:graphic xmlns:a="http://schemas.openxmlformats.org/drawingml/2006/main">
                  <a:graphicData uri="http://schemas.microsoft.com/office/word/2010/wordprocessingGroup">
                    <wpg:wgp>
                      <wpg:cNvGrpSpPr/>
                      <wpg:grpSpPr>
                        <a:xfrm>
                          <a:off x="0" y="0"/>
                          <a:ext cx="5738813" cy="3424844"/>
                          <a:chOff x="0" y="0"/>
                          <a:chExt cx="6257926" cy="3637358"/>
                        </a:xfrm>
                      </wpg:grpSpPr>
                      <wps:wsp>
                        <wps:cNvPr id="1025" name="Rectangle 1025"/>
                        <wps:cNvSpPr/>
                        <wps:spPr>
                          <a:xfrm>
                            <a:off x="0" y="0"/>
                            <a:ext cx="42144" cy="189937"/>
                          </a:xfrm>
                          <a:prstGeom prst="rect">
                            <a:avLst/>
                          </a:prstGeom>
                          <a:ln>
                            <a:noFill/>
                          </a:ln>
                        </wps:spPr>
                        <wps:txbx>
                          <w:txbxContent>
                            <w:p w14:paraId="4F1F7DB6" w14:textId="77777777" w:rsidR="00B520C2" w:rsidRDefault="00B520C2" w:rsidP="000A420D">
                              <w:r>
                                <w:t xml:space="preserve"> </w:t>
                              </w:r>
                            </w:p>
                          </w:txbxContent>
                        </wps:txbx>
                        <wps:bodyPr horzOverflow="overflow" vert="horz" lIns="0" tIns="0" rIns="0" bIns="0" rtlCol="0">
                          <a:noAutofit/>
                        </wps:bodyPr>
                      </wps:wsp>
                      <wps:wsp>
                        <wps:cNvPr id="1026" name="Rectangle 1026"/>
                        <wps:cNvSpPr/>
                        <wps:spPr>
                          <a:xfrm>
                            <a:off x="0" y="286512"/>
                            <a:ext cx="42144" cy="189937"/>
                          </a:xfrm>
                          <a:prstGeom prst="rect">
                            <a:avLst/>
                          </a:prstGeom>
                          <a:ln>
                            <a:noFill/>
                          </a:ln>
                        </wps:spPr>
                        <wps:txbx>
                          <w:txbxContent>
                            <w:p w14:paraId="06269C71" w14:textId="77777777" w:rsidR="00B520C2" w:rsidRDefault="00B520C2" w:rsidP="000A420D">
                              <w:r>
                                <w:t xml:space="preserve"> </w:t>
                              </w:r>
                            </w:p>
                          </w:txbxContent>
                        </wps:txbx>
                        <wps:bodyPr horzOverflow="overflow" vert="horz" lIns="0" tIns="0" rIns="0" bIns="0" rtlCol="0">
                          <a:noAutofit/>
                        </wps:bodyPr>
                      </wps:wsp>
                      <wps:wsp>
                        <wps:cNvPr id="1027" name="Rectangle 1027"/>
                        <wps:cNvSpPr/>
                        <wps:spPr>
                          <a:xfrm>
                            <a:off x="0" y="571500"/>
                            <a:ext cx="42144" cy="189937"/>
                          </a:xfrm>
                          <a:prstGeom prst="rect">
                            <a:avLst/>
                          </a:prstGeom>
                          <a:ln>
                            <a:noFill/>
                          </a:ln>
                        </wps:spPr>
                        <wps:txbx>
                          <w:txbxContent>
                            <w:p w14:paraId="124C4F0E" w14:textId="77777777" w:rsidR="00B520C2" w:rsidRDefault="00B520C2" w:rsidP="000A420D">
                              <w:r>
                                <w:t xml:space="preserve"> </w:t>
                              </w:r>
                            </w:p>
                          </w:txbxContent>
                        </wps:txbx>
                        <wps:bodyPr horzOverflow="overflow" vert="horz" lIns="0" tIns="0" rIns="0" bIns="0" rtlCol="0">
                          <a:noAutofit/>
                        </wps:bodyPr>
                      </wps:wsp>
                      <wps:wsp>
                        <wps:cNvPr id="1028" name="Rectangle 1028"/>
                        <wps:cNvSpPr/>
                        <wps:spPr>
                          <a:xfrm>
                            <a:off x="0" y="856488"/>
                            <a:ext cx="42144" cy="189936"/>
                          </a:xfrm>
                          <a:prstGeom prst="rect">
                            <a:avLst/>
                          </a:prstGeom>
                          <a:ln>
                            <a:noFill/>
                          </a:ln>
                        </wps:spPr>
                        <wps:txbx>
                          <w:txbxContent>
                            <w:p w14:paraId="148181D0" w14:textId="77777777" w:rsidR="00B520C2" w:rsidRDefault="00B520C2" w:rsidP="000A420D">
                              <w:r>
                                <w:t xml:space="preserve"> </w:t>
                              </w:r>
                            </w:p>
                          </w:txbxContent>
                        </wps:txbx>
                        <wps:bodyPr horzOverflow="overflow" vert="horz" lIns="0" tIns="0" rIns="0" bIns="0" rtlCol="0">
                          <a:noAutofit/>
                        </wps:bodyPr>
                      </wps:wsp>
                      <wps:wsp>
                        <wps:cNvPr id="1029" name="Rectangle 1029"/>
                        <wps:cNvSpPr/>
                        <wps:spPr>
                          <a:xfrm>
                            <a:off x="0" y="1143000"/>
                            <a:ext cx="42144" cy="189937"/>
                          </a:xfrm>
                          <a:prstGeom prst="rect">
                            <a:avLst/>
                          </a:prstGeom>
                          <a:ln>
                            <a:noFill/>
                          </a:ln>
                        </wps:spPr>
                        <wps:txbx>
                          <w:txbxContent>
                            <w:p w14:paraId="475DC51B" w14:textId="77777777" w:rsidR="00B520C2" w:rsidRDefault="00B520C2" w:rsidP="000A420D">
                              <w:r>
                                <w:t xml:space="preserve"> </w:t>
                              </w:r>
                            </w:p>
                          </w:txbxContent>
                        </wps:txbx>
                        <wps:bodyPr horzOverflow="overflow" vert="horz" lIns="0" tIns="0" rIns="0" bIns="0" rtlCol="0">
                          <a:noAutofit/>
                        </wps:bodyPr>
                      </wps:wsp>
                      <wps:wsp>
                        <wps:cNvPr id="1030" name="Rectangle 1030"/>
                        <wps:cNvSpPr/>
                        <wps:spPr>
                          <a:xfrm>
                            <a:off x="0" y="1427988"/>
                            <a:ext cx="42144" cy="189936"/>
                          </a:xfrm>
                          <a:prstGeom prst="rect">
                            <a:avLst/>
                          </a:prstGeom>
                          <a:ln>
                            <a:noFill/>
                          </a:ln>
                        </wps:spPr>
                        <wps:txbx>
                          <w:txbxContent>
                            <w:p w14:paraId="735F6DA7" w14:textId="77777777" w:rsidR="00B520C2" w:rsidRDefault="00B520C2" w:rsidP="000A420D">
                              <w:r>
                                <w:t xml:space="preserve"> </w:t>
                              </w:r>
                            </w:p>
                          </w:txbxContent>
                        </wps:txbx>
                        <wps:bodyPr horzOverflow="overflow" vert="horz" lIns="0" tIns="0" rIns="0" bIns="0" rtlCol="0">
                          <a:noAutofit/>
                        </wps:bodyPr>
                      </wps:wsp>
                      <wps:wsp>
                        <wps:cNvPr id="1031" name="Rectangle 1031"/>
                        <wps:cNvSpPr/>
                        <wps:spPr>
                          <a:xfrm>
                            <a:off x="0" y="1714500"/>
                            <a:ext cx="42144" cy="189937"/>
                          </a:xfrm>
                          <a:prstGeom prst="rect">
                            <a:avLst/>
                          </a:prstGeom>
                          <a:ln>
                            <a:noFill/>
                          </a:ln>
                        </wps:spPr>
                        <wps:txbx>
                          <w:txbxContent>
                            <w:p w14:paraId="2EFE9F7F" w14:textId="77777777" w:rsidR="00B520C2" w:rsidRDefault="00B520C2" w:rsidP="000A420D">
                              <w:r>
                                <w:t xml:space="preserve"> </w:t>
                              </w:r>
                            </w:p>
                          </w:txbxContent>
                        </wps:txbx>
                        <wps:bodyPr horzOverflow="overflow" vert="horz" lIns="0" tIns="0" rIns="0" bIns="0" rtlCol="0">
                          <a:noAutofit/>
                        </wps:bodyPr>
                      </wps:wsp>
                      <wps:wsp>
                        <wps:cNvPr id="1032" name="Rectangle 1032"/>
                        <wps:cNvSpPr/>
                        <wps:spPr>
                          <a:xfrm>
                            <a:off x="0" y="1999869"/>
                            <a:ext cx="42144" cy="189936"/>
                          </a:xfrm>
                          <a:prstGeom prst="rect">
                            <a:avLst/>
                          </a:prstGeom>
                          <a:ln>
                            <a:noFill/>
                          </a:ln>
                        </wps:spPr>
                        <wps:txbx>
                          <w:txbxContent>
                            <w:p w14:paraId="7939A07A" w14:textId="77777777" w:rsidR="00B520C2" w:rsidRDefault="00B520C2" w:rsidP="000A420D">
                              <w:r>
                                <w:t xml:space="preserve"> </w:t>
                              </w:r>
                            </w:p>
                          </w:txbxContent>
                        </wps:txbx>
                        <wps:bodyPr horzOverflow="overflow" vert="horz" lIns="0" tIns="0" rIns="0" bIns="0" rtlCol="0">
                          <a:noAutofit/>
                        </wps:bodyPr>
                      </wps:wsp>
                      <wps:wsp>
                        <wps:cNvPr id="1033" name="Rectangle 1033"/>
                        <wps:cNvSpPr/>
                        <wps:spPr>
                          <a:xfrm>
                            <a:off x="0" y="2286381"/>
                            <a:ext cx="42144" cy="189937"/>
                          </a:xfrm>
                          <a:prstGeom prst="rect">
                            <a:avLst/>
                          </a:prstGeom>
                          <a:ln>
                            <a:noFill/>
                          </a:ln>
                        </wps:spPr>
                        <wps:txbx>
                          <w:txbxContent>
                            <w:p w14:paraId="32CE6441" w14:textId="77777777" w:rsidR="00B520C2" w:rsidRDefault="00B520C2" w:rsidP="000A420D">
                              <w:r>
                                <w:t xml:space="preserve"> </w:t>
                              </w:r>
                            </w:p>
                          </w:txbxContent>
                        </wps:txbx>
                        <wps:bodyPr horzOverflow="overflow" vert="horz" lIns="0" tIns="0" rIns="0" bIns="0" rtlCol="0">
                          <a:noAutofit/>
                        </wps:bodyPr>
                      </wps:wsp>
                      <wps:wsp>
                        <wps:cNvPr id="1034" name="Rectangle 1034"/>
                        <wps:cNvSpPr/>
                        <wps:spPr>
                          <a:xfrm>
                            <a:off x="0" y="2571369"/>
                            <a:ext cx="42144" cy="189936"/>
                          </a:xfrm>
                          <a:prstGeom prst="rect">
                            <a:avLst/>
                          </a:prstGeom>
                          <a:ln>
                            <a:noFill/>
                          </a:ln>
                        </wps:spPr>
                        <wps:txbx>
                          <w:txbxContent>
                            <w:p w14:paraId="32E8D5E0" w14:textId="77777777" w:rsidR="00B520C2" w:rsidRDefault="00B520C2" w:rsidP="000A420D">
                              <w:r>
                                <w:t xml:space="preserve"> </w:t>
                              </w:r>
                            </w:p>
                          </w:txbxContent>
                        </wps:txbx>
                        <wps:bodyPr horzOverflow="overflow" vert="horz" lIns="0" tIns="0" rIns="0" bIns="0" rtlCol="0">
                          <a:noAutofit/>
                        </wps:bodyPr>
                      </wps:wsp>
                      <wps:wsp>
                        <wps:cNvPr id="1035" name="Rectangle 1035"/>
                        <wps:cNvSpPr/>
                        <wps:spPr>
                          <a:xfrm>
                            <a:off x="0" y="2856357"/>
                            <a:ext cx="42144" cy="189937"/>
                          </a:xfrm>
                          <a:prstGeom prst="rect">
                            <a:avLst/>
                          </a:prstGeom>
                          <a:ln>
                            <a:noFill/>
                          </a:ln>
                        </wps:spPr>
                        <wps:txbx>
                          <w:txbxContent>
                            <w:p w14:paraId="2961B80F" w14:textId="77777777" w:rsidR="00B520C2" w:rsidRDefault="00B520C2" w:rsidP="000A420D">
                              <w:r>
                                <w:t xml:space="preserve"> </w:t>
                              </w:r>
                            </w:p>
                          </w:txbxContent>
                        </wps:txbx>
                        <wps:bodyPr horzOverflow="overflow" vert="horz" lIns="0" tIns="0" rIns="0" bIns="0" rtlCol="0">
                          <a:noAutofit/>
                        </wps:bodyPr>
                      </wps:wsp>
                      <wps:wsp>
                        <wps:cNvPr id="1036" name="Rectangle 1036"/>
                        <wps:cNvSpPr/>
                        <wps:spPr>
                          <a:xfrm>
                            <a:off x="0" y="3142869"/>
                            <a:ext cx="42144" cy="189936"/>
                          </a:xfrm>
                          <a:prstGeom prst="rect">
                            <a:avLst/>
                          </a:prstGeom>
                          <a:ln>
                            <a:noFill/>
                          </a:ln>
                        </wps:spPr>
                        <wps:txbx>
                          <w:txbxContent>
                            <w:p w14:paraId="24DEEE71" w14:textId="77777777" w:rsidR="00B520C2" w:rsidRDefault="00B520C2" w:rsidP="000A420D">
                              <w:r>
                                <w:t xml:space="preserve"> </w:t>
                              </w:r>
                            </w:p>
                          </w:txbxContent>
                        </wps:txbx>
                        <wps:bodyPr horzOverflow="overflow" vert="horz" lIns="0" tIns="0" rIns="0" bIns="0" rtlCol="0">
                          <a:noAutofit/>
                        </wps:bodyPr>
                      </wps:wsp>
                      <wps:wsp>
                        <wps:cNvPr id="1039" name="Rectangle 1039"/>
                        <wps:cNvSpPr/>
                        <wps:spPr>
                          <a:xfrm>
                            <a:off x="3275965" y="3430905"/>
                            <a:ext cx="78442" cy="206453"/>
                          </a:xfrm>
                          <a:prstGeom prst="rect">
                            <a:avLst/>
                          </a:prstGeom>
                          <a:ln>
                            <a:noFill/>
                          </a:ln>
                        </wps:spPr>
                        <wps:txbx>
                          <w:txbxContent>
                            <w:p w14:paraId="176E3A79" w14:textId="77777777" w:rsidR="00B520C2" w:rsidRDefault="00B520C2" w:rsidP="000A420D"/>
                          </w:txbxContent>
                        </wps:txbx>
                        <wps:bodyPr horzOverflow="overflow" vert="horz" lIns="0" tIns="0" rIns="0" bIns="0" rtlCol="0">
                          <a:noAutofit/>
                        </wps:bodyPr>
                      </wps:wsp>
                      <wps:wsp>
                        <wps:cNvPr id="1040" name="Rectangle 1040"/>
                        <wps:cNvSpPr/>
                        <wps:spPr>
                          <a:xfrm>
                            <a:off x="3335401" y="3430905"/>
                            <a:ext cx="45808" cy="206453"/>
                          </a:xfrm>
                          <a:prstGeom prst="rect">
                            <a:avLst/>
                          </a:prstGeom>
                          <a:ln>
                            <a:noFill/>
                          </a:ln>
                        </wps:spPr>
                        <wps:txbx>
                          <w:txbxContent>
                            <w:p w14:paraId="7AC5EA20" w14:textId="77777777" w:rsidR="00B520C2" w:rsidRDefault="00B520C2" w:rsidP="000A420D">
                              <w:r>
                                <w:rPr>
                                  <w:sz w:val="24"/>
                                </w:rPr>
                                <w:t xml:space="preserve"> </w:t>
                              </w:r>
                            </w:p>
                          </w:txbxContent>
                        </wps:txbx>
                        <wps:bodyPr horzOverflow="overflow" vert="horz" lIns="0" tIns="0" rIns="0" bIns="0" rtlCol="0">
                          <a:noAutofit/>
                        </wps:bodyPr>
                      </wps:wsp>
                      <wps:wsp>
                        <wps:cNvPr id="1045" name="Rectangle 1045"/>
                        <wps:cNvSpPr/>
                        <wps:spPr>
                          <a:xfrm>
                            <a:off x="4031869" y="3430905"/>
                            <a:ext cx="45808" cy="206453"/>
                          </a:xfrm>
                          <a:prstGeom prst="rect">
                            <a:avLst/>
                          </a:prstGeom>
                          <a:ln>
                            <a:noFill/>
                          </a:ln>
                        </wps:spPr>
                        <wps:txbx>
                          <w:txbxContent>
                            <w:p w14:paraId="15B3DA58" w14:textId="77777777" w:rsidR="00B520C2" w:rsidRDefault="00B520C2" w:rsidP="000A420D">
                              <w:r>
                                <w:rPr>
                                  <w:sz w:val="24"/>
                                </w:rPr>
                                <w:t xml:space="preserve"> </w:t>
                              </w:r>
                            </w:p>
                          </w:txbxContent>
                        </wps:txbx>
                        <wps:bodyPr horzOverflow="overflow" vert="horz" lIns="0" tIns="0" rIns="0" bIns="0" rtlCol="0">
                          <a:noAutofit/>
                        </wps:bodyPr>
                      </wps:wsp>
                      <pic:pic xmlns:pic="http://schemas.openxmlformats.org/drawingml/2006/picture">
                        <pic:nvPicPr>
                          <pic:cNvPr id="1051" name="Picture 1051"/>
                          <pic:cNvPicPr/>
                        </pic:nvPicPr>
                        <pic:blipFill>
                          <a:blip r:embed="rId50"/>
                          <a:stretch>
                            <a:fillRect/>
                          </a:stretch>
                        </pic:blipFill>
                        <pic:spPr>
                          <a:xfrm>
                            <a:off x="0" y="41275"/>
                            <a:ext cx="6257926" cy="3291840"/>
                          </a:xfrm>
                          <a:prstGeom prst="rect">
                            <a:avLst/>
                          </a:prstGeom>
                        </pic:spPr>
                      </pic:pic>
                      <wps:wsp>
                        <wps:cNvPr id="1052" name="Shape 1052"/>
                        <wps:cNvSpPr/>
                        <wps:spPr>
                          <a:xfrm>
                            <a:off x="0" y="41275"/>
                            <a:ext cx="6257926" cy="3291840"/>
                          </a:xfrm>
                          <a:custGeom>
                            <a:avLst/>
                            <a:gdLst/>
                            <a:ahLst/>
                            <a:cxnLst/>
                            <a:rect l="0" t="0" r="0" b="0"/>
                            <a:pathLst>
                              <a:path w="6257926" h="3291840">
                                <a:moveTo>
                                  <a:pt x="0" y="3291840"/>
                                </a:moveTo>
                                <a:lnTo>
                                  <a:pt x="6257926" y="3291840"/>
                                </a:lnTo>
                                <a:lnTo>
                                  <a:pt x="6257926" y="0"/>
                                </a:lnTo>
                                <a:lnTo>
                                  <a:pt x="0" y="0"/>
                                </a:lnTo>
                                <a:close/>
                              </a:path>
                            </a:pathLst>
                          </a:custGeom>
                          <a:ln w="12700" cap="flat">
                            <a:miter lim="127000"/>
                          </a:ln>
                        </wps:spPr>
                        <wps:style>
                          <a:lnRef idx="1">
                            <a:srgbClr val="00B0F0"/>
                          </a:lnRef>
                          <a:fillRef idx="0">
                            <a:srgbClr val="000000">
                              <a:alpha val="0"/>
                            </a:srgbClr>
                          </a:fillRef>
                          <a:effectRef idx="0">
                            <a:scrgbClr r="0" g="0" b="0"/>
                          </a:effectRef>
                          <a:fontRef idx="none"/>
                        </wps:style>
                        <wps:bodyPr/>
                      </wps:wsp>
                    </wpg:wgp>
                  </a:graphicData>
                </a:graphic>
              </wp:inline>
            </w:drawing>
          </mc:Choice>
          <mc:Fallback>
            <w:pict>
              <v:group w14:anchorId="44177FCF" id="Group 27217" o:spid="_x0000_s1204" style="width:451.9pt;height:269.65pt;mso-position-horizontal-relative:char;mso-position-vertical-relative:line" coordsize="62579,3637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">
                <v:rect id="Rectangle 1025" o:spid="_x0000_s1205" style="position:absolute;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" filled="f" stroked="f">
                  <v:textbox inset="0,0,0,0">
                    <w:txbxContent>
                      <w:p w14:paraId="4F1F7DB6" w14:textId="77777777" w:rsidR="00B520C2" w:rsidRDefault="00B520C2" w:rsidP="000A420D">
                        <w:r>
                          <w:t xml:space="preserve"> </w:t>
                        </w:r>
                      </w:p>
                    </w:txbxContent>
                  </v:textbox>
                </v:rect>
                <v:rect id="Rectangle 1026" o:spid="_x0000_s1206" style="position:absolute;top:286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" filled="f" stroked="f">
                  <v:textbox inset="0,0,0,0">
                    <w:txbxContent>
                      <w:p w14:paraId="06269C71" w14:textId="77777777" w:rsidR="00B520C2" w:rsidRDefault="00B520C2" w:rsidP="000A420D">
                        <w:r>
                          <w:t xml:space="preserve"> </w:t>
                        </w:r>
                      </w:p>
                    </w:txbxContent>
                  </v:textbox>
                </v:rect>
                <v:rect id="Rectangle 1027" o:spid="_x0000_s1207" style="position:absolute;top:571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" filled="f" stroked="f">
                  <v:textbox inset="0,0,0,0">
                    <w:txbxContent>
                      <w:p w14:paraId="124C4F0E" w14:textId="77777777" w:rsidR="00B520C2" w:rsidRDefault="00B520C2" w:rsidP="000A420D">
                        <w:r>
                          <w:t xml:space="preserve"> </w:t>
                        </w:r>
                      </w:p>
                    </w:txbxContent>
                  </v:textbox>
                </v:rect>
                <v:rect id="Rectangle 1028" o:spid="_x0000_s1208" style="position:absolute;top:856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" filled="f" stroked="f">
                  <v:textbox inset="0,0,0,0">
                    <w:txbxContent>
                      <w:p w14:paraId="148181D0" w14:textId="77777777" w:rsidR="00B520C2" w:rsidRDefault="00B520C2" w:rsidP="000A420D">
                        <w:r>
                          <w:t xml:space="preserve"> </w:t>
                        </w:r>
                      </w:p>
                    </w:txbxContent>
                  </v:textbox>
                </v:rect>
                <v:rect id="Rectangle 1029" o:spid="_x0000_s1209" style="position:absolute;top:1143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" filled="f" stroked="f">
                  <v:textbox inset="0,0,0,0">
                    <w:txbxContent>
                      <w:p w14:paraId="475DC51B" w14:textId="77777777" w:rsidR="00B520C2" w:rsidRDefault="00B520C2" w:rsidP="000A420D">
                        <w:r>
                          <w:t xml:space="preserve"> </w:t>
                        </w:r>
                      </w:p>
                    </w:txbxContent>
                  </v:textbox>
                </v:rect>
                <v:rect id="Rectangle 1030" o:spid="_x0000_s1210" style="position:absolute;top:1427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" filled="f" stroked="f">
                  <v:textbox inset="0,0,0,0">
                    <w:txbxContent>
                      <w:p w14:paraId="735F6DA7" w14:textId="77777777" w:rsidR="00B520C2" w:rsidRDefault="00B520C2" w:rsidP="000A420D">
                        <w:r>
                          <w:t xml:space="preserve"> </w:t>
                        </w:r>
                      </w:p>
                    </w:txbxContent>
                  </v:textbox>
                </v:rect>
                <v:rect id="Rectangle 1031" o:spid="_x0000_s1211" style="position:absolute;top:1714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" filled="f" stroked="f">
                  <v:textbox inset="0,0,0,0">
                    <w:txbxContent>
                      <w:p w14:paraId="2EFE9F7F" w14:textId="77777777" w:rsidR="00B520C2" w:rsidRDefault="00B520C2" w:rsidP="000A420D">
                        <w:r>
                          <w:t xml:space="preserve"> </w:t>
                        </w:r>
                      </w:p>
                    </w:txbxContent>
                  </v:textbox>
                </v:rect>
                <v:rect id="Rectangle 1032" o:spid="_x0000_s1212" style="position:absolute;top:1999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" filled="f" stroked="f">
                  <v:textbox inset="0,0,0,0">
                    <w:txbxContent>
                      <w:p w14:paraId="7939A07A" w14:textId="77777777" w:rsidR="00B520C2" w:rsidRDefault="00B520C2" w:rsidP="000A420D">
                        <w:r>
                          <w:t xml:space="preserve"> </w:t>
                        </w:r>
                      </w:p>
                    </w:txbxContent>
                  </v:textbox>
                </v:rect>
                <v:rect id="Rectangle 1033" o:spid="_x0000_s1213" style="position:absolute;top:2286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" filled="f" stroked="f">
                  <v:textbox inset="0,0,0,0">
                    <w:txbxContent>
                      <w:p w14:paraId="32CE6441" w14:textId="77777777" w:rsidR="00B520C2" w:rsidRDefault="00B520C2" w:rsidP="000A420D">
                        <w:r>
                          <w:t xml:space="preserve"> </w:t>
                        </w:r>
                      </w:p>
                    </w:txbxContent>
                  </v:textbox>
                </v:rect>
                <v:rect id="Rectangle 1034" o:spid="_x0000_s1214" style="position:absolute;top:2571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" filled="f" stroked="f">
                  <v:textbox inset="0,0,0,0">
                    <w:txbxContent>
                      <w:p w14:paraId="32E8D5E0" w14:textId="77777777" w:rsidR="00B520C2" w:rsidRDefault="00B520C2" w:rsidP="000A420D">
                        <w:r>
                          <w:t xml:space="preserve"> </w:t>
                        </w:r>
                      </w:p>
                    </w:txbxContent>
                  </v:textbox>
                </v:rect>
                <v:rect id="Rectangle 1035" o:spid="_x0000_s1215" style="position:absolute;top:2856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" filled="f" stroked="f">
                  <v:textbox inset="0,0,0,0">
                    <w:txbxContent>
                      <w:p w14:paraId="2961B80F" w14:textId="77777777" w:rsidR="00B520C2" w:rsidRDefault="00B520C2" w:rsidP="000A420D">
                        <w:r>
                          <w:t xml:space="preserve"> </w:t>
                        </w:r>
                      </w:p>
                    </w:txbxContent>
                  </v:textbox>
                </v:rect>
                <v:rect id="Rectangle 1036" o:spid="_x0000_s1216" style="position:absolute;top:3142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" filled="f" stroked="f">
                  <v:textbox inset="0,0,0,0">
                    <w:txbxContent>
                      <w:p w14:paraId="24DEEE71" w14:textId="77777777" w:rsidR="00B520C2" w:rsidRDefault="00B520C2" w:rsidP="000A420D">
                        <w:r>
                          <w:t xml:space="preserve"> </w:t>
                        </w:r>
                      </w:p>
                    </w:txbxContent>
                  </v:textbox>
                </v:rect>
                <v:rect id="Rectangle 1039" o:spid="_x0000_s1217" style="position:absolute;left:32759;top:34309;width:78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" filled="f" stroked="f">
                  <v:textbox inset="0,0,0,0">
                    <w:txbxContent>
                      <w:p w14:paraId="176E3A79" w14:textId="77777777" w:rsidR="00B520C2" w:rsidRDefault="00B520C2" w:rsidP="000A420D"/>
                    </w:txbxContent>
                  </v:textbox>
                </v:rect>
                <v:rect id="Rectangle 1040" o:spid="_x0000_s1218" style="position:absolute;left:33354;top:34309;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" filled="f" stroked="f">
                  <v:textbox inset="0,0,0,0">
                    <w:txbxContent>
                      <w:p w14:paraId="7AC5EA20" w14:textId="77777777" w:rsidR="00B520C2" w:rsidRDefault="00B520C2" w:rsidP="000A420D">
                        <w:r>
                          <w:rPr>
                            <w:sz w:val="24"/>
                          </w:rPr>
                          <w:t xml:space="preserve"> </w:t>
                        </w:r>
                      </w:p>
                    </w:txbxContent>
                  </v:textbox>
                </v:rect>
                <v:rect id="Rectangle 1045" o:spid="_x0000_s1219" style="position:absolute;left:40318;top:34309;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" filled="f" stroked="f">
                  <v:textbox inset="0,0,0,0">
                    <w:txbxContent>
                      <w:p w14:paraId="15B3DA58" w14:textId="77777777" w:rsidR="00B520C2" w:rsidRDefault="00B520C2" w:rsidP="000A420D">
                        <w:r>
                          <w:rPr>
                            <w:sz w:val="24"/>
                          </w:rPr>
                          <w:t xml:space="preserve"> </w:t>
                        </w:r>
                      </w:p>
                    </w:txbxContent>
                  </v:textbox>
                </v:rect>
                <v:shape id="Picture 1051" o:spid="_x0000_s1220" type="#_x0000_t75" style="position:absolute;top:412;width:62579;height:32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">
                  <v:imagedata r:id="rId51" o:title=""/>
                </v:shape>
                <v:shape id="Shape 1052" o:spid="_x0000_s1221" style="position:absolute;top:412;width:62579;height:32919;visibility:visible;mso-wrap-style:square;v-text-anchor:top" coordsize="6257926,3291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" path="m,3291840r6257926,l6257926,,,,,3291840xe" filled="f" strokecolor="#00aff0" strokeweight="1pt">
                  <v:stroke miterlimit="83231f" joinstyle="miter"/>
                  <v:path arrowok="t" textboxrect="0,0,6257926,3291840"/>
                </v:shape>
                <w10:anchorlock/>
              </v:group>
            </w:pict>
          </mc:Fallback>
        </mc:AlternateContent>
      </w:r>
    </w:p>
    <w:p w14:paraId="5A39AB0C" w14:textId="51DD13F4" w:rsidR="005930C6" w:rsidRPr="00A22FCA" w:rsidRDefault="00A22FCA" w:rsidP="00A22FCA">
      <w:pPr>
        <w:pStyle w:val="Caption"/>
        <w:jc w:val="center"/>
        <w:rPr>
          <w:bCs w:val="0"/>
        </w:rPr>
      </w:pPr>
      <w:r w:rsidRPr="00A22FCA">
        <w:rPr>
          <w:bCs w:val="0"/>
        </w:rPr>
        <w:t>Configures L2-3 traffic item</w:t>
      </w:r>
    </w:p>
    <w:p w14:paraId="36F85924" w14:textId="033A2ADB" w:rsidR="00C061D3" w:rsidRDefault="00C061D3" w:rsidP="00C061D3">
      <w:pPr>
        <w:pStyle w:val="Heading2"/>
      </w:pPr>
      <w:bookmarkStart w:id="65" w:name="_Toc77273442"/>
      <w:r>
        <w:lastRenderedPageBreak/>
        <w:t>Add Endpoints to Traffic:</w:t>
      </w:r>
      <w:bookmarkEnd w:id="65"/>
    </w:p>
    <w:p w14:paraId="70809C9B" w14:textId="77777777" w:rsidR="00C061D3" w:rsidRDefault="00C061D3" w:rsidP="002936B1">
      <w:pPr>
        <w:pStyle w:val="ListParagraph"/>
        <w:numPr>
          <w:ilvl w:val="0"/>
          <w:numId w:val="14"/>
        </w:numPr>
      </w:pPr>
      <w:r>
        <w:t xml:space="preserve">The Endpoints dialog box is the first dialog box in a series that form the Advanced Traffic Wizard. To access the Endpoints dialog box, click the Endpoints tab in the left pane of the Advanced Wizard window.  </w:t>
      </w:r>
    </w:p>
    <w:p w14:paraId="4ED3E25A" w14:textId="4D27EDC3" w:rsidR="005930C6" w:rsidRDefault="00C061D3" w:rsidP="002936B1">
      <w:pPr>
        <w:pStyle w:val="ListParagraph"/>
        <w:numPr>
          <w:ilvl w:val="0"/>
          <w:numId w:val="14"/>
        </w:numPr>
      </w:pPr>
      <w:r>
        <w:t>The Endpoints dialog box shows the options to select the traffic endpoints.</w:t>
      </w:r>
    </w:p>
    <w:p w14:paraId="0FD93F3D" w14:textId="65B4402C" w:rsidR="00C061D3" w:rsidRDefault="000A420D" w:rsidP="00AD6E03">
      <w:r>
        <w:rPr>
          <w:noProof/>
        </w:rPr>
        <mc:AlternateContent>
          <mc:Choice Requires="wpg">
            <w:drawing>
              <wp:inline distT="0" distB="0" distL="0" distR="0" wp14:anchorId="4F0ECFA5" wp14:editId="69C15D79">
                <wp:extent cx="5653088" cy="5319712"/>
                <wp:effectExtent l="0" t="0" r="24130" b="0"/>
                <wp:docPr id="31952" name="Group 31952"/>
                <wp:cNvGraphicFramePr/>
                <a:graphic xmlns:a="http://schemas.openxmlformats.org/drawingml/2006/main">
                  <a:graphicData uri="http://schemas.microsoft.com/office/word/2010/wordprocessingGroup">
                    <wpg:wgp>
                      <wpg:cNvGrpSpPr/>
                      <wpg:grpSpPr>
                        <a:xfrm>
                          <a:off x="0" y="0"/>
                          <a:ext cx="5653088" cy="5319712"/>
                          <a:chOff x="0" y="0"/>
                          <a:chExt cx="6257926" cy="5285802"/>
                        </a:xfrm>
                      </wpg:grpSpPr>
                      <wps:wsp>
                        <wps:cNvPr id="1091" name="Rectangle 1091"/>
                        <wps:cNvSpPr/>
                        <wps:spPr>
                          <a:xfrm>
                            <a:off x="0" y="0"/>
                            <a:ext cx="42144" cy="189937"/>
                          </a:xfrm>
                          <a:prstGeom prst="rect">
                            <a:avLst/>
                          </a:prstGeom>
                          <a:ln>
                            <a:noFill/>
                          </a:ln>
                        </wps:spPr>
                        <wps:txbx>
                          <w:txbxContent>
                            <w:p w14:paraId="1D590A5B" w14:textId="77777777" w:rsidR="00B520C2" w:rsidRDefault="00B520C2" w:rsidP="00AD6E03">
                              <w:r>
                                <w:t xml:space="preserve"> </w:t>
                              </w:r>
                            </w:p>
                          </w:txbxContent>
                        </wps:txbx>
                        <wps:bodyPr horzOverflow="overflow" vert="horz" lIns="0" tIns="0" rIns="0" bIns="0" rtlCol="0">
                          <a:noAutofit/>
                        </wps:bodyPr>
                      </wps:wsp>
                      <wps:wsp>
                        <wps:cNvPr id="1092" name="Rectangle 1092"/>
                        <wps:cNvSpPr/>
                        <wps:spPr>
                          <a:xfrm>
                            <a:off x="0" y="284988"/>
                            <a:ext cx="42144" cy="189937"/>
                          </a:xfrm>
                          <a:prstGeom prst="rect">
                            <a:avLst/>
                          </a:prstGeom>
                          <a:ln>
                            <a:noFill/>
                          </a:ln>
                        </wps:spPr>
                        <wps:txbx>
                          <w:txbxContent>
                            <w:p w14:paraId="1ABB91B2" w14:textId="77777777" w:rsidR="00B520C2" w:rsidRDefault="00B520C2" w:rsidP="00AD6E03">
                              <w:r>
                                <w:t xml:space="preserve"> </w:t>
                              </w:r>
                            </w:p>
                          </w:txbxContent>
                        </wps:txbx>
                        <wps:bodyPr horzOverflow="overflow" vert="horz" lIns="0" tIns="0" rIns="0" bIns="0" rtlCol="0">
                          <a:noAutofit/>
                        </wps:bodyPr>
                      </wps:wsp>
                      <wps:wsp>
                        <wps:cNvPr id="1093" name="Rectangle 1093"/>
                        <wps:cNvSpPr/>
                        <wps:spPr>
                          <a:xfrm>
                            <a:off x="0" y="571881"/>
                            <a:ext cx="42144" cy="189937"/>
                          </a:xfrm>
                          <a:prstGeom prst="rect">
                            <a:avLst/>
                          </a:prstGeom>
                          <a:ln>
                            <a:noFill/>
                          </a:ln>
                        </wps:spPr>
                        <wps:txbx>
                          <w:txbxContent>
                            <w:p w14:paraId="771A2DF0" w14:textId="77777777" w:rsidR="00B520C2" w:rsidRDefault="00B520C2" w:rsidP="00AD6E03">
                              <w:r>
                                <w:t xml:space="preserve"> </w:t>
                              </w:r>
                            </w:p>
                          </w:txbxContent>
                        </wps:txbx>
                        <wps:bodyPr horzOverflow="overflow" vert="horz" lIns="0" tIns="0" rIns="0" bIns="0" rtlCol="0">
                          <a:noAutofit/>
                        </wps:bodyPr>
                      </wps:wsp>
                      <wps:wsp>
                        <wps:cNvPr id="1094" name="Rectangle 1094"/>
                        <wps:cNvSpPr/>
                        <wps:spPr>
                          <a:xfrm>
                            <a:off x="0" y="856869"/>
                            <a:ext cx="42144" cy="189937"/>
                          </a:xfrm>
                          <a:prstGeom prst="rect">
                            <a:avLst/>
                          </a:prstGeom>
                          <a:ln>
                            <a:noFill/>
                          </a:ln>
                        </wps:spPr>
                        <wps:txbx>
                          <w:txbxContent>
                            <w:p w14:paraId="275F0038" w14:textId="77777777" w:rsidR="00B520C2" w:rsidRDefault="00B520C2" w:rsidP="00AD6E03">
                              <w:r>
                                <w:t xml:space="preserve"> </w:t>
                              </w:r>
                            </w:p>
                          </w:txbxContent>
                        </wps:txbx>
                        <wps:bodyPr horzOverflow="overflow" vert="horz" lIns="0" tIns="0" rIns="0" bIns="0" rtlCol="0">
                          <a:noAutofit/>
                        </wps:bodyPr>
                      </wps:wsp>
                      <wps:wsp>
                        <wps:cNvPr id="1095" name="Rectangle 1095"/>
                        <wps:cNvSpPr/>
                        <wps:spPr>
                          <a:xfrm>
                            <a:off x="0" y="1143381"/>
                            <a:ext cx="42144" cy="189937"/>
                          </a:xfrm>
                          <a:prstGeom prst="rect">
                            <a:avLst/>
                          </a:prstGeom>
                          <a:ln>
                            <a:noFill/>
                          </a:ln>
                        </wps:spPr>
                        <wps:txbx>
                          <w:txbxContent>
                            <w:p w14:paraId="22E1A1EA" w14:textId="77777777" w:rsidR="00B520C2" w:rsidRDefault="00B520C2" w:rsidP="00AD6E03">
                              <w:r>
                                <w:t xml:space="preserve"> </w:t>
                              </w:r>
                            </w:p>
                          </w:txbxContent>
                        </wps:txbx>
                        <wps:bodyPr horzOverflow="overflow" vert="horz" lIns="0" tIns="0" rIns="0" bIns="0" rtlCol="0">
                          <a:noAutofit/>
                        </wps:bodyPr>
                      </wps:wsp>
                      <wps:wsp>
                        <wps:cNvPr id="1096" name="Rectangle 1096"/>
                        <wps:cNvSpPr/>
                        <wps:spPr>
                          <a:xfrm>
                            <a:off x="0" y="1428369"/>
                            <a:ext cx="42144" cy="189937"/>
                          </a:xfrm>
                          <a:prstGeom prst="rect">
                            <a:avLst/>
                          </a:prstGeom>
                          <a:ln>
                            <a:noFill/>
                          </a:ln>
                        </wps:spPr>
                        <wps:txbx>
                          <w:txbxContent>
                            <w:p w14:paraId="2DA0C0A8" w14:textId="77777777" w:rsidR="00B520C2" w:rsidRDefault="00B520C2" w:rsidP="00AD6E03">
                              <w:r>
                                <w:t xml:space="preserve"> </w:t>
                              </w:r>
                            </w:p>
                          </w:txbxContent>
                        </wps:txbx>
                        <wps:bodyPr horzOverflow="overflow" vert="horz" lIns="0" tIns="0" rIns="0" bIns="0" rtlCol="0">
                          <a:noAutofit/>
                        </wps:bodyPr>
                      </wps:wsp>
                      <wps:wsp>
                        <wps:cNvPr id="1097" name="Rectangle 1097"/>
                        <wps:cNvSpPr/>
                        <wps:spPr>
                          <a:xfrm>
                            <a:off x="0" y="1714881"/>
                            <a:ext cx="42144" cy="189937"/>
                          </a:xfrm>
                          <a:prstGeom prst="rect">
                            <a:avLst/>
                          </a:prstGeom>
                          <a:ln>
                            <a:noFill/>
                          </a:ln>
                        </wps:spPr>
                        <wps:txbx>
                          <w:txbxContent>
                            <w:p w14:paraId="5B160A7F" w14:textId="77777777" w:rsidR="00B520C2" w:rsidRDefault="00B520C2" w:rsidP="00AD6E03">
                              <w:r>
                                <w:t xml:space="preserve"> </w:t>
                              </w:r>
                            </w:p>
                          </w:txbxContent>
                        </wps:txbx>
                        <wps:bodyPr horzOverflow="overflow" vert="horz" lIns="0" tIns="0" rIns="0" bIns="0" rtlCol="0">
                          <a:noAutofit/>
                        </wps:bodyPr>
                      </wps:wsp>
                      <wps:wsp>
                        <wps:cNvPr id="1098" name="Rectangle 1098"/>
                        <wps:cNvSpPr/>
                        <wps:spPr>
                          <a:xfrm>
                            <a:off x="0" y="1999869"/>
                            <a:ext cx="42144" cy="189937"/>
                          </a:xfrm>
                          <a:prstGeom prst="rect">
                            <a:avLst/>
                          </a:prstGeom>
                          <a:ln>
                            <a:noFill/>
                          </a:ln>
                        </wps:spPr>
                        <wps:txbx>
                          <w:txbxContent>
                            <w:p w14:paraId="733E4413" w14:textId="77777777" w:rsidR="00B520C2" w:rsidRDefault="00B520C2" w:rsidP="00AD6E03">
                              <w:r>
                                <w:t xml:space="preserve"> </w:t>
                              </w:r>
                            </w:p>
                          </w:txbxContent>
                        </wps:txbx>
                        <wps:bodyPr horzOverflow="overflow" vert="horz" lIns="0" tIns="0" rIns="0" bIns="0" rtlCol="0">
                          <a:noAutofit/>
                        </wps:bodyPr>
                      </wps:wsp>
                      <wps:wsp>
                        <wps:cNvPr id="1099" name="Rectangle 1099"/>
                        <wps:cNvSpPr/>
                        <wps:spPr>
                          <a:xfrm>
                            <a:off x="0" y="2284858"/>
                            <a:ext cx="42144" cy="189937"/>
                          </a:xfrm>
                          <a:prstGeom prst="rect">
                            <a:avLst/>
                          </a:prstGeom>
                          <a:ln>
                            <a:noFill/>
                          </a:ln>
                        </wps:spPr>
                        <wps:txbx>
                          <w:txbxContent>
                            <w:p w14:paraId="75A24A48" w14:textId="77777777" w:rsidR="00B520C2" w:rsidRDefault="00B520C2" w:rsidP="00AD6E03">
                              <w:r>
                                <w:t xml:space="preserve"> </w:t>
                              </w:r>
                            </w:p>
                          </w:txbxContent>
                        </wps:txbx>
                        <wps:bodyPr horzOverflow="overflow" vert="horz" lIns="0" tIns="0" rIns="0" bIns="0" rtlCol="0">
                          <a:noAutofit/>
                        </wps:bodyPr>
                      </wps:wsp>
                      <wps:wsp>
                        <wps:cNvPr id="1100" name="Rectangle 1100"/>
                        <wps:cNvSpPr/>
                        <wps:spPr>
                          <a:xfrm>
                            <a:off x="0" y="2571370"/>
                            <a:ext cx="42144" cy="189937"/>
                          </a:xfrm>
                          <a:prstGeom prst="rect">
                            <a:avLst/>
                          </a:prstGeom>
                          <a:ln>
                            <a:noFill/>
                          </a:ln>
                        </wps:spPr>
                        <wps:txbx>
                          <w:txbxContent>
                            <w:p w14:paraId="5E952E0F" w14:textId="77777777" w:rsidR="00B520C2" w:rsidRDefault="00B520C2" w:rsidP="00AD6E03">
                              <w:r>
                                <w:t xml:space="preserve"> </w:t>
                              </w:r>
                            </w:p>
                          </w:txbxContent>
                        </wps:txbx>
                        <wps:bodyPr horzOverflow="overflow" vert="horz" lIns="0" tIns="0" rIns="0" bIns="0" rtlCol="0">
                          <a:noAutofit/>
                        </wps:bodyPr>
                      </wps:wsp>
                      <wps:wsp>
                        <wps:cNvPr id="1101" name="Rectangle 1101"/>
                        <wps:cNvSpPr/>
                        <wps:spPr>
                          <a:xfrm>
                            <a:off x="0" y="2856611"/>
                            <a:ext cx="42144" cy="189937"/>
                          </a:xfrm>
                          <a:prstGeom prst="rect">
                            <a:avLst/>
                          </a:prstGeom>
                          <a:ln>
                            <a:noFill/>
                          </a:ln>
                        </wps:spPr>
                        <wps:txbx>
                          <w:txbxContent>
                            <w:p w14:paraId="698E6B71" w14:textId="77777777" w:rsidR="00B520C2" w:rsidRDefault="00B520C2" w:rsidP="00AD6E03">
                              <w:r>
                                <w:t xml:space="preserve"> </w:t>
                              </w:r>
                            </w:p>
                          </w:txbxContent>
                        </wps:txbx>
                        <wps:bodyPr horzOverflow="overflow" vert="horz" lIns="0" tIns="0" rIns="0" bIns="0" rtlCol="0">
                          <a:noAutofit/>
                        </wps:bodyPr>
                      </wps:wsp>
                      <wps:wsp>
                        <wps:cNvPr id="1102" name="Rectangle 1102"/>
                        <wps:cNvSpPr/>
                        <wps:spPr>
                          <a:xfrm>
                            <a:off x="0" y="3143123"/>
                            <a:ext cx="42144" cy="189937"/>
                          </a:xfrm>
                          <a:prstGeom prst="rect">
                            <a:avLst/>
                          </a:prstGeom>
                          <a:ln>
                            <a:noFill/>
                          </a:ln>
                        </wps:spPr>
                        <wps:txbx>
                          <w:txbxContent>
                            <w:p w14:paraId="4169A37A" w14:textId="77777777" w:rsidR="00B520C2" w:rsidRDefault="00B520C2" w:rsidP="00AD6E03">
                              <w:r>
                                <w:t xml:space="preserve"> </w:t>
                              </w:r>
                            </w:p>
                          </w:txbxContent>
                        </wps:txbx>
                        <wps:bodyPr horzOverflow="overflow" vert="horz" lIns="0" tIns="0" rIns="0" bIns="0" rtlCol="0">
                          <a:noAutofit/>
                        </wps:bodyPr>
                      </wps:wsp>
                      <wps:wsp>
                        <wps:cNvPr id="1103" name="Rectangle 1103"/>
                        <wps:cNvSpPr/>
                        <wps:spPr>
                          <a:xfrm>
                            <a:off x="0" y="3428111"/>
                            <a:ext cx="42144" cy="189937"/>
                          </a:xfrm>
                          <a:prstGeom prst="rect">
                            <a:avLst/>
                          </a:prstGeom>
                          <a:ln>
                            <a:noFill/>
                          </a:ln>
                        </wps:spPr>
                        <wps:txbx>
                          <w:txbxContent>
                            <w:p w14:paraId="07BF6DB6" w14:textId="77777777" w:rsidR="00B520C2" w:rsidRDefault="00B520C2" w:rsidP="00AD6E03">
                              <w:r>
                                <w:t xml:space="preserve"> </w:t>
                              </w:r>
                            </w:p>
                          </w:txbxContent>
                        </wps:txbx>
                        <wps:bodyPr horzOverflow="overflow" vert="horz" lIns="0" tIns="0" rIns="0" bIns="0" rtlCol="0">
                          <a:noAutofit/>
                        </wps:bodyPr>
                      </wps:wsp>
                      <wps:wsp>
                        <wps:cNvPr id="1104" name="Rectangle 1104"/>
                        <wps:cNvSpPr/>
                        <wps:spPr>
                          <a:xfrm>
                            <a:off x="0" y="3714623"/>
                            <a:ext cx="42144" cy="189937"/>
                          </a:xfrm>
                          <a:prstGeom prst="rect">
                            <a:avLst/>
                          </a:prstGeom>
                          <a:ln>
                            <a:noFill/>
                          </a:ln>
                        </wps:spPr>
                        <wps:txbx>
                          <w:txbxContent>
                            <w:p w14:paraId="25644BDF" w14:textId="77777777" w:rsidR="00B520C2" w:rsidRDefault="00B520C2" w:rsidP="00AD6E03">
                              <w:r>
                                <w:t xml:space="preserve"> </w:t>
                              </w:r>
                            </w:p>
                          </w:txbxContent>
                        </wps:txbx>
                        <wps:bodyPr horzOverflow="overflow" vert="horz" lIns="0" tIns="0" rIns="0" bIns="0" rtlCol="0">
                          <a:noAutofit/>
                        </wps:bodyPr>
                      </wps:wsp>
                      <wps:wsp>
                        <wps:cNvPr id="1105" name="Rectangle 1105"/>
                        <wps:cNvSpPr/>
                        <wps:spPr>
                          <a:xfrm>
                            <a:off x="0" y="3999611"/>
                            <a:ext cx="42144" cy="189937"/>
                          </a:xfrm>
                          <a:prstGeom prst="rect">
                            <a:avLst/>
                          </a:prstGeom>
                          <a:ln>
                            <a:noFill/>
                          </a:ln>
                        </wps:spPr>
                        <wps:txbx>
                          <w:txbxContent>
                            <w:p w14:paraId="346E9CAA" w14:textId="77777777" w:rsidR="00B520C2" w:rsidRDefault="00B520C2" w:rsidP="00AD6E03">
                              <w:r>
                                <w:t xml:space="preserve"> </w:t>
                              </w:r>
                            </w:p>
                          </w:txbxContent>
                        </wps:txbx>
                        <wps:bodyPr horzOverflow="overflow" vert="horz" lIns="0" tIns="0" rIns="0" bIns="0" rtlCol="0">
                          <a:noAutofit/>
                        </wps:bodyPr>
                      </wps:wsp>
                      <wps:wsp>
                        <wps:cNvPr id="1106" name="Rectangle 1106"/>
                        <wps:cNvSpPr/>
                        <wps:spPr>
                          <a:xfrm>
                            <a:off x="0" y="4284600"/>
                            <a:ext cx="42144" cy="189936"/>
                          </a:xfrm>
                          <a:prstGeom prst="rect">
                            <a:avLst/>
                          </a:prstGeom>
                          <a:ln>
                            <a:noFill/>
                          </a:ln>
                        </wps:spPr>
                        <wps:txbx>
                          <w:txbxContent>
                            <w:p w14:paraId="5C55D112" w14:textId="77777777" w:rsidR="00B520C2" w:rsidRDefault="00B520C2" w:rsidP="00AD6E03">
                              <w:r>
                                <w:t xml:space="preserve"> </w:t>
                              </w:r>
                            </w:p>
                          </w:txbxContent>
                        </wps:txbx>
                        <wps:bodyPr horzOverflow="overflow" vert="horz" lIns="0" tIns="0" rIns="0" bIns="0" rtlCol="0">
                          <a:noAutofit/>
                        </wps:bodyPr>
                      </wps:wsp>
                      <wps:wsp>
                        <wps:cNvPr id="1107" name="Rectangle 1107"/>
                        <wps:cNvSpPr/>
                        <wps:spPr>
                          <a:xfrm>
                            <a:off x="0" y="4571111"/>
                            <a:ext cx="42144" cy="189937"/>
                          </a:xfrm>
                          <a:prstGeom prst="rect">
                            <a:avLst/>
                          </a:prstGeom>
                          <a:ln>
                            <a:noFill/>
                          </a:ln>
                        </wps:spPr>
                        <wps:txbx>
                          <w:txbxContent>
                            <w:p w14:paraId="077F5831" w14:textId="77777777" w:rsidR="00B520C2" w:rsidRDefault="00B520C2" w:rsidP="00AD6E03">
                              <w:r>
                                <w:t xml:space="preserve"> </w:t>
                              </w:r>
                            </w:p>
                          </w:txbxContent>
                        </wps:txbx>
                        <wps:bodyPr horzOverflow="overflow" vert="horz" lIns="0" tIns="0" rIns="0" bIns="0" rtlCol="0">
                          <a:noAutofit/>
                        </wps:bodyPr>
                      </wps:wsp>
                      <wps:wsp>
                        <wps:cNvPr id="1108" name="Rectangle 1108"/>
                        <wps:cNvSpPr/>
                        <wps:spPr>
                          <a:xfrm>
                            <a:off x="0" y="4856100"/>
                            <a:ext cx="42144" cy="189936"/>
                          </a:xfrm>
                          <a:prstGeom prst="rect">
                            <a:avLst/>
                          </a:prstGeom>
                          <a:ln>
                            <a:noFill/>
                          </a:ln>
                        </wps:spPr>
                        <wps:txbx>
                          <w:txbxContent>
                            <w:p w14:paraId="792C5584" w14:textId="77777777" w:rsidR="00B520C2" w:rsidRDefault="00B520C2" w:rsidP="00AD6E03">
                              <w:r>
                                <w:t xml:space="preserve"> </w:t>
                              </w:r>
                            </w:p>
                          </w:txbxContent>
                        </wps:txbx>
                        <wps:bodyPr horzOverflow="overflow" vert="horz" lIns="0" tIns="0" rIns="0" bIns="0" rtlCol="0">
                          <a:noAutofit/>
                        </wps:bodyPr>
                      </wps:wsp>
                      <wps:wsp>
                        <wps:cNvPr id="1109" name="Rectangle 1109"/>
                        <wps:cNvSpPr/>
                        <wps:spPr>
                          <a:xfrm>
                            <a:off x="0" y="5142993"/>
                            <a:ext cx="42144" cy="189937"/>
                          </a:xfrm>
                          <a:prstGeom prst="rect">
                            <a:avLst/>
                          </a:prstGeom>
                          <a:ln>
                            <a:noFill/>
                          </a:ln>
                        </wps:spPr>
                        <wps:txbx>
                          <w:txbxContent>
                            <w:p w14:paraId="1A66D5DF" w14:textId="77777777" w:rsidR="00B520C2" w:rsidRDefault="00B520C2" w:rsidP="00AD6E03">
                              <w:r>
                                <w:t xml:space="preserve"> </w:t>
                              </w:r>
                            </w:p>
                          </w:txbxContent>
                        </wps:txbx>
                        <wps:bodyPr horzOverflow="overflow" vert="horz" lIns="0" tIns="0" rIns="0" bIns="0" rtlCol="0">
                          <a:noAutofit/>
                        </wps:bodyPr>
                      </wps:wsp>
                      <pic:pic xmlns:pic="http://schemas.openxmlformats.org/drawingml/2006/picture">
                        <pic:nvPicPr>
                          <pic:cNvPr id="1124" name="Picture 1124"/>
                          <pic:cNvPicPr/>
                        </pic:nvPicPr>
                        <pic:blipFill>
                          <a:blip r:embed="rId52"/>
                          <a:stretch>
                            <a:fillRect/>
                          </a:stretch>
                        </pic:blipFill>
                        <pic:spPr>
                          <a:xfrm>
                            <a:off x="0" y="268225"/>
                            <a:ext cx="6257926" cy="4950460"/>
                          </a:xfrm>
                          <a:prstGeom prst="rect">
                            <a:avLst/>
                          </a:prstGeom>
                        </pic:spPr>
                      </pic:pic>
                      <wps:wsp>
                        <wps:cNvPr id="1125" name="Shape 1125"/>
                        <wps:cNvSpPr/>
                        <wps:spPr>
                          <a:xfrm>
                            <a:off x="0" y="268225"/>
                            <a:ext cx="6257926" cy="4950460"/>
                          </a:xfrm>
                          <a:custGeom>
                            <a:avLst/>
                            <a:gdLst/>
                            <a:ahLst/>
                            <a:cxnLst/>
                            <a:rect l="0" t="0" r="0" b="0"/>
                            <a:pathLst>
                              <a:path w="6257926" h="4950460">
                                <a:moveTo>
                                  <a:pt x="0" y="4950460"/>
                                </a:moveTo>
                                <a:lnTo>
                                  <a:pt x="6257926" y="4950460"/>
                                </a:lnTo>
                                <a:lnTo>
                                  <a:pt x="6257926" y="0"/>
                                </a:lnTo>
                                <a:lnTo>
                                  <a:pt x="0" y="0"/>
                                </a:lnTo>
                                <a:close/>
                              </a:path>
                            </a:pathLst>
                          </a:custGeom>
                          <a:ln w="12700" cap="flat">
                            <a:miter lim="127000"/>
                          </a:ln>
                        </wps:spPr>
                        <wps:style>
                          <a:lnRef idx="1">
                            <a:srgbClr val="00B0F0"/>
                          </a:lnRef>
                          <a:fillRef idx="0">
                            <a:srgbClr val="000000">
                              <a:alpha val="0"/>
                            </a:srgbClr>
                          </a:fillRef>
                          <a:effectRef idx="0">
                            <a:scrgbClr r="0" g="0" b="0"/>
                          </a:effectRef>
                          <a:fontRef idx="none"/>
                        </wps:style>
                        <wps:bodyPr/>
                      </wps:wsp>
                    </wpg:wgp>
                  </a:graphicData>
                </a:graphic>
              </wp:inline>
            </w:drawing>
          </mc:Choice>
          <mc:Fallback>
            <w:pict>
              <v:group w14:anchorId="4F0ECFA5" id="Group 31952" o:spid="_x0000_s1222" style="width:445.15pt;height:418.85pt;mso-position-horizontal-relative:char;mso-position-vertical-relative:line" coordsize="62579,5285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">
                <v:rect id="Rectangle 1091" o:spid="_x0000_s1223" style="position:absolute;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" filled="f" stroked="f">
                  <v:textbox inset="0,0,0,0">
                    <w:txbxContent>
                      <w:p w14:paraId="1D590A5B" w14:textId="77777777" w:rsidR="00B520C2" w:rsidRDefault="00B520C2" w:rsidP="00AD6E03">
                        <w:r>
                          <w:t xml:space="preserve"> </w:t>
                        </w:r>
                      </w:p>
                    </w:txbxContent>
                  </v:textbox>
                </v:rect>
                <v:rect id="Rectangle 1092" o:spid="_x0000_s1224" style="position:absolute;top:284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" filled="f" stroked="f">
                  <v:textbox inset="0,0,0,0">
                    <w:txbxContent>
                      <w:p w14:paraId="1ABB91B2" w14:textId="77777777" w:rsidR="00B520C2" w:rsidRDefault="00B520C2" w:rsidP="00AD6E03">
                        <w:r>
                          <w:t xml:space="preserve"> </w:t>
                        </w:r>
                      </w:p>
                    </w:txbxContent>
                  </v:textbox>
                </v:rect>
                <v:rect id="Rectangle 1093" o:spid="_x0000_s1225" style="position:absolute;top:571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" filled="f" stroked="f">
                  <v:textbox inset="0,0,0,0">
                    <w:txbxContent>
                      <w:p w14:paraId="771A2DF0" w14:textId="77777777" w:rsidR="00B520C2" w:rsidRDefault="00B520C2" w:rsidP="00AD6E03">
                        <w:r>
                          <w:t xml:space="preserve"> </w:t>
                        </w:r>
                      </w:p>
                    </w:txbxContent>
                  </v:textbox>
                </v:rect>
                <v:rect id="Rectangle 1094" o:spid="_x0000_s1226" style="position:absolute;top:856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" filled="f" stroked="f">
                  <v:textbox inset="0,0,0,0">
                    <w:txbxContent>
                      <w:p w14:paraId="275F0038" w14:textId="77777777" w:rsidR="00B520C2" w:rsidRDefault="00B520C2" w:rsidP="00AD6E03">
                        <w:r>
                          <w:t xml:space="preserve"> </w:t>
                        </w:r>
                      </w:p>
                    </w:txbxContent>
                  </v:textbox>
                </v:rect>
                <v:rect id="Rectangle 1095" o:spid="_x0000_s1227" style="position:absolute;top:1143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" filled="f" stroked="f">
                  <v:textbox inset="0,0,0,0">
                    <w:txbxContent>
                      <w:p w14:paraId="22E1A1EA" w14:textId="77777777" w:rsidR="00B520C2" w:rsidRDefault="00B520C2" w:rsidP="00AD6E03">
                        <w:r>
                          <w:t xml:space="preserve"> </w:t>
                        </w:r>
                      </w:p>
                    </w:txbxContent>
                  </v:textbox>
                </v:rect>
                <v:rect id="Rectangle 1096" o:spid="_x0000_s1228" style="position:absolute;top:1428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" filled="f" stroked="f">
                  <v:textbox inset="0,0,0,0">
                    <w:txbxContent>
                      <w:p w14:paraId="2DA0C0A8" w14:textId="77777777" w:rsidR="00B520C2" w:rsidRDefault="00B520C2" w:rsidP="00AD6E03">
                        <w:r>
                          <w:t xml:space="preserve"> </w:t>
                        </w:r>
                      </w:p>
                    </w:txbxContent>
                  </v:textbox>
                </v:rect>
                <v:rect id="Rectangle 1097" o:spid="_x0000_s1229" style="position:absolute;top:1714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" filled="f" stroked="f">
                  <v:textbox inset="0,0,0,0">
                    <w:txbxContent>
                      <w:p w14:paraId="5B160A7F" w14:textId="77777777" w:rsidR="00B520C2" w:rsidRDefault="00B520C2" w:rsidP="00AD6E03">
                        <w:r>
                          <w:t xml:space="preserve"> </w:t>
                        </w:r>
                      </w:p>
                    </w:txbxContent>
                  </v:textbox>
                </v:rect>
                <v:rect id="Rectangle 1098" o:spid="_x0000_s1230" style="position:absolute;top:1999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" filled="f" stroked="f">
                  <v:textbox inset="0,0,0,0">
                    <w:txbxContent>
                      <w:p w14:paraId="733E4413" w14:textId="77777777" w:rsidR="00B520C2" w:rsidRDefault="00B520C2" w:rsidP="00AD6E03">
                        <w:r>
                          <w:t xml:space="preserve"> </w:t>
                        </w:r>
                      </w:p>
                    </w:txbxContent>
                  </v:textbox>
                </v:rect>
                <v:rect id="Rectangle 1099" o:spid="_x0000_s1231" style="position:absolute;top:2284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" filled="f" stroked="f">
                  <v:textbox inset="0,0,0,0">
                    <w:txbxContent>
                      <w:p w14:paraId="75A24A48" w14:textId="77777777" w:rsidR="00B520C2" w:rsidRDefault="00B520C2" w:rsidP="00AD6E03">
                        <w:r>
                          <w:t xml:space="preserve"> </w:t>
                        </w:r>
                      </w:p>
                    </w:txbxContent>
                  </v:textbox>
                </v:rect>
                <v:rect id="Rectangle 1100" o:spid="_x0000_s1232" style="position:absolute;top:2571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" filled="f" stroked="f">
                  <v:textbox inset="0,0,0,0">
                    <w:txbxContent>
                      <w:p w14:paraId="5E952E0F" w14:textId="77777777" w:rsidR="00B520C2" w:rsidRDefault="00B520C2" w:rsidP="00AD6E03">
                        <w:r>
                          <w:t xml:space="preserve"> </w:t>
                        </w:r>
                      </w:p>
                    </w:txbxContent>
                  </v:textbox>
                </v:rect>
                <v:rect id="Rectangle 1101" o:spid="_x0000_s1233" style="position:absolute;top:2856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" filled="f" stroked="f">
                  <v:textbox inset="0,0,0,0">
                    <w:txbxContent>
                      <w:p w14:paraId="698E6B71" w14:textId="77777777" w:rsidR="00B520C2" w:rsidRDefault="00B520C2" w:rsidP="00AD6E03">
                        <w:r>
                          <w:t xml:space="preserve"> </w:t>
                        </w:r>
                      </w:p>
                    </w:txbxContent>
                  </v:textbox>
                </v:rect>
                <v:rect id="Rectangle 1102" o:spid="_x0000_s1234" style="position:absolute;top:3143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" filled="f" stroked="f">
                  <v:textbox inset="0,0,0,0">
                    <w:txbxContent>
                      <w:p w14:paraId="4169A37A" w14:textId="77777777" w:rsidR="00B520C2" w:rsidRDefault="00B520C2" w:rsidP="00AD6E03">
                        <w:r>
                          <w:t xml:space="preserve"> </w:t>
                        </w:r>
                      </w:p>
                    </w:txbxContent>
                  </v:textbox>
                </v:rect>
                <v:rect id="Rectangle 1103" o:spid="_x0000_s1235" style="position:absolute;top:3428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" filled="f" stroked="f">
                  <v:textbox inset="0,0,0,0">
                    <w:txbxContent>
                      <w:p w14:paraId="07BF6DB6" w14:textId="77777777" w:rsidR="00B520C2" w:rsidRDefault="00B520C2" w:rsidP="00AD6E03">
                        <w:r>
                          <w:t xml:space="preserve"> </w:t>
                        </w:r>
                      </w:p>
                    </w:txbxContent>
                  </v:textbox>
                </v:rect>
                <v:rect id="Rectangle 1104" o:spid="_x0000_s1236" style="position:absolute;top:3714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" filled="f" stroked="f">
                  <v:textbox inset="0,0,0,0">
                    <w:txbxContent>
                      <w:p w14:paraId="25644BDF" w14:textId="77777777" w:rsidR="00B520C2" w:rsidRDefault="00B520C2" w:rsidP="00AD6E03">
                        <w:r>
                          <w:t xml:space="preserve"> </w:t>
                        </w:r>
                      </w:p>
                    </w:txbxContent>
                  </v:textbox>
                </v:rect>
                <v:rect id="Rectangle 1105" o:spid="_x0000_s1237" style="position:absolute;top:3999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" filled="f" stroked="f">
                  <v:textbox inset="0,0,0,0">
                    <w:txbxContent>
                      <w:p w14:paraId="346E9CAA" w14:textId="77777777" w:rsidR="00B520C2" w:rsidRDefault="00B520C2" w:rsidP="00AD6E03">
                        <w:r>
                          <w:t xml:space="preserve"> </w:t>
                        </w:r>
                      </w:p>
                    </w:txbxContent>
                  </v:textbox>
                </v:rect>
                <v:rect id="Rectangle 1106" o:spid="_x0000_s1238" style="position:absolute;top:4284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" filled="f" stroked="f">
                  <v:textbox inset="0,0,0,0">
                    <w:txbxContent>
                      <w:p w14:paraId="5C55D112" w14:textId="77777777" w:rsidR="00B520C2" w:rsidRDefault="00B520C2" w:rsidP="00AD6E03">
                        <w:r>
                          <w:t xml:space="preserve"> </w:t>
                        </w:r>
                      </w:p>
                    </w:txbxContent>
                  </v:textbox>
                </v:rect>
                <v:rect id="Rectangle 1107" o:spid="_x0000_s1239" style="position:absolute;top:4571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" filled="f" stroked="f">
                  <v:textbox inset="0,0,0,0">
                    <w:txbxContent>
                      <w:p w14:paraId="077F5831" w14:textId="77777777" w:rsidR="00B520C2" w:rsidRDefault="00B520C2" w:rsidP="00AD6E03">
                        <w:r>
                          <w:t xml:space="preserve"> </w:t>
                        </w:r>
                      </w:p>
                    </w:txbxContent>
                  </v:textbox>
                </v:rect>
                <v:rect id="Rectangle 1108" o:spid="_x0000_s1240" style="position:absolute;top:4856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" filled="f" stroked="f">
                  <v:textbox inset="0,0,0,0">
                    <w:txbxContent>
                      <w:p w14:paraId="792C5584" w14:textId="77777777" w:rsidR="00B520C2" w:rsidRDefault="00B520C2" w:rsidP="00AD6E03">
                        <w:r>
                          <w:t xml:space="preserve"> </w:t>
                        </w:r>
                      </w:p>
                    </w:txbxContent>
                  </v:textbox>
                </v:rect>
                <v:rect id="Rectangle 1109" o:spid="_x0000_s1241" style="position:absolute;top:5142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" filled="f" stroked="f">
                  <v:textbox inset="0,0,0,0">
                    <w:txbxContent>
                      <w:p w14:paraId="1A66D5DF" w14:textId="77777777" w:rsidR="00B520C2" w:rsidRDefault="00B520C2" w:rsidP="00AD6E03">
                        <w:r>
                          <w:t xml:space="preserve"> </w:t>
                        </w:r>
                      </w:p>
                    </w:txbxContent>
                  </v:textbox>
                </v:rect>
                <v:shape id="Picture 1124" o:spid="_x0000_s1242" type="#_x0000_t75" style="position:absolute;top:2682;width:62579;height:49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">
                  <v:imagedata r:id="rId53" o:title=""/>
                </v:shape>
                <v:shape id="Shape 1125" o:spid="_x0000_s1243" style="position:absolute;top:2682;width:62579;height:49504;visibility:visible;mso-wrap-style:square;v-text-anchor:top" coordsize="6257926,495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" path="m,4950460r6257926,l6257926,,,,,4950460xe" filled="f" strokecolor="#00aff0" strokeweight="1pt">
                  <v:stroke miterlimit="83231f" joinstyle="miter"/>
                  <v:path arrowok="t" textboxrect="0,0,6257926,4950460"/>
                </v:shape>
                <w10:anchorlock/>
              </v:group>
            </w:pict>
          </mc:Fallback>
        </mc:AlternateContent>
      </w:r>
    </w:p>
    <w:p w14:paraId="73E529FB" w14:textId="5CA8E499" w:rsidR="00C061D3" w:rsidRPr="000A420D" w:rsidRDefault="000A420D" w:rsidP="000A420D">
      <w:pPr>
        <w:pStyle w:val="Caption"/>
        <w:jc w:val="center"/>
        <w:rPr>
          <w:bCs w:val="0"/>
        </w:rPr>
      </w:pPr>
      <w:r w:rsidRPr="000A420D">
        <w:rPr>
          <w:bCs w:val="0"/>
        </w:rPr>
        <w:t>Configures source and destinations endpoints set</w:t>
      </w:r>
    </w:p>
    <w:p w14:paraId="623E85C5" w14:textId="77777777" w:rsidR="00D57412" w:rsidRDefault="00D57412">
      <w:pPr>
        <w:ind w:left="0"/>
        <w:rPr>
          <w:rFonts w:cs="Arial"/>
          <w:bCs/>
          <w:iCs/>
          <w:color w:val="555555" w:themeColor="text2"/>
          <w:sz w:val="28"/>
          <w:szCs w:val="28"/>
        </w:rPr>
      </w:pPr>
      <w:r>
        <w:br w:type="page"/>
      </w:r>
    </w:p>
    <w:p w14:paraId="01FE1C4B" w14:textId="1CD9953A" w:rsidR="00D57412" w:rsidRDefault="00D57412" w:rsidP="00D57412">
      <w:pPr>
        <w:pStyle w:val="Heading2"/>
      </w:pPr>
      <w:bookmarkStart w:id="66" w:name="_Toc77273443"/>
      <w:r>
        <w:lastRenderedPageBreak/>
        <w:t>Edit Packet and Setup Flow Groups:</w:t>
      </w:r>
      <w:bookmarkEnd w:id="66"/>
    </w:p>
    <w:p w14:paraId="41F104E3" w14:textId="536C97C6" w:rsidR="00C061D3" w:rsidRDefault="00D57412" w:rsidP="002936B1">
      <w:pPr>
        <w:pStyle w:val="ListParagraph"/>
        <w:numPr>
          <w:ilvl w:val="0"/>
          <w:numId w:val="16"/>
        </w:numPr>
      </w:pPr>
      <w:r>
        <w:t>Editing the packet and setting up flow groups is optional.</w:t>
      </w:r>
    </w:p>
    <w:p w14:paraId="08076006" w14:textId="77777777" w:rsidR="00AD6E03" w:rsidRDefault="00AD6E03" w:rsidP="00AD6E03">
      <w:pPr>
        <w:pStyle w:val="ListParagraph"/>
        <w:ind w:left="1170"/>
      </w:pPr>
    </w:p>
    <w:p w14:paraId="7446A56F" w14:textId="217BC2CF" w:rsidR="00AD6E03" w:rsidRDefault="00AD6E03" w:rsidP="00AD6E03">
      <w:r>
        <w:rPr>
          <w:noProof/>
        </w:rPr>
        <w:drawing>
          <wp:inline distT="0" distB="0" distL="0" distR="0" wp14:anchorId="46335C39" wp14:editId="3A2BDE92">
            <wp:extent cx="5243962" cy="3491981"/>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57488" cy="3500988"/>
                    </a:xfrm>
                    <a:prstGeom prst="rect">
                      <a:avLst/>
                    </a:prstGeom>
                  </pic:spPr>
                </pic:pic>
              </a:graphicData>
            </a:graphic>
          </wp:inline>
        </w:drawing>
      </w:r>
    </w:p>
    <w:p w14:paraId="23ED3A78" w14:textId="79D5C74F" w:rsidR="00AD6E03" w:rsidRDefault="00AD6E03" w:rsidP="00AD6E03"/>
    <w:p w14:paraId="194C1970" w14:textId="46DD47FF" w:rsidR="00AD6E03" w:rsidRDefault="00AD6E03" w:rsidP="00AD6E03">
      <w:r>
        <w:rPr>
          <w:noProof/>
        </w:rPr>
        <w:drawing>
          <wp:inline distT="0" distB="0" distL="0" distR="0" wp14:anchorId="321FD123" wp14:editId="40066B4B">
            <wp:extent cx="5271654" cy="3294784"/>
            <wp:effectExtent l="0" t="0" r="5715" b="127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86697" cy="3304186"/>
                    </a:xfrm>
                    <a:prstGeom prst="rect">
                      <a:avLst/>
                    </a:prstGeom>
                  </pic:spPr>
                </pic:pic>
              </a:graphicData>
            </a:graphic>
          </wp:inline>
        </w:drawing>
      </w:r>
    </w:p>
    <w:p w14:paraId="247F5246" w14:textId="79EE4F16" w:rsidR="00C061D3" w:rsidRPr="00CB206C" w:rsidRDefault="00CB206C" w:rsidP="00CB206C">
      <w:pPr>
        <w:pStyle w:val="Caption"/>
        <w:jc w:val="center"/>
        <w:rPr>
          <w:bCs w:val="0"/>
        </w:rPr>
      </w:pPr>
      <w:r w:rsidRPr="00CB206C">
        <w:rPr>
          <w:bCs w:val="0"/>
        </w:rPr>
        <w:t>Customizing the packet and creating flow groups</w:t>
      </w:r>
    </w:p>
    <w:p w14:paraId="0680AAAE" w14:textId="1601AF1A" w:rsidR="00496607" w:rsidRDefault="00496607" w:rsidP="00496607">
      <w:pPr>
        <w:pStyle w:val="Heading2"/>
      </w:pPr>
      <w:bookmarkStart w:id="67" w:name="_Toc77273444"/>
      <w:r>
        <w:lastRenderedPageBreak/>
        <w:t>Setup Frame Size and Rate:</w:t>
      </w:r>
      <w:bookmarkEnd w:id="67"/>
    </w:p>
    <w:p w14:paraId="3CC11F7A" w14:textId="4F979ADA" w:rsidR="00C061D3" w:rsidRDefault="00496607" w:rsidP="002936B1">
      <w:pPr>
        <w:pStyle w:val="ListParagraph"/>
        <w:numPr>
          <w:ilvl w:val="0"/>
          <w:numId w:val="15"/>
        </w:numPr>
      </w:pPr>
      <w:r>
        <w:t>Setting up the frame Size and Line rate is optional.</w:t>
      </w:r>
    </w:p>
    <w:p w14:paraId="061C8127" w14:textId="78A77957" w:rsidR="00AD6E03" w:rsidRDefault="00AD6E03" w:rsidP="00AD6E03">
      <w:r>
        <w:rPr>
          <w:noProof/>
        </w:rPr>
        <mc:AlternateContent>
          <mc:Choice Requires="wpg">
            <w:drawing>
              <wp:inline distT="0" distB="0" distL="0" distR="0" wp14:anchorId="4BE6F118" wp14:editId="514EF76F">
                <wp:extent cx="5836920" cy="3876040"/>
                <wp:effectExtent l="0" t="0" r="11430" b="0"/>
                <wp:docPr id="29646" name="Group 29646"/>
                <wp:cNvGraphicFramePr/>
                <a:graphic xmlns:a="http://schemas.openxmlformats.org/drawingml/2006/main">
                  <a:graphicData uri="http://schemas.microsoft.com/office/word/2010/wordprocessingGroup">
                    <wpg:wgp>
                      <wpg:cNvGrpSpPr/>
                      <wpg:grpSpPr>
                        <a:xfrm>
                          <a:off x="0" y="0"/>
                          <a:ext cx="5836920" cy="3876040"/>
                          <a:chOff x="0" y="0"/>
                          <a:chExt cx="6267450" cy="3950016"/>
                        </a:xfrm>
                      </wpg:grpSpPr>
                      <wps:wsp>
                        <wps:cNvPr id="1259" name="Rectangle 1259"/>
                        <wps:cNvSpPr/>
                        <wps:spPr>
                          <a:xfrm>
                            <a:off x="4445" y="0"/>
                            <a:ext cx="53596" cy="241550"/>
                          </a:xfrm>
                          <a:prstGeom prst="rect">
                            <a:avLst/>
                          </a:prstGeom>
                          <a:ln>
                            <a:noFill/>
                          </a:ln>
                        </wps:spPr>
                        <wps:txbx>
                          <w:txbxContent>
                            <w:p w14:paraId="40044B64" w14:textId="77777777" w:rsidR="00B520C2" w:rsidRDefault="00B520C2" w:rsidP="00AD6E03">
                              <w:r>
                                <w:rPr>
                                  <w:b/>
                                  <w:color w:val="00B0F0"/>
                                  <w:sz w:val="28"/>
                                </w:rPr>
                                <w:t xml:space="preserve"> </w:t>
                              </w:r>
                            </w:p>
                          </w:txbxContent>
                        </wps:txbx>
                        <wps:bodyPr horzOverflow="overflow" vert="horz" lIns="0" tIns="0" rIns="0" bIns="0" rtlCol="0">
                          <a:noAutofit/>
                        </wps:bodyPr>
                      </wps:wsp>
                      <wps:wsp>
                        <wps:cNvPr id="1260" name="Rectangle 1260"/>
                        <wps:cNvSpPr/>
                        <wps:spPr>
                          <a:xfrm>
                            <a:off x="44069" y="0"/>
                            <a:ext cx="53596" cy="241550"/>
                          </a:xfrm>
                          <a:prstGeom prst="rect">
                            <a:avLst/>
                          </a:prstGeom>
                          <a:ln>
                            <a:noFill/>
                          </a:ln>
                        </wps:spPr>
                        <wps:txbx>
                          <w:txbxContent>
                            <w:p w14:paraId="7FCD122B" w14:textId="77777777" w:rsidR="00B520C2" w:rsidRDefault="00B520C2" w:rsidP="00AD6E03">
                              <w:r>
                                <w:rPr>
                                  <w:b/>
                                  <w:color w:val="00B0F0"/>
                                  <w:sz w:val="28"/>
                                </w:rPr>
                                <w:t xml:space="preserve"> </w:t>
                              </w:r>
                            </w:p>
                          </w:txbxContent>
                        </wps:txbx>
                        <wps:bodyPr horzOverflow="overflow" vert="horz" lIns="0" tIns="0" rIns="0" bIns="0" rtlCol="0">
                          <a:noAutofit/>
                        </wps:bodyPr>
                      </wps:wsp>
                      <wps:wsp>
                        <wps:cNvPr id="1261" name="Rectangle 1261"/>
                        <wps:cNvSpPr/>
                        <wps:spPr>
                          <a:xfrm>
                            <a:off x="4445" y="208407"/>
                            <a:ext cx="42144" cy="189937"/>
                          </a:xfrm>
                          <a:prstGeom prst="rect">
                            <a:avLst/>
                          </a:prstGeom>
                          <a:ln>
                            <a:noFill/>
                          </a:ln>
                        </wps:spPr>
                        <wps:txbx>
                          <w:txbxContent>
                            <w:p w14:paraId="793EE976" w14:textId="77777777" w:rsidR="00B520C2" w:rsidRDefault="00B520C2" w:rsidP="00AD6E03">
                              <w:r>
                                <w:t xml:space="preserve"> </w:t>
                              </w:r>
                            </w:p>
                          </w:txbxContent>
                        </wps:txbx>
                        <wps:bodyPr horzOverflow="overflow" vert="horz" lIns="0" tIns="0" rIns="0" bIns="0" rtlCol="0">
                          <a:noAutofit/>
                        </wps:bodyPr>
                      </wps:wsp>
                      <wps:wsp>
                        <wps:cNvPr id="1262" name="Rectangle 1262"/>
                        <wps:cNvSpPr/>
                        <wps:spPr>
                          <a:xfrm>
                            <a:off x="4445" y="379095"/>
                            <a:ext cx="42144" cy="189937"/>
                          </a:xfrm>
                          <a:prstGeom prst="rect">
                            <a:avLst/>
                          </a:prstGeom>
                          <a:ln>
                            <a:noFill/>
                          </a:ln>
                        </wps:spPr>
                        <wps:txbx>
                          <w:txbxContent>
                            <w:p w14:paraId="7D8F5F28" w14:textId="77777777" w:rsidR="00B520C2" w:rsidRDefault="00B520C2" w:rsidP="00AD6E03">
                              <w:r>
                                <w:t xml:space="preserve"> </w:t>
                              </w:r>
                            </w:p>
                          </w:txbxContent>
                        </wps:txbx>
                        <wps:bodyPr horzOverflow="overflow" vert="horz" lIns="0" tIns="0" rIns="0" bIns="0" rtlCol="0">
                          <a:noAutofit/>
                        </wps:bodyPr>
                      </wps:wsp>
                      <wps:wsp>
                        <wps:cNvPr id="1263" name="Rectangle 1263"/>
                        <wps:cNvSpPr/>
                        <wps:spPr>
                          <a:xfrm>
                            <a:off x="4445" y="664083"/>
                            <a:ext cx="42144" cy="189937"/>
                          </a:xfrm>
                          <a:prstGeom prst="rect">
                            <a:avLst/>
                          </a:prstGeom>
                          <a:ln>
                            <a:noFill/>
                          </a:ln>
                        </wps:spPr>
                        <wps:txbx>
                          <w:txbxContent>
                            <w:p w14:paraId="00427526" w14:textId="77777777" w:rsidR="00B520C2" w:rsidRDefault="00B520C2" w:rsidP="00AD6E03">
                              <w:r>
                                <w:t xml:space="preserve"> </w:t>
                              </w:r>
                            </w:p>
                          </w:txbxContent>
                        </wps:txbx>
                        <wps:bodyPr horzOverflow="overflow" vert="horz" lIns="0" tIns="0" rIns="0" bIns="0" rtlCol="0">
                          <a:noAutofit/>
                        </wps:bodyPr>
                      </wps:wsp>
                      <wps:wsp>
                        <wps:cNvPr id="1264" name="Rectangle 1264"/>
                        <wps:cNvSpPr/>
                        <wps:spPr>
                          <a:xfrm>
                            <a:off x="4445" y="950595"/>
                            <a:ext cx="42144" cy="189937"/>
                          </a:xfrm>
                          <a:prstGeom prst="rect">
                            <a:avLst/>
                          </a:prstGeom>
                          <a:ln>
                            <a:noFill/>
                          </a:ln>
                        </wps:spPr>
                        <wps:txbx>
                          <w:txbxContent>
                            <w:p w14:paraId="1094F0C6" w14:textId="77777777" w:rsidR="00B520C2" w:rsidRDefault="00B520C2" w:rsidP="00AD6E03">
                              <w:r>
                                <w:t xml:space="preserve"> </w:t>
                              </w:r>
                            </w:p>
                          </w:txbxContent>
                        </wps:txbx>
                        <wps:bodyPr horzOverflow="overflow" vert="horz" lIns="0" tIns="0" rIns="0" bIns="0" rtlCol="0">
                          <a:noAutofit/>
                        </wps:bodyPr>
                      </wps:wsp>
                      <wps:wsp>
                        <wps:cNvPr id="1265" name="Rectangle 1265"/>
                        <wps:cNvSpPr/>
                        <wps:spPr>
                          <a:xfrm>
                            <a:off x="4445" y="1235964"/>
                            <a:ext cx="42144" cy="189937"/>
                          </a:xfrm>
                          <a:prstGeom prst="rect">
                            <a:avLst/>
                          </a:prstGeom>
                          <a:ln>
                            <a:noFill/>
                          </a:ln>
                        </wps:spPr>
                        <wps:txbx>
                          <w:txbxContent>
                            <w:p w14:paraId="3CE597B9" w14:textId="77777777" w:rsidR="00B520C2" w:rsidRDefault="00B520C2" w:rsidP="00AD6E03">
                              <w:r>
                                <w:t xml:space="preserve"> </w:t>
                              </w:r>
                            </w:p>
                          </w:txbxContent>
                        </wps:txbx>
                        <wps:bodyPr horzOverflow="overflow" vert="horz" lIns="0" tIns="0" rIns="0" bIns="0" rtlCol="0">
                          <a:noAutofit/>
                        </wps:bodyPr>
                      </wps:wsp>
                      <wps:wsp>
                        <wps:cNvPr id="1266" name="Rectangle 1266"/>
                        <wps:cNvSpPr/>
                        <wps:spPr>
                          <a:xfrm>
                            <a:off x="4445" y="1522476"/>
                            <a:ext cx="42144" cy="189937"/>
                          </a:xfrm>
                          <a:prstGeom prst="rect">
                            <a:avLst/>
                          </a:prstGeom>
                          <a:ln>
                            <a:noFill/>
                          </a:ln>
                        </wps:spPr>
                        <wps:txbx>
                          <w:txbxContent>
                            <w:p w14:paraId="4EFA7A77" w14:textId="77777777" w:rsidR="00B520C2" w:rsidRDefault="00B520C2" w:rsidP="00AD6E03">
                              <w:r>
                                <w:t xml:space="preserve"> </w:t>
                              </w:r>
                            </w:p>
                          </w:txbxContent>
                        </wps:txbx>
                        <wps:bodyPr horzOverflow="overflow" vert="horz" lIns="0" tIns="0" rIns="0" bIns="0" rtlCol="0">
                          <a:noAutofit/>
                        </wps:bodyPr>
                      </wps:wsp>
                      <wps:wsp>
                        <wps:cNvPr id="1267" name="Rectangle 1267"/>
                        <wps:cNvSpPr/>
                        <wps:spPr>
                          <a:xfrm>
                            <a:off x="4445" y="1807464"/>
                            <a:ext cx="42144" cy="189937"/>
                          </a:xfrm>
                          <a:prstGeom prst="rect">
                            <a:avLst/>
                          </a:prstGeom>
                          <a:ln>
                            <a:noFill/>
                          </a:ln>
                        </wps:spPr>
                        <wps:txbx>
                          <w:txbxContent>
                            <w:p w14:paraId="7A39069C" w14:textId="77777777" w:rsidR="00B520C2" w:rsidRDefault="00B520C2" w:rsidP="00AD6E03">
                              <w:r>
                                <w:t xml:space="preserve"> </w:t>
                              </w:r>
                            </w:p>
                          </w:txbxContent>
                        </wps:txbx>
                        <wps:bodyPr horzOverflow="overflow" vert="horz" lIns="0" tIns="0" rIns="0" bIns="0" rtlCol="0">
                          <a:noAutofit/>
                        </wps:bodyPr>
                      </wps:wsp>
                      <wps:wsp>
                        <wps:cNvPr id="1268" name="Rectangle 1268"/>
                        <wps:cNvSpPr/>
                        <wps:spPr>
                          <a:xfrm>
                            <a:off x="4445" y="2093976"/>
                            <a:ext cx="42144" cy="189937"/>
                          </a:xfrm>
                          <a:prstGeom prst="rect">
                            <a:avLst/>
                          </a:prstGeom>
                          <a:ln>
                            <a:noFill/>
                          </a:ln>
                        </wps:spPr>
                        <wps:txbx>
                          <w:txbxContent>
                            <w:p w14:paraId="78BF97A3" w14:textId="77777777" w:rsidR="00B520C2" w:rsidRDefault="00B520C2" w:rsidP="00AD6E03">
                              <w:r>
                                <w:t xml:space="preserve"> </w:t>
                              </w:r>
                            </w:p>
                          </w:txbxContent>
                        </wps:txbx>
                        <wps:bodyPr horzOverflow="overflow" vert="horz" lIns="0" tIns="0" rIns="0" bIns="0" rtlCol="0">
                          <a:noAutofit/>
                        </wps:bodyPr>
                      </wps:wsp>
                      <wps:wsp>
                        <wps:cNvPr id="1269" name="Rectangle 1269"/>
                        <wps:cNvSpPr/>
                        <wps:spPr>
                          <a:xfrm>
                            <a:off x="4445" y="2378965"/>
                            <a:ext cx="42144" cy="189937"/>
                          </a:xfrm>
                          <a:prstGeom prst="rect">
                            <a:avLst/>
                          </a:prstGeom>
                          <a:ln>
                            <a:noFill/>
                          </a:ln>
                        </wps:spPr>
                        <wps:txbx>
                          <w:txbxContent>
                            <w:p w14:paraId="692949EA" w14:textId="77777777" w:rsidR="00B520C2" w:rsidRDefault="00B520C2" w:rsidP="00AD6E03">
                              <w:r>
                                <w:t xml:space="preserve"> </w:t>
                              </w:r>
                            </w:p>
                          </w:txbxContent>
                        </wps:txbx>
                        <wps:bodyPr horzOverflow="overflow" vert="horz" lIns="0" tIns="0" rIns="0" bIns="0" rtlCol="0">
                          <a:noAutofit/>
                        </wps:bodyPr>
                      </wps:wsp>
                      <wps:wsp>
                        <wps:cNvPr id="1270" name="Rectangle 1270"/>
                        <wps:cNvSpPr/>
                        <wps:spPr>
                          <a:xfrm>
                            <a:off x="4445" y="2663952"/>
                            <a:ext cx="42144" cy="189937"/>
                          </a:xfrm>
                          <a:prstGeom prst="rect">
                            <a:avLst/>
                          </a:prstGeom>
                          <a:ln>
                            <a:noFill/>
                          </a:ln>
                        </wps:spPr>
                        <wps:txbx>
                          <w:txbxContent>
                            <w:p w14:paraId="70058007" w14:textId="77777777" w:rsidR="00B520C2" w:rsidRDefault="00B520C2" w:rsidP="00AD6E03">
                              <w:r>
                                <w:t xml:space="preserve"> </w:t>
                              </w:r>
                            </w:p>
                          </w:txbxContent>
                        </wps:txbx>
                        <wps:bodyPr horzOverflow="overflow" vert="horz" lIns="0" tIns="0" rIns="0" bIns="0" rtlCol="0">
                          <a:noAutofit/>
                        </wps:bodyPr>
                      </wps:wsp>
                      <wps:wsp>
                        <wps:cNvPr id="1271" name="Rectangle 1271"/>
                        <wps:cNvSpPr/>
                        <wps:spPr>
                          <a:xfrm>
                            <a:off x="4445" y="2950465"/>
                            <a:ext cx="42144" cy="189937"/>
                          </a:xfrm>
                          <a:prstGeom prst="rect">
                            <a:avLst/>
                          </a:prstGeom>
                          <a:ln>
                            <a:noFill/>
                          </a:ln>
                        </wps:spPr>
                        <wps:txbx>
                          <w:txbxContent>
                            <w:p w14:paraId="1E0D8D92" w14:textId="77777777" w:rsidR="00B520C2" w:rsidRDefault="00B520C2" w:rsidP="00AD6E03">
                              <w:r>
                                <w:t xml:space="preserve"> </w:t>
                              </w:r>
                            </w:p>
                          </w:txbxContent>
                        </wps:txbx>
                        <wps:bodyPr horzOverflow="overflow" vert="horz" lIns="0" tIns="0" rIns="0" bIns="0" rtlCol="0">
                          <a:noAutofit/>
                        </wps:bodyPr>
                      </wps:wsp>
                      <wps:wsp>
                        <wps:cNvPr id="1272" name="Rectangle 1272"/>
                        <wps:cNvSpPr/>
                        <wps:spPr>
                          <a:xfrm>
                            <a:off x="4445" y="3235452"/>
                            <a:ext cx="42144" cy="189937"/>
                          </a:xfrm>
                          <a:prstGeom prst="rect">
                            <a:avLst/>
                          </a:prstGeom>
                          <a:ln>
                            <a:noFill/>
                          </a:ln>
                        </wps:spPr>
                        <wps:txbx>
                          <w:txbxContent>
                            <w:p w14:paraId="08FCEBCA" w14:textId="77777777" w:rsidR="00B520C2" w:rsidRDefault="00B520C2" w:rsidP="00AD6E03">
                              <w:r>
                                <w:t xml:space="preserve"> </w:t>
                              </w:r>
                            </w:p>
                          </w:txbxContent>
                        </wps:txbx>
                        <wps:bodyPr horzOverflow="overflow" vert="horz" lIns="0" tIns="0" rIns="0" bIns="0" rtlCol="0">
                          <a:noAutofit/>
                        </wps:bodyPr>
                      </wps:wsp>
                      <wps:wsp>
                        <wps:cNvPr id="1274" name="Rectangle 1274"/>
                        <wps:cNvSpPr/>
                        <wps:spPr>
                          <a:xfrm>
                            <a:off x="4445" y="3807206"/>
                            <a:ext cx="42144" cy="189937"/>
                          </a:xfrm>
                          <a:prstGeom prst="rect">
                            <a:avLst/>
                          </a:prstGeom>
                          <a:ln>
                            <a:noFill/>
                          </a:ln>
                        </wps:spPr>
                        <wps:txbx>
                          <w:txbxContent>
                            <w:p w14:paraId="69EE5E60" w14:textId="77777777" w:rsidR="00B520C2" w:rsidRDefault="00B520C2" w:rsidP="00AD6E03">
                              <w:r>
                                <w:t xml:space="preserve"> </w:t>
                              </w:r>
                            </w:p>
                          </w:txbxContent>
                        </wps:txbx>
                        <wps:bodyPr horzOverflow="overflow" vert="horz" lIns="0" tIns="0" rIns="0" bIns="0" rtlCol="0">
                          <a:noAutofit/>
                        </wps:bodyPr>
                      </wps:wsp>
                      <pic:pic xmlns:pic="http://schemas.openxmlformats.org/drawingml/2006/picture">
                        <pic:nvPicPr>
                          <pic:cNvPr id="1288" name="Picture 1288"/>
                          <pic:cNvPicPr/>
                        </pic:nvPicPr>
                        <pic:blipFill>
                          <a:blip r:embed="rId56"/>
                          <a:stretch>
                            <a:fillRect/>
                          </a:stretch>
                        </pic:blipFill>
                        <pic:spPr>
                          <a:xfrm>
                            <a:off x="0" y="92075"/>
                            <a:ext cx="6267450" cy="3778251"/>
                          </a:xfrm>
                          <a:prstGeom prst="rect">
                            <a:avLst/>
                          </a:prstGeom>
                        </pic:spPr>
                      </pic:pic>
                      <wps:wsp>
                        <wps:cNvPr id="1289" name="Shape 1289"/>
                        <wps:cNvSpPr/>
                        <wps:spPr>
                          <a:xfrm>
                            <a:off x="0" y="92076"/>
                            <a:ext cx="6267450" cy="3778250"/>
                          </a:xfrm>
                          <a:custGeom>
                            <a:avLst/>
                            <a:gdLst/>
                            <a:ahLst/>
                            <a:cxnLst/>
                            <a:rect l="0" t="0" r="0" b="0"/>
                            <a:pathLst>
                              <a:path w="6267450" h="3778250">
                                <a:moveTo>
                                  <a:pt x="0" y="3778250"/>
                                </a:moveTo>
                                <a:lnTo>
                                  <a:pt x="6267450" y="3778250"/>
                                </a:lnTo>
                                <a:lnTo>
                                  <a:pt x="6267450" y="0"/>
                                </a:lnTo>
                                <a:lnTo>
                                  <a:pt x="0" y="0"/>
                                </a:lnTo>
                                <a:close/>
                              </a:path>
                            </a:pathLst>
                          </a:custGeom>
                          <a:ln w="12700" cap="flat">
                            <a:miter lim="127000"/>
                          </a:ln>
                        </wps:spPr>
                        <wps:style>
                          <a:lnRef idx="1">
                            <a:srgbClr val="00B0F0"/>
                          </a:lnRef>
                          <a:fillRef idx="0">
                            <a:srgbClr val="000000">
                              <a:alpha val="0"/>
                            </a:srgbClr>
                          </a:fillRef>
                          <a:effectRef idx="0">
                            <a:scrgbClr r="0" g="0" b="0"/>
                          </a:effectRef>
                          <a:fontRef idx="none"/>
                        </wps:style>
                        <wps:bodyPr/>
                      </wps:wsp>
                    </wpg:wgp>
                  </a:graphicData>
                </a:graphic>
              </wp:inline>
            </w:drawing>
          </mc:Choice>
          <mc:Fallback>
            <w:pict>
              <v:group w14:anchorId="4BE6F118" id="Group 29646" o:spid="_x0000_s1244" style="width:459.6pt;height:305.2pt;mso-position-horizontal-relative:char;mso-position-vertical-relative:line" coordsize="62674,395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">
                <v:rect id="Rectangle 1259" o:spid="_x0000_s1245" style="position:absolute;left:44;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" filled="f" stroked="f">
                  <v:textbox inset="0,0,0,0">
                    <w:txbxContent>
                      <w:p w14:paraId="40044B64" w14:textId="77777777" w:rsidR="00B520C2" w:rsidRDefault="00B520C2" w:rsidP="00AD6E03">
                        <w:r>
                          <w:rPr>
                            <w:b/>
                            <w:color w:val="00B0F0"/>
                            <w:sz w:val="28"/>
                          </w:rPr>
                          <w:t xml:space="preserve"> </w:t>
                        </w:r>
                      </w:p>
                    </w:txbxContent>
                  </v:textbox>
                </v:rect>
                <v:rect id="Rectangle 1260" o:spid="_x0000_s1246" style="position:absolute;left:440;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" filled="f" stroked="f">
                  <v:textbox inset="0,0,0,0">
                    <w:txbxContent>
                      <w:p w14:paraId="7FCD122B" w14:textId="77777777" w:rsidR="00B520C2" w:rsidRDefault="00B520C2" w:rsidP="00AD6E03">
                        <w:r>
                          <w:rPr>
                            <w:b/>
                            <w:color w:val="00B0F0"/>
                            <w:sz w:val="28"/>
                          </w:rPr>
                          <w:t xml:space="preserve"> </w:t>
                        </w:r>
                      </w:p>
                    </w:txbxContent>
                  </v:textbox>
                </v:rect>
                <v:rect id="Rectangle 1261" o:spid="_x0000_s1247" style="position:absolute;left:44;top:208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" filled="f" stroked="f">
                  <v:textbox inset="0,0,0,0">
                    <w:txbxContent>
                      <w:p w14:paraId="793EE976" w14:textId="77777777" w:rsidR="00B520C2" w:rsidRDefault="00B520C2" w:rsidP="00AD6E03">
                        <w:r>
                          <w:t xml:space="preserve"> </w:t>
                        </w:r>
                      </w:p>
                    </w:txbxContent>
                  </v:textbox>
                </v:rect>
                <v:rect id="Rectangle 1262" o:spid="_x0000_s1248" style="position:absolute;left:44;top:379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" filled="f" stroked="f">
                  <v:textbox inset="0,0,0,0">
                    <w:txbxContent>
                      <w:p w14:paraId="7D8F5F28" w14:textId="77777777" w:rsidR="00B520C2" w:rsidRDefault="00B520C2" w:rsidP="00AD6E03">
                        <w:r>
                          <w:t xml:space="preserve"> </w:t>
                        </w:r>
                      </w:p>
                    </w:txbxContent>
                  </v:textbox>
                </v:rect>
                <v:rect id="Rectangle 1263" o:spid="_x0000_s1249" style="position:absolute;left:44;top:664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" filled="f" stroked="f">
                  <v:textbox inset="0,0,0,0">
                    <w:txbxContent>
                      <w:p w14:paraId="00427526" w14:textId="77777777" w:rsidR="00B520C2" w:rsidRDefault="00B520C2" w:rsidP="00AD6E03">
                        <w:r>
                          <w:t xml:space="preserve"> </w:t>
                        </w:r>
                      </w:p>
                    </w:txbxContent>
                  </v:textbox>
                </v:rect>
                <v:rect id="Rectangle 1264" o:spid="_x0000_s1250" style="position:absolute;left:44;top:950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" filled="f" stroked="f">
                  <v:textbox inset="0,0,0,0">
                    <w:txbxContent>
                      <w:p w14:paraId="1094F0C6" w14:textId="77777777" w:rsidR="00B520C2" w:rsidRDefault="00B520C2" w:rsidP="00AD6E03">
                        <w:r>
                          <w:t xml:space="preserve"> </w:t>
                        </w:r>
                      </w:p>
                    </w:txbxContent>
                  </v:textbox>
                </v:rect>
                <v:rect id="Rectangle 1265" o:spid="_x0000_s1251" style="position:absolute;left:44;top:1235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" filled="f" stroked="f">
                  <v:textbox inset="0,0,0,0">
                    <w:txbxContent>
                      <w:p w14:paraId="3CE597B9" w14:textId="77777777" w:rsidR="00B520C2" w:rsidRDefault="00B520C2" w:rsidP="00AD6E03">
                        <w:r>
                          <w:t xml:space="preserve"> </w:t>
                        </w:r>
                      </w:p>
                    </w:txbxContent>
                  </v:textbox>
                </v:rect>
                <v:rect id="Rectangle 1266" o:spid="_x0000_s1252" style="position:absolute;left:44;top:1522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" filled="f" stroked="f">
                  <v:textbox inset="0,0,0,0">
                    <w:txbxContent>
                      <w:p w14:paraId="4EFA7A77" w14:textId="77777777" w:rsidR="00B520C2" w:rsidRDefault="00B520C2" w:rsidP="00AD6E03">
                        <w:r>
                          <w:t xml:space="preserve"> </w:t>
                        </w:r>
                      </w:p>
                    </w:txbxContent>
                  </v:textbox>
                </v:rect>
                <v:rect id="Rectangle 1267" o:spid="_x0000_s1253" style="position:absolute;left:44;top:1807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" filled="f" stroked="f">
                  <v:textbox inset="0,0,0,0">
                    <w:txbxContent>
                      <w:p w14:paraId="7A39069C" w14:textId="77777777" w:rsidR="00B520C2" w:rsidRDefault="00B520C2" w:rsidP="00AD6E03">
                        <w:r>
                          <w:t xml:space="preserve"> </w:t>
                        </w:r>
                      </w:p>
                    </w:txbxContent>
                  </v:textbox>
                </v:rect>
                <v:rect id="Rectangle 1268" o:spid="_x0000_s1254" style="position:absolute;left:44;top:2093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" filled="f" stroked="f">
                  <v:textbox inset="0,0,0,0">
                    <w:txbxContent>
                      <w:p w14:paraId="78BF97A3" w14:textId="77777777" w:rsidR="00B520C2" w:rsidRDefault="00B520C2" w:rsidP="00AD6E03">
                        <w:r>
                          <w:t xml:space="preserve"> </w:t>
                        </w:r>
                      </w:p>
                    </w:txbxContent>
                  </v:textbox>
                </v:rect>
                <v:rect id="Rectangle 1269" o:spid="_x0000_s1255" style="position:absolute;left:44;top:2378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" filled="f" stroked="f">
                  <v:textbox inset="0,0,0,0">
                    <w:txbxContent>
                      <w:p w14:paraId="692949EA" w14:textId="77777777" w:rsidR="00B520C2" w:rsidRDefault="00B520C2" w:rsidP="00AD6E03">
                        <w:r>
                          <w:t xml:space="preserve"> </w:t>
                        </w:r>
                      </w:p>
                    </w:txbxContent>
                  </v:textbox>
                </v:rect>
                <v:rect id="Rectangle 1270" o:spid="_x0000_s1256" style="position:absolute;left:44;top:2663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" filled="f" stroked="f">
                  <v:textbox inset="0,0,0,0">
                    <w:txbxContent>
                      <w:p w14:paraId="70058007" w14:textId="77777777" w:rsidR="00B520C2" w:rsidRDefault="00B520C2" w:rsidP="00AD6E03">
                        <w:r>
                          <w:t xml:space="preserve"> </w:t>
                        </w:r>
                      </w:p>
                    </w:txbxContent>
                  </v:textbox>
                </v:rect>
                <v:rect id="Rectangle 1271" o:spid="_x0000_s1257" style="position:absolute;left:44;top:2950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" filled="f" stroked="f">
                  <v:textbox inset="0,0,0,0">
                    <w:txbxContent>
                      <w:p w14:paraId="1E0D8D92" w14:textId="77777777" w:rsidR="00B520C2" w:rsidRDefault="00B520C2" w:rsidP="00AD6E03">
                        <w:r>
                          <w:t xml:space="preserve"> </w:t>
                        </w:r>
                      </w:p>
                    </w:txbxContent>
                  </v:textbox>
                </v:rect>
                <v:rect id="Rectangle 1272" o:spid="_x0000_s1258" style="position:absolute;left:44;top:3235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" filled="f" stroked="f">
                  <v:textbox inset="0,0,0,0">
                    <w:txbxContent>
                      <w:p w14:paraId="08FCEBCA" w14:textId="77777777" w:rsidR="00B520C2" w:rsidRDefault="00B520C2" w:rsidP="00AD6E03">
                        <w:r>
                          <w:t xml:space="preserve"> </w:t>
                        </w:r>
                      </w:p>
                    </w:txbxContent>
                  </v:textbox>
                </v:rect>
                <v:rect id="Rectangle 1274" o:spid="_x0000_s1259" style="position:absolute;left:44;top:3807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" filled="f" stroked="f">
                  <v:textbox inset="0,0,0,0">
                    <w:txbxContent>
                      <w:p w14:paraId="69EE5E60" w14:textId="77777777" w:rsidR="00B520C2" w:rsidRDefault="00B520C2" w:rsidP="00AD6E03">
                        <w:r>
                          <w:t xml:space="preserve"> </w:t>
                        </w:r>
                      </w:p>
                    </w:txbxContent>
                  </v:textbox>
                </v:rect>
                <v:shape id="Picture 1288" o:spid="_x0000_s1260" type="#_x0000_t75" style="position:absolute;top:920;width:62674;height:37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">
                  <v:imagedata r:id="rId57" o:title=""/>
                </v:shape>
                <v:shape id="Shape 1289" o:spid="_x0000_s1261" style="position:absolute;top:920;width:62674;height:37783;visibility:visible;mso-wrap-style:square;v-text-anchor:top" coordsize="6267450,3778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" path="m,3778250r6267450,l6267450,,,,,3778250xe" filled="f" strokecolor="#00aff0" strokeweight="1pt">
                  <v:stroke miterlimit="83231f" joinstyle="miter"/>
                  <v:path arrowok="t" textboxrect="0,0,6267450,3778250"/>
                </v:shape>
                <w10:anchorlock/>
              </v:group>
            </w:pict>
          </mc:Fallback>
        </mc:AlternateContent>
      </w:r>
    </w:p>
    <w:p w14:paraId="0A52BC8C" w14:textId="23180833" w:rsidR="00AD6E03" w:rsidRDefault="00AD6E03" w:rsidP="00AD6E03"/>
    <w:p w14:paraId="6BFF4EFD" w14:textId="0BA8BD2A" w:rsidR="00AD6E03" w:rsidRDefault="00AD6E03" w:rsidP="00AD6E03">
      <w:r>
        <w:rPr>
          <w:noProof/>
        </w:rPr>
        <mc:AlternateContent>
          <mc:Choice Requires="wpg">
            <w:drawing>
              <wp:inline distT="0" distB="0" distL="0" distR="0" wp14:anchorId="636DA389" wp14:editId="5D773956">
                <wp:extent cx="5836920" cy="3366135"/>
                <wp:effectExtent l="0" t="0" r="11430" b="24765"/>
                <wp:docPr id="29647" name="Group 29647"/>
                <wp:cNvGraphicFramePr/>
                <a:graphic xmlns:a="http://schemas.openxmlformats.org/drawingml/2006/main">
                  <a:graphicData uri="http://schemas.microsoft.com/office/word/2010/wordprocessingGroup">
                    <wpg:wgp>
                      <wpg:cNvGrpSpPr/>
                      <wpg:grpSpPr>
                        <a:xfrm>
                          <a:off x="0" y="0"/>
                          <a:ext cx="5836920" cy="3366135"/>
                          <a:chOff x="0" y="0"/>
                          <a:chExt cx="6267451" cy="3639185"/>
                        </a:xfrm>
                      </wpg:grpSpPr>
                      <wps:wsp>
                        <wps:cNvPr id="1275" name="Rectangle 1275"/>
                        <wps:cNvSpPr/>
                        <wps:spPr>
                          <a:xfrm>
                            <a:off x="0" y="23152"/>
                            <a:ext cx="42144" cy="189937"/>
                          </a:xfrm>
                          <a:prstGeom prst="rect">
                            <a:avLst/>
                          </a:prstGeom>
                          <a:ln>
                            <a:noFill/>
                          </a:ln>
                        </wps:spPr>
                        <wps:txbx>
                          <w:txbxContent>
                            <w:p w14:paraId="47F72470" w14:textId="77777777" w:rsidR="00B520C2" w:rsidRDefault="00B520C2" w:rsidP="00AD6E03">
                              <w:r>
                                <w:t xml:space="preserve"> </w:t>
                              </w:r>
                            </w:p>
                          </w:txbxContent>
                        </wps:txbx>
                        <wps:bodyPr horzOverflow="overflow" vert="horz" lIns="0" tIns="0" rIns="0" bIns="0" rtlCol="0">
                          <a:noAutofit/>
                        </wps:bodyPr>
                      </wps:wsp>
                      <wps:wsp>
                        <wps:cNvPr id="1276" name="Rectangle 1276"/>
                        <wps:cNvSpPr/>
                        <wps:spPr>
                          <a:xfrm>
                            <a:off x="0" y="309664"/>
                            <a:ext cx="42144" cy="189937"/>
                          </a:xfrm>
                          <a:prstGeom prst="rect">
                            <a:avLst/>
                          </a:prstGeom>
                          <a:ln>
                            <a:noFill/>
                          </a:ln>
                        </wps:spPr>
                        <wps:txbx>
                          <w:txbxContent>
                            <w:p w14:paraId="6F3DC62F" w14:textId="77777777" w:rsidR="00B520C2" w:rsidRDefault="00B520C2" w:rsidP="00AD6E03">
                              <w:r>
                                <w:t xml:space="preserve"> </w:t>
                              </w:r>
                            </w:p>
                          </w:txbxContent>
                        </wps:txbx>
                        <wps:bodyPr horzOverflow="overflow" vert="horz" lIns="0" tIns="0" rIns="0" bIns="0" rtlCol="0">
                          <a:noAutofit/>
                        </wps:bodyPr>
                      </wps:wsp>
                      <wps:wsp>
                        <wps:cNvPr id="1277" name="Rectangle 1277"/>
                        <wps:cNvSpPr/>
                        <wps:spPr>
                          <a:xfrm>
                            <a:off x="0" y="594652"/>
                            <a:ext cx="42144" cy="189936"/>
                          </a:xfrm>
                          <a:prstGeom prst="rect">
                            <a:avLst/>
                          </a:prstGeom>
                          <a:ln>
                            <a:noFill/>
                          </a:ln>
                        </wps:spPr>
                        <wps:txbx>
                          <w:txbxContent>
                            <w:p w14:paraId="2FE8EFB0" w14:textId="77777777" w:rsidR="00B520C2" w:rsidRDefault="00B520C2" w:rsidP="00AD6E03">
                              <w:r>
                                <w:t xml:space="preserve"> </w:t>
                              </w:r>
                            </w:p>
                          </w:txbxContent>
                        </wps:txbx>
                        <wps:bodyPr horzOverflow="overflow" vert="horz" lIns="0" tIns="0" rIns="0" bIns="0" rtlCol="0">
                          <a:noAutofit/>
                        </wps:bodyPr>
                      </wps:wsp>
                      <wps:wsp>
                        <wps:cNvPr id="1278" name="Rectangle 1278"/>
                        <wps:cNvSpPr/>
                        <wps:spPr>
                          <a:xfrm>
                            <a:off x="0" y="881164"/>
                            <a:ext cx="42144" cy="189937"/>
                          </a:xfrm>
                          <a:prstGeom prst="rect">
                            <a:avLst/>
                          </a:prstGeom>
                          <a:ln>
                            <a:noFill/>
                          </a:ln>
                        </wps:spPr>
                        <wps:txbx>
                          <w:txbxContent>
                            <w:p w14:paraId="163FFB19" w14:textId="77777777" w:rsidR="00B520C2" w:rsidRDefault="00B520C2" w:rsidP="00AD6E03">
                              <w:r>
                                <w:t xml:space="preserve"> </w:t>
                              </w:r>
                            </w:p>
                          </w:txbxContent>
                        </wps:txbx>
                        <wps:bodyPr horzOverflow="overflow" vert="horz" lIns="0" tIns="0" rIns="0" bIns="0" rtlCol="0">
                          <a:noAutofit/>
                        </wps:bodyPr>
                      </wps:wsp>
                      <wps:wsp>
                        <wps:cNvPr id="1279" name="Rectangle 1279"/>
                        <wps:cNvSpPr/>
                        <wps:spPr>
                          <a:xfrm>
                            <a:off x="0" y="1166152"/>
                            <a:ext cx="42144" cy="189936"/>
                          </a:xfrm>
                          <a:prstGeom prst="rect">
                            <a:avLst/>
                          </a:prstGeom>
                          <a:ln>
                            <a:noFill/>
                          </a:ln>
                        </wps:spPr>
                        <wps:txbx>
                          <w:txbxContent>
                            <w:p w14:paraId="2F909E7D" w14:textId="77777777" w:rsidR="00B520C2" w:rsidRDefault="00B520C2" w:rsidP="00AD6E03">
                              <w:r>
                                <w:t xml:space="preserve"> </w:t>
                              </w:r>
                            </w:p>
                          </w:txbxContent>
                        </wps:txbx>
                        <wps:bodyPr horzOverflow="overflow" vert="horz" lIns="0" tIns="0" rIns="0" bIns="0" rtlCol="0">
                          <a:noAutofit/>
                        </wps:bodyPr>
                      </wps:wsp>
                      <wps:wsp>
                        <wps:cNvPr id="1280" name="Rectangle 1280"/>
                        <wps:cNvSpPr/>
                        <wps:spPr>
                          <a:xfrm>
                            <a:off x="0" y="1452664"/>
                            <a:ext cx="42144" cy="189937"/>
                          </a:xfrm>
                          <a:prstGeom prst="rect">
                            <a:avLst/>
                          </a:prstGeom>
                          <a:ln>
                            <a:noFill/>
                          </a:ln>
                        </wps:spPr>
                        <wps:txbx>
                          <w:txbxContent>
                            <w:p w14:paraId="5A1CE1EC" w14:textId="77777777" w:rsidR="00B520C2" w:rsidRDefault="00B520C2" w:rsidP="00AD6E03">
                              <w:r>
                                <w:t xml:space="preserve"> </w:t>
                              </w:r>
                            </w:p>
                          </w:txbxContent>
                        </wps:txbx>
                        <wps:bodyPr horzOverflow="overflow" vert="horz" lIns="0" tIns="0" rIns="0" bIns="0" rtlCol="0">
                          <a:noAutofit/>
                        </wps:bodyPr>
                      </wps:wsp>
                      <wps:wsp>
                        <wps:cNvPr id="1281" name="Rectangle 1281"/>
                        <wps:cNvSpPr/>
                        <wps:spPr>
                          <a:xfrm>
                            <a:off x="0" y="1738033"/>
                            <a:ext cx="42144" cy="189937"/>
                          </a:xfrm>
                          <a:prstGeom prst="rect">
                            <a:avLst/>
                          </a:prstGeom>
                          <a:ln>
                            <a:noFill/>
                          </a:ln>
                        </wps:spPr>
                        <wps:txbx>
                          <w:txbxContent>
                            <w:p w14:paraId="211403A3" w14:textId="77777777" w:rsidR="00B520C2" w:rsidRDefault="00B520C2" w:rsidP="00AD6E03">
                              <w:r>
                                <w:t xml:space="preserve"> </w:t>
                              </w:r>
                            </w:p>
                          </w:txbxContent>
                        </wps:txbx>
                        <wps:bodyPr horzOverflow="overflow" vert="horz" lIns="0" tIns="0" rIns="0" bIns="0" rtlCol="0">
                          <a:noAutofit/>
                        </wps:bodyPr>
                      </wps:wsp>
                      <wps:wsp>
                        <wps:cNvPr id="1282" name="Rectangle 1282"/>
                        <wps:cNvSpPr/>
                        <wps:spPr>
                          <a:xfrm>
                            <a:off x="0" y="2023021"/>
                            <a:ext cx="42144" cy="189937"/>
                          </a:xfrm>
                          <a:prstGeom prst="rect">
                            <a:avLst/>
                          </a:prstGeom>
                          <a:ln>
                            <a:noFill/>
                          </a:ln>
                        </wps:spPr>
                        <wps:txbx>
                          <w:txbxContent>
                            <w:p w14:paraId="17DC4315" w14:textId="77777777" w:rsidR="00B520C2" w:rsidRDefault="00B520C2" w:rsidP="00AD6E03">
                              <w:r>
                                <w:t xml:space="preserve"> </w:t>
                              </w:r>
                            </w:p>
                          </w:txbxContent>
                        </wps:txbx>
                        <wps:bodyPr horzOverflow="overflow" vert="horz" lIns="0" tIns="0" rIns="0" bIns="0" rtlCol="0">
                          <a:noAutofit/>
                        </wps:bodyPr>
                      </wps:wsp>
                      <wps:wsp>
                        <wps:cNvPr id="1283" name="Rectangle 1283"/>
                        <wps:cNvSpPr/>
                        <wps:spPr>
                          <a:xfrm>
                            <a:off x="0" y="2309533"/>
                            <a:ext cx="42144" cy="189937"/>
                          </a:xfrm>
                          <a:prstGeom prst="rect">
                            <a:avLst/>
                          </a:prstGeom>
                          <a:ln>
                            <a:noFill/>
                          </a:ln>
                        </wps:spPr>
                        <wps:txbx>
                          <w:txbxContent>
                            <w:p w14:paraId="78063F50" w14:textId="77777777" w:rsidR="00B520C2" w:rsidRDefault="00B520C2" w:rsidP="00AD6E03">
                              <w:r>
                                <w:t xml:space="preserve"> </w:t>
                              </w:r>
                            </w:p>
                          </w:txbxContent>
                        </wps:txbx>
                        <wps:bodyPr horzOverflow="overflow" vert="horz" lIns="0" tIns="0" rIns="0" bIns="0" rtlCol="0">
                          <a:noAutofit/>
                        </wps:bodyPr>
                      </wps:wsp>
                      <wps:wsp>
                        <wps:cNvPr id="1284" name="Rectangle 1284"/>
                        <wps:cNvSpPr/>
                        <wps:spPr>
                          <a:xfrm>
                            <a:off x="0" y="2594521"/>
                            <a:ext cx="42144" cy="189937"/>
                          </a:xfrm>
                          <a:prstGeom prst="rect">
                            <a:avLst/>
                          </a:prstGeom>
                          <a:ln>
                            <a:noFill/>
                          </a:ln>
                        </wps:spPr>
                        <wps:txbx>
                          <w:txbxContent>
                            <w:p w14:paraId="22B7D33B" w14:textId="77777777" w:rsidR="00B520C2" w:rsidRDefault="00B520C2" w:rsidP="00AD6E03">
                              <w:r>
                                <w:t xml:space="preserve"> </w:t>
                              </w:r>
                            </w:p>
                          </w:txbxContent>
                        </wps:txbx>
                        <wps:bodyPr horzOverflow="overflow" vert="horz" lIns="0" tIns="0" rIns="0" bIns="0" rtlCol="0">
                          <a:noAutofit/>
                        </wps:bodyPr>
                      </wps:wsp>
                      <wps:wsp>
                        <wps:cNvPr id="1285" name="Rectangle 1285"/>
                        <wps:cNvSpPr/>
                        <wps:spPr>
                          <a:xfrm>
                            <a:off x="3141853" y="2884081"/>
                            <a:ext cx="45808" cy="206453"/>
                          </a:xfrm>
                          <a:prstGeom prst="rect">
                            <a:avLst/>
                          </a:prstGeom>
                          <a:ln>
                            <a:noFill/>
                          </a:ln>
                        </wps:spPr>
                        <wps:txbx>
                          <w:txbxContent>
                            <w:p w14:paraId="012F38F5" w14:textId="77777777" w:rsidR="00B520C2" w:rsidRDefault="00B520C2" w:rsidP="00AD6E03">
                              <w:r>
                                <w:rPr>
                                  <w:sz w:val="24"/>
                                </w:rPr>
                                <w:t xml:space="preserve"> </w:t>
                              </w:r>
                            </w:p>
                          </w:txbxContent>
                        </wps:txbx>
                        <wps:bodyPr horzOverflow="overflow" vert="horz" lIns="0" tIns="0" rIns="0" bIns="0" rtlCol="0">
                          <a:noAutofit/>
                        </wps:bodyPr>
                      </wps:wsp>
                      <pic:pic xmlns:pic="http://schemas.openxmlformats.org/drawingml/2006/picture">
                        <pic:nvPicPr>
                          <pic:cNvPr id="1291" name="Picture 1291"/>
                          <pic:cNvPicPr/>
                        </pic:nvPicPr>
                        <pic:blipFill>
                          <a:blip r:embed="rId58"/>
                          <a:stretch>
                            <a:fillRect/>
                          </a:stretch>
                        </pic:blipFill>
                        <pic:spPr>
                          <a:xfrm>
                            <a:off x="0" y="0"/>
                            <a:ext cx="6267451" cy="3639185"/>
                          </a:xfrm>
                          <a:prstGeom prst="rect">
                            <a:avLst/>
                          </a:prstGeom>
                        </pic:spPr>
                      </pic:pic>
                      <wps:wsp>
                        <wps:cNvPr id="1292" name="Shape 1292"/>
                        <wps:cNvSpPr/>
                        <wps:spPr>
                          <a:xfrm>
                            <a:off x="0" y="0"/>
                            <a:ext cx="6267451" cy="3639185"/>
                          </a:xfrm>
                          <a:custGeom>
                            <a:avLst/>
                            <a:gdLst/>
                            <a:ahLst/>
                            <a:cxnLst/>
                            <a:rect l="0" t="0" r="0" b="0"/>
                            <a:pathLst>
                              <a:path w="6267451" h="3639185">
                                <a:moveTo>
                                  <a:pt x="0" y="3639185"/>
                                </a:moveTo>
                                <a:lnTo>
                                  <a:pt x="6267451" y="3639185"/>
                                </a:lnTo>
                                <a:lnTo>
                                  <a:pt x="6267451" y="0"/>
                                </a:lnTo>
                                <a:lnTo>
                                  <a:pt x="0" y="0"/>
                                </a:lnTo>
                                <a:close/>
                              </a:path>
                            </a:pathLst>
                          </a:custGeom>
                          <a:ln w="12700" cap="flat">
                            <a:miter lim="127000"/>
                          </a:ln>
                        </wps:spPr>
                        <wps:style>
                          <a:lnRef idx="1">
                            <a:srgbClr val="00B0F0"/>
                          </a:lnRef>
                          <a:fillRef idx="0">
                            <a:srgbClr val="000000">
                              <a:alpha val="0"/>
                            </a:srgbClr>
                          </a:fillRef>
                          <a:effectRef idx="0">
                            <a:scrgbClr r="0" g="0" b="0"/>
                          </a:effectRef>
                          <a:fontRef idx="none"/>
                        </wps:style>
                        <wps:bodyPr/>
                      </wps:wsp>
                    </wpg:wgp>
                  </a:graphicData>
                </a:graphic>
              </wp:inline>
            </w:drawing>
          </mc:Choice>
          <mc:Fallback>
            <w:pict>
              <v:group w14:anchorId="636DA389" id="Group 29647" o:spid="_x0000_s1262" style="width:459.6pt;height:265.05pt;mso-position-horizontal-relative:char;mso-position-vertical-relative:line" coordsize="62674,3639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">
                <v:rect id="Rectangle 1275" o:spid="_x0000_s1263" style="position:absolute;top:23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" filled="f" stroked="f">
                  <v:textbox inset="0,0,0,0">
                    <w:txbxContent>
                      <w:p w14:paraId="47F72470" w14:textId="77777777" w:rsidR="00B520C2" w:rsidRDefault="00B520C2" w:rsidP="00AD6E03">
                        <w:r>
                          <w:t xml:space="preserve"> </w:t>
                        </w:r>
                      </w:p>
                    </w:txbxContent>
                  </v:textbox>
                </v:rect>
                <v:rect id="Rectangle 1276" o:spid="_x0000_s1264" style="position:absolute;top:309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" filled="f" stroked="f">
                  <v:textbox inset="0,0,0,0">
                    <w:txbxContent>
                      <w:p w14:paraId="6F3DC62F" w14:textId="77777777" w:rsidR="00B520C2" w:rsidRDefault="00B520C2" w:rsidP="00AD6E03">
                        <w:r>
                          <w:t xml:space="preserve"> </w:t>
                        </w:r>
                      </w:p>
                    </w:txbxContent>
                  </v:textbox>
                </v:rect>
                <v:rect id="Rectangle 1277" o:spid="_x0000_s1265" style="position:absolute;top:594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" filled="f" stroked="f">
                  <v:textbox inset="0,0,0,0">
                    <w:txbxContent>
                      <w:p w14:paraId="2FE8EFB0" w14:textId="77777777" w:rsidR="00B520C2" w:rsidRDefault="00B520C2" w:rsidP="00AD6E03">
                        <w:r>
                          <w:t xml:space="preserve"> </w:t>
                        </w:r>
                      </w:p>
                    </w:txbxContent>
                  </v:textbox>
                </v:rect>
                <v:rect id="Rectangle 1278" o:spid="_x0000_s1266" style="position:absolute;top:881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" filled="f" stroked="f">
                  <v:textbox inset="0,0,0,0">
                    <w:txbxContent>
                      <w:p w14:paraId="163FFB19" w14:textId="77777777" w:rsidR="00B520C2" w:rsidRDefault="00B520C2" w:rsidP="00AD6E03">
                        <w:r>
                          <w:t xml:space="preserve"> </w:t>
                        </w:r>
                      </w:p>
                    </w:txbxContent>
                  </v:textbox>
                </v:rect>
                <v:rect id="Rectangle 1279" o:spid="_x0000_s1267" style="position:absolute;top:1166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" filled="f" stroked="f">
                  <v:textbox inset="0,0,0,0">
                    <w:txbxContent>
                      <w:p w14:paraId="2F909E7D" w14:textId="77777777" w:rsidR="00B520C2" w:rsidRDefault="00B520C2" w:rsidP="00AD6E03">
                        <w:r>
                          <w:t xml:space="preserve"> </w:t>
                        </w:r>
                      </w:p>
                    </w:txbxContent>
                  </v:textbox>
                </v:rect>
                <v:rect id="Rectangle 1280" o:spid="_x0000_s1268" style="position:absolute;top:1452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" filled="f" stroked="f">
                  <v:textbox inset="0,0,0,0">
                    <w:txbxContent>
                      <w:p w14:paraId="5A1CE1EC" w14:textId="77777777" w:rsidR="00B520C2" w:rsidRDefault="00B520C2" w:rsidP="00AD6E03">
                        <w:r>
                          <w:t xml:space="preserve"> </w:t>
                        </w:r>
                      </w:p>
                    </w:txbxContent>
                  </v:textbox>
                </v:rect>
                <v:rect id="Rectangle 1281" o:spid="_x0000_s1269" style="position:absolute;top:1738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" filled="f" stroked="f">
                  <v:textbox inset="0,0,0,0">
                    <w:txbxContent>
                      <w:p w14:paraId="211403A3" w14:textId="77777777" w:rsidR="00B520C2" w:rsidRDefault="00B520C2" w:rsidP="00AD6E03">
                        <w:r>
                          <w:t xml:space="preserve"> </w:t>
                        </w:r>
                      </w:p>
                    </w:txbxContent>
                  </v:textbox>
                </v:rect>
                <v:rect id="Rectangle 1282" o:spid="_x0000_s1270" style="position:absolute;top:2023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" filled="f" stroked="f">
                  <v:textbox inset="0,0,0,0">
                    <w:txbxContent>
                      <w:p w14:paraId="17DC4315" w14:textId="77777777" w:rsidR="00B520C2" w:rsidRDefault="00B520C2" w:rsidP="00AD6E03">
                        <w:r>
                          <w:t xml:space="preserve"> </w:t>
                        </w:r>
                      </w:p>
                    </w:txbxContent>
                  </v:textbox>
                </v:rect>
                <v:rect id="Rectangle 1283" o:spid="_x0000_s1271" style="position:absolute;top:2309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" filled="f" stroked="f">
                  <v:textbox inset="0,0,0,0">
                    <w:txbxContent>
                      <w:p w14:paraId="78063F50" w14:textId="77777777" w:rsidR="00B520C2" w:rsidRDefault="00B520C2" w:rsidP="00AD6E03">
                        <w:r>
                          <w:t xml:space="preserve"> </w:t>
                        </w:r>
                      </w:p>
                    </w:txbxContent>
                  </v:textbox>
                </v:rect>
                <v:rect id="Rectangle 1284" o:spid="_x0000_s1272" style="position:absolute;top:2594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" filled="f" stroked="f">
                  <v:textbox inset="0,0,0,0">
                    <w:txbxContent>
                      <w:p w14:paraId="22B7D33B" w14:textId="77777777" w:rsidR="00B520C2" w:rsidRDefault="00B520C2" w:rsidP="00AD6E03">
                        <w:r>
                          <w:t xml:space="preserve"> </w:t>
                        </w:r>
                      </w:p>
                    </w:txbxContent>
                  </v:textbox>
                </v:rect>
                <v:rect id="Rectangle 1285" o:spid="_x0000_s1273" style="position:absolute;left:31418;top:28840;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" filled="f" stroked="f">
                  <v:textbox inset="0,0,0,0">
                    <w:txbxContent>
                      <w:p w14:paraId="012F38F5" w14:textId="77777777" w:rsidR="00B520C2" w:rsidRDefault="00B520C2" w:rsidP="00AD6E03">
                        <w:r>
                          <w:rPr>
                            <w:sz w:val="24"/>
                          </w:rPr>
                          <w:t xml:space="preserve"> </w:t>
                        </w:r>
                      </w:p>
                    </w:txbxContent>
                  </v:textbox>
                </v:rect>
                <v:shape id="Picture 1291" o:spid="_x0000_s1274" type="#_x0000_t75" style="position:absolute;width:62674;height:36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">
                  <v:imagedata r:id="rId59" o:title=""/>
                </v:shape>
                <v:shape id="Shape 1292" o:spid="_x0000_s1275" style="position:absolute;width:62674;height:36391;visibility:visible;mso-wrap-style:square;v-text-anchor:top" coordsize="6267451,363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" path="m,3639185r6267451,l6267451,,,,,3639185xe" filled="f" strokecolor="#00aff0" strokeweight="1pt">
                  <v:stroke miterlimit="83231f" joinstyle="miter"/>
                  <v:path arrowok="t" textboxrect="0,0,6267451,3639185"/>
                </v:shape>
                <w10:anchorlock/>
              </v:group>
            </w:pict>
          </mc:Fallback>
        </mc:AlternateContent>
      </w:r>
    </w:p>
    <w:p w14:paraId="783E98C2" w14:textId="64C2CE44" w:rsidR="00C061D3" w:rsidRPr="00496607" w:rsidRDefault="00496607" w:rsidP="00496607">
      <w:pPr>
        <w:pStyle w:val="Caption"/>
        <w:jc w:val="center"/>
        <w:rPr>
          <w:bCs w:val="0"/>
        </w:rPr>
      </w:pPr>
      <w:r w:rsidRPr="00496607">
        <w:rPr>
          <w:bCs w:val="0"/>
        </w:rPr>
        <w:t>Setting up the frame size and line rate of the traffic</w:t>
      </w:r>
    </w:p>
    <w:p w14:paraId="3FDD6282" w14:textId="2B18DF68" w:rsidR="00C061D3" w:rsidRDefault="00C061D3" w:rsidP="00C061D3">
      <w:pPr>
        <w:ind w:left="450"/>
      </w:pPr>
    </w:p>
    <w:p w14:paraId="4B2CAA6A" w14:textId="754068FB" w:rsidR="00AD6E03" w:rsidRDefault="00AD6E03" w:rsidP="00AD6E03">
      <w:pPr>
        <w:pStyle w:val="Heading2"/>
      </w:pPr>
      <w:bookmarkStart w:id="68" w:name="_Toc77273445"/>
      <w:r>
        <w:lastRenderedPageBreak/>
        <w:t xml:space="preserve">Setup Flow Tracking and Protocol </w:t>
      </w:r>
      <w:proofErr w:type="spellStart"/>
      <w:r>
        <w:t>Behavior</w:t>
      </w:r>
      <w:proofErr w:type="spellEnd"/>
      <w:r>
        <w:t>:</w:t>
      </w:r>
      <w:bookmarkEnd w:id="68"/>
    </w:p>
    <w:p w14:paraId="743F6BE0" w14:textId="645A9A27" w:rsidR="00C061D3" w:rsidRDefault="00AD6E03" w:rsidP="002936B1">
      <w:pPr>
        <w:pStyle w:val="ListParagraph"/>
        <w:numPr>
          <w:ilvl w:val="0"/>
          <w:numId w:val="15"/>
        </w:numPr>
      </w:pPr>
      <w:r>
        <w:t xml:space="preserve">Setting up the flow tracking and Protocol </w:t>
      </w:r>
      <w:proofErr w:type="spellStart"/>
      <w:r>
        <w:t>Behavior</w:t>
      </w:r>
      <w:proofErr w:type="spellEnd"/>
      <w:r>
        <w:t xml:space="preserve"> is optional.</w:t>
      </w:r>
    </w:p>
    <w:p w14:paraId="02D8B279" w14:textId="77777777" w:rsidR="00AD6E03" w:rsidRDefault="00AD6E03" w:rsidP="00AD6E03">
      <w:pPr>
        <w:pStyle w:val="ListParagraph"/>
        <w:ind w:left="1166"/>
      </w:pPr>
    </w:p>
    <w:p w14:paraId="2D361422" w14:textId="67DBD53B" w:rsidR="00AD6E03" w:rsidRDefault="00FD5735" w:rsidP="00AD6E03">
      <w:r>
        <w:rPr>
          <w:noProof/>
        </w:rPr>
        <w:drawing>
          <wp:inline distT="0" distB="0" distL="0" distR="0" wp14:anchorId="779017F7" wp14:editId="48D2BBC3">
            <wp:extent cx="5836920" cy="3886200"/>
            <wp:effectExtent l="0" t="0" r="0" b="0"/>
            <wp:docPr id="31693" name="Picture 31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36920" cy="3886200"/>
                    </a:xfrm>
                    <a:prstGeom prst="rect">
                      <a:avLst/>
                    </a:prstGeom>
                  </pic:spPr>
                </pic:pic>
              </a:graphicData>
            </a:graphic>
          </wp:inline>
        </w:drawing>
      </w:r>
    </w:p>
    <w:p w14:paraId="5CEEAE82" w14:textId="4BA99268" w:rsidR="00AD6E03" w:rsidRDefault="00AD6E03" w:rsidP="00C061D3">
      <w:pPr>
        <w:ind w:left="450"/>
      </w:pPr>
    </w:p>
    <w:p w14:paraId="4362902C" w14:textId="20EE6914" w:rsidR="00AD6E03" w:rsidRDefault="00AD6E03" w:rsidP="00AD6E03">
      <w:r>
        <w:rPr>
          <w:noProof/>
        </w:rPr>
        <mc:AlternateContent>
          <mc:Choice Requires="wpg">
            <w:drawing>
              <wp:inline distT="0" distB="0" distL="0" distR="0" wp14:anchorId="7541E719" wp14:editId="3478DDAE">
                <wp:extent cx="5815012" cy="3343275"/>
                <wp:effectExtent l="0" t="0" r="14605" b="28575"/>
                <wp:docPr id="30500" name="Group 30500"/>
                <wp:cNvGraphicFramePr/>
                <a:graphic xmlns:a="http://schemas.openxmlformats.org/drawingml/2006/main">
                  <a:graphicData uri="http://schemas.microsoft.com/office/word/2010/wordprocessingGroup">
                    <wpg:wgp>
                      <wpg:cNvGrpSpPr/>
                      <wpg:grpSpPr>
                        <a:xfrm>
                          <a:off x="0" y="0"/>
                          <a:ext cx="5815012" cy="3343275"/>
                          <a:chOff x="0" y="0"/>
                          <a:chExt cx="6267450" cy="3632226"/>
                        </a:xfrm>
                      </wpg:grpSpPr>
                      <wps:wsp>
                        <wps:cNvPr id="1339" name="Rectangle 1339"/>
                        <wps:cNvSpPr/>
                        <wps:spPr>
                          <a:xfrm>
                            <a:off x="4445" y="0"/>
                            <a:ext cx="42144" cy="189937"/>
                          </a:xfrm>
                          <a:prstGeom prst="rect">
                            <a:avLst/>
                          </a:prstGeom>
                          <a:ln>
                            <a:noFill/>
                          </a:ln>
                        </wps:spPr>
                        <wps:txbx>
                          <w:txbxContent>
                            <w:p w14:paraId="43E3C154" w14:textId="77777777" w:rsidR="00B520C2" w:rsidRDefault="00B520C2" w:rsidP="00AD6E03">
                              <w:r>
                                <w:t xml:space="preserve"> </w:t>
                              </w:r>
                            </w:p>
                          </w:txbxContent>
                        </wps:txbx>
                        <wps:bodyPr horzOverflow="overflow" vert="horz" lIns="0" tIns="0" rIns="0" bIns="0" rtlCol="0">
                          <a:noAutofit/>
                        </wps:bodyPr>
                      </wps:wsp>
                      <wps:wsp>
                        <wps:cNvPr id="1341" name="Rectangle 1341"/>
                        <wps:cNvSpPr/>
                        <wps:spPr>
                          <a:xfrm>
                            <a:off x="4445" y="571500"/>
                            <a:ext cx="42144" cy="189937"/>
                          </a:xfrm>
                          <a:prstGeom prst="rect">
                            <a:avLst/>
                          </a:prstGeom>
                          <a:ln>
                            <a:noFill/>
                          </a:ln>
                        </wps:spPr>
                        <wps:txbx>
                          <w:txbxContent>
                            <w:p w14:paraId="2CC6280B" w14:textId="77777777" w:rsidR="00B520C2" w:rsidRDefault="00B520C2" w:rsidP="00AD6E03">
                              <w:r>
                                <w:t xml:space="preserve"> </w:t>
                              </w:r>
                            </w:p>
                          </w:txbxContent>
                        </wps:txbx>
                        <wps:bodyPr horzOverflow="overflow" vert="horz" lIns="0" tIns="0" rIns="0" bIns="0" rtlCol="0">
                          <a:noAutofit/>
                        </wps:bodyPr>
                      </wps:wsp>
                      <wps:wsp>
                        <wps:cNvPr id="1342" name="Rectangle 1342"/>
                        <wps:cNvSpPr/>
                        <wps:spPr>
                          <a:xfrm>
                            <a:off x="4445" y="856488"/>
                            <a:ext cx="42144" cy="189936"/>
                          </a:xfrm>
                          <a:prstGeom prst="rect">
                            <a:avLst/>
                          </a:prstGeom>
                          <a:ln>
                            <a:noFill/>
                          </a:ln>
                        </wps:spPr>
                        <wps:txbx>
                          <w:txbxContent>
                            <w:p w14:paraId="5D29DF4C" w14:textId="77777777" w:rsidR="00B520C2" w:rsidRDefault="00B520C2" w:rsidP="00AD6E03">
                              <w:r>
                                <w:t xml:space="preserve"> </w:t>
                              </w:r>
                            </w:p>
                          </w:txbxContent>
                        </wps:txbx>
                        <wps:bodyPr horzOverflow="overflow" vert="horz" lIns="0" tIns="0" rIns="0" bIns="0" rtlCol="0">
                          <a:noAutofit/>
                        </wps:bodyPr>
                      </wps:wsp>
                      <wps:wsp>
                        <wps:cNvPr id="1343" name="Rectangle 1343"/>
                        <wps:cNvSpPr/>
                        <wps:spPr>
                          <a:xfrm>
                            <a:off x="4445" y="1143000"/>
                            <a:ext cx="42144" cy="189936"/>
                          </a:xfrm>
                          <a:prstGeom prst="rect">
                            <a:avLst/>
                          </a:prstGeom>
                          <a:ln>
                            <a:noFill/>
                          </a:ln>
                        </wps:spPr>
                        <wps:txbx>
                          <w:txbxContent>
                            <w:p w14:paraId="7FE72621" w14:textId="77777777" w:rsidR="00B520C2" w:rsidRDefault="00B520C2" w:rsidP="00AD6E03">
                              <w:r>
                                <w:t xml:space="preserve"> </w:t>
                              </w:r>
                            </w:p>
                          </w:txbxContent>
                        </wps:txbx>
                        <wps:bodyPr horzOverflow="overflow" vert="horz" lIns="0" tIns="0" rIns="0" bIns="0" rtlCol="0">
                          <a:noAutofit/>
                        </wps:bodyPr>
                      </wps:wsp>
                      <wps:wsp>
                        <wps:cNvPr id="1344" name="Rectangle 1344"/>
                        <wps:cNvSpPr/>
                        <wps:spPr>
                          <a:xfrm>
                            <a:off x="4445" y="1428369"/>
                            <a:ext cx="42144" cy="189937"/>
                          </a:xfrm>
                          <a:prstGeom prst="rect">
                            <a:avLst/>
                          </a:prstGeom>
                          <a:ln>
                            <a:noFill/>
                          </a:ln>
                        </wps:spPr>
                        <wps:txbx>
                          <w:txbxContent>
                            <w:p w14:paraId="09F89391" w14:textId="77777777" w:rsidR="00B520C2" w:rsidRDefault="00B520C2" w:rsidP="00AD6E03">
                              <w:r>
                                <w:t xml:space="preserve"> </w:t>
                              </w:r>
                            </w:p>
                          </w:txbxContent>
                        </wps:txbx>
                        <wps:bodyPr horzOverflow="overflow" vert="horz" lIns="0" tIns="0" rIns="0" bIns="0" rtlCol="0">
                          <a:noAutofit/>
                        </wps:bodyPr>
                      </wps:wsp>
                      <wps:wsp>
                        <wps:cNvPr id="1345" name="Rectangle 1345"/>
                        <wps:cNvSpPr/>
                        <wps:spPr>
                          <a:xfrm>
                            <a:off x="4445" y="1713357"/>
                            <a:ext cx="42144" cy="189937"/>
                          </a:xfrm>
                          <a:prstGeom prst="rect">
                            <a:avLst/>
                          </a:prstGeom>
                          <a:ln>
                            <a:noFill/>
                          </a:ln>
                        </wps:spPr>
                        <wps:txbx>
                          <w:txbxContent>
                            <w:p w14:paraId="1813F0EC" w14:textId="77777777" w:rsidR="00B520C2" w:rsidRDefault="00B520C2" w:rsidP="00AD6E03">
                              <w:r>
                                <w:t xml:space="preserve"> </w:t>
                              </w:r>
                            </w:p>
                          </w:txbxContent>
                        </wps:txbx>
                        <wps:bodyPr horzOverflow="overflow" vert="horz" lIns="0" tIns="0" rIns="0" bIns="0" rtlCol="0">
                          <a:noAutofit/>
                        </wps:bodyPr>
                      </wps:wsp>
                      <wps:wsp>
                        <wps:cNvPr id="1346" name="Rectangle 1346"/>
                        <wps:cNvSpPr/>
                        <wps:spPr>
                          <a:xfrm>
                            <a:off x="4445" y="1999869"/>
                            <a:ext cx="42144" cy="189937"/>
                          </a:xfrm>
                          <a:prstGeom prst="rect">
                            <a:avLst/>
                          </a:prstGeom>
                          <a:ln>
                            <a:noFill/>
                          </a:ln>
                        </wps:spPr>
                        <wps:txbx>
                          <w:txbxContent>
                            <w:p w14:paraId="4E1F23D5" w14:textId="77777777" w:rsidR="00B520C2" w:rsidRDefault="00B520C2" w:rsidP="00AD6E03">
                              <w:r>
                                <w:t xml:space="preserve"> </w:t>
                              </w:r>
                            </w:p>
                          </w:txbxContent>
                        </wps:txbx>
                        <wps:bodyPr horzOverflow="overflow" vert="horz" lIns="0" tIns="0" rIns="0" bIns="0" rtlCol="0">
                          <a:noAutofit/>
                        </wps:bodyPr>
                      </wps:wsp>
                      <wps:wsp>
                        <wps:cNvPr id="1347" name="Rectangle 1347"/>
                        <wps:cNvSpPr/>
                        <wps:spPr>
                          <a:xfrm>
                            <a:off x="4445" y="2284857"/>
                            <a:ext cx="42144" cy="189937"/>
                          </a:xfrm>
                          <a:prstGeom prst="rect">
                            <a:avLst/>
                          </a:prstGeom>
                          <a:ln>
                            <a:noFill/>
                          </a:ln>
                        </wps:spPr>
                        <wps:txbx>
                          <w:txbxContent>
                            <w:p w14:paraId="0F92A583" w14:textId="77777777" w:rsidR="00B520C2" w:rsidRDefault="00B520C2" w:rsidP="00AD6E03">
                              <w:r>
                                <w:t xml:space="preserve"> </w:t>
                              </w:r>
                            </w:p>
                          </w:txbxContent>
                        </wps:txbx>
                        <wps:bodyPr horzOverflow="overflow" vert="horz" lIns="0" tIns="0" rIns="0" bIns="0" rtlCol="0">
                          <a:noAutofit/>
                        </wps:bodyPr>
                      </wps:wsp>
                      <wps:wsp>
                        <wps:cNvPr id="1348" name="Rectangle 1348"/>
                        <wps:cNvSpPr/>
                        <wps:spPr>
                          <a:xfrm>
                            <a:off x="4445" y="2571369"/>
                            <a:ext cx="42144" cy="189937"/>
                          </a:xfrm>
                          <a:prstGeom prst="rect">
                            <a:avLst/>
                          </a:prstGeom>
                          <a:ln>
                            <a:noFill/>
                          </a:ln>
                        </wps:spPr>
                        <wps:txbx>
                          <w:txbxContent>
                            <w:p w14:paraId="5ABCF338" w14:textId="77777777" w:rsidR="00B520C2" w:rsidRDefault="00B520C2" w:rsidP="00AD6E03">
                              <w:r>
                                <w:t xml:space="preserve"> </w:t>
                              </w:r>
                            </w:p>
                          </w:txbxContent>
                        </wps:txbx>
                        <wps:bodyPr horzOverflow="overflow" vert="horz" lIns="0" tIns="0" rIns="0" bIns="0" rtlCol="0">
                          <a:noAutofit/>
                        </wps:bodyPr>
                      </wps:wsp>
                      <wps:wsp>
                        <wps:cNvPr id="1349" name="Rectangle 1349"/>
                        <wps:cNvSpPr/>
                        <wps:spPr>
                          <a:xfrm>
                            <a:off x="4445" y="2856357"/>
                            <a:ext cx="42144" cy="189937"/>
                          </a:xfrm>
                          <a:prstGeom prst="rect">
                            <a:avLst/>
                          </a:prstGeom>
                          <a:ln>
                            <a:noFill/>
                          </a:ln>
                        </wps:spPr>
                        <wps:txbx>
                          <w:txbxContent>
                            <w:p w14:paraId="24650660" w14:textId="77777777" w:rsidR="00B520C2" w:rsidRDefault="00B520C2" w:rsidP="00AD6E03">
                              <w:r>
                                <w:t xml:space="preserve"> </w:t>
                              </w:r>
                            </w:p>
                          </w:txbxContent>
                        </wps:txbx>
                        <wps:bodyPr horzOverflow="overflow" vert="horz" lIns="0" tIns="0" rIns="0" bIns="0" rtlCol="0">
                          <a:noAutofit/>
                        </wps:bodyPr>
                      </wps:wsp>
                      <pic:pic xmlns:pic="http://schemas.openxmlformats.org/drawingml/2006/picture">
                        <pic:nvPicPr>
                          <pic:cNvPr id="1355" name="Picture 1355"/>
                          <pic:cNvPicPr/>
                        </pic:nvPicPr>
                        <pic:blipFill>
                          <a:blip r:embed="rId61"/>
                          <a:stretch>
                            <a:fillRect/>
                          </a:stretch>
                        </pic:blipFill>
                        <pic:spPr>
                          <a:xfrm>
                            <a:off x="0" y="88926"/>
                            <a:ext cx="6267450" cy="3543300"/>
                          </a:xfrm>
                          <a:prstGeom prst="rect">
                            <a:avLst/>
                          </a:prstGeom>
                        </pic:spPr>
                      </pic:pic>
                      <wps:wsp>
                        <wps:cNvPr id="1356" name="Shape 1356"/>
                        <wps:cNvSpPr/>
                        <wps:spPr>
                          <a:xfrm>
                            <a:off x="0" y="88925"/>
                            <a:ext cx="6267450" cy="3543301"/>
                          </a:xfrm>
                          <a:custGeom>
                            <a:avLst/>
                            <a:gdLst/>
                            <a:ahLst/>
                            <a:cxnLst/>
                            <a:rect l="0" t="0" r="0" b="0"/>
                            <a:pathLst>
                              <a:path w="6267450" h="3543301">
                                <a:moveTo>
                                  <a:pt x="0" y="3543301"/>
                                </a:moveTo>
                                <a:lnTo>
                                  <a:pt x="6267450" y="3543301"/>
                                </a:lnTo>
                                <a:lnTo>
                                  <a:pt x="6267450" y="0"/>
                                </a:lnTo>
                                <a:lnTo>
                                  <a:pt x="0" y="0"/>
                                </a:lnTo>
                                <a:close/>
                              </a:path>
                            </a:pathLst>
                          </a:custGeom>
                          <a:ln w="12700" cap="flat">
                            <a:miter lim="127000"/>
                          </a:ln>
                        </wps:spPr>
                        <wps:style>
                          <a:lnRef idx="1">
                            <a:srgbClr val="00B0F0"/>
                          </a:lnRef>
                          <a:fillRef idx="0">
                            <a:srgbClr val="000000">
                              <a:alpha val="0"/>
                            </a:srgbClr>
                          </a:fillRef>
                          <a:effectRef idx="0">
                            <a:scrgbClr r="0" g="0" b="0"/>
                          </a:effectRef>
                          <a:fontRef idx="none"/>
                        </wps:style>
                        <wps:bodyPr/>
                      </wps:wsp>
                    </wpg:wgp>
                  </a:graphicData>
                </a:graphic>
              </wp:inline>
            </w:drawing>
          </mc:Choice>
          <mc:Fallback>
            <w:pict>
              <v:group w14:anchorId="7541E719" id="Group 30500" o:spid="_x0000_s1276" style="width:457.85pt;height:263.25pt;mso-position-horizontal-relative:char;mso-position-vertical-relative:line" coordsize="62674,3632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">
                <v:rect id="Rectangle 1339" o:spid="_x0000_s1277" style="position:absolute;left:4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" filled="f" stroked="f">
                  <v:textbox inset="0,0,0,0">
                    <w:txbxContent>
                      <w:p w14:paraId="43E3C154" w14:textId="77777777" w:rsidR="00B520C2" w:rsidRDefault="00B520C2" w:rsidP="00AD6E03">
                        <w:r>
                          <w:t xml:space="preserve"> </w:t>
                        </w:r>
                      </w:p>
                    </w:txbxContent>
                  </v:textbox>
                </v:rect>
                <v:rect id="Rectangle 1341" o:spid="_x0000_s1278" style="position:absolute;left:44;top:571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" filled="f" stroked="f">
                  <v:textbox inset="0,0,0,0">
                    <w:txbxContent>
                      <w:p w14:paraId="2CC6280B" w14:textId="77777777" w:rsidR="00B520C2" w:rsidRDefault="00B520C2" w:rsidP="00AD6E03">
                        <w:r>
                          <w:t xml:space="preserve"> </w:t>
                        </w:r>
                      </w:p>
                    </w:txbxContent>
                  </v:textbox>
                </v:rect>
                <v:rect id="Rectangle 1342" o:spid="_x0000_s1279" style="position:absolute;left:44;top:856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" filled="f" stroked="f">
                  <v:textbox inset="0,0,0,0">
                    <w:txbxContent>
                      <w:p w14:paraId="5D29DF4C" w14:textId="77777777" w:rsidR="00B520C2" w:rsidRDefault="00B520C2" w:rsidP="00AD6E03">
                        <w:r>
                          <w:t xml:space="preserve"> </w:t>
                        </w:r>
                      </w:p>
                    </w:txbxContent>
                  </v:textbox>
                </v:rect>
                <v:rect id="Rectangle 1343" o:spid="_x0000_s1280" style="position:absolute;left:44;top:1143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" filled="f" stroked="f">
                  <v:textbox inset="0,0,0,0">
                    <w:txbxContent>
                      <w:p w14:paraId="7FE72621" w14:textId="77777777" w:rsidR="00B520C2" w:rsidRDefault="00B520C2" w:rsidP="00AD6E03">
                        <w:r>
                          <w:t xml:space="preserve"> </w:t>
                        </w:r>
                      </w:p>
                    </w:txbxContent>
                  </v:textbox>
                </v:rect>
                <v:rect id="Rectangle 1344" o:spid="_x0000_s1281" style="position:absolute;left:44;top:1428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" filled="f" stroked="f">
                  <v:textbox inset="0,0,0,0">
                    <w:txbxContent>
                      <w:p w14:paraId="09F89391" w14:textId="77777777" w:rsidR="00B520C2" w:rsidRDefault="00B520C2" w:rsidP="00AD6E03">
                        <w:r>
                          <w:t xml:space="preserve"> </w:t>
                        </w:r>
                      </w:p>
                    </w:txbxContent>
                  </v:textbox>
                </v:rect>
                <v:rect id="Rectangle 1345" o:spid="_x0000_s1282" style="position:absolute;left:44;top:1713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" filled="f" stroked="f">
                  <v:textbox inset="0,0,0,0">
                    <w:txbxContent>
                      <w:p w14:paraId="1813F0EC" w14:textId="77777777" w:rsidR="00B520C2" w:rsidRDefault="00B520C2" w:rsidP="00AD6E03">
                        <w:r>
                          <w:t xml:space="preserve"> </w:t>
                        </w:r>
                      </w:p>
                    </w:txbxContent>
                  </v:textbox>
                </v:rect>
                <v:rect id="Rectangle 1346" o:spid="_x0000_s1283" style="position:absolute;left:44;top:1999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" filled="f" stroked="f">
                  <v:textbox inset="0,0,0,0">
                    <w:txbxContent>
                      <w:p w14:paraId="4E1F23D5" w14:textId="77777777" w:rsidR="00B520C2" w:rsidRDefault="00B520C2" w:rsidP="00AD6E03">
                        <w:r>
                          <w:t xml:space="preserve"> </w:t>
                        </w:r>
                      </w:p>
                    </w:txbxContent>
                  </v:textbox>
                </v:rect>
                <v:rect id="Rectangle 1347" o:spid="_x0000_s1284" style="position:absolute;left:44;top:2284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" filled="f" stroked="f">
                  <v:textbox inset="0,0,0,0">
                    <w:txbxContent>
                      <w:p w14:paraId="0F92A583" w14:textId="77777777" w:rsidR="00B520C2" w:rsidRDefault="00B520C2" w:rsidP="00AD6E03">
                        <w:r>
                          <w:t xml:space="preserve"> </w:t>
                        </w:r>
                      </w:p>
                    </w:txbxContent>
                  </v:textbox>
                </v:rect>
                <v:rect id="Rectangle 1348" o:spid="_x0000_s1285" style="position:absolute;left:44;top:2571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" filled="f" stroked="f">
                  <v:textbox inset="0,0,0,0">
                    <w:txbxContent>
                      <w:p w14:paraId="5ABCF338" w14:textId="77777777" w:rsidR="00B520C2" w:rsidRDefault="00B520C2" w:rsidP="00AD6E03">
                        <w:r>
                          <w:t xml:space="preserve"> </w:t>
                        </w:r>
                      </w:p>
                    </w:txbxContent>
                  </v:textbox>
                </v:rect>
                <v:rect id="Rectangle 1349" o:spid="_x0000_s1286" style="position:absolute;left:44;top:2856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" filled="f" stroked="f">
                  <v:textbox inset="0,0,0,0">
                    <w:txbxContent>
                      <w:p w14:paraId="24650660" w14:textId="77777777" w:rsidR="00B520C2" w:rsidRDefault="00B520C2" w:rsidP="00AD6E03">
                        <w:r>
                          <w:t xml:space="preserve"> </w:t>
                        </w:r>
                      </w:p>
                    </w:txbxContent>
                  </v:textbox>
                </v:rect>
                <v:shape id="Picture 1355" o:spid="_x0000_s1287" type="#_x0000_t75" style="position:absolute;top:889;width:62674;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">
                  <v:imagedata r:id="rId62" o:title=""/>
                </v:shape>
                <v:shape id="Shape 1356" o:spid="_x0000_s1288" style="position:absolute;top:889;width:62674;height:35433;visibility:visible;mso-wrap-style:square;v-text-anchor:top" coordsize="6267450,3543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" path="m,3543301r6267450,l6267450,,,,,3543301xe" filled="f" strokecolor="#00aff0" strokeweight="1pt">
                  <v:stroke miterlimit="83231f" joinstyle="miter"/>
                  <v:path arrowok="t" textboxrect="0,0,6267450,3543301"/>
                </v:shape>
                <w10:anchorlock/>
              </v:group>
            </w:pict>
          </mc:Fallback>
        </mc:AlternateContent>
      </w:r>
    </w:p>
    <w:p w14:paraId="735BEECD" w14:textId="6E77ED2D" w:rsidR="00AD6E03" w:rsidRPr="00AD6E03" w:rsidRDefault="00AD6E03" w:rsidP="00AD6E03">
      <w:pPr>
        <w:pStyle w:val="Caption"/>
        <w:jc w:val="center"/>
        <w:rPr>
          <w:bCs w:val="0"/>
        </w:rPr>
      </w:pPr>
      <w:r w:rsidRPr="00AD6E03">
        <w:rPr>
          <w:bCs w:val="0"/>
        </w:rPr>
        <w:t>Setting up the flow tracks and traffic update option</w:t>
      </w:r>
    </w:p>
    <w:p w14:paraId="4C897128" w14:textId="52BFA406" w:rsidR="00AD6E03" w:rsidRDefault="00AD6E03" w:rsidP="00AD6E03">
      <w:pPr>
        <w:pStyle w:val="Heading2"/>
      </w:pPr>
      <w:bookmarkStart w:id="69" w:name="_Toc77273446"/>
      <w:r w:rsidRPr="00AD6E03">
        <w:lastRenderedPageBreak/>
        <w:t>Validate Traffic:</w:t>
      </w:r>
      <w:bookmarkEnd w:id="69"/>
    </w:p>
    <w:p w14:paraId="1D045C7D" w14:textId="05FA8BBD" w:rsidR="001C09A9" w:rsidRDefault="001C09A9" w:rsidP="001C09A9">
      <w:r>
        <w:rPr>
          <w:noProof/>
        </w:rPr>
        <w:drawing>
          <wp:inline distT="0" distB="0" distL="0" distR="0" wp14:anchorId="77CF8788" wp14:editId="1BDD354E">
            <wp:extent cx="5836920" cy="367919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36920" cy="3679190"/>
                    </a:xfrm>
                    <a:prstGeom prst="rect">
                      <a:avLst/>
                    </a:prstGeom>
                  </pic:spPr>
                </pic:pic>
              </a:graphicData>
            </a:graphic>
          </wp:inline>
        </w:drawing>
      </w:r>
    </w:p>
    <w:p w14:paraId="4611F372" w14:textId="39B52E9C" w:rsidR="001C09A9" w:rsidRDefault="001C09A9" w:rsidP="001C09A9"/>
    <w:p w14:paraId="76C9FA79" w14:textId="156951B8" w:rsidR="001C09A9" w:rsidRPr="001C09A9" w:rsidRDefault="001C09A9" w:rsidP="001C09A9">
      <w:r>
        <w:rPr>
          <w:noProof/>
        </w:rPr>
        <w:drawing>
          <wp:inline distT="0" distB="0" distL="0" distR="0" wp14:anchorId="0470AD41" wp14:editId="1052A3B1">
            <wp:extent cx="5836920" cy="387477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36920" cy="3874770"/>
                    </a:xfrm>
                    <a:prstGeom prst="rect">
                      <a:avLst/>
                    </a:prstGeom>
                  </pic:spPr>
                </pic:pic>
              </a:graphicData>
            </a:graphic>
          </wp:inline>
        </w:drawing>
      </w:r>
    </w:p>
    <w:p w14:paraId="05353122" w14:textId="235172B0" w:rsidR="00AD6E03" w:rsidRPr="00E04276" w:rsidRDefault="00E04276" w:rsidP="00E04276">
      <w:pPr>
        <w:pStyle w:val="Caption"/>
        <w:jc w:val="center"/>
        <w:rPr>
          <w:bCs w:val="0"/>
        </w:rPr>
      </w:pPr>
      <w:r w:rsidRPr="00E04276">
        <w:rPr>
          <w:bCs w:val="0"/>
        </w:rPr>
        <w:t>Viewing the flow groups and validating the traffic</w:t>
      </w:r>
    </w:p>
    <w:p w14:paraId="018499DF" w14:textId="31F4DDD1" w:rsidR="00AD6E03" w:rsidRDefault="00511E6D" w:rsidP="00511E6D">
      <w:pPr>
        <w:pStyle w:val="Heading2"/>
      </w:pPr>
      <w:bookmarkStart w:id="70" w:name="_Toc77273447"/>
      <w:r w:rsidRPr="00511E6D">
        <w:lastRenderedPageBreak/>
        <w:t>Apply Traffic, Start Traffic, and Statistics View:</w:t>
      </w:r>
      <w:bookmarkEnd w:id="70"/>
    </w:p>
    <w:p w14:paraId="19EE76B7" w14:textId="5037839B" w:rsidR="002619A4" w:rsidRPr="002619A4" w:rsidRDefault="002619A4" w:rsidP="002619A4">
      <w:r>
        <w:rPr>
          <w:noProof/>
        </w:rPr>
        <w:drawing>
          <wp:inline distT="0" distB="0" distL="0" distR="0" wp14:anchorId="7CC0A4DA" wp14:editId="4D5E732C">
            <wp:extent cx="5836920" cy="2646680"/>
            <wp:effectExtent l="0" t="0" r="0" b="127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36920" cy="2646680"/>
                    </a:xfrm>
                    <a:prstGeom prst="rect">
                      <a:avLst/>
                    </a:prstGeom>
                  </pic:spPr>
                </pic:pic>
              </a:graphicData>
            </a:graphic>
          </wp:inline>
        </w:drawing>
      </w:r>
    </w:p>
    <w:p w14:paraId="0E78BBBF" w14:textId="1FAECB3D" w:rsidR="00C061D3" w:rsidRPr="00511E6D" w:rsidRDefault="00511E6D" w:rsidP="00511E6D">
      <w:pPr>
        <w:pStyle w:val="Caption"/>
        <w:jc w:val="center"/>
        <w:rPr>
          <w:bCs w:val="0"/>
        </w:rPr>
      </w:pPr>
      <w:r w:rsidRPr="00511E6D">
        <w:rPr>
          <w:bCs w:val="0"/>
        </w:rPr>
        <w:t>Applying and Starting L2-3 Traffic items</w:t>
      </w:r>
    </w:p>
    <w:p w14:paraId="34D4A094" w14:textId="77777777" w:rsidR="002619A4" w:rsidRDefault="002619A4" w:rsidP="00C061D3">
      <w:pPr>
        <w:ind w:left="450"/>
      </w:pPr>
    </w:p>
    <w:p w14:paraId="4D297C2F" w14:textId="0D6F01ED" w:rsidR="00C061D3" w:rsidRDefault="002619A4" w:rsidP="00C061D3">
      <w:r>
        <w:rPr>
          <w:noProof/>
        </w:rPr>
        <w:drawing>
          <wp:inline distT="0" distB="0" distL="0" distR="0" wp14:anchorId="76A996F8" wp14:editId="3B754FD4">
            <wp:extent cx="5836920" cy="322580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36920" cy="3225800"/>
                    </a:xfrm>
                    <a:prstGeom prst="rect">
                      <a:avLst/>
                    </a:prstGeom>
                  </pic:spPr>
                </pic:pic>
              </a:graphicData>
            </a:graphic>
          </wp:inline>
        </w:drawing>
      </w:r>
    </w:p>
    <w:p w14:paraId="0D9AED85" w14:textId="62CA4341" w:rsidR="00C061D3" w:rsidRPr="00290A49" w:rsidRDefault="00290A49" w:rsidP="00290A49">
      <w:pPr>
        <w:pStyle w:val="Caption"/>
        <w:jc w:val="center"/>
        <w:rPr>
          <w:bCs w:val="0"/>
        </w:rPr>
      </w:pPr>
      <w:r w:rsidRPr="00290A49">
        <w:rPr>
          <w:bCs w:val="0"/>
        </w:rPr>
        <w:t>Check for traffic item statistics</w:t>
      </w:r>
    </w:p>
    <w:p w14:paraId="0F6CE0EA" w14:textId="1E004A86" w:rsidR="00BB10F1" w:rsidRDefault="00BB10F1" w:rsidP="00BB10F1">
      <w:pPr>
        <w:pStyle w:val="Heading1"/>
      </w:pPr>
      <w:bookmarkStart w:id="71" w:name="_Toc77273448"/>
      <w:r>
        <w:lastRenderedPageBreak/>
        <w:t>Configure BGP through Automation (</w:t>
      </w:r>
      <w:proofErr w:type="spellStart"/>
      <w:r>
        <w:t>RESTPy</w:t>
      </w:r>
      <w:proofErr w:type="spellEnd"/>
      <w:r>
        <w:t>):</w:t>
      </w:r>
      <w:bookmarkEnd w:id="71"/>
    </w:p>
    <w:p w14:paraId="3233A649" w14:textId="77777777" w:rsidR="00BB10F1" w:rsidRDefault="00BB10F1" w:rsidP="00BB10F1">
      <w:r>
        <w:t xml:space="preserve">This section provides a walk-through to reproduce the BGP emulation scenario by using </w:t>
      </w:r>
      <w:proofErr w:type="spellStart"/>
      <w:r>
        <w:t>RESTPy</w:t>
      </w:r>
      <w:proofErr w:type="spellEnd"/>
      <w:r>
        <w:t xml:space="preserve"> Library.</w:t>
      </w:r>
    </w:p>
    <w:p w14:paraId="60ED520F" w14:textId="28BD5F40" w:rsidR="00BB10F1" w:rsidRDefault="00BB10F1" w:rsidP="00084268">
      <w:pPr>
        <w:pStyle w:val="Heading2"/>
      </w:pPr>
      <w:bookmarkStart w:id="72" w:name="_Toc77273449"/>
      <w:r>
        <w:t>Initialize Environment:</w:t>
      </w:r>
      <w:bookmarkEnd w:id="72"/>
    </w:p>
    <w:p w14:paraId="21A0B17A" w14:textId="77777777" w:rsidR="00E47748" w:rsidRDefault="00BB10F1" w:rsidP="00BB10F1">
      <w:r>
        <w:t>Requirement:</w:t>
      </w:r>
    </w:p>
    <w:p w14:paraId="0B71E83D" w14:textId="01C94675" w:rsidR="00BB10F1" w:rsidRDefault="00BB10F1" w:rsidP="002936B1">
      <w:pPr>
        <w:pStyle w:val="ListParagraph"/>
        <w:numPr>
          <w:ilvl w:val="0"/>
          <w:numId w:val="15"/>
        </w:numPr>
      </w:pPr>
      <w:r>
        <w:t>Python2.7 and 3+ versions</w:t>
      </w:r>
    </w:p>
    <w:p w14:paraId="2BE72E06" w14:textId="2E3F7214" w:rsidR="00BB10F1" w:rsidRDefault="00BB10F1" w:rsidP="002936B1">
      <w:pPr>
        <w:pStyle w:val="ListParagraph"/>
        <w:numPr>
          <w:ilvl w:val="0"/>
          <w:numId w:val="15"/>
        </w:numPr>
      </w:pPr>
      <w:proofErr w:type="spellStart"/>
      <w:r>
        <w:t>IxNetwork</w:t>
      </w:r>
      <w:proofErr w:type="spellEnd"/>
      <w:r>
        <w:t xml:space="preserve"> 9.0 and above versions</w:t>
      </w:r>
    </w:p>
    <w:p w14:paraId="6F1425DC" w14:textId="77777777" w:rsidR="00BB10F1" w:rsidRDefault="00BB10F1" w:rsidP="00344395">
      <w:r>
        <w:t xml:space="preserve">Install </w:t>
      </w:r>
      <w:proofErr w:type="spellStart"/>
      <w:r>
        <w:t>RESTPy</w:t>
      </w:r>
      <w:proofErr w:type="spellEnd"/>
      <w:r>
        <w:t xml:space="preserve"> Packages “pip install </w:t>
      </w:r>
      <w:proofErr w:type="spellStart"/>
      <w:r>
        <w:t>ixnetwork-restpy</w:t>
      </w:r>
      <w:proofErr w:type="spellEnd"/>
      <w:r>
        <w:t>”</w:t>
      </w:r>
    </w:p>
    <w:p w14:paraId="7C413E9E" w14:textId="59D5CC5C" w:rsidR="00BB10F1" w:rsidRDefault="00BB10F1" w:rsidP="00D422E5">
      <w:pPr>
        <w:pStyle w:val="Heading2"/>
      </w:pPr>
      <w:bookmarkStart w:id="73" w:name="_Toc77273450"/>
      <w:r>
        <w:t xml:space="preserve">Connect to </w:t>
      </w:r>
      <w:proofErr w:type="spellStart"/>
      <w:r>
        <w:t>IxNetwork</w:t>
      </w:r>
      <w:proofErr w:type="spellEnd"/>
      <w:r>
        <w:t xml:space="preserve"> API server:</w:t>
      </w:r>
      <w:bookmarkEnd w:id="73"/>
    </w:p>
    <w:p w14:paraId="625B8CC3" w14:textId="77777777" w:rsidR="00BB10F1" w:rsidRDefault="00BB10F1" w:rsidP="00BB10F1">
      <w:r>
        <w:t xml:space="preserve">from </w:t>
      </w:r>
      <w:proofErr w:type="spellStart"/>
      <w:r>
        <w:t>ixnetwork_restpy</w:t>
      </w:r>
      <w:proofErr w:type="spellEnd"/>
      <w:r>
        <w:t xml:space="preserve"> import </w:t>
      </w:r>
      <w:proofErr w:type="spellStart"/>
      <w:r>
        <w:t>SessionAssistant</w:t>
      </w:r>
      <w:proofErr w:type="spellEnd"/>
    </w:p>
    <w:p w14:paraId="6D340DD9" w14:textId="77777777" w:rsidR="00BB10F1" w:rsidRDefault="00BB10F1" w:rsidP="00BB10F1"/>
    <w:p w14:paraId="481AE917" w14:textId="17D17556" w:rsidR="00BB10F1" w:rsidRDefault="00BB10F1" w:rsidP="00BB10F1">
      <w:r>
        <w:t xml:space="preserve">#  As the initial step it needs connecting with API server. In this case API server is local machine so, we are using 127.0.0.1 IP. </w:t>
      </w:r>
      <w:proofErr w:type="spellStart"/>
      <w:r>
        <w:t>ClearConfig</w:t>
      </w:r>
      <w:proofErr w:type="spellEnd"/>
      <w:r>
        <w:t xml:space="preserve"> should be True to clear existing configurations in </w:t>
      </w:r>
      <w:proofErr w:type="spellStart"/>
      <w:r>
        <w:t>IxNetwork</w:t>
      </w:r>
      <w:proofErr w:type="spellEnd"/>
      <w:r>
        <w:t>.</w:t>
      </w:r>
    </w:p>
    <w:p w14:paraId="4B6D058A" w14:textId="77777777" w:rsidR="00BB10F1" w:rsidRPr="001C4FB7" w:rsidRDefault="00BB10F1" w:rsidP="00BB10F1">
      <w:pPr>
        <w:rPr>
          <w:i/>
          <w:iCs/>
        </w:rPr>
      </w:pPr>
      <w:proofErr w:type="spellStart"/>
      <w:r w:rsidRPr="001C4FB7">
        <w:rPr>
          <w:i/>
          <w:iCs/>
        </w:rPr>
        <w:t>session_assistant</w:t>
      </w:r>
      <w:proofErr w:type="spellEnd"/>
      <w:r w:rsidRPr="001C4FB7">
        <w:rPr>
          <w:i/>
          <w:iCs/>
        </w:rPr>
        <w:t xml:space="preserve"> = </w:t>
      </w:r>
      <w:proofErr w:type="spellStart"/>
      <w:proofErr w:type="gramStart"/>
      <w:r w:rsidRPr="001C4FB7">
        <w:rPr>
          <w:i/>
          <w:iCs/>
        </w:rPr>
        <w:t>SessionAssistant</w:t>
      </w:r>
      <w:proofErr w:type="spellEnd"/>
      <w:r w:rsidRPr="001C4FB7">
        <w:rPr>
          <w:i/>
          <w:iCs/>
        </w:rPr>
        <w:t>(</w:t>
      </w:r>
      <w:proofErr w:type="spellStart"/>
      <w:proofErr w:type="gramEnd"/>
      <w:r w:rsidRPr="001C4FB7">
        <w:rPr>
          <w:i/>
          <w:iCs/>
        </w:rPr>
        <w:t>IpAddress</w:t>
      </w:r>
      <w:proofErr w:type="spellEnd"/>
      <w:r w:rsidRPr="001C4FB7">
        <w:rPr>
          <w:i/>
          <w:iCs/>
        </w:rPr>
        <w:t xml:space="preserve">='127.0.0.1',  </w:t>
      </w:r>
    </w:p>
    <w:p w14:paraId="307A49C3" w14:textId="77777777" w:rsidR="00BB10F1" w:rsidRPr="001C4FB7" w:rsidRDefault="00BB10F1" w:rsidP="00BB10F1">
      <w:pPr>
        <w:rPr>
          <w:i/>
          <w:iCs/>
        </w:rPr>
      </w:pPr>
      <w:r w:rsidRPr="001C4FB7">
        <w:rPr>
          <w:i/>
          <w:iCs/>
        </w:rPr>
        <w:t xml:space="preserve">             </w:t>
      </w:r>
      <w:proofErr w:type="spellStart"/>
      <w:r w:rsidRPr="001C4FB7">
        <w:rPr>
          <w:i/>
          <w:iCs/>
        </w:rPr>
        <w:t>UserName</w:t>
      </w:r>
      <w:proofErr w:type="spellEnd"/>
      <w:r w:rsidRPr="001C4FB7">
        <w:rPr>
          <w:i/>
          <w:iCs/>
        </w:rPr>
        <w:t xml:space="preserve">='admin', </w:t>
      </w:r>
    </w:p>
    <w:p w14:paraId="5E6C9461" w14:textId="77777777" w:rsidR="00BB10F1" w:rsidRPr="001C4FB7" w:rsidRDefault="00BB10F1" w:rsidP="00BB10F1">
      <w:pPr>
        <w:rPr>
          <w:i/>
          <w:iCs/>
        </w:rPr>
      </w:pPr>
      <w:r w:rsidRPr="001C4FB7">
        <w:rPr>
          <w:i/>
          <w:iCs/>
        </w:rPr>
        <w:t xml:space="preserve">             Password='admin',  </w:t>
      </w:r>
    </w:p>
    <w:p w14:paraId="06854594" w14:textId="77777777" w:rsidR="00BB10F1" w:rsidRPr="001C4FB7" w:rsidRDefault="00BB10F1" w:rsidP="00BB10F1">
      <w:pPr>
        <w:rPr>
          <w:i/>
          <w:iCs/>
        </w:rPr>
      </w:pPr>
      <w:r w:rsidRPr="001C4FB7">
        <w:rPr>
          <w:i/>
          <w:iCs/>
        </w:rPr>
        <w:t xml:space="preserve">             </w:t>
      </w:r>
      <w:proofErr w:type="spellStart"/>
      <w:r w:rsidRPr="001C4FB7">
        <w:rPr>
          <w:i/>
          <w:iCs/>
        </w:rPr>
        <w:t>LogLevel</w:t>
      </w:r>
      <w:proofErr w:type="spellEnd"/>
      <w:r w:rsidRPr="001C4FB7">
        <w:rPr>
          <w:i/>
          <w:iCs/>
        </w:rPr>
        <w:t>=</w:t>
      </w:r>
      <w:proofErr w:type="spellStart"/>
      <w:r w:rsidRPr="001C4FB7">
        <w:rPr>
          <w:i/>
          <w:iCs/>
        </w:rPr>
        <w:t>SessionAssistant.LOGLEVEL_INFO</w:t>
      </w:r>
      <w:proofErr w:type="spellEnd"/>
      <w:r w:rsidRPr="001C4FB7">
        <w:rPr>
          <w:i/>
          <w:iCs/>
        </w:rPr>
        <w:t xml:space="preserve">,  </w:t>
      </w:r>
    </w:p>
    <w:p w14:paraId="41CAE74D" w14:textId="77777777" w:rsidR="00BB10F1" w:rsidRDefault="00BB10F1" w:rsidP="00BB10F1">
      <w:r w:rsidRPr="001C4FB7">
        <w:rPr>
          <w:i/>
          <w:iCs/>
        </w:rPr>
        <w:t xml:space="preserve">             </w:t>
      </w:r>
      <w:proofErr w:type="spellStart"/>
      <w:r w:rsidRPr="001C4FB7">
        <w:rPr>
          <w:i/>
          <w:iCs/>
        </w:rPr>
        <w:t>ClearConfig</w:t>
      </w:r>
      <w:proofErr w:type="spellEnd"/>
      <w:r w:rsidRPr="001C4FB7">
        <w:rPr>
          <w:i/>
          <w:iCs/>
        </w:rPr>
        <w:t>=True)</w:t>
      </w:r>
    </w:p>
    <w:p w14:paraId="20185914" w14:textId="763912F5" w:rsidR="00BB10F1" w:rsidRDefault="00BB10F1" w:rsidP="00BB10F1">
      <w:proofErr w:type="spellStart"/>
      <w:r>
        <w:t>ixnetwork</w:t>
      </w:r>
      <w:proofErr w:type="spellEnd"/>
      <w:r>
        <w:t xml:space="preserve"> = </w:t>
      </w:r>
      <w:proofErr w:type="spellStart"/>
      <w:r>
        <w:t>session_</w:t>
      </w:r>
      <w:proofErr w:type="gramStart"/>
      <w:r>
        <w:t>assistant.Ixnetwork</w:t>
      </w:r>
      <w:proofErr w:type="spellEnd"/>
      <w:proofErr w:type="gramEnd"/>
    </w:p>
    <w:p w14:paraId="611E2184" w14:textId="77777777" w:rsidR="00BB10F1" w:rsidRDefault="00BB10F1" w:rsidP="00BB10F1"/>
    <w:p w14:paraId="6D803170" w14:textId="558BBE18" w:rsidR="00BB10F1" w:rsidRDefault="00BB10F1" w:rsidP="00BB10F1">
      <w:r>
        <w:t xml:space="preserve">#  </w:t>
      </w:r>
      <w:proofErr w:type="spellStart"/>
      <w:r>
        <w:t>ixnetwork</w:t>
      </w:r>
      <w:proofErr w:type="spellEnd"/>
      <w:r>
        <w:t xml:space="preserve"> is a session Object which we are going to use further. </w:t>
      </w:r>
      <w:proofErr w:type="spellStart"/>
      <w:r>
        <w:t>UserName</w:t>
      </w:r>
      <w:proofErr w:type="spellEnd"/>
      <w:r>
        <w:t xml:space="preserve"> and Password</w:t>
      </w:r>
      <w:r w:rsidR="001907FC">
        <w:t xml:space="preserve"> </w:t>
      </w:r>
      <w:r>
        <w:t xml:space="preserve">parameters are required for Linux based </w:t>
      </w:r>
      <w:proofErr w:type="spellStart"/>
      <w:r>
        <w:t>api</w:t>
      </w:r>
      <w:proofErr w:type="spellEnd"/>
      <w:r>
        <w:t xml:space="preserve"> server</w:t>
      </w:r>
    </w:p>
    <w:p w14:paraId="69F5980F" w14:textId="77777777" w:rsidR="00BB10F1" w:rsidRDefault="00BB10F1" w:rsidP="00BB10F1"/>
    <w:p w14:paraId="0DD779C1" w14:textId="14491361" w:rsidR="00BB10F1" w:rsidRDefault="00BB10F1" w:rsidP="001907FC">
      <w:pPr>
        <w:pStyle w:val="Heading2"/>
      </w:pPr>
      <w:bookmarkStart w:id="74" w:name="_Toc77273451"/>
      <w:r>
        <w:t>Add Chassis and Lock Ports:</w:t>
      </w:r>
      <w:bookmarkEnd w:id="74"/>
    </w:p>
    <w:p w14:paraId="5FA45EEF" w14:textId="186311B5" w:rsidR="00BB10F1" w:rsidRPr="00696F54" w:rsidRDefault="00BB10F1" w:rsidP="00BB10F1">
      <w:pPr>
        <w:rPr>
          <w:i/>
          <w:iCs/>
        </w:rPr>
      </w:pPr>
      <w:r w:rsidRPr="00696F54">
        <w:rPr>
          <w:i/>
          <w:iCs/>
        </w:rPr>
        <w:t>#To add chassis</w:t>
      </w:r>
    </w:p>
    <w:p w14:paraId="3FDACF8A" w14:textId="77777777" w:rsidR="00BB10F1" w:rsidRPr="00696F54" w:rsidRDefault="00BB10F1" w:rsidP="00BB10F1">
      <w:pPr>
        <w:rPr>
          <w:i/>
          <w:iCs/>
        </w:rPr>
      </w:pPr>
      <w:proofErr w:type="spellStart"/>
      <w:r w:rsidRPr="00696F54">
        <w:rPr>
          <w:i/>
          <w:iCs/>
        </w:rPr>
        <w:t>chassisIp</w:t>
      </w:r>
      <w:proofErr w:type="spellEnd"/>
      <w:r w:rsidRPr="00696F54">
        <w:rPr>
          <w:i/>
          <w:iCs/>
        </w:rPr>
        <w:t xml:space="preserve"> = "10.39.68.149"</w:t>
      </w:r>
    </w:p>
    <w:p w14:paraId="4858BD5F" w14:textId="77777777" w:rsidR="00BB10F1" w:rsidRDefault="00BB10F1" w:rsidP="00BB10F1">
      <w:proofErr w:type="spellStart"/>
      <w:proofErr w:type="gramStart"/>
      <w:r w:rsidRPr="00696F54">
        <w:rPr>
          <w:i/>
          <w:iCs/>
        </w:rPr>
        <w:t>ixnetwork.AvailableHardware.Chassis.add</w:t>
      </w:r>
      <w:proofErr w:type="spellEnd"/>
      <w:r w:rsidRPr="00696F54">
        <w:rPr>
          <w:i/>
          <w:iCs/>
        </w:rPr>
        <w:t>(</w:t>
      </w:r>
      <w:proofErr w:type="gramEnd"/>
      <w:r w:rsidRPr="00696F54">
        <w:rPr>
          <w:i/>
          <w:iCs/>
        </w:rPr>
        <w:t>Hostname=</w:t>
      </w:r>
      <w:proofErr w:type="spellStart"/>
      <w:r w:rsidRPr="00696F54">
        <w:rPr>
          <w:i/>
          <w:iCs/>
        </w:rPr>
        <w:t>chassisIp</w:t>
      </w:r>
      <w:proofErr w:type="spellEnd"/>
      <w:r w:rsidRPr="00696F54">
        <w:rPr>
          <w:i/>
          <w:iCs/>
        </w:rPr>
        <w:t>)</w:t>
      </w:r>
    </w:p>
    <w:p w14:paraId="6A65B81C" w14:textId="6F8B54D9" w:rsidR="00BB10F1" w:rsidRPr="00696F54" w:rsidRDefault="00BB10F1" w:rsidP="00BB10F1">
      <w:pPr>
        <w:rPr>
          <w:i/>
          <w:iCs/>
        </w:rPr>
      </w:pPr>
      <w:r w:rsidRPr="00696F54">
        <w:rPr>
          <w:i/>
          <w:iCs/>
        </w:rPr>
        <w:t xml:space="preserve"># Before adding ports, we need to create </w:t>
      </w:r>
      <w:proofErr w:type="spellStart"/>
      <w:r w:rsidRPr="00696F54">
        <w:rPr>
          <w:i/>
          <w:iCs/>
        </w:rPr>
        <w:t>vport</w:t>
      </w:r>
      <w:proofErr w:type="spellEnd"/>
      <w:r w:rsidRPr="00696F54">
        <w:rPr>
          <w:i/>
          <w:iCs/>
        </w:rPr>
        <w:t xml:space="preserve">. We are adding two ports. So, we are creating two </w:t>
      </w:r>
      <w:proofErr w:type="spellStart"/>
      <w:r w:rsidRPr="00696F54">
        <w:rPr>
          <w:i/>
          <w:iCs/>
        </w:rPr>
        <w:t>vport</w:t>
      </w:r>
      <w:proofErr w:type="spellEnd"/>
      <w:r w:rsidRPr="00696F54">
        <w:rPr>
          <w:i/>
          <w:iCs/>
        </w:rPr>
        <w:t xml:space="preserve"> object </w:t>
      </w:r>
    </w:p>
    <w:p w14:paraId="5B550055" w14:textId="3F8469D1" w:rsidR="00BB10F1" w:rsidRPr="00696F54" w:rsidRDefault="00BB10F1" w:rsidP="00BB10F1">
      <w:pPr>
        <w:rPr>
          <w:i/>
          <w:iCs/>
        </w:rPr>
      </w:pPr>
      <w:r w:rsidRPr="00696F54">
        <w:rPr>
          <w:i/>
          <w:iCs/>
        </w:rPr>
        <w:t xml:space="preserve">vport1 = </w:t>
      </w:r>
      <w:proofErr w:type="spellStart"/>
      <w:proofErr w:type="gramStart"/>
      <w:r w:rsidRPr="00696F54">
        <w:rPr>
          <w:i/>
          <w:iCs/>
        </w:rPr>
        <w:t>ixnetwork.Vport.add</w:t>
      </w:r>
      <w:proofErr w:type="spellEnd"/>
      <w:r w:rsidRPr="00696F54">
        <w:rPr>
          <w:i/>
          <w:iCs/>
        </w:rPr>
        <w:t>(</w:t>
      </w:r>
      <w:proofErr w:type="gramEnd"/>
      <w:r w:rsidRPr="00696F54">
        <w:rPr>
          <w:i/>
          <w:iCs/>
        </w:rPr>
        <w:t>)</w:t>
      </w:r>
    </w:p>
    <w:p w14:paraId="66FAA7E0" w14:textId="55DC5E40" w:rsidR="00BB10F1" w:rsidRPr="00696F54" w:rsidRDefault="00BB10F1" w:rsidP="00BB10F1">
      <w:pPr>
        <w:rPr>
          <w:i/>
          <w:iCs/>
        </w:rPr>
      </w:pPr>
      <w:r w:rsidRPr="00696F54">
        <w:rPr>
          <w:i/>
          <w:iCs/>
        </w:rPr>
        <w:t xml:space="preserve">vport2 = </w:t>
      </w:r>
      <w:proofErr w:type="spellStart"/>
      <w:proofErr w:type="gramStart"/>
      <w:r w:rsidRPr="00696F54">
        <w:rPr>
          <w:i/>
          <w:iCs/>
        </w:rPr>
        <w:t>ixnetwork.Vport.add</w:t>
      </w:r>
      <w:proofErr w:type="spellEnd"/>
      <w:r w:rsidRPr="00696F54">
        <w:rPr>
          <w:i/>
          <w:iCs/>
        </w:rPr>
        <w:t>(</w:t>
      </w:r>
      <w:proofErr w:type="gramEnd"/>
      <w:r w:rsidRPr="00696F54">
        <w:rPr>
          <w:i/>
          <w:iCs/>
        </w:rPr>
        <w:t>)</w:t>
      </w:r>
    </w:p>
    <w:p w14:paraId="390724E7" w14:textId="77777777" w:rsidR="00BB10F1" w:rsidRPr="00696F54" w:rsidRDefault="00BB10F1" w:rsidP="00BB10F1">
      <w:pPr>
        <w:rPr>
          <w:i/>
          <w:iCs/>
        </w:rPr>
      </w:pPr>
      <w:proofErr w:type="spellStart"/>
      <w:r w:rsidRPr="00696F54">
        <w:rPr>
          <w:i/>
          <w:iCs/>
        </w:rPr>
        <w:t>vportList</w:t>
      </w:r>
      <w:proofErr w:type="spellEnd"/>
      <w:r w:rsidRPr="00696F54">
        <w:rPr>
          <w:i/>
          <w:iCs/>
        </w:rPr>
        <w:t xml:space="preserve"> = [vport1, vport2]</w:t>
      </w:r>
    </w:p>
    <w:p w14:paraId="621F744D" w14:textId="77777777" w:rsidR="00BB10F1" w:rsidRPr="00696F54" w:rsidRDefault="00BB10F1" w:rsidP="00BB10F1">
      <w:pPr>
        <w:rPr>
          <w:i/>
          <w:iCs/>
        </w:rPr>
      </w:pPr>
      <w:r w:rsidRPr="00696F54">
        <w:rPr>
          <w:i/>
          <w:iCs/>
        </w:rPr>
        <w:t>print(</w:t>
      </w:r>
      <w:proofErr w:type="spellStart"/>
      <w:r w:rsidRPr="00696F54">
        <w:rPr>
          <w:i/>
          <w:iCs/>
        </w:rPr>
        <w:t>vportList</w:t>
      </w:r>
      <w:proofErr w:type="spellEnd"/>
      <w:r w:rsidRPr="00696F54">
        <w:rPr>
          <w:i/>
          <w:iCs/>
        </w:rPr>
        <w:t>)</w:t>
      </w:r>
    </w:p>
    <w:p w14:paraId="6BBDABA0" w14:textId="77777777" w:rsidR="00BB10F1" w:rsidRPr="00696F54" w:rsidRDefault="00BB10F1" w:rsidP="00BB10F1">
      <w:pPr>
        <w:rPr>
          <w:i/>
          <w:iCs/>
        </w:rPr>
      </w:pPr>
      <w:r w:rsidRPr="00696F54">
        <w:rPr>
          <w:i/>
          <w:iCs/>
        </w:rPr>
        <w:t>[&lt;ixnetwork_</w:t>
      </w:r>
      <w:proofErr w:type="gramStart"/>
      <w:r w:rsidRPr="00696F54">
        <w:rPr>
          <w:i/>
          <w:iCs/>
        </w:rPr>
        <w:t>restpy.testplatform</w:t>
      </w:r>
      <w:proofErr w:type="gramEnd"/>
      <w:r w:rsidRPr="00696F54">
        <w:rPr>
          <w:i/>
          <w:iCs/>
        </w:rPr>
        <w:t>.sessions.ixnetwork.vport.vport.Vport object at 0x03D34490&gt;, &lt;ixnetwork_restpy.testplatform.sessions.ixnetwork.vport.vport.Vport object at 0x00D0DFD0&gt;]</w:t>
      </w:r>
    </w:p>
    <w:p w14:paraId="666E0A6A" w14:textId="77777777" w:rsidR="00BB10F1" w:rsidRDefault="00BB10F1" w:rsidP="00BB10F1"/>
    <w:p w14:paraId="269276ED" w14:textId="77777777" w:rsidR="00BB10F1" w:rsidRPr="00696F54" w:rsidRDefault="00BB10F1" w:rsidP="00BB10F1">
      <w:pPr>
        <w:rPr>
          <w:i/>
          <w:iCs/>
        </w:rPr>
      </w:pPr>
      <w:r w:rsidRPr="00696F54">
        <w:rPr>
          <w:i/>
          <w:iCs/>
        </w:rPr>
        <w:t xml:space="preserve">Map </w:t>
      </w:r>
      <w:proofErr w:type="spellStart"/>
      <w:r w:rsidRPr="00696F54">
        <w:rPr>
          <w:i/>
          <w:iCs/>
        </w:rPr>
        <w:t>vports</w:t>
      </w:r>
      <w:proofErr w:type="spellEnd"/>
      <w:r w:rsidRPr="00696F54">
        <w:rPr>
          <w:i/>
          <w:iCs/>
        </w:rPr>
        <w:t xml:space="preserve"> to physical ports:</w:t>
      </w:r>
    </w:p>
    <w:p w14:paraId="5BE92395" w14:textId="77777777" w:rsidR="00BB10F1" w:rsidRPr="00696F54" w:rsidRDefault="00BB10F1" w:rsidP="00BB10F1">
      <w:pPr>
        <w:rPr>
          <w:i/>
          <w:iCs/>
        </w:rPr>
      </w:pPr>
    </w:p>
    <w:p w14:paraId="1A0701E5" w14:textId="77777777" w:rsidR="00BB10F1" w:rsidRPr="00696F54" w:rsidRDefault="00BB10F1" w:rsidP="00BB10F1">
      <w:pPr>
        <w:rPr>
          <w:i/>
          <w:iCs/>
        </w:rPr>
      </w:pPr>
      <w:r w:rsidRPr="00696F54">
        <w:rPr>
          <w:i/>
          <w:iCs/>
        </w:rPr>
        <w:t xml:space="preserve"># To assign physical ports with </w:t>
      </w:r>
      <w:proofErr w:type="spellStart"/>
      <w:r w:rsidRPr="00696F54">
        <w:rPr>
          <w:i/>
          <w:iCs/>
        </w:rPr>
        <w:t>vports</w:t>
      </w:r>
      <w:proofErr w:type="spellEnd"/>
      <w:r w:rsidRPr="00696F54">
        <w:rPr>
          <w:i/>
          <w:iCs/>
        </w:rPr>
        <w:t xml:space="preserve">, </w:t>
      </w:r>
      <w:proofErr w:type="spellStart"/>
      <w:r w:rsidRPr="00696F54">
        <w:rPr>
          <w:i/>
          <w:iCs/>
        </w:rPr>
        <w:t>RESTPy</w:t>
      </w:r>
      <w:proofErr w:type="spellEnd"/>
      <w:r w:rsidRPr="00696F54">
        <w:rPr>
          <w:i/>
          <w:iCs/>
        </w:rPr>
        <w:t xml:space="preserve"> takes in the format of dictionary values. </w:t>
      </w:r>
    </w:p>
    <w:p w14:paraId="19E05DD9" w14:textId="77777777" w:rsidR="00BB10F1" w:rsidRPr="00696F54" w:rsidRDefault="00BB10F1" w:rsidP="00BB10F1">
      <w:pPr>
        <w:rPr>
          <w:i/>
          <w:iCs/>
        </w:rPr>
      </w:pPr>
      <w:r w:rsidRPr="00696F54">
        <w:rPr>
          <w:i/>
          <w:iCs/>
        </w:rPr>
        <w:t xml:space="preserve">  For Ex: [{'Arg1': '10.39.68.149', 'Arg2': 1, 'Arg3': 3}, {'Arg1': '10.39.68.149', 'Arg2': 1, 'Arg3': 4}]  </w:t>
      </w:r>
    </w:p>
    <w:p w14:paraId="4F7D1563" w14:textId="77777777" w:rsidR="00BB10F1" w:rsidRPr="00696F54" w:rsidRDefault="00BB10F1" w:rsidP="00BB10F1">
      <w:pPr>
        <w:rPr>
          <w:i/>
          <w:iCs/>
        </w:rPr>
      </w:pPr>
      <w:r w:rsidRPr="00696F54">
        <w:rPr>
          <w:i/>
          <w:iCs/>
        </w:rPr>
        <w:t xml:space="preserve">              Here Arg1 is Chassis IP, Arg2 is Slot Number and Arg3 is Port Number</w:t>
      </w:r>
    </w:p>
    <w:p w14:paraId="0CAA62B7" w14:textId="77777777" w:rsidR="00BB10F1" w:rsidRDefault="00BB10F1" w:rsidP="00BB10F1"/>
    <w:p w14:paraId="7F99C198" w14:textId="77777777" w:rsidR="00BB10F1" w:rsidRPr="00696F54" w:rsidRDefault="00BB10F1" w:rsidP="00BB10F1">
      <w:pPr>
        <w:rPr>
          <w:i/>
          <w:iCs/>
        </w:rPr>
      </w:pPr>
      <w:proofErr w:type="spellStart"/>
      <w:r w:rsidRPr="00696F54">
        <w:rPr>
          <w:i/>
          <w:iCs/>
        </w:rPr>
        <w:t>portList</w:t>
      </w:r>
      <w:proofErr w:type="spellEnd"/>
      <w:r w:rsidRPr="00696F54">
        <w:rPr>
          <w:i/>
          <w:iCs/>
        </w:rPr>
        <w:t xml:space="preserve"> = [[</w:t>
      </w:r>
      <w:proofErr w:type="spellStart"/>
      <w:r w:rsidRPr="00696F54">
        <w:rPr>
          <w:i/>
          <w:iCs/>
        </w:rPr>
        <w:t>chassisIp</w:t>
      </w:r>
      <w:proofErr w:type="spellEnd"/>
      <w:r w:rsidRPr="00696F54">
        <w:rPr>
          <w:i/>
          <w:iCs/>
        </w:rPr>
        <w:t>, 1, 3], [</w:t>
      </w:r>
      <w:proofErr w:type="spellStart"/>
      <w:r w:rsidRPr="00696F54">
        <w:rPr>
          <w:i/>
          <w:iCs/>
        </w:rPr>
        <w:t>chassisIp</w:t>
      </w:r>
      <w:proofErr w:type="spellEnd"/>
      <w:r w:rsidRPr="00696F54">
        <w:rPr>
          <w:i/>
          <w:iCs/>
        </w:rPr>
        <w:t>, 1, 4]]</w:t>
      </w:r>
    </w:p>
    <w:p w14:paraId="48A4F07C" w14:textId="77777777" w:rsidR="00BB10F1" w:rsidRPr="00696F54" w:rsidRDefault="00BB10F1" w:rsidP="00BB10F1">
      <w:pPr>
        <w:rPr>
          <w:i/>
          <w:iCs/>
        </w:rPr>
      </w:pPr>
      <w:proofErr w:type="spellStart"/>
      <w:r w:rsidRPr="00696F54">
        <w:rPr>
          <w:i/>
          <w:iCs/>
        </w:rPr>
        <w:t>testPorts</w:t>
      </w:r>
      <w:proofErr w:type="spellEnd"/>
      <w:r w:rsidRPr="00696F54">
        <w:rPr>
          <w:i/>
          <w:iCs/>
        </w:rPr>
        <w:t xml:space="preserve"> = []</w:t>
      </w:r>
    </w:p>
    <w:p w14:paraId="7AAAA015" w14:textId="3F31F54A" w:rsidR="00BB10F1" w:rsidRPr="00696F54" w:rsidRDefault="00BB10F1" w:rsidP="00BB10F1">
      <w:pPr>
        <w:rPr>
          <w:i/>
          <w:iCs/>
        </w:rPr>
      </w:pPr>
      <w:r w:rsidRPr="00696F54">
        <w:rPr>
          <w:i/>
          <w:iCs/>
        </w:rPr>
        <w:t xml:space="preserve">for port in </w:t>
      </w:r>
      <w:proofErr w:type="spellStart"/>
      <w:r w:rsidRPr="00696F54">
        <w:rPr>
          <w:i/>
          <w:iCs/>
        </w:rPr>
        <w:t>portList</w:t>
      </w:r>
      <w:proofErr w:type="spellEnd"/>
      <w:r w:rsidRPr="00696F54">
        <w:rPr>
          <w:i/>
          <w:iCs/>
        </w:rPr>
        <w:t>:</w:t>
      </w:r>
    </w:p>
    <w:p w14:paraId="7ECC3A10" w14:textId="77777777" w:rsidR="00BB10F1" w:rsidRPr="00696F54" w:rsidRDefault="00BB10F1" w:rsidP="00BB10F1">
      <w:pPr>
        <w:rPr>
          <w:i/>
          <w:iCs/>
        </w:rPr>
      </w:pPr>
      <w:r w:rsidRPr="00696F54">
        <w:rPr>
          <w:i/>
          <w:iCs/>
        </w:rPr>
        <w:t xml:space="preserve">     </w:t>
      </w:r>
      <w:proofErr w:type="spellStart"/>
      <w:r w:rsidRPr="00696F54">
        <w:rPr>
          <w:i/>
          <w:iCs/>
        </w:rPr>
        <w:t>testPorts.append</w:t>
      </w:r>
      <w:proofErr w:type="spellEnd"/>
      <w:r w:rsidRPr="00696F54">
        <w:rPr>
          <w:i/>
          <w:iCs/>
        </w:rPr>
        <w:t>(</w:t>
      </w:r>
      <w:proofErr w:type="spellStart"/>
      <w:proofErr w:type="gramStart"/>
      <w:r w:rsidRPr="00696F54">
        <w:rPr>
          <w:i/>
          <w:iCs/>
        </w:rPr>
        <w:t>dict</w:t>
      </w:r>
      <w:proofErr w:type="spellEnd"/>
      <w:r w:rsidRPr="00696F54">
        <w:rPr>
          <w:i/>
          <w:iCs/>
        </w:rPr>
        <w:t>(</w:t>
      </w:r>
      <w:proofErr w:type="gramEnd"/>
      <w:r w:rsidRPr="00696F54">
        <w:rPr>
          <w:i/>
          <w:iCs/>
        </w:rPr>
        <w:t>Arg1=port[0], Arg2=port[1], Arg3=port[2]))</w:t>
      </w:r>
    </w:p>
    <w:p w14:paraId="7BDC8280" w14:textId="77777777" w:rsidR="00BB10F1" w:rsidRDefault="00BB10F1" w:rsidP="00BB10F1"/>
    <w:p w14:paraId="55877118" w14:textId="77777777" w:rsidR="00BB10F1" w:rsidRPr="00696F54" w:rsidRDefault="00BB10F1" w:rsidP="00BB10F1">
      <w:pPr>
        <w:rPr>
          <w:i/>
          <w:iCs/>
        </w:rPr>
      </w:pPr>
      <w:r w:rsidRPr="00696F54">
        <w:rPr>
          <w:i/>
          <w:iCs/>
        </w:rPr>
        <w:t># following syntax will take care of Assigning ports</w:t>
      </w:r>
    </w:p>
    <w:p w14:paraId="480A84A7" w14:textId="5FF66A75" w:rsidR="00BB10F1" w:rsidRPr="00696F54" w:rsidRDefault="00BB10F1" w:rsidP="00BB10F1">
      <w:pPr>
        <w:rPr>
          <w:i/>
          <w:iCs/>
        </w:rPr>
      </w:pPr>
      <w:r w:rsidRPr="00696F54">
        <w:rPr>
          <w:i/>
          <w:iCs/>
        </w:rPr>
        <w:t xml:space="preserve"> Parameter we need for </w:t>
      </w:r>
      <w:proofErr w:type="spellStart"/>
      <w:r w:rsidRPr="00696F54">
        <w:rPr>
          <w:i/>
          <w:iCs/>
        </w:rPr>
        <w:t>AssignPorts</w:t>
      </w:r>
      <w:proofErr w:type="spellEnd"/>
      <w:r w:rsidRPr="00696F54">
        <w:rPr>
          <w:i/>
          <w:iCs/>
        </w:rPr>
        <w:t xml:space="preserve"> API</w:t>
      </w:r>
    </w:p>
    <w:p w14:paraId="568FD9D3" w14:textId="0C514CB8" w:rsidR="00BB10F1" w:rsidRPr="00696F54" w:rsidRDefault="00BB10F1" w:rsidP="00BB10F1">
      <w:pPr>
        <w:rPr>
          <w:i/>
          <w:iCs/>
        </w:rPr>
      </w:pPr>
      <w:r w:rsidRPr="00696F54">
        <w:rPr>
          <w:i/>
          <w:iCs/>
        </w:rPr>
        <w:t xml:space="preserve">  - Arg1 (list(</w:t>
      </w:r>
      <w:proofErr w:type="spellStart"/>
      <w:r w:rsidRPr="00696F54">
        <w:rPr>
          <w:i/>
          <w:iCs/>
        </w:rPr>
        <w:t>dict</w:t>
      </w:r>
      <w:proofErr w:type="spellEnd"/>
      <w:r w:rsidRPr="00696F54">
        <w:rPr>
          <w:i/>
          <w:iCs/>
        </w:rPr>
        <w:t>(arg1:</w:t>
      </w:r>
      <w:proofErr w:type="gramStart"/>
      <w:r w:rsidRPr="00696F54">
        <w:rPr>
          <w:i/>
          <w:iCs/>
        </w:rPr>
        <w:t>str,arg</w:t>
      </w:r>
      <w:proofErr w:type="gramEnd"/>
      <w:r w:rsidRPr="00696F54">
        <w:rPr>
          <w:i/>
          <w:iCs/>
        </w:rPr>
        <w:t>2:str,arg3:str))): A list of chassis, card, port combinations to include.</w:t>
      </w:r>
    </w:p>
    <w:p w14:paraId="67A467B7" w14:textId="271DCDE3" w:rsidR="00BB10F1" w:rsidRPr="00696F54" w:rsidRDefault="00BB10F1" w:rsidP="00BB10F1">
      <w:pPr>
        <w:rPr>
          <w:i/>
          <w:iCs/>
        </w:rPr>
      </w:pPr>
      <w:r w:rsidRPr="00696F54">
        <w:rPr>
          <w:i/>
          <w:iCs/>
        </w:rPr>
        <w:t xml:space="preserve">  - Arg2 (list(</w:t>
      </w:r>
      <w:proofErr w:type="spellStart"/>
      <w:r w:rsidRPr="00696F54">
        <w:rPr>
          <w:i/>
          <w:iCs/>
        </w:rPr>
        <w:t>dict</w:t>
      </w:r>
      <w:proofErr w:type="spellEnd"/>
      <w:r w:rsidRPr="00696F54">
        <w:rPr>
          <w:i/>
          <w:iCs/>
        </w:rPr>
        <w:t>(arg1:</w:t>
      </w:r>
      <w:proofErr w:type="gramStart"/>
      <w:r w:rsidRPr="00696F54">
        <w:rPr>
          <w:i/>
          <w:iCs/>
        </w:rPr>
        <w:t>str,arg</w:t>
      </w:r>
      <w:proofErr w:type="gramEnd"/>
      <w:r w:rsidRPr="00696F54">
        <w:rPr>
          <w:i/>
          <w:iCs/>
        </w:rPr>
        <w:t>2:str,arg3:str))): A list of chassis, card, port combinations to exclude.</w:t>
      </w:r>
    </w:p>
    <w:p w14:paraId="292BBF2F" w14:textId="5A40E130" w:rsidR="00BB10F1" w:rsidRPr="00696F54" w:rsidRDefault="00BB10F1" w:rsidP="00BB10F1">
      <w:pPr>
        <w:rPr>
          <w:i/>
          <w:iCs/>
        </w:rPr>
      </w:pPr>
      <w:r w:rsidRPr="00696F54">
        <w:rPr>
          <w:i/>
          <w:iCs/>
        </w:rPr>
        <w:t xml:space="preserve">  - Arg3 (</w:t>
      </w:r>
      <w:proofErr w:type="gramStart"/>
      <w:r w:rsidRPr="00696F54">
        <w:rPr>
          <w:i/>
          <w:iCs/>
        </w:rPr>
        <w:t>list(</w:t>
      </w:r>
      <w:proofErr w:type="gramEnd"/>
      <w:r w:rsidRPr="00696F54">
        <w:rPr>
          <w:i/>
          <w:iCs/>
        </w:rPr>
        <w:t>str[None | /</w:t>
      </w:r>
      <w:proofErr w:type="spellStart"/>
      <w:r w:rsidRPr="00696F54">
        <w:rPr>
          <w:i/>
          <w:iCs/>
        </w:rPr>
        <w:t>api</w:t>
      </w:r>
      <w:proofErr w:type="spellEnd"/>
      <w:r w:rsidRPr="00696F54">
        <w:rPr>
          <w:i/>
          <w:iCs/>
        </w:rPr>
        <w:t>/v1/sessions/1/</w:t>
      </w:r>
      <w:proofErr w:type="spellStart"/>
      <w:r w:rsidRPr="00696F54">
        <w:rPr>
          <w:i/>
          <w:iCs/>
        </w:rPr>
        <w:t>ixnetwork</w:t>
      </w:r>
      <w:proofErr w:type="spellEnd"/>
      <w:r w:rsidRPr="00696F54">
        <w:rPr>
          <w:i/>
          <w:iCs/>
        </w:rPr>
        <w:t>/</w:t>
      </w:r>
      <w:proofErr w:type="spellStart"/>
      <w:r w:rsidRPr="00696F54">
        <w:rPr>
          <w:i/>
          <w:iCs/>
        </w:rPr>
        <w:t>vport</w:t>
      </w:r>
      <w:proofErr w:type="spellEnd"/>
      <w:r w:rsidRPr="00696F54">
        <w:rPr>
          <w:i/>
          <w:iCs/>
        </w:rPr>
        <w:t xml:space="preserve">])): A list of </w:t>
      </w:r>
      <w:proofErr w:type="spellStart"/>
      <w:r w:rsidRPr="00696F54">
        <w:rPr>
          <w:i/>
          <w:iCs/>
        </w:rPr>
        <w:t>vport</w:t>
      </w:r>
      <w:proofErr w:type="spellEnd"/>
      <w:r w:rsidRPr="00696F54">
        <w:rPr>
          <w:i/>
          <w:iCs/>
        </w:rPr>
        <w:t xml:space="preserve"> object references </w:t>
      </w:r>
    </w:p>
    <w:p w14:paraId="0E52308A" w14:textId="77777777" w:rsidR="00BB10F1" w:rsidRPr="00696F54" w:rsidRDefault="00BB10F1" w:rsidP="00BB10F1">
      <w:pPr>
        <w:rPr>
          <w:i/>
          <w:iCs/>
        </w:rPr>
      </w:pPr>
      <w:r w:rsidRPr="00696F54">
        <w:rPr>
          <w:i/>
          <w:iCs/>
        </w:rPr>
        <w:t xml:space="preserve">      that hardware ports will be attached to.</w:t>
      </w:r>
    </w:p>
    <w:p w14:paraId="021CD609" w14:textId="50C5A4F8" w:rsidR="00BB10F1" w:rsidRPr="00696F54" w:rsidRDefault="00BB10F1" w:rsidP="00BB10F1">
      <w:pPr>
        <w:rPr>
          <w:i/>
          <w:iCs/>
        </w:rPr>
      </w:pPr>
      <w:r w:rsidRPr="00696F54">
        <w:rPr>
          <w:i/>
          <w:iCs/>
        </w:rPr>
        <w:t xml:space="preserve">  - Arg4 (bool): If true, it will clear ownership on the hardware ports.</w:t>
      </w:r>
    </w:p>
    <w:p w14:paraId="274BB7B7" w14:textId="77777777" w:rsidR="00BB10F1" w:rsidRPr="00696F54" w:rsidRDefault="00BB10F1" w:rsidP="00BB10F1">
      <w:pPr>
        <w:rPr>
          <w:i/>
          <w:iCs/>
        </w:rPr>
      </w:pPr>
      <w:r w:rsidRPr="00696F54">
        <w:rPr>
          <w:i/>
          <w:iCs/>
        </w:rPr>
        <w:t xml:space="preserve">        </w:t>
      </w:r>
    </w:p>
    <w:p w14:paraId="1ED3B3E9" w14:textId="77777777" w:rsidR="00BB10F1" w:rsidRPr="00696F54" w:rsidRDefault="00BB10F1" w:rsidP="00BB10F1">
      <w:pPr>
        <w:rPr>
          <w:i/>
          <w:iCs/>
        </w:rPr>
      </w:pPr>
      <w:proofErr w:type="spellStart"/>
      <w:proofErr w:type="gramStart"/>
      <w:r w:rsidRPr="00696F54">
        <w:rPr>
          <w:i/>
          <w:iCs/>
        </w:rPr>
        <w:t>ixnetwork.AssignPorts</w:t>
      </w:r>
      <w:proofErr w:type="spellEnd"/>
      <w:proofErr w:type="gramEnd"/>
      <w:r w:rsidRPr="00696F54">
        <w:rPr>
          <w:i/>
          <w:iCs/>
        </w:rPr>
        <w:t>(</w:t>
      </w:r>
      <w:proofErr w:type="spellStart"/>
      <w:r w:rsidRPr="00696F54">
        <w:rPr>
          <w:i/>
          <w:iCs/>
        </w:rPr>
        <w:t>testPorts</w:t>
      </w:r>
      <w:proofErr w:type="spellEnd"/>
      <w:r w:rsidRPr="00696F54">
        <w:rPr>
          <w:i/>
          <w:iCs/>
        </w:rPr>
        <w:t xml:space="preserve">, [], </w:t>
      </w:r>
      <w:proofErr w:type="spellStart"/>
      <w:r w:rsidRPr="00696F54">
        <w:rPr>
          <w:i/>
          <w:iCs/>
        </w:rPr>
        <w:t>vportList</w:t>
      </w:r>
      <w:proofErr w:type="spellEnd"/>
      <w:r w:rsidRPr="00696F54">
        <w:rPr>
          <w:i/>
          <w:iCs/>
        </w:rPr>
        <w:t>, True)</w:t>
      </w:r>
    </w:p>
    <w:p w14:paraId="3AA9C69D" w14:textId="77777777" w:rsidR="00BB10F1" w:rsidRPr="00696F54" w:rsidRDefault="00BB10F1" w:rsidP="00BB10F1">
      <w:pPr>
        <w:rPr>
          <w:i/>
          <w:iCs/>
        </w:rPr>
      </w:pPr>
    </w:p>
    <w:p w14:paraId="4F4B01AD" w14:textId="1E354E21" w:rsidR="00C061D3" w:rsidRDefault="00BB10F1" w:rsidP="00BB10F1">
      <w:r w:rsidRPr="00696F54">
        <w:rPr>
          <w:i/>
          <w:iCs/>
        </w:rPr>
        <w:t># We have given an empty list as we don’t have any port combinations to exclude</w:t>
      </w:r>
    </w:p>
    <w:p w14:paraId="3615F865" w14:textId="03E6F9EF" w:rsidR="00BB10F1" w:rsidRDefault="00BB10F1" w:rsidP="00C061D3"/>
    <w:p w14:paraId="4F0F04FD" w14:textId="0F8B38E0" w:rsidR="00BB10F1" w:rsidRDefault="009D046F" w:rsidP="00C061D3">
      <w:r>
        <w:rPr>
          <w:noProof/>
        </w:rPr>
        <w:drawing>
          <wp:inline distT="0" distB="0" distL="0" distR="0" wp14:anchorId="6B11A9BC" wp14:editId="1E8440A0">
            <wp:extent cx="5836920" cy="2334768"/>
            <wp:effectExtent l="19050" t="19050" r="11430" b="27940"/>
            <wp:docPr id="31691" name="Picture 31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36920" cy="2334768"/>
                    </a:xfrm>
                    <a:prstGeom prst="rect">
                      <a:avLst/>
                    </a:prstGeom>
                    <a:ln w="12700">
                      <a:solidFill>
                        <a:srgbClr val="00B0F0"/>
                      </a:solidFill>
                    </a:ln>
                  </pic:spPr>
                </pic:pic>
              </a:graphicData>
            </a:graphic>
          </wp:inline>
        </w:drawing>
      </w:r>
    </w:p>
    <w:p w14:paraId="0582909E" w14:textId="51E37AFD" w:rsidR="002619A4" w:rsidRPr="009D046F" w:rsidRDefault="009D046F" w:rsidP="009D046F">
      <w:pPr>
        <w:pStyle w:val="Caption"/>
        <w:jc w:val="center"/>
        <w:rPr>
          <w:bCs w:val="0"/>
        </w:rPr>
      </w:pPr>
      <w:r w:rsidRPr="009D046F">
        <w:rPr>
          <w:bCs w:val="0"/>
        </w:rPr>
        <w:t>Chassis connected, and selected ports are assigned</w:t>
      </w:r>
    </w:p>
    <w:p w14:paraId="18AEABC7" w14:textId="77777777" w:rsidR="00DD604B" w:rsidRDefault="00DD604B">
      <w:pPr>
        <w:ind w:left="0"/>
        <w:rPr>
          <w:rFonts w:cs="Arial"/>
          <w:bCs/>
          <w:iCs/>
          <w:color w:val="555555" w:themeColor="text2"/>
          <w:sz w:val="28"/>
          <w:szCs w:val="28"/>
        </w:rPr>
      </w:pPr>
      <w:r>
        <w:br w:type="page"/>
      </w:r>
    </w:p>
    <w:p w14:paraId="5BEB971C" w14:textId="2D28FE40" w:rsidR="00DD604B" w:rsidRDefault="00DD604B" w:rsidP="00DD604B">
      <w:pPr>
        <w:pStyle w:val="Heading2"/>
      </w:pPr>
      <w:bookmarkStart w:id="75" w:name="_Toc77273452"/>
      <w:r>
        <w:lastRenderedPageBreak/>
        <w:t>Create Topology:</w:t>
      </w:r>
      <w:bookmarkEnd w:id="75"/>
    </w:p>
    <w:p w14:paraId="3DB73607" w14:textId="3A471541" w:rsidR="00DD604B" w:rsidRPr="00DD604B" w:rsidRDefault="00DD604B" w:rsidP="00DD604B">
      <w:pPr>
        <w:rPr>
          <w:i/>
          <w:iCs/>
        </w:rPr>
      </w:pPr>
      <w:r w:rsidRPr="00DD604B">
        <w:rPr>
          <w:i/>
          <w:iCs/>
        </w:rPr>
        <w:t>Create BGP-1 Topology:</w:t>
      </w:r>
    </w:p>
    <w:p w14:paraId="38A0758C" w14:textId="77777777" w:rsidR="00DD604B" w:rsidRPr="00DD604B" w:rsidRDefault="00DD604B" w:rsidP="00DD604B">
      <w:pPr>
        <w:rPr>
          <w:i/>
          <w:iCs/>
        </w:rPr>
      </w:pPr>
    </w:p>
    <w:p w14:paraId="7ECA4EE0" w14:textId="77777777" w:rsidR="00DD604B" w:rsidRPr="00DD604B" w:rsidRDefault="00DD604B" w:rsidP="00DD604B">
      <w:pPr>
        <w:rPr>
          <w:i/>
          <w:iCs/>
        </w:rPr>
      </w:pPr>
      <w:r w:rsidRPr="00DD604B">
        <w:rPr>
          <w:i/>
          <w:iCs/>
        </w:rPr>
        <w:t xml:space="preserve"># To create new topology use following methods. To map the topology with port, give </w:t>
      </w:r>
      <w:proofErr w:type="spellStart"/>
      <w:r w:rsidRPr="00DD604B">
        <w:rPr>
          <w:i/>
          <w:iCs/>
        </w:rPr>
        <w:t>vport</w:t>
      </w:r>
      <w:proofErr w:type="spellEnd"/>
      <w:r w:rsidRPr="00DD604B">
        <w:rPr>
          <w:i/>
          <w:iCs/>
        </w:rPr>
        <w:t xml:space="preserve"> object we created earlier</w:t>
      </w:r>
    </w:p>
    <w:p w14:paraId="3240F178" w14:textId="77777777" w:rsidR="00DD604B" w:rsidRPr="00DD604B" w:rsidRDefault="00DD604B" w:rsidP="00DD604B">
      <w:pPr>
        <w:rPr>
          <w:i/>
          <w:iCs/>
        </w:rPr>
      </w:pPr>
      <w:r w:rsidRPr="00DD604B">
        <w:rPr>
          <w:i/>
          <w:iCs/>
        </w:rPr>
        <w:t xml:space="preserve">topoObj1 = </w:t>
      </w:r>
      <w:proofErr w:type="spellStart"/>
      <w:proofErr w:type="gramStart"/>
      <w:r w:rsidRPr="00DD604B">
        <w:rPr>
          <w:i/>
          <w:iCs/>
        </w:rPr>
        <w:t>ixnetwork.Topology.add</w:t>
      </w:r>
      <w:proofErr w:type="spellEnd"/>
      <w:r w:rsidRPr="00DD604B">
        <w:rPr>
          <w:i/>
          <w:iCs/>
        </w:rPr>
        <w:t>(</w:t>
      </w:r>
      <w:proofErr w:type="gramEnd"/>
      <w:r w:rsidRPr="00DD604B">
        <w:rPr>
          <w:i/>
          <w:iCs/>
        </w:rPr>
        <w:t>Ports=vport1)</w:t>
      </w:r>
    </w:p>
    <w:p w14:paraId="007C5972" w14:textId="77777777" w:rsidR="00DD604B" w:rsidRPr="00DD604B" w:rsidRDefault="00DD604B" w:rsidP="00DD604B">
      <w:pPr>
        <w:rPr>
          <w:i/>
          <w:iCs/>
        </w:rPr>
      </w:pPr>
    </w:p>
    <w:p w14:paraId="3D801D84" w14:textId="77777777" w:rsidR="00DD604B" w:rsidRPr="00DD604B" w:rsidRDefault="00DD604B" w:rsidP="00DD604B">
      <w:pPr>
        <w:rPr>
          <w:i/>
          <w:iCs/>
        </w:rPr>
      </w:pPr>
    </w:p>
    <w:p w14:paraId="76F92625" w14:textId="77777777" w:rsidR="00DD604B" w:rsidRPr="00DD604B" w:rsidRDefault="00DD604B" w:rsidP="00DD604B">
      <w:pPr>
        <w:rPr>
          <w:i/>
          <w:iCs/>
        </w:rPr>
      </w:pPr>
      <w:r w:rsidRPr="00DD604B">
        <w:rPr>
          <w:i/>
          <w:iCs/>
        </w:rPr>
        <w:t xml:space="preserve"># To modify name of topology 1 </w:t>
      </w:r>
    </w:p>
    <w:p w14:paraId="4F3952E6" w14:textId="77777777" w:rsidR="00DD604B" w:rsidRPr="00DD604B" w:rsidRDefault="00DD604B" w:rsidP="00DD604B">
      <w:pPr>
        <w:rPr>
          <w:i/>
          <w:iCs/>
        </w:rPr>
      </w:pPr>
      <w:r w:rsidRPr="00DD604B">
        <w:rPr>
          <w:i/>
          <w:iCs/>
        </w:rPr>
        <w:t>topoObj1.Name = “BGP_1 Topology”</w:t>
      </w:r>
    </w:p>
    <w:p w14:paraId="652E2C53" w14:textId="77777777" w:rsidR="00DD604B" w:rsidRPr="00DD604B" w:rsidRDefault="00DD604B" w:rsidP="00DD604B">
      <w:pPr>
        <w:rPr>
          <w:i/>
          <w:iCs/>
        </w:rPr>
      </w:pPr>
    </w:p>
    <w:p w14:paraId="37676623" w14:textId="77777777" w:rsidR="00DD604B" w:rsidRPr="00DD604B" w:rsidRDefault="00DD604B" w:rsidP="00DD604B">
      <w:pPr>
        <w:rPr>
          <w:i/>
          <w:iCs/>
        </w:rPr>
      </w:pPr>
      <w:r w:rsidRPr="00DD604B">
        <w:rPr>
          <w:i/>
          <w:iCs/>
        </w:rPr>
        <w:t>Create BGP-2 Topology:</w:t>
      </w:r>
    </w:p>
    <w:p w14:paraId="14C61B78" w14:textId="77777777" w:rsidR="00DD604B" w:rsidRPr="00DD604B" w:rsidRDefault="00DD604B" w:rsidP="00DD604B">
      <w:pPr>
        <w:rPr>
          <w:i/>
          <w:iCs/>
        </w:rPr>
      </w:pPr>
    </w:p>
    <w:p w14:paraId="0F187A67" w14:textId="77777777" w:rsidR="00DD604B" w:rsidRPr="00DD604B" w:rsidRDefault="00DD604B" w:rsidP="00DD604B">
      <w:pPr>
        <w:rPr>
          <w:i/>
          <w:iCs/>
        </w:rPr>
      </w:pPr>
      <w:r w:rsidRPr="00DD604B">
        <w:rPr>
          <w:i/>
          <w:iCs/>
        </w:rPr>
        <w:t xml:space="preserve"># To create new topology with topology name we can use following single line of code </w:t>
      </w:r>
    </w:p>
    <w:p w14:paraId="068F2682" w14:textId="391C708C" w:rsidR="002619A4" w:rsidRDefault="00DD604B" w:rsidP="00DD604B">
      <w:r w:rsidRPr="00DD604B">
        <w:rPr>
          <w:i/>
          <w:iCs/>
        </w:rPr>
        <w:t xml:space="preserve">topoObj2 = </w:t>
      </w:r>
      <w:proofErr w:type="spellStart"/>
      <w:proofErr w:type="gramStart"/>
      <w:r w:rsidRPr="00DD604B">
        <w:rPr>
          <w:i/>
          <w:iCs/>
        </w:rPr>
        <w:t>ixnetwork.Topology.add</w:t>
      </w:r>
      <w:proofErr w:type="spellEnd"/>
      <w:r w:rsidRPr="00DD604B">
        <w:rPr>
          <w:i/>
          <w:iCs/>
        </w:rPr>
        <w:t>(</w:t>
      </w:r>
      <w:proofErr w:type="gramEnd"/>
      <w:r w:rsidRPr="00DD604B">
        <w:rPr>
          <w:i/>
          <w:iCs/>
        </w:rPr>
        <w:t>Ports=vport2, Name = "BGP_2 Topology")</w:t>
      </w:r>
    </w:p>
    <w:p w14:paraId="4E39DE82" w14:textId="1E22CA8C" w:rsidR="002619A4" w:rsidRDefault="002619A4" w:rsidP="00C061D3"/>
    <w:p w14:paraId="37C12EE8" w14:textId="33527D81" w:rsidR="00DD604B" w:rsidRDefault="00DD604B" w:rsidP="00C061D3">
      <w:r>
        <w:rPr>
          <w:noProof/>
        </w:rPr>
        <w:drawing>
          <wp:inline distT="0" distB="0" distL="0" distR="0" wp14:anchorId="7EA58D82" wp14:editId="52AFEDF9">
            <wp:extent cx="5680710" cy="2747010"/>
            <wp:effectExtent l="19050" t="19050" r="15240" b="15240"/>
            <wp:docPr id="31696" name="Picture 31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80710" cy="2747010"/>
                    </a:xfrm>
                    <a:prstGeom prst="rect">
                      <a:avLst/>
                    </a:prstGeom>
                    <a:ln w="12700">
                      <a:solidFill>
                        <a:srgbClr val="00B0F0"/>
                      </a:solidFill>
                    </a:ln>
                  </pic:spPr>
                </pic:pic>
              </a:graphicData>
            </a:graphic>
          </wp:inline>
        </w:drawing>
      </w:r>
    </w:p>
    <w:p w14:paraId="43DCA1CA" w14:textId="7CF4C801" w:rsidR="00DD604B" w:rsidRPr="00DD604B" w:rsidRDefault="00DD604B" w:rsidP="00DD604B">
      <w:pPr>
        <w:pStyle w:val="Caption"/>
        <w:jc w:val="center"/>
        <w:rPr>
          <w:bCs w:val="0"/>
        </w:rPr>
      </w:pPr>
      <w:r w:rsidRPr="00DD604B">
        <w:rPr>
          <w:bCs w:val="0"/>
        </w:rPr>
        <w:t>Topology are added</w:t>
      </w:r>
    </w:p>
    <w:p w14:paraId="289C7D76" w14:textId="77777777" w:rsidR="00DD604B" w:rsidRDefault="00DD604B" w:rsidP="00C061D3"/>
    <w:p w14:paraId="4B5E7652" w14:textId="77777777" w:rsidR="00AC7E18" w:rsidRDefault="00AC7E18">
      <w:pPr>
        <w:ind w:left="0"/>
        <w:rPr>
          <w:rFonts w:cs="Arial"/>
          <w:bCs/>
          <w:iCs/>
          <w:color w:val="555555" w:themeColor="text2"/>
          <w:sz w:val="28"/>
          <w:szCs w:val="28"/>
        </w:rPr>
      </w:pPr>
      <w:r>
        <w:br w:type="page"/>
      </w:r>
    </w:p>
    <w:p w14:paraId="52E888D4" w14:textId="4993EFAC" w:rsidR="00504F5C" w:rsidRDefault="00504F5C" w:rsidP="00504F5C">
      <w:pPr>
        <w:pStyle w:val="Heading2"/>
      </w:pPr>
      <w:bookmarkStart w:id="76" w:name="_Toc77273453"/>
      <w:r>
        <w:lastRenderedPageBreak/>
        <w:t>Create Device Group:</w:t>
      </w:r>
      <w:bookmarkEnd w:id="76"/>
    </w:p>
    <w:p w14:paraId="3DD5FDCA" w14:textId="77777777" w:rsidR="00504F5C" w:rsidRDefault="00504F5C" w:rsidP="00504F5C"/>
    <w:p w14:paraId="557600E1" w14:textId="77777777" w:rsidR="00504F5C" w:rsidRPr="00504F5C" w:rsidRDefault="00504F5C" w:rsidP="00504F5C">
      <w:pPr>
        <w:rPr>
          <w:i/>
          <w:iCs/>
        </w:rPr>
      </w:pPr>
      <w:r w:rsidRPr="00504F5C">
        <w:rPr>
          <w:i/>
          <w:iCs/>
        </w:rPr>
        <w:t>Create BGP-1 Device Group:</w:t>
      </w:r>
    </w:p>
    <w:p w14:paraId="2B0C910E" w14:textId="77777777" w:rsidR="00504F5C" w:rsidRPr="00504F5C" w:rsidRDefault="00504F5C" w:rsidP="00504F5C">
      <w:pPr>
        <w:rPr>
          <w:i/>
          <w:iCs/>
        </w:rPr>
      </w:pPr>
    </w:p>
    <w:p w14:paraId="1C258D58" w14:textId="77777777" w:rsidR="00504F5C" w:rsidRPr="00504F5C" w:rsidRDefault="00504F5C" w:rsidP="00504F5C">
      <w:pPr>
        <w:rPr>
          <w:i/>
          <w:iCs/>
        </w:rPr>
      </w:pPr>
      <w:r w:rsidRPr="00504F5C">
        <w:rPr>
          <w:i/>
          <w:iCs/>
        </w:rPr>
        <w:t xml:space="preserve"># To create new device group use </w:t>
      </w:r>
      <w:proofErr w:type="spellStart"/>
      <w:proofErr w:type="gramStart"/>
      <w:r w:rsidRPr="00504F5C">
        <w:rPr>
          <w:i/>
          <w:iCs/>
        </w:rPr>
        <w:t>DeviceGroup.add</w:t>
      </w:r>
      <w:proofErr w:type="spellEnd"/>
      <w:r w:rsidRPr="00504F5C">
        <w:rPr>
          <w:i/>
          <w:iCs/>
        </w:rPr>
        <w:t>(</w:t>
      </w:r>
      <w:proofErr w:type="gramEnd"/>
      <w:r w:rsidRPr="00504F5C">
        <w:rPr>
          <w:i/>
          <w:iCs/>
        </w:rPr>
        <w:t xml:space="preserve">) with topology object. Multiplier and Name </w:t>
      </w:r>
    </w:p>
    <w:p w14:paraId="67AC38D7" w14:textId="0F2AA3F0" w:rsidR="00504F5C" w:rsidRPr="00504F5C" w:rsidRDefault="00504F5C" w:rsidP="00504F5C">
      <w:pPr>
        <w:rPr>
          <w:i/>
          <w:iCs/>
        </w:rPr>
      </w:pPr>
      <w:r w:rsidRPr="00504F5C">
        <w:rPr>
          <w:i/>
          <w:iCs/>
        </w:rPr>
        <w:t xml:space="preserve"> can also be added in a single line  </w:t>
      </w:r>
    </w:p>
    <w:p w14:paraId="550D8212" w14:textId="77777777" w:rsidR="00504F5C" w:rsidRPr="00504F5C" w:rsidRDefault="00504F5C" w:rsidP="00504F5C">
      <w:pPr>
        <w:rPr>
          <w:i/>
          <w:iCs/>
        </w:rPr>
      </w:pPr>
    </w:p>
    <w:p w14:paraId="0243D0F2" w14:textId="5B558A15" w:rsidR="00504F5C" w:rsidRPr="00504F5C" w:rsidRDefault="00504F5C" w:rsidP="00504F5C">
      <w:pPr>
        <w:rPr>
          <w:i/>
          <w:iCs/>
        </w:rPr>
      </w:pPr>
      <w:r w:rsidRPr="00504F5C">
        <w:rPr>
          <w:i/>
          <w:iCs/>
        </w:rPr>
        <w:t xml:space="preserve">dgObj1 = </w:t>
      </w:r>
      <w:proofErr w:type="gramStart"/>
      <w:r w:rsidRPr="00504F5C">
        <w:rPr>
          <w:i/>
          <w:iCs/>
        </w:rPr>
        <w:t>topoObj1.DeviceGroup.add(</w:t>
      </w:r>
      <w:proofErr w:type="gramEnd"/>
      <w:r w:rsidRPr="00504F5C">
        <w:rPr>
          <w:i/>
          <w:iCs/>
        </w:rPr>
        <w:t>Name = "BGP_1 Device Group", Multiplier=1)</w:t>
      </w:r>
    </w:p>
    <w:p w14:paraId="7EB396AC" w14:textId="77777777" w:rsidR="00504F5C" w:rsidRPr="00504F5C" w:rsidRDefault="00504F5C" w:rsidP="00504F5C">
      <w:pPr>
        <w:rPr>
          <w:i/>
          <w:iCs/>
        </w:rPr>
      </w:pPr>
    </w:p>
    <w:p w14:paraId="4AA83E9F" w14:textId="77777777" w:rsidR="00504F5C" w:rsidRPr="00504F5C" w:rsidRDefault="00504F5C" w:rsidP="00504F5C">
      <w:pPr>
        <w:rPr>
          <w:i/>
          <w:iCs/>
        </w:rPr>
      </w:pPr>
      <w:r w:rsidRPr="00504F5C">
        <w:rPr>
          <w:i/>
          <w:iCs/>
        </w:rPr>
        <w:t xml:space="preserve"># To modify multiplier of device group use </w:t>
      </w:r>
      <w:proofErr w:type="spellStart"/>
      <w:r w:rsidRPr="00504F5C">
        <w:rPr>
          <w:i/>
          <w:iCs/>
        </w:rPr>
        <w:t>devicegroup</w:t>
      </w:r>
      <w:proofErr w:type="spellEnd"/>
      <w:r w:rsidRPr="00504F5C">
        <w:rPr>
          <w:i/>
          <w:iCs/>
        </w:rPr>
        <w:t xml:space="preserve"> object and Multiplier attribute</w:t>
      </w:r>
    </w:p>
    <w:p w14:paraId="3377272A" w14:textId="77777777" w:rsidR="00504F5C" w:rsidRPr="00504F5C" w:rsidRDefault="00504F5C" w:rsidP="00504F5C">
      <w:pPr>
        <w:rPr>
          <w:i/>
          <w:iCs/>
        </w:rPr>
      </w:pPr>
    </w:p>
    <w:p w14:paraId="7D264215" w14:textId="77777777" w:rsidR="00504F5C" w:rsidRPr="00504F5C" w:rsidRDefault="00504F5C" w:rsidP="00504F5C">
      <w:pPr>
        <w:rPr>
          <w:i/>
          <w:iCs/>
        </w:rPr>
      </w:pPr>
      <w:r w:rsidRPr="00504F5C">
        <w:rPr>
          <w:i/>
          <w:iCs/>
        </w:rPr>
        <w:t>dgObj1.Multiplier = 1</w:t>
      </w:r>
    </w:p>
    <w:p w14:paraId="3FC218F0" w14:textId="77777777" w:rsidR="00504F5C" w:rsidRPr="00504F5C" w:rsidRDefault="00504F5C" w:rsidP="00504F5C">
      <w:pPr>
        <w:rPr>
          <w:i/>
          <w:iCs/>
        </w:rPr>
      </w:pPr>
    </w:p>
    <w:p w14:paraId="14438C07" w14:textId="2FF82BC6" w:rsidR="00504F5C" w:rsidRPr="00504F5C" w:rsidRDefault="00504F5C" w:rsidP="00504F5C">
      <w:pPr>
        <w:rPr>
          <w:i/>
          <w:iCs/>
        </w:rPr>
      </w:pPr>
      <w:r w:rsidRPr="00504F5C">
        <w:rPr>
          <w:i/>
          <w:iCs/>
        </w:rPr>
        <w:t xml:space="preserve"># To modify the name of device group use </w:t>
      </w:r>
      <w:proofErr w:type="spellStart"/>
      <w:r w:rsidRPr="00504F5C">
        <w:rPr>
          <w:i/>
          <w:iCs/>
        </w:rPr>
        <w:t>devicegroup</w:t>
      </w:r>
      <w:proofErr w:type="spellEnd"/>
      <w:r w:rsidRPr="00504F5C">
        <w:rPr>
          <w:i/>
          <w:iCs/>
        </w:rPr>
        <w:t xml:space="preserve"> object and Name attribute</w:t>
      </w:r>
    </w:p>
    <w:p w14:paraId="353ED9FF" w14:textId="2A957C06" w:rsidR="00504F5C" w:rsidRPr="00504F5C" w:rsidRDefault="00504F5C" w:rsidP="00504F5C">
      <w:pPr>
        <w:rPr>
          <w:i/>
          <w:iCs/>
        </w:rPr>
      </w:pPr>
      <w:r w:rsidRPr="00504F5C">
        <w:rPr>
          <w:i/>
          <w:iCs/>
        </w:rPr>
        <w:t>dgObj1.Name = “BGP_1 Device Group”</w:t>
      </w:r>
    </w:p>
    <w:p w14:paraId="473DE8EC" w14:textId="77777777" w:rsidR="00504F5C" w:rsidRPr="00504F5C" w:rsidRDefault="00504F5C" w:rsidP="00504F5C">
      <w:pPr>
        <w:rPr>
          <w:i/>
          <w:iCs/>
        </w:rPr>
      </w:pPr>
    </w:p>
    <w:p w14:paraId="2D1D850B" w14:textId="77777777" w:rsidR="00504F5C" w:rsidRPr="00504F5C" w:rsidRDefault="00504F5C" w:rsidP="00504F5C">
      <w:pPr>
        <w:rPr>
          <w:i/>
          <w:iCs/>
        </w:rPr>
      </w:pPr>
    </w:p>
    <w:p w14:paraId="6085D2A2" w14:textId="77777777" w:rsidR="00504F5C" w:rsidRPr="00504F5C" w:rsidRDefault="00504F5C" w:rsidP="00504F5C">
      <w:pPr>
        <w:rPr>
          <w:i/>
          <w:iCs/>
        </w:rPr>
      </w:pPr>
      <w:r w:rsidRPr="00504F5C">
        <w:rPr>
          <w:i/>
          <w:iCs/>
        </w:rPr>
        <w:t>Create BGP-2 Device Group:</w:t>
      </w:r>
    </w:p>
    <w:p w14:paraId="08EE7050" w14:textId="77777777" w:rsidR="00504F5C" w:rsidRPr="00504F5C" w:rsidRDefault="00504F5C" w:rsidP="00504F5C">
      <w:pPr>
        <w:rPr>
          <w:i/>
          <w:iCs/>
        </w:rPr>
      </w:pPr>
    </w:p>
    <w:p w14:paraId="3E577046" w14:textId="77777777" w:rsidR="00504F5C" w:rsidRPr="00504F5C" w:rsidRDefault="00504F5C" w:rsidP="00504F5C">
      <w:pPr>
        <w:rPr>
          <w:i/>
          <w:iCs/>
        </w:rPr>
      </w:pPr>
      <w:r w:rsidRPr="00504F5C">
        <w:rPr>
          <w:i/>
          <w:iCs/>
        </w:rPr>
        <w:t xml:space="preserve"># To create new device group use </w:t>
      </w:r>
      <w:proofErr w:type="spellStart"/>
      <w:proofErr w:type="gramStart"/>
      <w:r w:rsidRPr="00504F5C">
        <w:rPr>
          <w:i/>
          <w:iCs/>
        </w:rPr>
        <w:t>DeviceGroup.add</w:t>
      </w:r>
      <w:proofErr w:type="spellEnd"/>
      <w:r w:rsidRPr="00504F5C">
        <w:rPr>
          <w:i/>
          <w:iCs/>
        </w:rPr>
        <w:t>(</w:t>
      </w:r>
      <w:proofErr w:type="gramEnd"/>
      <w:r w:rsidRPr="00504F5C">
        <w:rPr>
          <w:i/>
          <w:iCs/>
        </w:rPr>
        <w:t xml:space="preserve">) with topology object. Multiplier and Name </w:t>
      </w:r>
    </w:p>
    <w:p w14:paraId="3B7B04A6" w14:textId="5D3522DA" w:rsidR="00504F5C" w:rsidRPr="00504F5C" w:rsidRDefault="00504F5C" w:rsidP="00504F5C">
      <w:pPr>
        <w:rPr>
          <w:i/>
          <w:iCs/>
        </w:rPr>
      </w:pPr>
      <w:r w:rsidRPr="00504F5C">
        <w:rPr>
          <w:i/>
          <w:iCs/>
        </w:rPr>
        <w:t xml:space="preserve"> can also be added in a single line  </w:t>
      </w:r>
    </w:p>
    <w:p w14:paraId="796E1843" w14:textId="77777777" w:rsidR="00504F5C" w:rsidRPr="00504F5C" w:rsidRDefault="00504F5C" w:rsidP="00504F5C">
      <w:pPr>
        <w:rPr>
          <w:i/>
          <w:iCs/>
        </w:rPr>
      </w:pPr>
    </w:p>
    <w:p w14:paraId="4C9BD917" w14:textId="0FA5B8E1" w:rsidR="002619A4" w:rsidRDefault="00504F5C" w:rsidP="00504F5C">
      <w:r w:rsidRPr="00504F5C">
        <w:rPr>
          <w:i/>
          <w:iCs/>
        </w:rPr>
        <w:t xml:space="preserve">dgObj2 = </w:t>
      </w:r>
      <w:proofErr w:type="gramStart"/>
      <w:r w:rsidRPr="00504F5C">
        <w:rPr>
          <w:i/>
          <w:iCs/>
        </w:rPr>
        <w:t>topoObj2.DeviceGroup.add(</w:t>
      </w:r>
      <w:proofErr w:type="gramEnd"/>
      <w:r w:rsidRPr="00504F5C">
        <w:rPr>
          <w:i/>
          <w:iCs/>
        </w:rPr>
        <w:t>Name = "BGP_2 Device Group", Multiplier=1)</w:t>
      </w:r>
    </w:p>
    <w:p w14:paraId="704891EC" w14:textId="2B12FD14" w:rsidR="00401EFC" w:rsidRDefault="00401EFC" w:rsidP="00C061D3"/>
    <w:p w14:paraId="1283A2F0" w14:textId="4205F33D" w:rsidR="00401EFC" w:rsidRDefault="00504F5C" w:rsidP="00C061D3">
      <w:r>
        <w:rPr>
          <w:noProof/>
        </w:rPr>
        <w:drawing>
          <wp:inline distT="0" distB="0" distL="0" distR="0" wp14:anchorId="79513DA7" wp14:editId="42495DF9">
            <wp:extent cx="5836920" cy="2810072"/>
            <wp:effectExtent l="19050" t="19050" r="11430" b="28575"/>
            <wp:docPr id="31697" name="Picture 31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36920" cy="2810072"/>
                    </a:xfrm>
                    <a:prstGeom prst="rect">
                      <a:avLst/>
                    </a:prstGeom>
                    <a:ln w="12700">
                      <a:solidFill>
                        <a:srgbClr val="00B0F0"/>
                      </a:solidFill>
                    </a:ln>
                  </pic:spPr>
                </pic:pic>
              </a:graphicData>
            </a:graphic>
          </wp:inline>
        </w:drawing>
      </w:r>
    </w:p>
    <w:p w14:paraId="4C4ED08F" w14:textId="183DA956" w:rsidR="00401EFC" w:rsidRPr="00985CD4" w:rsidRDefault="00985CD4" w:rsidP="00985CD4">
      <w:pPr>
        <w:pStyle w:val="Caption"/>
        <w:jc w:val="center"/>
        <w:rPr>
          <w:bCs w:val="0"/>
        </w:rPr>
      </w:pPr>
      <w:r w:rsidRPr="00985CD4">
        <w:rPr>
          <w:bCs w:val="0"/>
        </w:rPr>
        <w:t>Device groups added to respective topologies</w:t>
      </w:r>
    </w:p>
    <w:p w14:paraId="5480AA3D" w14:textId="670FC2EB" w:rsidR="00401EFC" w:rsidRDefault="00401EFC" w:rsidP="00C061D3"/>
    <w:p w14:paraId="67E35A18" w14:textId="77777777" w:rsidR="00351696" w:rsidRDefault="00351696">
      <w:pPr>
        <w:ind w:left="0"/>
        <w:rPr>
          <w:rFonts w:cs="Arial"/>
          <w:bCs/>
          <w:iCs/>
          <w:color w:val="555555" w:themeColor="text2"/>
          <w:sz w:val="28"/>
          <w:szCs w:val="28"/>
        </w:rPr>
      </w:pPr>
      <w:r>
        <w:br w:type="page"/>
      </w:r>
    </w:p>
    <w:p w14:paraId="785903E0" w14:textId="32F12348" w:rsidR="00422298" w:rsidRDefault="00422298" w:rsidP="00422298">
      <w:pPr>
        <w:pStyle w:val="Heading2"/>
      </w:pPr>
      <w:bookmarkStart w:id="77" w:name="_Toc77273454"/>
      <w:r>
        <w:lastRenderedPageBreak/>
        <w:t>Create Ethernet Stack:</w:t>
      </w:r>
      <w:bookmarkEnd w:id="77"/>
    </w:p>
    <w:p w14:paraId="09F69E6E" w14:textId="77777777" w:rsidR="00422298" w:rsidRPr="007C41C7" w:rsidRDefault="00422298" w:rsidP="00422298">
      <w:pPr>
        <w:rPr>
          <w:i/>
          <w:iCs/>
        </w:rPr>
      </w:pPr>
    </w:p>
    <w:p w14:paraId="552888FF" w14:textId="77777777" w:rsidR="00422298" w:rsidRPr="007C41C7" w:rsidRDefault="00422298" w:rsidP="00422298">
      <w:pPr>
        <w:rPr>
          <w:i/>
          <w:iCs/>
        </w:rPr>
      </w:pPr>
      <w:r w:rsidRPr="007C41C7">
        <w:rPr>
          <w:i/>
          <w:iCs/>
        </w:rPr>
        <w:t>Create Ethernet Stack-1 on topology-1 device group 1:</w:t>
      </w:r>
    </w:p>
    <w:p w14:paraId="0F1C90D5" w14:textId="77777777" w:rsidR="00422298" w:rsidRPr="007C41C7" w:rsidRDefault="00422298" w:rsidP="00422298">
      <w:pPr>
        <w:rPr>
          <w:i/>
          <w:iCs/>
        </w:rPr>
      </w:pPr>
    </w:p>
    <w:p w14:paraId="55ECE7F6" w14:textId="77777777" w:rsidR="00422298" w:rsidRPr="007C41C7" w:rsidRDefault="00422298" w:rsidP="00422298">
      <w:pPr>
        <w:rPr>
          <w:i/>
          <w:iCs/>
        </w:rPr>
      </w:pPr>
      <w:r w:rsidRPr="007C41C7">
        <w:rPr>
          <w:i/>
          <w:iCs/>
        </w:rPr>
        <w:t xml:space="preserve"># To create a new ethernet stack use </w:t>
      </w:r>
      <w:proofErr w:type="spellStart"/>
      <w:r w:rsidRPr="007C41C7">
        <w:rPr>
          <w:i/>
          <w:iCs/>
        </w:rPr>
        <w:t>DeviceGroup</w:t>
      </w:r>
      <w:proofErr w:type="spellEnd"/>
      <w:r w:rsidRPr="007C41C7">
        <w:rPr>
          <w:i/>
          <w:iCs/>
        </w:rPr>
        <w:t xml:space="preserve"> Object  </w:t>
      </w:r>
    </w:p>
    <w:p w14:paraId="7C8BA520" w14:textId="77777777" w:rsidR="00422298" w:rsidRPr="007C41C7" w:rsidRDefault="00422298" w:rsidP="00422298">
      <w:pPr>
        <w:rPr>
          <w:i/>
          <w:iCs/>
        </w:rPr>
      </w:pPr>
    </w:p>
    <w:p w14:paraId="144AB7E3" w14:textId="77777777" w:rsidR="00422298" w:rsidRPr="007C41C7" w:rsidRDefault="00422298" w:rsidP="00422298">
      <w:pPr>
        <w:rPr>
          <w:i/>
          <w:iCs/>
        </w:rPr>
      </w:pPr>
      <w:r w:rsidRPr="007C41C7">
        <w:rPr>
          <w:i/>
          <w:iCs/>
        </w:rPr>
        <w:t xml:space="preserve">ethObj1 = </w:t>
      </w:r>
      <w:proofErr w:type="gramStart"/>
      <w:r w:rsidRPr="007C41C7">
        <w:rPr>
          <w:i/>
          <w:iCs/>
        </w:rPr>
        <w:t>dgObj1.Ethernet.add(</w:t>
      </w:r>
      <w:proofErr w:type="gramEnd"/>
      <w:r w:rsidRPr="007C41C7">
        <w:rPr>
          <w:i/>
          <w:iCs/>
        </w:rPr>
        <w:t>)</w:t>
      </w:r>
    </w:p>
    <w:p w14:paraId="117D2B4D" w14:textId="77777777" w:rsidR="00422298" w:rsidRPr="007C41C7" w:rsidRDefault="00422298" w:rsidP="00422298">
      <w:pPr>
        <w:rPr>
          <w:i/>
          <w:iCs/>
        </w:rPr>
      </w:pPr>
    </w:p>
    <w:p w14:paraId="09F2E66B" w14:textId="77777777" w:rsidR="00422298" w:rsidRPr="007C41C7" w:rsidRDefault="00422298" w:rsidP="00422298">
      <w:pPr>
        <w:rPr>
          <w:i/>
          <w:iCs/>
        </w:rPr>
      </w:pPr>
      <w:r w:rsidRPr="007C41C7">
        <w:rPr>
          <w:i/>
          <w:iCs/>
        </w:rPr>
        <w:t xml:space="preserve"># To retrieve an attribute of ethernet object </w:t>
      </w:r>
    </w:p>
    <w:p w14:paraId="467E4840" w14:textId="77777777" w:rsidR="00422298" w:rsidRPr="007C41C7" w:rsidRDefault="00422298" w:rsidP="00422298">
      <w:pPr>
        <w:rPr>
          <w:i/>
          <w:iCs/>
        </w:rPr>
      </w:pPr>
    </w:p>
    <w:p w14:paraId="75A68D9F" w14:textId="77777777" w:rsidR="00422298" w:rsidRPr="007C41C7" w:rsidRDefault="00422298" w:rsidP="00422298">
      <w:pPr>
        <w:rPr>
          <w:i/>
          <w:iCs/>
        </w:rPr>
      </w:pPr>
      <w:r w:rsidRPr="007C41C7">
        <w:rPr>
          <w:i/>
          <w:iCs/>
        </w:rPr>
        <w:t>print(ethObj1)</w:t>
      </w:r>
    </w:p>
    <w:p w14:paraId="11940CD1" w14:textId="77777777" w:rsidR="00422298" w:rsidRPr="007C41C7" w:rsidRDefault="00422298" w:rsidP="00422298">
      <w:pPr>
        <w:rPr>
          <w:i/>
          <w:iCs/>
        </w:rPr>
      </w:pPr>
      <w:proofErr w:type="gramStart"/>
      <w:r w:rsidRPr="007C41C7">
        <w:rPr>
          <w:i/>
          <w:iCs/>
        </w:rPr>
        <w:t>Ethernet[</w:t>
      </w:r>
      <w:proofErr w:type="gramEnd"/>
      <w:r w:rsidRPr="007C41C7">
        <w:rPr>
          <w:i/>
          <w:iCs/>
        </w:rPr>
        <w:t>0]: /</w:t>
      </w:r>
      <w:proofErr w:type="spellStart"/>
      <w:r w:rsidRPr="007C41C7">
        <w:rPr>
          <w:i/>
          <w:iCs/>
        </w:rPr>
        <w:t>api</w:t>
      </w:r>
      <w:proofErr w:type="spellEnd"/>
      <w:r w:rsidRPr="007C41C7">
        <w:rPr>
          <w:i/>
          <w:iCs/>
        </w:rPr>
        <w:t>/v1/sessions/1/</w:t>
      </w:r>
      <w:proofErr w:type="spellStart"/>
      <w:r w:rsidRPr="007C41C7">
        <w:rPr>
          <w:i/>
          <w:iCs/>
        </w:rPr>
        <w:t>ixnetwork</w:t>
      </w:r>
      <w:proofErr w:type="spellEnd"/>
      <w:r w:rsidRPr="007C41C7">
        <w:rPr>
          <w:i/>
          <w:iCs/>
        </w:rPr>
        <w:t>/topology/1/</w:t>
      </w:r>
      <w:proofErr w:type="spellStart"/>
      <w:r w:rsidRPr="007C41C7">
        <w:rPr>
          <w:i/>
          <w:iCs/>
        </w:rPr>
        <w:t>deviceGroup</w:t>
      </w:r>
      <w:proofErr w:type="spellEnd"/>
      <w:r w:rsidRPr="007C41C7">
        <w:rPr>
          <w:i/>
          <w:iCs/>
        </w:rPr>
        <w:t>/1/ethernet/1</w:t>
      </w:r>
    </w:p>
    <w:p w14:paraId="77BC71BC" w14:textId="77777777" w:rsidR="00422298" w:rsidRPr="007C41C7" w:rsidRDefault="00422298" w:rsidP="00422298">
      <w:pPr>
        <w:rPr>
          <w:i/>
          <w:iCs/>
        </w:rPr>
      </w:pPr>
      <w:r w:rsidRPr="007C41C7">
        <w:rPr>
          <w:i/>
          <w:iCs/>
        </w:rPr>
        <w:t xml:space="preserve">        </w:t>
      </w:r>
      <w:proofErr w:type="spellStart"/>
      <w:r w:rsidRPr="007C41C7">
        <w:rPr>
          <w:i/>
          <w:iCs/>
        </w:rPr>
        <w:t>ConnectedVia</w:t>
      </w:r>
      <w:proofErr w:type="spellEnd"/>
      <w:r w:rsidRPr="007C41C7">
        <w:rPr>
          <w:i/>
          <w:iCs/>
        </w:rPr>
        <w:t>: []</w:t>
      </w:r>
    </w:p>
    <w:p w14:paraId="136421E6" w14:textId="77777777" w:rsidR="00422298" w:rsidRPr="007C41C7" w:rsidRDefault="00422298" w:rsidP="00422298">
      <w:pPr>
        <w:rPr>
          <w:i/>
          <w:iCs/>
        </w:rPr>
      </w:pPr>
      <w:r w:rsidRPr="007C41C7">
        <w:rPr>
          <w:i/>
          <w:iCs/>
        </w:rPr>
        <w:t xml:space="preserve">        Count: 1</w:t>
      </w:r>
    </w:p>
    <w:p w14:paraId="03753DEA" w14:textId="77777777" w:rsidR="00422298" w:rsidRPr="007C41C7" w:rsidRDefault="00422298" w:rsidP="00422298">
      <w:pPr>
        <w:rPr>
          <w:i/>
          <w:iCs/>
        </w:rPr>
      </w:pPr>
      <w:r w:rsidRPr="007C41C7">
        <w:rPr>
          <w:i/>
          <w:iCs/>
        </w:rPr>
        <w:t xml:space="preserve">        </w:t>
      </w:r>
      <w:proofErr w:type="spellStart"/>
      <w:r w:rsidRPr="007C41C7">
        <w:rPr>
          <w:i/>
          <w:iCs/>
        </w:rPr>
        <w:t>DescriptiveName</w:t>
      </w:r>
      <w:proofErr w:type="spellEnd"/>
      <w:r w:rsidRPr="007C41C7">
        <w:rPr>
          <w:i/>
          <w:iCs/>
        </w:rPr>
        <w:t>: Ethernet 1</w:t>
      </w:r>
    </w:p>
    <w:p w14:paraId="43D4E6D1" w14:textId="77777777" w:rsidR="00422298" w:rsidRPr="007C41C7" w:rsidRDefault="00422298" w:rsidP="00422298">
      <w:pPr>
        <w:rPr>
          <w:i/>
          <w:iCs/>
        </w:rPr>
      </w:pPr>
      <w:r w:rsidRPr="007C41C7">
        <w:rPr>
          <w:i/>
          <w:iCs/>
        </w:rPr>
        <w:t xml:space="preserve">        </w:t>
      </w:r>
      <w:proofErr w:type="spellStart"/>
      <w:r w:rsidRPr="007C41C7">
        <w:rPr>
          <w:i/>
          <w:iCs/>
        </w:rPr>
        <w:t>EnableVlans</w:t>
      </w:r>
      <w:proofErr w:type="spellEnd"/>
      <w:r w:rsidRPr="007C41C7">
        <w:rPr>
          <w:i/>
          <w:iCs/>
        </w:rPr>
        <w:t>: /</w:t>
      </w:r>
      <w:proofErr w:type="spellStart"/>
      <w:r w:rsidRPr="007C41C7">
        <w:rPr>
          <w:i/>
          <w:iCs/>
        </w:rPr>
        <w:t>api</w:t>
      </w:r>
      <w:proofErr w:type="spellEnd"/>
      <w:r w:rsidRPr="007C41C7">
        <w:rPr>
          <w:i/>
          <w:iCs/>
        </w:rPr>
        <w:t>/v1/sessions/1/</w:t>
      </w:r>
      <w:proofErr w:type="spellStart"/>
      <w:r w:rsidRPr="007C41C7">
        <w:rPr>
          <w:i/>
          <w:iCs/>
        </w:rPr>
        <w:t>ixnetwork</w:t>
      </w:r>
      <w:proofErr w:type="spellEnd"/>
      <w:r w:rsidRPr="007C41C7">
        <w:rPr>
          <w:i/>
          <w:iCs/>
        </w:rPr>
        <w:t>/</w:t>
      </w:r>
      <w:proofErr w:type="spellStart"/>
      <w:r w:rsidRPr="007C41C7">
        <w:rPr>
          <w:i/>
          <w:iCs/>
        </w:rPr>
        <w:t>multivalue</w:t>
      </w:r>
      <w:proofErr w:type="spellEnd"/>
      <w:r w:rsidRPr="007C41C7">
        <w:rPr>
          <w:i/>
          <w:iCs/>
        </w:rPr>
        <w:t>/5</w:t>
      </w:r>
    </w:p>
    <w:p w14:paraId="59A7AB3A" w14:textId="77777777" w:rsidR="00422298" w:rsidRPr="007C41C7" w:rsidRDefault="00422298" w:rsidP="00422298">
      <w:pPr>
        <w:rPr>
          <w:i/>
          <w:iCs/>
        </w:rPr>
      </w:pPr>
      <w:r w:rsidRPr="007C41C7">
        <w:rPr>
          <w:i/>
          <w:iCs/>
        </w:rPr>
        <w:t xml:space="preserve">        Errors: []</w:t>
      </w:r>
    </w:p>
    <w:p w14:paraId="1060BEF8" w14:textId="77777777" w:rsidR="00422298" w:rsidRPr="007C41C7" w:rsidRDefault="00422298" w:rsidP="00422298">
      <w:pPr>
        <w:rPr>
          <w:i/>
          <w:iCs/>
        </w:rPr>
      </w:pPr>
      <w:r w:rsidRPr="007C41C7">
        <w:rPr>
          <w:i/>
          <w:iCs/>
        </w:rPr>
        <w:t xml:space="preserve">        Mac: /</w:t>
      </w:r>
      <w:proofErr w:type="spellStart"/>
      <w:r w:rsidRPr="007C41C7">
        <w:rPr>
          <w:i/>
          <w:iCs/>
        </w:rPr>
        <w:t>api</w:t>
      </w:r>
      <w:proofErr w:type="spellEnd"/>
      <w:r w:rsidRPr="007C41C7">
        <w:rPr>
          <w:i/>
          <w:iCs/>
        </w:rPr>
        <w:t>/v1/sessions/1/</w:t>
      </w:r>
      <w:proofErr w:type="spellStart"/>
      <w:r w:rsidRPr="007C41C7">
        <w:rPr>
          <w:i/>
          <w:iCs/>
        </w:rPr>
        <w:t>ixnetwork</w:t>
      </w:r>
      <w:proofErr w:type="spellEnd"/>
      <w:r w:rsidRPr="007C41C7">
        <w:rPr>
          <w:i/>
          <w:iCs/>
        </w:rPr>
        <w:t>/</w:t>
      </w:r>
      <w:proofErr w:type="spellStart"/>
      <w:r w:rsidRPr="007C41C7">
        <w:rPr>
          <w:i/>
          <w:iCs/>
        </w:rPr>
        <w:t>multivalue</w:t>
      </w:r>
      <w:proofErr w:type="spellEnd"/>
      <w:r w:rsidRPr="007C41C7">
        <w:rPr>
          <w:i/>
          <w:iCs/>
        </w:rPr>
        <w:t>/3</w:t>
      </w:r>
    </w:p>
    <w:p w14:paraId="6A8ADCF9" w14:textId="77777777" w:rsidR="00422298" w:rsidRPr="007C41C7" w:rsidRDefault="00422298" w:rsidP="00422298">
      <w:pPr>
        <w:rPr>
          <w:i/>
          <w:iCs/>
        </w:rPr>
      </w:pPr>
      <w:r w:rsidRPr="007C41C7">
        <w:rPr>
          <w:i/>
          <w:iCs/>
        </w:rPr>
        <w:t xml:space="preserve">        </w:t>
      </w:r>
      <w:proofErr w:type="spellStart"/>
      <w:r w:rsidRPr="007C41C7">
        <w:rPr>
          <w:i/>
          <w:iCs/>
        </w:rPr>
        <w:t>Mtu</w:t>
      </w:r>
      <w:proofErr w:type="spellEnd"/>
      <w:r w:rsidRPr="007C41C7">
        <w:rPr>
          <w:i/>
          <w:iCs/>
        </w:rPr>
        <w:t>: /</w:t>
      </w:r>
      <w:proofErr w:type="spellStart"/>
      <w:r w:rsidRPr="007C41C7">
        <w:rPr>
          <w:i/>
          <w:iCs/>
        </w:rPr>
        <w:t>api</w:t>
      </w:r>
      <w:proofErr w:type="spellEnd"/>
      <w:r w:rsidRPr="007C41C7">
        <w:rPr>
          <w:i/>
          <w:iCs/>
        </w:rPr>
        <w:t>/v1/sessions/1/</w:t>
      </w:r>
      <w:proofErr w:type="spellStart"/>
      <w:r w:rsidRPr="007C41C7">
        <w:rPr>
          <w:i/>
          <w:iCs/>
        </w:rPr>
        <w:t>ixnetwork</w:t>
      </w:r>
      <w:proofErr w:type="spellEnd"/>
      <w:r w:rsidRPr="007C41C7">
        <w:rPr>
          <w:i/>
          <w:iCs/>
        </w:rPr>
        <w:t>/</w:t>
      </w:r>
      <w:proofErr w:type="spellStart"/>
      <w:r w:rsidRPr="007C41C7">
        <w:rPr>
          <w:i/>
          <w:iCs/>
        </w:rPr>
        <w:t>multivalue</w:t>
      </w:r>
      <w:proofErr w:type="spellEnd"/>
      <w:r w:rsidRPr="007C41C7">
        <w:rPr>
          <w:i/>
          <w:iCs/>
        </w:rPr>
        <w:t>/4</w:t>
      </w:r>
    </w:p>
    <w:p w14:paraId="6C4C3517" w14:textId="77777777" w:rsidR="00422298" w:rsidRPr="007C41C7" w:rsidRDefault="00422298" w:rsidP="00422298">
      <w:pPr>
        <w:rPr>
          <w:i/>
          <w:iCs/>
        </w:rPr>
      </w:pPr>
      <w:r w:rsidRPr="007C41C7">
        <w:rPr>
          <w:i/>
          <w:iCs/>
        </w:rPr>
        <w:t xml:space="preserve">        Multiplier: 1</w:t>
      </w:r>
    </w:p>
    <w:p w14:paraId="429D9E21" w14:textId="77777777" w:rsidR="00422298" w:rsidRPr="007C41C7" w:rsidRDefault="00422298" w:rsidP="00422298">
      <w:pPr>
        <w:rPr>
          <w:i/>
          <w:iCs/>
        </w:rPr>
      </w:pPr>
      <w:r w:rsidRPr="007C41C7">
        <w:rPr>
          <w:i/>
          <w:iCs/>
        </w:rPr>
        <w:t xml:space="preserve">        Name: Ethernet 1</w:t>
      </w:r>
    </w:p>
    <w:p w14:paraId="33C82BAF" w14:textId="77777777" w:rsidR="00422298" w:rsidRPr="007C41C7" w:rsidRDefault="00422298" w:rsidP="00422298">
      <w:pPr>
        <w:rPr>
          <w:i/>
          <w:iCs/>
        </w:rPr>
      </w:pPr>
      <w:r w:rsidRPr="007C41C7">
        <w:rPr>
          <w:i/>
          <w:iCs/>
        </w:rPr>
        <w:t xml:space="preserve">        </w:t>
      </w:r>
      <w:proofErr w:type="spellStart"/>
      <w:r w:rsidRPr="007C41C7">
        <w:rPr>
          <w:i/>
          <w:iCs/>
        </w:rPr>
        <w:t>NotifyMACMove</w:t>
      </w:r>
      <w:proofErr w:type="spellEnd"/>
      <w:r w:rsidRPr="007C41C7">
        <w:rPr>
          <w:i/>
          <w:iCs/>
        </w:rPr>
        <w:t>: False</w:t>
      </w:r>
    </w:p>
    <w:p w14:paraId="2140AE4B" w14:textId="77777777" w:rsidR="00422298" w:rsidRPr="007C41C7" w:rsidRDefault="00422298" w:rsidP="00422298">
      <w:pPr>
        <w:rPr>
          <w:i/>
          <w:iCs/>
        </w:rPr>
      </w:pPr>
      <w:r w:rsidRPr="007C41C7">
        <w:rPr>
          <w:i/>
          <w:iCs/>
        </w:rPr>
        <w:t xml:space="preserve">        </w:t>
      </w:r>
      <w:proofErr w:type="spellStart"/>
      <w:r w:rsidRPr="007C41C7">
        <w:rPr>
          <w:i/>
          <w:iCs/>
        </w:rPr>
        <w:t>SessionStatus</w:t>
      </w:r>
      <w:proofErr w:type="spellEnd"/>
      <w:r w:rsidRPr="007C41C7">
        <w:rPr>
          <w:i/>
          <w:iCs/>
        </w:rPr>
        <w:t>: ['</w:t>
      </w:r>
      <w:proofErr w:type="spellStart"/>
      <w:r w:rsidRPr="007C41C7">
        <w:rPr>
          <w:i/>
          <w:iCs/>
        </w:rPr>
        <w:t>notStarted</w:t>
      </w:r>
      <w:proofErr w:type="spellEnd"/>
      <w:r w:rsidRPr="007C41C7">
        <w:rPr>
          <w:i/>
          <w:iCs/>
        </w:rPr>
        <w:t>']</w:t>
      </w:r>
    </w:p>
    <w:p w14:paraId="496B454B" w14:textId="77777777" w:rsidR="00422298" w:rsidRPr="007C41C7" w:rsidRDefault="00422298" w:rsidP="00422298">
      <w:pPr>
        <w:rPr>
          <w:i/>
          <w:iCs/>
        </w:rPr>
      </w:pPr>
      <w:r w:rsidRPr="007C41C7">
        <w:rPr>
          <w:i/>
          <w:iCs/>
        </w:rPr>
        <w:t xml:space="preserve">        </w:t>
      </w:r>
      <w:proofErr w:type="spellStart"/>
      <w:r w:rsidRPr="007C41C7">
        <w:rPr>
          <w:i/>
          <w:iCs/>
        </w:rPr>
        <w:t>StackedLayers</w:t>
      </w:r>
      <w:proofErr w:type="spellEnd"/>
      <w:r w:rsidRPr="007C41C7">
        <w:rPr>
          <w:i/>
          <w:iCs/>
        </w:rPr>
        <w:t>: []</w:t>
      </w:r>
    </w:p>
    <w:p w14:paraId="334E241D" w14:textId="77777777" w:rsidR="00422298" w:rsidRPr="007C41C7" w:rsidRDefault="00422298" w:rsidP="00422298">
      <w:pPr>
        <w:rPr>
          <w:i/>
          <w:iCs/>
        </w:rPr>
      </w:pPr>
      <w:r w:rsidRPr="007C41C7">
        <w:rPr>
          <w:i/>
          <w:iCs/>
        </w:rPr>
        <w:t xml:space="preserve">        </w:t>
      </w:r>
      <w:proofErr w:type="spellStart"/>
      <w:r w:rsidRPr="007C41C7">
        <w:rPr>
          <w:i/>
          <w:iCs/>
        </w:rPr>
        <w:t>StateCounts</w:t>
      </w:r>
      <w:proofErr w:type="spellEnd"/>
      <w:r w:rsidRPr="007C41C7">
        <w:rPr>
          <w:i/>
          <w:iCs/>
        </w:rPr>
        <w:t>: {'arg1': 1, 'arg2': 1, 'arg3': 0, 'arg4': 0}</w:t>
      </w:r>
    </w:p>
    <w:p w14:paraId="57CC4C84" w14:textId="77777777" w:rsidR="00422298" w:rsidRPr="007C41C7" w:rsidRDefault="00422298" w:rsidP="00422298">
      <w:pPr>
        <w:rPr>
          <w:i/>
          <w:iCs/>
        </w:rPr>
      </w:pPr>
      <w:r w:rsidRPr="007C41C7">
        <w:rPr>
          <w:i/>
          <w:iCs/>
        </w:rPr>
        <w:t xml:space="preserve">        Status: </w:t>
      </w:r>
      <w:proofErr w:type="spellStart"/>
      <w:r w:rsidRPr="007C41C7">
        <w:rPr>
          <w:i/>
          <w:iCs/>
        </w:rPr>
        <w:t>notStarted</w:t>
      </w:r>
      <w:proofErr w:type="spellEnd"/>
    </w:p>
    <w:p w14:paraId="53A057F1" w14:textId="77777777" w:rsidR="00422298" w:rsidRPr="007C41C7" w:rsidRDefault="00422298" w:rsidP="00422298">
      <w:pPr>
        <w:rPr>
          <w:i/>
          <w:iCs/>
        </w:rPr>
      </w:pPr>
      <w:r w:rsidRPr="007C41C7">
        <w:rPr>
          <w:i/>
          <w:iCs/>
        </w:rPr>
        <w:t xml:space="preserve">        </w:t>
      </w:r>
      <w:proofErr w:type="spellStart"/>
      <w:r w:rsidRPr="007C41C7">
        <w:rPr>
          <w:i/>
          <w:iCs/>
        </w:rPr>
        <w:t>UseVlans</w:t>
      </w:r>
      <w:proofErr w:type="spellEnd"/>
      <w:r w:rsidRPr="007C41C7">
        <w:rPr>
          <w:i/>
          <w:iCs/>
        </w:rPr>
        <w:t>: False</w:t>
      </w:r>
    </w:p>
    <w:p w14:paraId="495A9948" w14:textId="77777777" w:rsidR="00422298" w:rsidRPr="007C41C7" w:rsidRDefault="00422298" w:rsidP="00422298">
      <w:pPr>
        <w:rPr>
          <w:i/>
          <w:iCs/>
        </w:rPr>
      </w:pPr>
      <w:r w:rsidRPr="007C41C7">
        <w:rPr>
          <w:i/>
          <w:iCs/>
        </w:rPr>
        <w:t xml:space="preserve">        </w:t>
      </w:r>
      <w:proofErr w:type="spellStart"/>
      <w:r w:rsidRPr="007C41C7">
        <w:rPr>
          <w:i/>
          <w:iCs/>
        </w:rPr>
        <w:t>VlanCount</w:t>
      </w:r>
      <w:proofErr w:type="spellEnd"/>
      <w:r w:rsidRPr="007C41C7">
        <w:rPr>
          <w:i/>
          <w:iCs/>
        </w:rPr>
        <w:t>: 1</w:t>
      </w:r>
    </w:p>
    <w:p w14:paraId="33B74C1A" w14:textId="77777777" w:rsidR="00422298" w:rsidRPr="007C41C7" w:rsidRDefault="00422298" w:rsidP="00422298">
      <w:pPr>
        <w:rPr>
          <w:i/>
          <w:iCs/>
        </w:rPr>
      </w:pPr>
    </w:p>
    <w:p w14:paraId="19EF5F55" w14:textId="77777777" w:rsidR="00422298" w:rsidRPr="007C41C7" w:rsidRDefault="00422298" w:rsidP="00422298">
      <w:pPr>
        <w:rPr>
          <w:i/>
          <w:iCs/>
        </w:rPr>
      </w:pPr>
      <w:r w:rsidRPr="007C41C7">
        <w:rPr>
          <w:i/>
          <w:iCs/>
        </w:rPr>
        <w:t xml:space="preserve"># To fetch ethernet ‘MAC’ </w:t>
      </w:r>
    </w:p>
    <w:p w14:paraId="0F290A36" w14:textId="77777777" w:rsidR="00422298" w:rsidRPr="007C41C7" w:rsidRDefault="00422298" w:rsidP="00422298">
      <w:pPr>
        <w:rPr>
          <w:i/>
          <w:iCs/>
        </w:rPr>
      </w:pPr>
    </w:p>
    <w:p w14:paraId="34797449" w14:textId="77777777" w:rsidR="00422298" w:rsidRPr="007C41C7" w:rsidRDefault="00422298" w:rsidP="00422298">
      <w:pPr>
        <w:rPr>
          <w:i/>
          <w:iCs/>
        </w:rPr>
      </w:pPr>
      <w:proofErr w:type="gramStart"/>
      <w:r w:rsidRPr="007C41C7">
        <w:rPr>
          <w:i/>
          <w:iCs/>
        </w:rPr>
        <w:t>print(</w:t>
      </w:r>
      <w:proofErr w:type="gramEnd"/>
      <w:r w:rsidRPr="007C41C7">
        <w:rPr>
          <w:i/>
          <w:iCs/>
        </w:rPr>
        <w:t>ethObj1.Mac)</w:t>
      </w:r>
    </w:p>
    <w:p w14:paraId="326EF6FA" w14:textId="77777777" w:rsidR="00422298" w:rsidRPr="007C41C7" w:rsidRDefault="00422298" w:rsidP="00422298">
      <w:pPr>
        <w:rPr>
          <w:i/>
          <w:iCs/>
        </w:rPr>
      </w:pPr>
      <w:r w:rsidRPr="007C41C7">
        <w:rPr>
          <w:i/>
          <w:iCs/>
        </w:rPr>
        <w:t xml:space="preserve">Inc: </w:t>
      </w:r>
      <w:proofErr w:type="gramStart"/>
      <w:r w:rsidRPr="007C41C7">
        <w:rPr>
          <w:i/>
          <w:iCs/>
        </w:rPr>
        <w:t>00:11:01:00:00:01</w:t>
      </w:r>
      <w:proofErr w:type="gramEnd"/>
      <w:r w:rsidRPr="007C41C7">
        <w:rPr>
          <w:i/>
          <w:iCs/>
        </w:rPr>
        <w:t>, 00:00:00:00:00:01</w:t>
      </w:r>
    </w:p>
    <w:p w14:paraId="6605A238" w14:textId="77777777" w:rsidR="00422298" w:rsidRPr="007C41C7" w:rsidRDefault="00422298" w:rsidP="00422298">
      <w:pPr>
        <w:rPr>
          <w:i/>
          <w:iCs/>
        </w:rPr>
      </w:pPr>
    </w:p>
    <w:p w14:paraId="012D308A" w14:textId="77777777" w:rsidR="00422298" w:rsidRPr="007C41C7" w:rsidRDefault="00422298" w:rsidP="00422298">
      <w:pPr>
        <w:rPr>
          <w:i/>
          <w:iCs/>
        </w:rPr>
      </w:pPr>
      <w:r w:rsidRPr="007C41C7">
        <w:rPr>
          <w:i/>
          <w:iCs/>
        </w:rPr>
        <w:t># To modify ethernet ‘</w:t>
      </w:r>
      <w:proofErr w:type="gramStart"/>
      <w:r w:rsidRPr="007C41C7">
        <w:rPr>
          <w:i/>
          <w:iCs/>
        </w:rPr>
        <w:t>MAC‘ with</w:t>
      </w:r>
      <w:proofErr w:type="gramEnd"/>
      <w:r w:rsidRPr="007C41C7">
        <w:rPr>
          <w:i/>
          <w:iCs/>
        </w:rPr>
        <w:t xml:space="preserve"> a single value</w:t>
      </w:r>
    </w:p>
    <w:p w14:paraId="3DABCAB7" w14:textId="77777777" w:rsidR="00422298" w:rsidRPr="007C41C7" w:rsidRDefault="00422298" w:rsidP="00422298">
      <w:pPr>
        <w:rPr>
          <w:i/>
          <w:iCs/>
        </w:rPr>
      </w:pPr>
    </w:p>
    <w:p w14:paraId="028CAB3F" w14:textId="77777777" w:rsidR="00422298" w:rsidRPr="007C41C7" w:rsidRDefault="00422298" w:rsidP="00422298">
      <w:pPr>
        <w:rPr>
          <w:i/>
          <w:iCs/>
        </w:rPr>
      </w:pPr>
      <w:proofErr w:type="gramStart"/>
      <w:r w:rsidRPr="007C41C7">
        <w:rPr>
          <w:i/>
          <w:iCs/>
        </w:rPr>
        <w:t>ethObj1.Mac.Single</w:t>
      </w:r>
      <w:proofErr w:type="gramEnd"/>
      <w:r w:rsidRPr="007C41C7">
        <w:rPr>
          <w:i/>
          <w:iCs/>
        </w:rPr>
        <w:t>("11:11:11:11:11:11")</w:t>
      </w:r>
    </w:p>
    <w:p w14:paraId="699249E1" w14:textId="77777777" w:rsidR="00422298" w:rsidRPr="007C41C7" w:rsidRDefault="00422298" w:rsidP="00422298">
      <w:pPr>
        <w:rPr>
          <w:i/>
          <w:iCs/>
        </w:rPr>
      </w:pPr>
    </w:p>
    <w:p w14:paraId="2C292D36" w14:textId="77777777" w:rsidR="00422298" w:rsidRPr="007C41C7" w:rsidRDefault="00422298" w:rsidP="00422298">
      <w:pPr>
        <w:rPr>
          <w:i/>
          <w:iCs/>
        </w:rPr>
      </w:pPr>
      <w:r w:rsidRPr="007C41C7">
        <w:rPr>
          <w:i/>
          <w:iCs/>
        </w:rPr>
        <w:t xml:space="preserve"># To modify the name of ethernet stack </w:t>
      </w:r>
    </w:p>
    <w:p w14:paraId="42B82D62" w14:textId="77777777" w:rsidR="00422298" w:rsidRPr="007C41C7" w:rsidRDefault="00422298" w:rsidP="00422298">
      <w:pPr>
        <w:rPr>
          <w:i/>
          <w:iCs/>
        </w:rPr>
      </w:pPr>
    </w:p>
    <w:p w14:paraId="2EB1EE5B" w14:textId="77777777" w:rsidR="00422298" w:rsidRPr="007C41C7" w:rsidRDefault="00422298" w:rsidP="00422298">
      <w:pPr>
        <w:rPr>
          <w:i/>
          <w:iCs/>
        </w:rPr>
      </w:pPr>
      <w:r w:rsidRPr="007C41C7">
        <w:rPr>
          <w:i/>
          <w:iCs/>
        </w:rPr>
        <w:t>ethObj1.Name = "Eth1"</w:t>
      </w:r>
    </w:p>
    <w:p w14:paraId="7B11E628" w14:textId="77777777" w:rsidR="00422298" w:rsidRPr="007C41C7" w:rsidRDefault="00422298" w:rsidP="00422298">
      <w:pPr>
        <w:rPr>
          <w:i/>
          <w:iCs/>
        </w:rPr>
      </w:pPr>
    </w:p>
    <w:p w14:paraId="78B78935" w14:textId="77777777" w:rsidR="00422298" w:rsidRPr="007C41C7" w:rsidRDefault="00422298" w:rsidP="00422298">
      <w:pPr>
        <w:rPr>
          <w:i/>
          <w:iCs/>
        </w:rPr>
      </w:pPr>
      <w:r w:rsidRPr="007C41C7">
        <w:rPr>
          <w:i/>
          <w:iCs/>
        </w:rPr>
        <w:t>Create Ethernet Stack-1 on topology-2 device group 1:</w:t>
      </w:r>
    </w:p>
    <w:p w14:paraId="3417C00C" w14:textId="77777777" w:rsidR="00422298" w:rsidRPr="007C41C7" w:rsidRDefault="00422298" w:rsidP="00422298">
      <w:pPr>
        <w:rPr>
          <w:i/>
          <w:iCs/>
        </w:rPr>
      </w:pPr>
    </w:p>
    <w:p w14:paraId="0E2F67B3" w14:textId="77777777" w:rsidR="00422298" w:rsidRPr="007C41C7" w:rsidRDefault="00422298" w:rsidP="00422298">
      <w:pPr>
        <w:rPr>
          <w:i/>
          <w:iCs/>
        </w:rPr>
      </w:pPr>
      <w:r w:rsidRPr="007C41C7">
        <w:rPr>
          <w:i/>
          <w:iCs/>
        </w:rPr>
        <w:t xml:space="preserve"># To create a new ethernet stack </w:t>
      </w:r>
    </w:p>
    <w:p w14:paraId="4BAA019D" w14:textId="77777777" w:rsidR="00422298" w:rsidRPr="007C41C7" w:rsidRDefault="00422298" w:rsidP="00422298">
      <w:pPr>
        <w:rPr>
          <w:i/>
          <w:iCs/>
        </w:rPr>
      </w:pPr>
    </w:p>
    <w:p w14:paraId="540CB7BB" w14:textId="77777777" w:rsidR="00422298" w:rsidRPr="007C41C7" w:rsidRDefault="00422298" w:rsidP="00422298">
      <w:pPr>
        <w:rPr>
          <w:i/>
          <w:iCs/>
        </w:rPr>
      </w:pPr>
      <w:r w:rsidRPr="007C41C7">
        <w:rPr>
          <w:i/>
          <w:iCs/>
        </w:rPr>
        <w:t xml:space="preserve">ethObj2 = </w:t>
      </w:r>
      <w:proofErr w:type="gramStart"/>
      <w:r w:rsidRPr="007C41C7">
        <w:rPr>
          <w:i/>
          <w:iCs/>
        </w:rPr>
        <w:t>dgObj2.Ethernet.add(</w:t>
      </w:r>
      <w:proofErr w:type="gramEnd"/>
      <w:r w:rsidRPr="007C41C7">
        <w:rPr>
          <w:i/>
          <w:iCs/>
        </w:rPr>
        <w:t>)</w:t>
      </w:r>
    </w:p>
    <w:p w14:paraId="06F156A8" w14:textId="77777777" w:rsidR="00422298" w:rsidRPr="007C41C7" w:rsidRDefault="00422298" w:rsidP="00422298">
      <w:pPr>
        <w:rPr>
          <w:i/>
          <w:iCs/>
        </w:rPr>
      </w:pPr>
    </w:p>
    <w:p w14:paraId="739616B6" w14:textId="77777777" w:rsidR="00422298" w:rsidRPr="007C41C7" w:rsidRDefault="00422298" w:rsidP="00422298">
      <w:pPr>
        <w:rPr>
          <w:i/>
          <w:iCs/>
        </w:rPr>
      </w:pPr>
      <w:r w:rsidRPr="007C41C7">
        <w:rPr>
          <w:i/>
          <w:iCs/>
        </w:rPr>
        <w:t># To modify ethernet ‘</w:t>
      </w:r>
      <w:proofErr w:type="gramStart"/>
      <w:r w:rsidRPr="007C41C7">
        <w:rPr>
          <w:i/>
          <w:iCs/>
        </w:rPr>
        <w:t xml:space="preserve">MAC‘  </w:t>
      </w:r>
      <w:proofErr w:type="gramEnd"/>
      <w:r w:rsidRPr="007C41C7">
        <w:rPr>
          <w:i/>
          <w:iCs/>
        </w:rPr>
        <w:t>with increment value</w:t>
      </w:r>
    </w:p>
    <w:p w14:paraId="5FF24059" w14:textId="77777777" w:rsidR="00422298" w:rsidRPr="007C41C7" w:rsidRDefault="00422298" w:rsidP="00422298">
      <w:pPr>
        <w:rPr>
          <w:i/>
          <w:iCs/>
        </w:rPr>
      </w:pPr>
    </w:p>
    <w:p w14:paraId="6B9B7676" w14:textId="77777777" w:rsidR="00422298" w:rsidRPr="007C41C7" w:rsidRDefault="00422298" w:rsidP="00422298">
      <w:pPr>
        <w:rPr>
          <w:i/>
          <w:iCs/>
        </w:rPr>
      </w:pPr>
      <w:proofErr w:type="gramStart"/>
      <w:r w:rsidRPr="007C41C7">
        <w:rPr>
          <w:i/>
          <w:iCs/>
        </w:rPr>
        <w:t>ethObj2.Mac.Increment</w:t>
      </w:r>
      <w:proofErr w:type="gramEnd"/>
      <w:r w:rsidRPr="007C41C7">
        <w:rPr>
          <w:i/>
          <w:iCs/>
        </w:rPr>
        <w:t>(</w:t>
      </w:r>
      <w:proofErr w:type="spellStart"/>
      <w:r w:rsidRPr="007C41C7">
        <w:rPr>
          <w:i/>
          <w:iCs/>
        </w:rPr>
        <w:t>start_value</w:t>
      </w:r>
      <w:proofErr w:type="spellEnd"/>
      <w:r w:rsidRPr="007C41C7">
        <w:rPr>
          <w:i/>
          <w:iCs/>
        </w:rPr>
        <w:t xml:space="preserve">="22:22:22:22:22:22", </w:t>
      </w:r>
      <w:proofErr w:type="spellStart"/>
      <w:r w:rsidRPr="007C41C7">
        <w:rPr>
          <w:i/>
          <w:iCs/>
        </w:rPr>
        <w:t>step_value</w:t>
      </w:r>
      <w:proofErr w:type="spellEnd"/>
      <w:r w:rsidRPr="007C41C7">
        <w:rPr>
          <w:i/>
          <w:iCs/>
        </w:rPr>
        <w:t>="00:00:00:00:00:00")</w:t>
      </w:r>
    </w:p>
    <w:p w14:paraId="461C8ECB" w14:textId="77777777" w:rsidR="00422298" w:rsidRPr="007C41C7" w:rsidRDefault="00422298" w:rsidP="00422298">
      <w:pPr>
        <w:rPr>
          <w:i/>
          <w:iCs/>
        </w:rPr>
      </w:pPr>
    </w:p>
    <w:p w14:paraId="509EDA63" w14:textId="77777777" w:rsidR="00422298" w:rsidRPr="007C41C7" w:rsidRDefault="00422298" w:rsidP="00422298">
      <w:pPr>
        <w:rPr>
          <w:i/>
          <w:iCs/>
        </w:rPr>
      </w:pPr>
      <w:r w:rsidRPr="007C41C7">
        <w:rPr>
          <w:i/>
          <w:iCs/>
        </w:rPr>
        <w:lastRenderedPageBreak/>
        <w:t xml:space="preserve"># To modify the name of ethernet stack </w:t>
      </w:r>
    </w:p>
    <w:p w14:paraId="792CDD3B" w14:textId="77777777" w:rsidR="00422298" w:rsidRPr="007C41C7" w:rsidRDefault="00422298" w:rsidP="00422298">
      <w:pPr>
        <w:rPr>
          <w:i/>
          <w:iCs/>
        </w:rPr>
      </w:pPr>
    </w:p>
    <w:p w14:paraId="62B5ACA0" w14:textId="49301565" w:rsidR="00401EFC" w:rsidRPr="007C41C7" w:rsidRDefault="00422298" w:rsidP="00422298">
      <w:pPr>
        <w:rPr>
          <w:i/>
          <w:iCs/>
        </w:rPr>
      </w:pPr>
      <w:r w:rsidRPr="007C41C7">
        <w:rPr>
          <w:i/>
          <w:iCs/>
        </w:rPr>
        <w:t>ethObj2.Name = "Eth2"</w:t>
      </w:r>
    </w:p>
    <w:p w14:paraId="681C3382" w14:textId="1CF0DE2B" w:rsidR="00401EFC" w:rsidRDefault="00401EFC" w:rsidP="00C061D3"/>
    <w:p w14:paraId="5F87C63A" w14:textId="7DDA1DBF" w:rsidR="00401EFC" w:rsidRDefault="00351696" w:rsidP="00C061D3">
      <w:r>
        <w:rPr>
          <w:noProof/>
        </w:rPr>
        <w:drawing>
          <wp:inline distT="0" distB="0" distL="0" distR="0" wp14:anchorId="33B43720" wp14:editId="13A6DE3F">
            <wp:extent cx="5836920" cy="3405375"/>
            <wp:effectExtent l="19050" t="19050" r="11430" b="24130"/>
            <wp:docPr id="31700" name="Picture 31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36920" cy="3405375"/>
                    </a:xfrm>
                    <a:prstGeom prst="rect">
                      <a:avLst/>
                    </a:prstGeom>
                    <a:ln w="12700">
                      <a:solidFill>
                        <a:srgbClr val="00B0F0"/>
                      </a:solidFill>
                    </a:ln>
                  </pic:spPr>
                </pic:pic>
              </a:graphicData>
            </a:graphic>
          </wp:inline>
        </w:drawing>
      </w:r>
    </w:p>
    <w:p w14:paraId="69651BAE" w14:textId="31E7416A" w:rsidR="00351696" w:rsidRPr="00890E2C" w:rsidRDefault="00890E2C" w:rsidP="00890E2C">
      <w:pPr>
        <w:pStyle w:val="Caption"/>
        <w:jc w:val="center"/>
        <w:rPr>
          <w:bCs w:val="0"/>
        </w:rPr>
      </w:pPr>
      <w:r w:rsidRPr="00890E2C">
        <w:rPr>
          <w:bCs w:val="0"/>
        </w:rPr>
        <w:t>Ethernet stacks added to device groups</w:t>
      </w:r>
    </w:p>
    <w:p w14:paraId="228E1F1E" w14:textId="77777777" w:rsidR="00337103" w:rsidRDefault="00337103">
      <w:pPr>
        <w:ind w:left="0"/>
        <w:rPr>
          <w:rFonts w:cs="Arial"/>
          <w:bCs/>
          <w:iCs/>
          <w:color w:val="555555" w:themeColor="text2"/>
          <w:sz w:val="28"/>
          <w:szCs w:val="28"/>
        </w:rPr>
      </w:pPr>
      <w:r>
        <w:br w:type="page"/>
      </w:r>
    </w:p>
    <w:p w14:paraId="53A958D3" w14:textId="66E2B6DD" w:rsidR="00437867" w:rsidRDefault="00437867" w:rsidP="00437867">
      <w:pPr>
        <w:pStyle w:val="Heading2"/>
      </w:pPr>
      <w:bookmarkStart w:id="78" w:name="_Toc77273455"/>
      <w:r>
        <w:lastRenderedPageBreak/>
        <w:t>Create Ipv4 Stack:</w:t>
      </w:r>
      <w:bookmarkEnd w:id="78"/>
    </w:p>
    <w:p w14:paraId="22C165EE" w14:textId="0CCB0CBF" w:rsidR="00437867" w:rsidRPr="00F12AF5" w:rsidRDefault="00437867" w:rsidP="00437867">
      <w:pPr>
        <w:rPr>
          <w:i/>
          <w:iCs/>
        </w:rPr>
      </w:pPr>
    </w:p>
    <w:p w14:paraId="707015AD" w14:textId="77777777" w:rsidR="00437867" w:rsidRPr="00F12AF5" w:rsidRDefault="00437867" w:rsidP="00437867">
      <w:pPr>
        <w:rPr>
          <w:i/>
          <w:iCs/>
        </w:rPr>
      </w:pPr>
      <w:r w:rsidRPr="00F12AF5">
        <w:rPr>
          <w:i/>
          <w:iCs/>
        </w:rPr>
        <w:t>Creating Ipv4 Stack on topology-1 device group 1:</w:t>
      </w:r>
    </w:p>
    <w:p w14:paraId="16FC9339" w14:textId="77777777" w:rsidR="00437867" w:rsidRPr="00F12AF5" w:rsidRDefault="00437867" w:rsidP="00437867">
      <w:pPr>
        <w:rPr>
          <w:i/>
          <w:iCs/>
        </w:rPr>
      </w:pPr>
    </w:p>
    <w:p w14:paraId="72A8B178" w14:textId="77777777" w:rsidR="00437867" w:rsidRPr="00F12AF5" w:rsidRDefault="00437867" w:rsidP="00437867">
      <w:pPr>
        <w:rPr>
          <w:i/>
          <w:iCs/>
        </w:rPr>
      </w:pPr>
      <w:r w:rsidRPr="00F12AF5">
        <w:rPr>
          <w:i/>
          <w:iCs/>
        </w:rPr>
        <w:t># To create a new IPv4 stack use Ethernet Object</w:t>
      </w:r>
    </w:p>
    <w:p w14:paraId="4CAD3889" w14:textId="77777777" w:rsidR="00437867" w:rsidRPr="00F12AF5" w:rsidRDefault="00437867" w:rsidP="00437867">
      <w:pPr>
        <w:rPr>
          <w:i/>
          <w:iCs/>
        </w:rPr>
      </w:pPr>
    </w:p>
    <w:p w14:paraId="2C5EC7FF" w14:textId="77777777" w:rsidR="00437867" w:rsidRPr="00F12AF5" w:rsidRDefault="00437867" w:rsidP="00437867">
      <w:pPr>
        <w:rPr>
          <w:i/>
          <w:iCs/>
        </w:rPr>
      </w:pPr>
      <w:r w:rsidRPr="00F12AF5">
        <w:rPr>
          <w:i/>
          <w:iCs/>
        </w:rPr>
        <w:t xml:space="preserve">ipv4Obj1 = </w:t>
      </w:r>
      <w:proofErr w:type="gramStart"/>
      <w:r w:rsidRPr="00F12AF5">
        <w:rPr>
          <w:i/>
          <w:iCs/>
        </w:rPr>
        <w:t>ethObj1.Ipv4.add(</w:t>
      </w:r>
      <w:proofErr w:type="gramEnd"/>
      <w:r w:rsidRPr="00F12AF5">
        <w:rPr>
          <w:i/>
          <w:iCs/>
        </w:rPr>
        <w:t>)</w:t>
      </w:r>
    </w:p>
    <w:p w14:paraId="4B2B4E83" w14:textId="77777777" w:rsidR="00437867" w:rsidRPr="00F12AF5" w:rsidRDefault="00437867" w:rsidP="00437867">
      <w:pPr>
        <w:rPr>
          <w:i/>
          <w:iCs/>
        </w:rPr>
      </w:pPr>
    </w:p>
    <w:p w14:paraId="576FDF5D" w14:textId="77777777" w:rsidR="00437867" w:rsidRPr="00F12AF5" w:rsidRDefault="00437867" w:rsidP="00437867">
      <w:pPr>
        <w:rPr>
          <w:i/>
          <w:iCs/>
        </w:rPr>
      </w:pPr>
      <w:r w:rsidRPr="00F12AF5">
        <w:rPr>
          <w:i/>
          <w:iCs/>
        </w:rPr>
        <w:t xml:space="preserve"># To retrieve contents of IPv4 stack </w:t>
      </w:r>
    </w:p>
    <w:p w14:paraId="79D8E293" w14:textId="77777777" w:rsidR="00437867" w:rsidRPr="00F12AF5" w:rsidRDefault="00437867" w:rsidP="00437867">
      <w:pPr>
        <w:rPr>
          <w:i/>
          <w:iCs/>
        </w:rPr>
      </w:pPr>
    </w:p>
    <w:p w14:paraId="107921E8" w14:textId="77777777" w:rsidR="00437867" w:rsidRPr="00F12AF5" w:rsidRDefault="00437867" w:rsidP="00437867">
      <w:pPr>
        <w:rPr>
          <w:i/>
          <w:iCs/>
        </w:rPr>
      </w:pPr>
      <w:r w:rsidRPr="00F12AF5">
        <w:rPr>
          <w:i/>
          <w:iCs/>
        </w:rPr>
        <w:t>print(ipv4Obj1)</w:t>
      </w:r>
    </w:p>
    <w:p w14:paraId="1216888B" w14:textId="77777777" w:rsidR="00437867" w:rsidRPr="00F12AF5" w:rsidRDefault="00437867" w:rsidP="00437867">
      <w:pPr>
        <w:rPr>
          <w:i/>
          <w:iCs/>
        </w:rPr>
      </w:pPr>
      <w:r w:rsidRPr="00F12AF5">
        <w:rPr>
          <w:i/>
          <w:iCs/>
        </w:rPr>
        <w:t>Ipv4[0]: /api/v1/sessions/1/ixnetwork/topology/1/deviceGroup/1/ethernet/1/ipv4/1</w:t>
      </w:r>
    </w:p>
    <w:p w14:paraId="0580E603" w14:textId="65752DFF" w:rsidR="00437867" w:rsidRPr="00F12AF5" w:rsidRDefault="00437867" w:rsidP="00437867">
      <w:pPr>
        <w:rPr>
          <w:i/>
          <w:iCs/>
        </w:rPr>
      </w:pPr>
      <w:r w:rsidRPr="00F12AF5">
        <w:rPr>
          <w:i/>
          <w:iCs/>
        </w:rPr>
        <w:t xml:space="preserve">   Address: /</w:t>
      </w:r>
      <w:proofErr w:type="spellStart"/>
      <w:r w:rsidRPr="00F12AF5">
        <w:rPr>
          <w:i/>
          <w:iCs/>
        </w:rPr>
        <w:t>api</w:t>
      </w:r>
      <w:proofErr w:type="spellEnd"/>
      <w:r w:rsidRPr="00F12AF5">
        <w:rPr>
          <w:i/>
          <w:iCs/>
        </w:rPr>
        <w:t>/v1/sessions/1/</w:t>
      </w:r>
      <w:proofErr w:type="spellStart"/>
      <w:r w:rsidRPr="00F12AF5">
        <w:rPr>
          <w:i/>
          <w:iCs/>
        </w:rPr>
        <w:t>ixnetwork</w:t>
      </w:r>
      <w:proofErr w:type="spellEnd"/>
      <w:r w:rsidRPr="00F12AF5">
        <w:rPr>
          <w:i/>
          <w:iCs/>
        </w:rPr>
        <w:t>/</w:t>
      </w:r>
      <w:proofErr w:type="spellStart"/>
      <w:r w:rsidRPr="00F12AF5">
        <w:rPr>
          <w:i/>
          <w:iCs/>
        </w:rPr>
        <w:t>multivalue</w:t>
      </w:r>
      <w:proofErr w:type="spellEnd"/>
      <w:r w:rsidRPr="00F12AF5">
        <w:rPr>
          <w:i/>
          <w:iCs/>
        </w:rPr>
        <w:t>/9</w:t>
      </w:r>
    </w:p>
    <w:p w14:paraId="3D04A654" w14:textId="266EEBC3" w:rsidR="00437867" w:rsidRPr="00F12AF5" w:rsidRDefault="00437867" w:rsidP="00437867">
      <w:pPr>
        <w:rPr>
          <w:i/>
          <w:iCs/>
        </w:rPr>
      </w:pPr>
      <w:r w:rsidRPr="00F12AF5">
        <w:rPr>
          <w:i/>
          <w:iCs/>
        </w:rPr>
        <w:t xml:space="preserve">   </w:t>
      </w:r>
      <w:proofErr w:type="spellStart"/>
      <w:r w:rsidRPr="00F12AF5">
        <w:rPr>
          <w:i/>
          <w:iCs/>
        </w:rPr>
        <w:t>ConnectedVia</w:t>
      </w:r>
      <w:proofErr w:type="spellEnd"/>
      <w:r w:rsidRPr="00F12AF5">
        <w:rPr>
          <w:i/>
          <w:iCs/>
        </w:rPr>
        <w:t>: []</w:t>
      </w:r>
    </w:p>
    <w:p w14:paraId="766DC8EB" w14:textId="08576133" w:rsidR="00437867" w:rsidRPr="00F12AF5" w:rsidRDefault="00437867" w:rsidP="00437867">
      <w:pPr>
        <w:rPr>
          <w:i/>
          <w:iCs/>
        </w:rPr>
      </w:pPr>
      <w:r w:rsidRPr="00F12AF5">
        <w:rPr>
          <w:i/>
          <w:iCs/>
        </w:rPr>
        <w:t xml:space="preserve">   Count: 1</w:t>
      </w:r>
    </w:p>
    <w:p w14:paraId="6CC1C87E" w14:textId="1B388E56" w:rsidR="00437867" w:rsidRPr="00F12AF5" w:rsidRDefault="00437867" w:rsidP="00437867">
      <w:pPr>
        <w:rPr>
          <w:i/>
          <w:iCs/>
        </w:rPr>
      </w:pPr>
      <w:r w:rsidRPr="00F12AF5">
        <w:rPr>
          <w:i/>
          <w:iCs/>
        </w:rPr>
        <w:t xml:space="preserve">   </w:t>
      </w:r>
      <w:proofErr w:type="spellStart"/>
      <w:r w:rsidRPr="00F12AF5">
        <w:rPr>
          <w:i/>
          <w:iCs/>
        </w:rPr>
        <w:t>DescriptiveName</w:t>
      </w:r>
      <w:proofErr w:type="spellEnd"/>
      <w:r w:rsidRPr="00F12AF5">
        <w:rPr>
          <w:i/>
          <w:iCs/>
        </w:rPr>
        <w:t>: IPv4 1</w:t>
      </w:r>
    </w:p>
    <w:p w14:paraId="613583FB" w14:textId="63B9448B" w:rsidR="00437867" w:rsidRPr="00F12AF5" w:rsidRDefault="00437867" w:rsidP="00437867">
      <w:pPr>
        <w:rPr>
          <w:i/>
          <w:iCs/>
        </w:rPr>
      </w:pPr>
      <w:r w:rsidRPr="00F12AF5">
        <w:rPr>
          <w:i/>
          <w:iCs/>
        </w:rPr>
        <w:t xml:space="preserve">   </w:t>
      </w:r>
      <w:proofErr w:type="spellStart"/>
      <w:r w:rsidRPr="00F12AF5">
        <w:rPr>
          <w:i/>
          <w:iCs/>
        </w:rPr>
        <w:t>EnableGratarpRarp</w:t>
      </w:r>
      <w:proofErr w:type="spellEnd"/>
      <w:r w:rsidRPr="00F12AF5">
        <w:rPr>
          <w:i/>
          <w:iCs/>
        </w:rPr>
        <w:t>: /</w:t>
      </w:r>
      <w:proofErr w:type="spellStart"/>
      <w:r w:rsidRPr="00F12AF5">
        <w:rPr>
          <w:i/>
          <w:iCs/>
        </w:rPr>
        <w:t>api</w:t>
      </w:r>
      <w:proofErr w:type="spellEnd"/>
      <w:r w:rsidRPr="00F12AF5">
        <w:rPr>
          <w:i/>
          <w:iCs/>
        </w:rPr>
        <w:t>/v1/sessions/1/</w:t>
      </w:r>
      <w:proofErr w:type="spellStart"/>
      <w:r w:rsidRPr="00F12AF5">
        <w:rPr>
          <w:i/>
          <w:iCs/>
        </w:rPr>
        <w:t>ixnetwork</w:t>
      </w:r>
      <w:proofErr w:type="spellEnd"/>
      <w:r w:rsidRPr="00F12AF5">
        <w:rPr>
          <w:i/>
          <w:iCs/>
        </w:rPr>
        <w:t>/</w:t>
      </w:r>
      <w:proofErr w:type="spellStart"/>
      <w:r w:rsidRPr="00F12AF5">
        <w:rPr>
          <w:i/>
          <w:iCs/>
        </w:rPr>
        <w:t>multivalue</w:t>
      </w:r>
      <w:proofErr w:type="spellEnd"/>
      <w:r w:rsidRPr="00F12AF5">
        <w:rPr>
          <w:i/>
          <w:iCs/>
        </w:rPr>
        <w:t>/14</w:t>
      </w:r>
    </w:p>
    <w:p w14:paraId="5D1517E9" w14:textId="55877764" w:rsidR="00437867" w:rsidRPr="00F12AF5" w:rsidRDefault="00437867" w:rsidP="00437867">
      <w:pPr>
        <w:rPr>
          <w:i/>
          <w:iCs/>
        </w:rPr>
      </w:pPr>
      <w:r w:rsidRPr="00F12AF5">
        <w:rPr>
          <w:i/>
          <w:iCs/>
        </w:rPr>
        <w:t xml:space="preserve">   Errors: []</w:t>
      </w:r>
    </w:p>
    <w:p w14:paraId="0D433CC9" w14:textId="48FC0A93" w:rsidR="00437867" w:rsidRPr="00F12AF5" w:rsidRDefault="00437867" w:rsidP="00437867">
      <w:pPr>
        <w:rPr>
          <w:i/>
          <w:iCs/>
        </w:rPr>
      </w:pPr>
      <w:r w:rsidRPr="00F12AF5">
        <w:rPr>
          <w:i/>
          <w:iCs/>
        </w:rPr>
        <w:t xml:space="preserve">   </w:t>
      </w:r>
      <w:proofErr w:type="spellStart"/>
      <w:r w:rsidRPr="00F12AF5">
        <w:rPr>
          <w:i/>
          <w:iCs/>
        </w:rPr>
        <w:t>GatewayIp</w:t>
      </w:r>
      <w:proofErr w:type="spellEnd"/>
      <w:r w:rsidRPr="00F12AF5">
        <w:rPr>
          <w:i/>
          <w:iCs/>
        </w:rPr>
        <w:t>: /</w:t>
      </w:r>
      <w:proofErr w:type="spellStart"/>
      <w:r w:rsidRPr="00F12AF5">
        <w:rPr>
          <w:i/>
          <w:iCs/>
        </w:rPr>
        <w:t>api</w:t>
      </w:r>
      <w:proofErr w:type="spellEnd"/>
      <w:r w:rsidRPr="00F12AF5">
        <w:rPr>
          <w:i/>
          <w:iCs/>
        </w:rPr>
        <w:t>/v1/sessions/1/</w:t>
      </w:r>
      <w:proofErr w:type="spellStart"/>
      <w:r w:rsidRPr="00F12AF5">
        <w:rPr>
          <w:i/>
          <w:iCs/>
        </w:rPr>
        <w:t>ixnetwork</w:t>
      </w:r>
      <w:proofErr w:type="spellEnd"/>
      <w:r w:rsidRPr="00F12AF5">
        <w:rPr>
          <w:i/>
          <w:iCs/>
        </w:rPr>
        <w:t>/</w:t>
      </w:r>
      <w:proofErr w:type="spellStart"/>
      <w:r w:rsidRPr="00F12AF5">
        <w:rPr>
          <w:i/>
          <w:iCs/>
        </w:rPr>
        <w:t>multivalue</w:t>
      </w:r>
      <w:proofErr w:type="spellEnd"/>
      <w:r w:rsidRPr="00F12AF5">
        <w:rPr>
          <w:i/>
          <w:iCs/>
        </w:rPr>
        <w:t>/11</w:t>
      </w:r>
    </w:p>
    <w:p w14:paraId="677F9726" w14:textId="082E7BAD" w:rsidR="00437867" w:rsidRPr="00F12AF5" w:rsidRDefault="00437867" w:rsidP="00437867">
      <w:pPr>
        <w:rPr>
          <w:i/>
          <w:iCs/>
        </w:rPr>
      </w:pPr>
      <w:r w:rsidRPr="00F12AF5">
        <w:rPr>
          <w:i/>
          <w:iCs/>
        </w:rPr>
        <w:t xml:space="preserve">   Ipv4GratarpRarp: /</w:t>
      </w:r>
      <w:proofErr w:type="spellStart"/>
      <w:r w:rsidRPr="00F12AF5">
        <w:rPr>
          <w:i/>
          <w:iCs/>
        </w:rPr>
        <w:t>api</w:t>
      </w:r>
      <w:proofErr w:type="spellEnd"/>
      <w:r w:rsidRPr="00F12AF5">
        <w:rPr>
          <w:i/>
          <w:iCs/>
        </w:rPr>
        <w:t>/v1/sessions/1/</w:t>
      </w:r>
      <w:proofErr w:type="spellStart"/>
      <w:r w:rsidRPr="00F12AF5">
        <w:rPr>
          <w:i/>
          <w:iCs/>
        </w:rPr>
        <w:t>ixnetwork</w:t>
      </w:r>
      <w:proofErr w:type="spellEnd"/>
      <w:r w:rsidRPr="00F12AF5">
        <w:rPr>
          <w:i/>
          <w:iCs/>
        </w:rPr>
        <w:t>/</w:t>
      </w:r>
      <w:proofErr w:type="spellStart"/>
      <w:r w:rsidRPr="00F12AF5">
        <w:rPr>
          <w:i/>
          <w:iCs/>
        </w:rPr>
        <w:t>multivalue</w:t>
      </w:r>
      <w:proofErr w:type="spellEnd"/>
      <w:r w:rsidRPr="00F12AF5">
        <w:rPr>
          <w:i/>
          <w:iCs/>
        </w:rPr>
        <w:t>/15</w:t>
      </w:r>
    </w:p>
    <w:p w14:paraId="24D68C7C" w14:textId="7A4B6041" w:rsidR="00437867" w:rsidRPr="00F12AF5" w:rsidRDefault="00437867" w:rsidP="00437867">
      <w:pPr>
        <w:rPr>
          <w:i/>
          <w:iCs/>
        </w:rPr>
      </w:pPr>
      <w:r w:rsidRPr="00F12AF5">
        <w:rPr>
          <w:i/>
          <w:iCs/>
        </w:rPr>
        <w:t xml:space="preserve">   </w:t>
      </w:r>
      <w:proofErr w:type="spellStart"/>
      <w:r w:rsidRPr="00F12AF5">
        <w:rPr>
          <w:i/>
          <w:iCs/>
        </w:rPr>
        <w:t>ManualGatewayMac</w:t>
      </w:r>
      <w:proofErr w:type="spellEnd"/>
      <w:r w:rsidRPr="00F12AF5">
        <w:rPr>
          <w:i/>
          <w:iCs/>
        </w:rPr>
        <w:t>: /</w:t>
      </w:r>
      <w:proofErr w:type="spellStart"/>
      <w:r w:rsidRPr="00F12AF5">
        <w:rPr>
          <w:i/>
          <w:iCs/>
        </w:rPr>
        <w:t>api</w:t>
      </w:r>
      <w:proofErr w:type="spellEnd"/>
      <w:r w:rsidRPr="00F12AF5">
        <w:rPr>
          <w:i/>
          <w:iCs/>
        </w:rPr>
        <w:t>/v1/sessions/1/</w:t>
      </w:r>
      <w:proofErr w:type="spellStart"/>
      <w:r w:rsidRPr="00F12AF5">
        <w:rPr>
          <w:i/>
          <w:iCs/>
        </w:rPr>
        <w:t>ixnetwork</w:t>
      </w:r>
      <w:proofErr w:type="spellEnd"/>
      <w:r w:rsidRPr="00F12AF5">
        <w:rPr>
          <w:i/>
          <w:iCs/>
        </w:rPr>
        <w:t>/</w:t>
      </w:r>
      <w:proofErr w:type="spellStart"/>
      <w:r w:rsidRPr="00F12AF5">
        <w:rPr>
          <w:i/>
          <w:iCs/>
        </w:rPr>
        <w:t>multivalue</w:t>
      </w:r>
      <w:proofErr w:type="spellEnd"/>
      <w:r w:rsidRPr="00F12AF5">
        <w:rPr>
          <w:i/>
          <w:iCs/>
        </w:rPr>
        <w:t>/13</w:t>
      </w:r>
    </w:p>
    <w:p w14:paraId="55D8384D" w14:textId="38B89799" w:rsidR="00437867" w:rsidRPr="00F12AF5" w:rsidRDefault="00437867" w:rsidP="00437867">
      <w:pPr>
        <w:rPr>
          <w:i/>
          <w:iCs/>
        </w:rPr>
      </w:pPr>
      <w:r w:rsidRPr="00F12AF5">
        <w:rPr>
          <w:i/>
          <w:iCs/>
        </w:rPr>
        <w:t xml:space="preserve">   Multiplier: 1</w:t>
      </w:r>
    </w:p>
    <w:p w14:paraId="62F4D835" w14:textId="1C9C9756" w:rsidR="00437867" w:rsidRPr="00F12AF5" w:rsidRDefault="00437867" w:rsidP="00437867">
      <w:pPr>
        <w:rPr>
          <w:i/>
          <w:iCs/>
        </w:rPr>
      </w:pPr>
      <w:r w:rsidRPr="00F12AF5">
        <w:rPr>
          <w:i/>
          <w:iCs/>
        </w:rPr>
        <w:t xml:space="preserve">   Name: IPv4 1</w:t>
      </w:r>
    </w:p>
    <w:p w14:paraId="66175B38" w14:textId="3E666E0C" w:rsidR="00437867" w:rsidRPr="00F12AF5" w:rsidRDefault="00437867" w:rsidP="00437867">
      <w:pPr>
        <w:rPr>
          <w:i/>
          <w:iCs/>
        </w:rPr>
      </w:pPr>
      <w:r w:rsidRPr="00F12AF5">
        <w:rPr>
          <w:i/>
          <w:iCs/>
        </w:rPr>
        <w:t xml:space="preserve">   Prefix: /</w:t>
      </w:r>
      <w:proofErr w:type="spellStart"/>
      <w:r w:rsidRPr="00F12AF5">
        <w:rPr>
          <w:i/>
          <w:iCs/>
        </w:rPr>
        <w:t>api</w:t>
      </w:r>
      <w:proofErr w:type="spellEnd"/>
      <w:r w:rsidRPr="00F12AF5">
        <w:rPr>
          <w:i/>
          <w:iCs/>
        </w:rPr>
        <w:t>/v1/sessions/1/</w:t>
      </w:r>
      <w:proofErr w:type="spellStart"/>
      <w:r w:rsidRPr="00F12AF5">
        <w:rPr>
          <w:i/>
          <w:iCs/>
        </w:rPr>
        <w:t>ixnetwork</w:t>
      </w:r>
      <w:proofErr w:type="spellEnd"/>
      <w:r w:rsidRPr="00F12AF5">
        <w:rPr>
          <w:i/>
          <w:iCs/>
        </w:rPr>
        <w:t>/</w:t>
      </w:r>
      <w:proofErr w:type="spellStart"/>
      <w:r w:rsidRPr="00F12AF5">
        <w:rPr>
          <w:i/>
          <w:iCs/>
        </w:rPr>
        <w:t>multivalue</w:t>
      </w:r>
      <w:proofErr w:type="spellEnd"/>
      <w:r w:rsidRPr="00F12AF5">
        <w:rPr>
          <w:i/>
          <w:iCs/>
        </w:rPr>
        <w:t>/10</w:t>
      </w:r>
    </w:p>
    <w:p w14:paraId="291357C0" w14:textId="7A9897D9" w:rsidR="00437867" w:rsidRPr="00F12AF5" w:rsidRDefault="00437867" w:rsidP="00437867">
      <w:pPr>
        <w:rPr>
          <w:i/>
          <w:iCs/>
        </w:rPr>
      </w:pPr>
      <w:r w:rsidRPr="00F12AF5">
        <w:rPr>
          <w:i/>
          <w:iCs/>
        </w:rPr>
        <w:t xml:space="preserve">   </w:t>
      </w:r>
      <w:proofErr w:type="spellStart"/>
      <w:r w:rsidRPr="00F12AF5">
        <w:rPr>
          <w:i/>
          <w:iCs/>
        </w:rPr>
        <w:t>ResolveGateway</w:t>
      </w:r>
      <w:proofErr w:type="spellEnd"/>
      <w:r w:rsidRPr="00F12AF5">
        <w:rPr>
          <w:i/>
          <w:iCs/>
        </w:rPr>
        <w:t>: /</w:t>
      </w:r>
      <w:proofErr w:type="spellStart"/>
      <w:r w:rsidRPr="00F12AF5">
        <w:rPr>
          <w:i/>
          <w:iCs/>
        </w:rPr>
        <w:t>api</w:t>
      </w:r>
      <w:proofErr w:type="spellEnd"/>
      <w:r w:rsidRPr="00F12AF5">
        <w:rPr>
          <w:i/>
          <w:iCs/>
        </w:rPr>
        <w:t>/v1/sessions/1/</w:t>
      </w:r>
      <w:proofErr w:type="spellStart"/>
      <w:r w:rsidRPr="00F12AF5">
        <w:rPr>
          <w:i/>
          <w:iCs/>
        </w:rPr>
        <w:t>ixnetwork</w:t>
      </w:r>
      <w:proofErr w:type="spellEnd"/>
      <w:r w:rsidRPr="00F12AF5">
        <w:rPr>
          <w:i/>
          <w:iCs/>
        </w:rPr>
        <w:t>/</w:t>
      </w:r>
      <w:proofErr w:type="spellStart"/>
      <w:r w:rsidRPr="00F12AF5">
        <w:rPr>
          <w:i/>
          <w:iCs/>
        </w:rPr>
        <w:t>multivalue</w:t>
      </w:r>
      <w:proofErr w:type="spellEnd"/>
      <w:r w:rsidRPr="00F12AF5">
        <w:rPr>
          <w:i/>
          <w:iCs/>
        </w:rPr>
        <w:t>/12</w:t>
      </w:r>
    </w:p>
    <w:p w14:paraId="661A2382" w14:textId="4B0669B3" w:rsidR="00437867" w:rsidRPr="00F12AF5" w:rsidRDefault="00437867" w:rsidP="00437867">
      <w:pPr>
        <w:rPr>
          <w:i/>
          <w:iCs/>
        </w:rPr>
      </w:pPr>
      <w:r w:rsidRPr="00F12AF5">
        <w:rPr>
          <w:i/>
          <w:iCs/>
        </w:rPr>
        <w:t xml:space="preserve">   </w:t>
      </w:r>
      <w:proofErr w:type="spellStart"/>
      <w:r w:rsidRPr="00F12AF5">
        <w:rPr>
          <w:i/>
          <w:iCs/>
        </w:rPr>
        <w:t>ResolvedGatewayMac</w:t>
      </w:r>
      <w:proofErr w:type="spellEnd"/>
      <w:r w:rsidRPr="00F12AF5">
        <w:rPr>
          <w:i/>
          <w:iCs/>
        </w:rPr>
        <w:t>: ['</w:t>
      </w:r>
      <w:proofErr w:type="spellStart"/>
      <w:proofErr w:type="gramStart"/>
      <w:r w:rsidRPr="00F12AF5">
        <w:rPr>
          <w:i/>
          <w:iCs/>
        </w:rPr>
        <w:t>removePacket</w:t>
      </w:r>
      <w:proofErr w:type="spellEnd"/>
      <w:r w:rsidRPr="00F12AF5">
        <w:rPr>
          <w:i/>
          <w:iCs/>
        </w:rPr>
        <w:t>[</w:t>
      </w:r>
      <w:proofErr w:type="gramEnd"/>
      <w:r w:rsidRPr="00F12AF5">
        <w:rPr>
          <w:i/>
          <w:iCs/>
        </w:rPr>
        <w:t>Unresolved]']</w:t>
      </w:r>
    </w:p>
    <w:p w14:paraId="13D12C5D" w14:textId="5011DA42" w:rsidR="00437867" w:rsidRPr="00F12AF5" w:rsidRDefault="00437867" w:rsidP="00437867">
      <w:pPr>
        <w:rPr>
          <w:i/>
          <w:iCs/>
        </w:rPr>
      </w:pPr>
      <w:r w:rsidRPr="00F12AF5">
        <w:rPr>
          <w:i/>
          <w:iCs/>
        </w:rPr>
        <w:t xml:space="preserve">   </w:t>
      </w:r>
      <w:proofErr w:type="spellStart"/>
      <w:r w:rsidRPr="00F12AF5">
        <w:rPr>
          <w:i/>
          <w:iCs/>
        </w:rPr>
        <w:t>SessionInfo</w:t>
      </w:r>
      <w:proofErr w:type="spellEnd"/>
      <w:r w:rsidRPr="00F12AF5">
        <w:rPr>
          <w:i/>
          <w:iCs/>
        </w:rPr>
        <w:t>: ['none']</w:t>
      </w:r>
    </w:p>
    <w:p w14:paraId="5A9FA21B" w14:textId="57EEF4D6" w:rsidR="00437867" w:rsidRPr="00F12AF5" w:rsidRDefault="00437867" w:rsidP="00437867">
      <w:pPr>
        <w:rPr>
          <w:i/>
          <w:iCs/>
        </w:rPr>
      </w:pPr>
      <w:r w:rsidRPr="00F12AF5">
        <w:rPr>
          <w:i/>
          <w:iCs/>
        </w:rPr>
        <w:t xml:space="preserve">   </w:t>
      </w:r>
      <w:proofErr w:type="spellStart"/>
      <w:r w:rsidRPr="00F12AF5">
        <w:rPr>
          <w:i/>
          <w:iCs/>
        </w:rPr>
        <w:t>SessionStatus</w:t>
      </w:r>
      <w:proofErr w:type="spellEnd"/>
      <w:r w:rsidRPr="00F12AF5">
        <w:rPr>
          <w:i/>
          <w:iCs/>
        </w:rPr>
        <w:t>: ['</w:t>
      </w:r>
      <w:proofErr w:type="spellStart"/>
      <w:r w:rsidRPr="00F12AF5">
        <w:rPr>
          <w:i/>
          <w:iCs/>
        </w:rPr>
        <w:t>notStarted</w:t>
      </w:r>
      <w:proofErr w:type="spellEnd"/>
      <w:r w:rsidRPr="00F12AF5">
        <w:rPr>
          <w:i/>
          <w:iCs/>
        </w:rPr>
        <w:t>']</w:t>
      </w:r>
    </w:p>
    <w:p w14:paraId="391ADA19" w14:textId="05338DF0" w:rsidR="00437867" w:rsidRPr="00F12AF5" w:rsidRDefault="00437867" w:rsidP="00437867">
      <w:pPr>
        <w:rPr>
          <w:i/>
          <w:iCs/>
        </w:rPr>
      </w:pPr>
      <w:r w:rsidRPr="00F12AF5">
        <w:rPr>
          <w:i/>
          <w:iCs/>
        </w:rPr>
        <w:t xml:space="preserve">   </w:t>
      </w:r>
      <w:proofErr w:type="spellStart"/>
      <w:r w:rsidRPr="00F12AF5">
        <w:rPr>
          <w:i/>
          <w:iCs/>
        </w:rPr>
        <w:t>StackedLayers</w:t>
      </w:r>
      <w:proofErr w:type="spellEnd"/>
      <w:r w:rsidRPr="00F12AF5">
        <w:rPr>
          <w:i/>
          <w:iCs/>
        </w:rPr>
        <w:t>: []</w:t>
      </w:r>
    </w:p>
    <w:p w14:paraId="562DC753" w14:textId="25D8DBA6" w:rsidR="00437867" w:rsidRPr="00F12AF5" w:rsidRDefault="00437867" w:rsidP="00437867">
      <w:pPr>
        <w:rPr>
          <w:i/>
          <w:iCs/>
        </w:rPr>
      </w:pPr>
      <w:r w:rsidRPr="00F12AF5">
        <w:rPr>
          <w:i/>
          <w:iCs/>
        </w:rPr>
        <w:t xml:space="preserve">   </w:t>
      </w:r>
      <w:proofErr w:type="spellStart"/>
      <w:r w:rsidRPr="00F12AF5">
        <w:rPr>
          <w:i/>
          <w:iCs/>
        </w:rPr>
        <w:t>StateCounts</w:t>
      </w:r>
      <w:proofErr w:type="spellEnd"/>
      <w:r w:rsidRPr="00F12AF5">
        <w:rPr>
          <w:i/>
          <w:iCs/>
        </w:rPr>
        <w:t>: {'arg1': 1, 'arg2': 1, 'arg3': 0, 'arg4': 0}</w:t>
      </w:r>
    </w:p>
    <w:p w14:paraId="3544979D" w14:textId="0B6F3045" w:rsidR="00437867" w:rsidRPr="00F12AF5" w:rsidRDefault="00437867" w:rsidP="00437867">
      <w:pPr>
        <w:rPr>
          <w:i/>
          <w:iCs/>
        </w:rPr>
      </w:pPr>
      <w:r w:rsidRPr="00F12AF5">
        <w:rPr>
          <w:i/>
          <w:iCs/>
        </w:rPr>
        <w:t xml:space="preserve">   Status: </w:t>
      </w:r>
      <w:proofErr w:type="spellStart"/>
      <w:r w:rsidRPr="00F12AF5">
        <w:rPr>
          <w:i/>
          <w:iCs/>
        </w:rPr>
        <w:t>notStarted</w:t>
      </w:r>
      <w:proofErr w:type="spellEnd"/>
    </w:p>
    <w:p w14:paraId="2379416C" w14:textId="77777777" w:rsidR="00437867" w:rsidRPr="00F12AF5" w:rsidRDefault="00437867" w:rsidP="00437867">
      <w:pPr>
        <w:rPr>
          <w:i/>
          <w:iCs/>
        </w:rPr>
      </w:pPr>
    </w:p>
    <w:p w14:paraId="7DCF8879" w14:textId="77777777" w:rsidR="00437867" w:rsidRPr="00F12AF5" w:rsidRDefault="00437867" w:rsidP="00437867">
      <w:pPr>
        <w:rPr>
          <w:i/>
          <w:iCs/>
        </w:rPr>
      </w:pPr>
      <w:r w:rsidRPr="00F12AF5">
        <w:rPr>
          <w:i/>
          <w:iCs/>
        </w:rPr>
        <w:t># To modify IPv4 Stack Name</w:t>
      </w:r>
    </w:p>
    <w:p w14:paraId="1DB38BA9" w14:textId="77777777" w:rsidR="00437867" w:rsidRPr="00F12AF5" w:rsidRDefault="00437867" w:rsidP="00437867">
      <w:pPr>
        <w:rPr>
          <w:i/>
          <w:iCs/>
        </w:rPr>
      </w:pPr>
    </w:p>
    <w:p w14:paraId="0C01960F" w14:textId="77777777" w:rsidR="00437867" w:rsidRPr="00F12AF5" w:rsidRDefault="00437867" w:rsidP="00437867">
      <w:pPr>
        <w:rPr>
          <w:i/>
          <w:iCs/>
        </w:rPr>
      </w:pPr>
      <w:r w:rsidRPr="00F12AF5">
        <w:rPr>
          <w:i/>
          <w:iCs/>
        </w:rPr>
        <w:t>ipv4Obj1.Name = "IPv41"</w:t>
      </w:r>
    </w:p>
    <w:p w14:paraId="33E671C0" w14:textId="77777777" w:rsidR="00437867" w:rsidRPr="00F12AF5" w:rsidRDefault="00437867" w:rsidP="00437867">
      <w:pPr>
        <w:rPr>
          <w:i/>
          <w:iCs/>
        </w:rPr>
      </w:pPr>
    </w:p>
    <w:p w14:paraId="2AA6A459" w14:textId="77777777" w:rsidR="00437867" w:rsidRPr="00F12AF5" w:rsidRDefault="00437867" w:rsidP="00437867">
      <w:pPr>
        <w:rPr>
          <w:i/>
          <w:iCs/>
        </w:rPr>
      </w:pPr>
      <w:r w:rsidRPr="00F12AF5">
        <w:rPr>
          <w:i/>
          <w:iCs/>
        </w:rPr>
        <w:t xml:space="preserve"># To modify the IPv4 'address' </w:t>
      </w:r>
    </w:p>
    <w:p w14:paraId="55FBBCC1" w14:textId="77777777" w:rsidR="00437867" w:rsidRPr="00F12AF5" w:rsidRDefault="00437867" w:rsidP="00437867">
      <w:pPr>
        <w:rPr>
          <w:i/>
          <w:iCs/>
        </w:rPr>
      </w:pPr>
    </w:p>
    <w:p w14:paraId="35850A76" w14:textId="77777777" w:rsidR="00437867" w:rsidRPr="00F12AF5" w:rsidRDefault="00437867" w:rsidP="00437867">
      <w:pPr>
        <w:rPr>
          <w:i/>
          <w:iCs/>
        </w:rPr>
      </w:pPr>
      <w:proofErr w:type="gramStart"/>
      <w:r w:rsidRPr="00F12AF5">
        <w:rPr>
          <w:i/>
          <w:iCs/>
        </w:rPr>
        <w:t>ipv4Obj1.Address.Single</w:t>
      </w:r>
      <w:proofErr w:type="gramEnd"/>
      <w:r w:rsidRPr="00F12AF5">
        <w:rPr>
          <w:i/>
          <w:iCs/>
        </w:rPr>
        <w:t>("20.0.0.1")</w:t>
      </w:r>
    </w:p>
    <w:p w14:paraId="4BEF1C3F" w14:textId="77777777" w:rsidR="00437867" w:rsidRPr="00F12AF5" w:rsidRDefault="00437867" w:rsidP="00437867">
      <w:pPr>
        <w:rPr>
          <w:i/>
          <w:iCs/>
        </w:rPr>
      </w:pPr>
    </w:p>
    <w:p w14:paraId="2F1B6C63" w14:textId="77777777" w:rsidR="00437867" w:rsidRPr="00F12AF5" w:rsidRDefault="00437867" w:rsidP="00437867">
      <w:pPr>
        <w:rPr>
          <w:i/>
          <w:iCs/>
        </w:rPr>
      </w:pPr>
      <w:r w:rsidRPr="00F12AF5">
        <w:rPr>
          <w:i/>
          <w:iCs/>
        </w:rPr>
        <w:t xml:space="preserve"># To modify the IPv4 ‘Gateway address' </w:t>
      </w:r>
    </w:p>
    <w:p w14:paraId="4A19E117" w14:textId="77777777" w:rsidR="00437867" w:rsidRPr="00F12AF5" w:rsidRDefault="00437867" w:rsidP="00437867">
      <w:pPr>
        <w:rPr>
          <w:i/>
          <w:iCs/>
        </w:rPr>
      </w:pPr>
    </w:p>
    <w:p w14:paraId="5DDD0200" w14:textId="77777777" w:rsidR="00437867" w:rsidRPr="00F12AF5" w:rsidRDefault="00437867" w:rsidP="00437867">
      <w:pPr>
        <w:rPr>
          <w:i/>
          <w:iCs/>
        </w:rPr>
      </w:pPr>
      <w:proofErr w:type="gramStart"/>
      <w:r w:rsidRPr="00F12AF5">
        <w:rPr>
          <w:i/>
          <w:iCs/>
        </w:rPr>
        <w:t>ipv4Obj1.GatewayIp.Single</w:t>
      </w:r>
      <w:proofErr w:type="gramEnd"/>
      <w:r w:rsidRPr="00F12AF5">
        <w:rPr>
          <w:i/>
          <w:iCs/>
        </w:rPr>
        <w:t>("20.0.0.2")</w:t>
      </w:r>
    </w:p>
    <w:p w14:paraId="02A2A141" w14:textId="77777777" w:rsidR="00437867" w:rsidRPr="00F12AF5" w:rsidRDefault="00437867" w:rsidP="00437867">
      <w:pPr>
        <w:rPr>
          <w:i/>
          <w:iCs/>
        </w:rPr>
      </w:pPr>
    </w:p>
    <w:p w14:paraId="3410F9A1" w14:textId="77777777" w:rsidR="00437867" w:rsidRPr="00F12AF5" w:rsidRDefault="00437867" w:rsidP="00437867">
      <w:pPr>
        <w:rPr>
          <w:i/>
          <w:iCs/>
        </w:rPr>
      </w:pPr>
    </w:p>
    <w:p w14:paraId="0A45661E" w14:textId="77777777" w:rsidR="00437867" w:rsidRPr="00F12AF5" w:rsidRDefault="00437867" w:rsidP="00437867">
      <w:pPr>
        <w:rPr>
          <w:i/>
          <w:iCs/>
        </w:rPr>
      </w:pPr>
    </w:p>
    <w:p w14:paraId="236B4219" w14:textId="77777777" w:rsidR="00437867" w:rsidRPr="00F12AF5" w:rsidRDefault="00437867" w:rsidP="00437867">
      <w:pPr>
        <w:rPr>
          <w:i/>
          <w:iCs/>
        </w:rPr>
      </w:pPr>
      <w:r w:rsidRPr="00F12AF5">
        <w:rPr>
          <w:i/>
          <w:iCs/>
        </w:rPr>
        <w:t>Creating Ipv4 Stack on topology-2 device group 1:</w:t>
      </w:r>
    </w:p>
    <w:p w14:paraId="64D39192" w14:textId="77777777" w:rsidR="00437867" w:rsidRPr="00F12AF5" w:rsidRDefault="00437867" w:rsidP="00437867">
      <w:pPr>
        <w:rPr>
          <w:i/>
          <w:iCs/>
        </w:rPr>
      </w:pPr>
    </w:p>
    <w:p w14:paraId="23847BBC" w14:textId="77777777" w:rsidR="00437867" w:rsidRPr="00F12AF5" w:rsidRDefault="00437867" w:rsidP="00437867">
      <w:pPr>
        <w:rPr>
          <w:i/>
          <w:iCs/>
        </w:rPr>
      </w:pPr>
      <w:r w:rsidRPr="00F12AF5">
        <w:rPr>
          <w:i/>
          <w:iCs/>
        </w:rPr>
        <w:t xml:space="preserve"># To create new IPv4 stack use </w:t>
      </w:r>
    </w:p>
    <w:p w14:paraId="2C8BB224" w14:textId="77777777" w:rsidR="00437867" w:rsidRPr="00F12AF5" w:rsidRDefault="00437867" w:rsidP="00437867">
      <w:pPr>
        <w:rPr>
          <w:i/>
          <w:iCs/>
        </w:rPr>
      </w:pPr>
    </w:p>
    <w:p w14:paraId="063DD690" w14:textId="77777777" w:rsidR="00437867" w:rsidRPr="00F12AF5" w:rsidRDefault="00437867" w:rsidP="00437867">
      <w:pPr>
        <w:rPr>
          <w:i/>
          <w:iCs/>
        </w:rPr>
      </w:pPr>
      <w:r w:rsidRPr="00F12AF5">
        <w:rPr>
          <w:i/>
          <w:iCs/>
        </w:rPr>
        <w:t>ipv4Obj2=</w:t>
      </w:r>
      <w:proofErr w:type="gramStart"/>
      <w:r w:rsidRPr="00F12AF5">
        <w:rPr>
          <w:i/>
          <w:iCs/>
        </w:rPr>
        <w:t>ethObj2.Ipv4.add(</w:t>
      </w:r>
      <w:proofErr w:type="gramEnd"/>
      <w:r w:rsidRPr="00F12AF5">
        <w:rPr>
          <w:i/>
          <w:iCs/>
        </w:rPr>
        <w:t>)</w:t>
      </w:r>
    </w:p>
    <w:p w14:paraId="0D5D10BB" w14:textId="77777777" w:rsidR="00437867" w:rsidRPr="00F12AF5" w:rsidRDefault="00437867" w:rsidP="00437867">
      <w:pPr>
        <w:rPr>
          <w:i/>
          <w:iCs/>
        </w:rPr>
      </w:pPr>
    </w:p>
    <w:p w14:paraId="4657952C" w14:textId="77777777" w:rsidR="00437867" w:rsidRPr="00F12AF5" w:rsidRDefault="00437867" w:rsidP="00437867">
      <w:pPr>
        <w:rPr>
          <w:i/>
          <w:iCs/>
        </w:rPr>
      </w:pPr>
      <w:r w:rsidRPr="00F12AF5">
        <w:rPr>
          <w:i/>
          <w:iCs/>
        </w:rPr>
        <w:lastRenderedPageBreak/>
        <w:t xml:space="preserve"># To modify IPv4 ‘Stack Name’ </w:t>
      </w:r>
    </w:p>
    <w:p w14:paraId="29029E84" w14:textId="77777777" w:rsidR="00437867" w:rsidRPr="00F12AF5" w:rsidRDefault="00437867" w:rsidP="00437867">
      <w:pPr>
        <w:rPr>
          <w:i/>
          <w:iCs/>
        </w:rPr>
      </w:pPr>
    </w:p>
    <w:p w14:paraId="6487E626" w14:textId="77777777" w:rsidR="00437867" w:rsidRPr="00F12AF5" w:rsidRDefault="00437867" w:rsidP="00437867">
      <w:pPr>
        <w:rPr>
          <w:i/>
          <w:iCs/>
        </w:rPr>
      </w:pPr>
      <w:r w:rsidRPr="00F12AF5">
        <w:rPr>
          <w:i/>
          <w:iCs/>
        </w:rPr>
        <w:t>ipv4Obj2.Name='IPv42'</w:t>
      </w:r>
    </w:p>
    <w:p w14:paraId="4C95227C" w14:textId="77777777" w:rsidR="00437867" w:rsidRPr="00F12AF5" w:rsidRDefault="00437867" w:rsidP="00437867">
      <w:pPr>
        <w:rPr>
          <w:i/>
          <w:iCs/>
        </w:rPr>
      </w:pPr>
    </w:p>
    <w:p w14:paraId="1058D15B" w14:textId="77777777" w:rsidR="00437867" w:rsidRPr="00F12AF5" w:rsidRDefault="00437867" w:rsidP="00437867">
      <w:pPr>
        <w:rPr>
          <w:i/>
          <w:iCs/>
        </w:rPr>
      </w:pPr>
      <w:r w:rsidRPr="00F12AF5">
        <w:rPr>
          <w:i/>
          <w:iCs/>
        </w:rPr>
        <w:t># To modify the IPv4 'address' use Ipv4 Object and Address Attribute</w:t>
      </w:r>
    </w:p>
    <w:p w14:paraId="3A644F86" w14:textId="77777777" w:rsidR="00437867" w:rsidRPr="00F12AF5" w:rsidRDefault="00437867" w:rsidP="00437867">
      <w:pPr>
        <w:rPr>
          <w:i/>
          <w:iCs/>
        </w:rPr>
      </w:pPr>
    </w:p>
    <w:p w14:paraId="354B9BC0" w14:textId="77777777" w:rsidR="00437867" w:rsidRPr="00F12AF5" w:rsidRDefault="00437867" w:rsidP="00437867">
      <w:pPr>
        <w:rPr>
          <w:i/>
          <w:iCs/>
        </w:rPr>
      </w:pPr>
      <w:proofErr w:type="gramStart"/>
      <w:r w:rsidRPr="00F12AF5">
        <w:rPr>
          <w:i/>
          <w:iCs/>
        </w:rPr>
        <w:t>ipv4Obj2.Address.Single</w:t>
      </w:r>
      <w:proofErr w:type="gramEnd"/>
      <w:r w:rsidRPr="00F12AF5">
        <w:rPr>
          <w:i/>
          <w:iCs/>
        </w:rPr>
        <w:t>("20.0.0.2")</w:t>
      </w:r>
    </w:p>
    <w:p w14:paraId="30A2E6F3" w14:textId="77777777" w:rsidR="00437867" w:rsidRPr="00F12AF5" w:rsidRDefault="00437867" w:rsidP="00437867">
      <w:pPr>
        <w:rPr>
          <w:i/>
          <w:iCs/>
        </w:rPr>
      </w:pPr>
    </w:p>
    <w:p w14:paraId="7482B5B7" w14:textId="77777777" w:rsidR="00437867" w:rsidRPr="00F12AF5" w:rsidRDefault="00437867" w:rsidP="00437867">
      <w:pPr>
        <w:rPr>
          <w:i/>
          <w:iCs/>
        </w:rPr>
      </w:pPr>
      <w:r w:rsidRPr="00F12AF5">
        <w:rPr>
          <w:i/>
          <w:iCs/>
        </w:rPr>
        <w:t># To modify the IPv4 '</w:t>
      </w:r>
      <w:proofErr w:type="spellStart"/>
      <w:r w:rsidRPr="00F12AF5">
        <w:rPr>
          <w:i/>
          <w:iCs/>
        </w:rPr>
        <w:t>gatewayIp</w:t>
      </w:r>
      <w:proofErr w:type="spellEnd"/>
      <w:r w:rsidRPr="00F12AF5">
        <w:rPr>
          <w:i/>
          <w:iCs/>
        </w:rPr>
        <w:t xml:space="preserve">' use Ipv4 Object and </w:t>
      </w:r>
      <w:proofErr w:type="spellStart"/>
      <w:r w:rsidRPr="00F12AF5">
        <w:rPr>
          <w:i/>
          <w:iCs/>
        </w:rPr>
        <w:t>GatewayIp</w:t>
      </w:r>
      <w:proofErr w:type="spellEnd"/>
      <w:r w:rsidRPr="00F12AF5">
        <w:rPr>
          <w:i/>
          <w:iCs/>
        </w:rPr>
        <w:t xml:space="preserve"> Attribute</w:t>
      </w:r>
    </w:p>
    <w:p w14:paraId="55822B95" w14:textId="77777777" w:rsidR="00437867" w:rsidRPr="00F12AF5" w:rsidRDefault="00437867" w:rsidP="00437867">
      <w:pPr>
        <w:rPr>
          <w:i/>
          <w:iCs/>
        </w:rPr>
      </w:pPr>
    </w:p>
    <w:p w14:paraId="4EB9D675" w14:textId="7DCEE7F0" w:rsidR="00351696" w:rsidRDefault="00437867" w:rsidP="00437867">
      <w:proofErr w:type="gramStart"/>
      <w:r w:rsidRPr="00F12AF5">
        <w:rPr>
          <w:i/>
          <w:iCs/>
        </w:rPr>
        <w:t>ipv4Obj2.GatewayIp.Single</w:t>
      </w:r>
      <w:proofErr w:type="gramEnd"/>
      <w:r w:rsidRPr="00F12AF5">
        <w:rPr>
          <w:i/>
          <w:iCs/>
        </w:rPr>
        <w:t>("20.0.0.1")</w:t>
      </w:r>
    </w:p>
    <w:p w14:paraId="23CD6AB2" w14:textId="1A82F5A0" w:rsidR="00351696" w:rsidRDefault="00351696" w:rsidP="00C061D3"/>
    <w:p w14:paraId="2D15AF20" w14:textId="1EC82582" w:rsidR="00351696" w:rsidRDefault="00337103" w:rsidP="00C061D3">
      <w:r>
        <w:rPr>
          <w:noProof/>
        </w:rPr>
        <w:drawing>
          <wp:inline distT="0" distB="0" distL="0" distR="0" wp14:anchorId="7F53AC5D" wp14:editId="03A8C0A0">
            <wp:extent cx="5836920" cy="3167978"/>
            <wp:effectExtent l="19050" t="19050" r="11430" b="13970"/>
            <wp:docPr id="31701" name="Picture 31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36920" cy="3167978"/>
                    </a:xfrm>
                    <a:prstGeom prst="rect">
                      <a:avLst/>
                    </a:prstGeom>
                    <a:ln w="12700">
                      <a:solidFill>
                        <a:srgbClr val="00B0F0"/>
                      </a:solidFill>
                    </a:ln>
                  </pic:spPr>
                </pic:pic>
              </a:graphicData>
            </a:graphic>
          </wp:inline>
        </w:drawing>
      </w:r>
    </w:p>
    <w:p w14:paraId="08953B07" w14:textId="39F6F192" w:rsidR="00351696" w:rsidRPr="00337103" w:rsidRDefault="00337103" w:rsidP="00337103">
      <w:pPr>
        <w:pStyle w:val="Caption"/>
        <w:jc w:val="center"/>
        <w:rPr>
          <w:bCs w:val="0"/>
        </w:rPr>
      </w:pPr>
      <w:r w:rsidRPr="00337103">
        <w:rPr>
          <w:bCs w:val="0"/>
        </w:rPr>
        <w:t>IPv4 stacks added to ethernet stacks</w:t>
      </w:r>
    </w:p>
    <w:p w14:paraId="66EDB401" w14:textId="481F85EB" w:rsidR="00351696" w:rsidRDefault="00351696" w:rsidP="00C061D3"/>
    <w:p w14:paraId="5B70DD5E" w14:textId="510D1A7A" w:rsidR="00007AF1" w:rsidRDefault="00007AF1" w:rsidP="00007AF1">
      <w:pPr>
        <w:pStyle w:val="Heading2"/>
      </w:pPr>
      <w:bookmarkStart w:id="79" w:name="_Toc77273456"/>
      <w:r>
        <w:t>Create BGP:</w:t>
      </w:r>
      <w:bookmarkEnd w:id="79"/>
    </w:p>
    <w:p w14:paraId="7A0A5C3A" w14:textId="77777777" w:rsidR="00007AF1" w:rsidRPr="00007AF1" w:rsidRDefault="00007AF1" w:rsidP="00007AF1">
      <w:pPr>
        <w:rPr>
          <w:i/>
          <w:iCs/>
        </w:rPr>
      </w:pPr>
      <w:r w:rsidRPr="00007AF1">
        <w:rPr>
          <w:i/>
          <w:iCs/>
        </w:rPr>
        <w:t>Create BGP on topology-1 device group 1:</w:t>
      </w:r>
    </w:p>
    <w:p w14:paraId="7A811DB8" w14:textId="77777777" w:rsidR="00007AF1" w:rsidRPr="00007AF1" w:rsidRDefault="00007AF1" w:rsidP="00007AF1">
      <w:pPr>
        <w:rPr>
          <w:i/>
          <w:iCs/>
        </w:rPr>
      </w:pPr>
    </w:p>
    <w:p w14:paraId="465E1767" w14:textId="77777777" w:rsidR="00007AF1" w:rsidRPr="00007AF1" w:rsidRDefault="00007AF1" w:rsidP="00007AF1">
      <w:pPr>
        <w:rPr>
          <w:i/>
          <w:iCs/>
        </w:rPr>
      </w:pPr>
      <w:r w:rsidRPr="00007AF1">
        <w:rPr>
          <w:i/>
          <w:iCs/>
        </w:rPr>
        <w:t xml:space="preserve"># To create a new BgpIPv4 protocol. The name denotes stack name </w:t>
      </w:r>
    </w:p>
    <w:p w14:paraId="22B49220" w14:textId="77777777" w:rsidR="00007AF1" w:rsidRPr="00007AF1" w:rsidRDefault="00007AF1" w:rsidP="00007AF1">
      <w:pPr>
        <w:rPr>
          <w:i/>
          <w:iCs/>
        </w:rPr>
      </w:pPr>
    </w:p>
    <w:p w14:paraId="0456A8F3" w14:textId="77777777" w:rsidR="00007AF1" w:rsidRPr="00007AF1" w:rsidRDefault="00007AF1" w:rsidP="00007AF1">
      <w:pPr>
        <w:rPr>
          <w:i/>
          <w:iCs/>
        </w:rPr>
      </w:pPr>
      <w:r w:rsidRPr="00007AF1">
        <w:rPr>
          <w:i/>
          <w:iCs/>
        </w:rPr>
        <w:t xml:space="preserve">bgpObj1 = </w:t>
      </w:r>
      <w:proofErr w:type="gramStart"/>
      <w:r w:rsidRPr="00007AF1">
        <w:rPr>
          <w:i/>
          <w:iCs/>
        </w:rPr>
        <w:t>ipv4Obj1.BgpIpv4Peer.add(</w:t>
      </w:r>
      <w:proofErr w:type="gramEnd"/>
      <w:r w:rsidRPr="00007AF1">
        <w:rPr>
          <w:i/>
          <w:iCs/>
        </w:rPr>
        <w:t>Name="BGP1")</w:t>
      </w:r>
    </w:p>
    <w:p w14:paraId="0B9C2528" w14:textId="77777777" w:rsidR="00007AF1" w:rsidRPr="00007AF1" w:rsidRDefault="00007AF1" w:rsidP="00007AF1">
      <w:pPr>
        <w:rPr>
          <w:i/>
          <w:iCs/>
        </w:rPr>
      </w:pPr>
    </w:p>
    <w:p w14:paraId="004A2FD3" w14:textId="77777777" w:rsidR="00007AF1" w:rsidRPr="00007AF1" w:rsidRDefault="00007AF1" w:rsidP="00007AF1">
      <w:pPr>
        <w:rPr>
          <w:i/>
          <w:iCs/>
        </w:rPr>
      </w:pPr>
      <w:r w:rsidRPr="00007AF1">
        <w:rPr>
          <w:i/>
          <w:iCs/>
        </w:rPr>
        <w:t># To retrieve attributes of bgpObj1</w:t>
      </w:r>
    </w:p>
    <w:p w14:paraId="39195F49" w14:textId="77777777" w:rsidR="00007AF1" w:rsidRPr="00007AF1" w:rsidRDefault="00007AF1" w:rsidP="00007AF1">
      <w:pPr>
        <w:rPr>
          <w:i/>
          <w:iCs/>
        </w:rPr>
      </w:pPr>
    </w:p>
    <w:p w14:paraId="1D693EC0" w14:textId="77777777" w:rsidR="00007AF1" w:rsidRPr="00007AF1" w:rsidRDefault="00007AF1" w:rsidP="00007AF1">
      <w:pPr>
        <w:rPr>
          <w:i/>
          <w:iCs/>
        </w:rPr>
      </w:pPr>
      <w:r w:rsidRPr="00007AF1">
        <w:rPr>
          <w:i/>
          <w:iCs/>
        </w:rPr>
        <w:t>print(bgpObj1)</w:t>
      </w:r>
    </w:p>
    <w:p w14:paraId="69991BB2" w14:textId="77777777" w:rsidR="00007AF1" w:rsidRPr="00007AF1" w:rsidRDefault="00007AF1" w:rsidP="00007AF1">
      <w:pPr>
        <w:rPr>
          <w:i/>
          <w:iCs/>
        </w:rPr>
      </w:pPr>
      <w:r w:rsidRPr="00007AF1">
        <w:rPr>
          <w:i/>
          <w:iCs/>
        </w:rPr>
        <w:t>BgpIpv4</w:t>
      </w:r>
      <w:proofErr w:type="gramStart"/>
      <w:r w:rsidRPr="00007AF1">
        <w:rPr>
          <w:i/>
          <w:iCs/>
        </w:rPr>
        <w:t>Peer[</w:t>
      </w:r>
      <w:proofErr w:type="gramEnd"/>
      <w:r w:rsidRPr="00007AF1">
        <w:rPr>
          <w:i/>
          <w:iCs/>
        </w:rPr>
        <w:t>0]: /api/v1/sessions/1/ixnetwork/topology/1/deviceGroup/1/ethernet/1/ipv4/1/bgpIpv4Peer/1</w:t>
      </w:r>
    </w:p>
    <w:p w14:paraId="31C87499" w14:textId="6EDD80EC" w:rsidR="00007AF1" w:rsidRPr="00007AF1" w:rsidRDefault="00007AF1" w:rsidP="00007AF1">
      <w:pPr>
        <w:rPr>
          <w:i/>
          <w:iCs/>
        </w:rPr>
      </w:pPr>
      <w:r w:rsidRPr="00007AF1">
        <w:rPr>
          <w:i/>
          <w:iCs/>
        </w:rPr>
        <w:t xml:space="preserve">   </w:t>
      </w:r>
      <w:proofErr w:type="spellStart"/>
      <w:r w:rsidRPr="00007AF1">
        <w:rPr>
          <w:i/>
          <w:iCs/>
        </w:rPr>
        <w:t>ActAsRestarted</w:t>
      </w:r>
      <w:proofErr w:type="spellEnd"/>
      <w:r w:rsidRPr="00007AF1">
        <w:rPr>
          <w:i/>
          <w:iCs/>
        </w:rPr>
        <w:t>: /</w:t>
      </w:r>
      <w:proofErr w:type="spellStart"/>
      <w:r w:rsidRPr="00007AF1">
        <w:rPr>
          <w:i/>
          <w:iCs/>
        </w:rPr>
        <w:t>api</w:t>
      </w:r>
      <w:proofErr w:type="spellEnd"/>
      <w:r w:rsidRPr="00007AF1">
        <w:rPr>
          <w:i/>
          <w:iCs/>
        </w:rPr>
        <w:t>/v1/sessions/1/</w:t>
      </w:r>
      <w:proofErr w:type="spellStart"/>
      <w:r w:rsidRPr="00007AF1">
        <w:rPr>
          <w:i/>
          <w:iCs/>
        </w:rPr>
        <w:t>ixnetwork</w:t>
      </w:r>
      <w:proofErr w:type="spellEnd"/>
      <w:r w:rsidRPr="00007AF1">
        <w:rPr>
          <w:i/>
          <w:iCs/>
        </w:rPr>
        <w:t>/</w:t>
      </w:r>
      <w:proofErr w:type="spellStart"/>
      <w:r w:rsidRPr="00007AF1">
        <w:rPr>
          <w:i/>
          <w:iCs/>
        </w:rPr>
        <w:t>multivalue</w:t>
      </w:r>
      <w:proofErr w:type="spellEnd"/>
      <w:r w:rsidRPr="00007AF1">
        <w:rPr>
          <w:i/>
          <w:iCs/>
        </w:rPr>
        <w:t>/40</w:t>
      </w:r>
    </w:p>
    <w:p w14:paraId="722DF1DD" w14:textId="42A7DC10" w:rsidR="00007AF1" w:rsidRPr="00007AF1" w:rsidRDefault="00007AF1" w:rsidP="00007AF1">
      <w:pPr>
        <w:rPr>
          <w:i/>
          <w:iCs/>
        </w:rPr>
      </w:pPr>
      <w:r w:rsidRPr="00007AF1">
        <w:rPr>
          <w:i/>
          <w:iCs/>
        </w:rPr>
        <w:t xml:space="preserve">   Active: /</w:t>
      </w:r>
      <w:proofErr w:type="spellStart"/>
      <w:r w:rsidRPr="00007AF1">
        <w:rPr>
          <w:i/>
          <w:iCs/>
        </w:rPr>
        <w:t>api</w:t>
      </w:r>
      <w:proofErr w:type="spellEnd"/>
      <w:r w:rsidRPr="00007AF1">
        <w:rPr>
          <w:i/>
          <w:iCs/>
        </w:rPr>
        <w:t>/v1/sessions/1/</w:t>
      </w:r>
      <w:proofErr w:type="spellStart"/>
      <w:r w:rsidRPr="00007AF1">
        <w:rPr>
          <w:i/>
          <w:iCs/>
        </w:rPr>
        <w:t>ixnetwork</w:t>
      </w:r>
      <w:proofErr w:type="spellEnd"/>
      <w:r w:rsidRPr="00007AF1">
        <w:rPr>
          <w:i/>
          <w:iCs/>
        </w:rPr>
        <w:t>/</w:t>
      </w:r>
      <w:proofErr w:type="spellStart"/>
      <w:r w:rsidRPr="00007AF1">
        <w:rPr>
          <w:i/>
          <w:iCs/>
        </w:rPr>
        <w:t>multivalue</w:t>
      </w:r>
      <w:proofErr w:type="spellEnd"/>
      <w:r w:rsidRPr="00007AF1">
        <w:rPr>
          <w:i/>
          <w:iCs/>
        </w:rPr>
        <w:t>/121</w:t>
      </w:r>
    </w:p>
    <w:p w14:paraId="67A494C8" w14:textId="3CB2353E" w:rsidR="00007AF1" w:rsidRPr="00007AF1" w:rsidRDefault="00007AF1" w:rsidP="00007AF1">
      <w:pPr>
        <w:rPr>
          <w:i/>
          <w:iCs/>
        </w:rPr>
      </w:pPr>
      <w:r w:rsidRPr="00007AF1">
        <w:rPr>
          <w:i/>
          <w:iCs/>
        </w:rPr>
        <w:t xml:space="preserve">   </w:t>
      </w:r>
      <w:proofErr w:type="spellStart"/>
      <w:r w:rsidRPr="00007AF1">
        <w:rPr>
          <w:i/>
          <w:iCs/>
        </w:rPr>
        <w:t>AdvertiseEndOfRib</w:t>
      </w:r>
      <w:proofErr w:type="spellEnd"/>
      <w:r w:rsidRPr="00007AF1">
        <w:rPr>
          <w:i/>
          <w:iCs/>
        </w:rPr>
        <w:t>: /</w:t>
      </w:r>
      <w:proofErr w:type="spellStart"/>
      <w:r w:rsidRPr="00007AF1">
        <w:rPr>
          <w:i/>
          <w:iCs/>
        </w:rPr>
        <w:t>api</w:t>
      </w:r>
      <w:proofErr w:type="spellEnd"/>
      <w:r w:rsidRPr="00007AF1">
        <w:rPr>
          <w:i/>
          <w:iCs/>
        </w:rPr>
        <w:t>/v1/sessions/1/</w:t>
      </w:r>
      <w:proofErr w:type="spellStart"/>
      <w:r w:rsidRPr="00007AF1">
        <w:rPr>
          <w:i/>
          <w:iCs/>
        </w:rPr>
        <w:t>ixnetwork</w:t>
      </w:r>
      <w:proofErr w:type="spellEnd"/>
      <w:r w:rsidRPr="00007AF1">
        <w:rPr>
          <w:i/>
          <w:iCs/>
        </w:rPr>
        <w:t>/</w:t>
      </w:r>
      <w:proofErr w:type="spellStart"/>
      <w:r w:rsidRPr="00007AF1">
        <w:rPr>
          <w:i/>
          <w:iCs/>
        </w:rPr>
        <w:t>multivalue</w:t>
      </w:r>
      <w:proofErr w:type="spellEnd"/>
      <w:r w:rsidRPr="00007AF1">
        <w:rPr>
          <w:i/>
          <w:iCs/>
        </w:rPr>
        <w:t>/41</w:t>
      </w:r>
    </w:p>
    <w:p w14:paraId="2FECB345" w14:textId="1BB166CA" w:rsidR="00007AF1" w:rsidRPr="00007AF1" w:rsidRDefault="00007AF1" w:rsidP="00007AF1">
      <w:pPr>
        <w:rPr>
          <w:i/>
          <w:iCs/>
        </w:rPr>
      </w:pPr>
      <w:r w:rsidRPr="00007AF1">
        <w:rPr>
          <w:i/>
          <w:iCs/>
        </w:rPr>
        <w:t xml:space="preserve">   </w:t>
      </w:r>
      <w:proofErr w:type="spellStart"/>
      <w:r w:rsidRPr="00007AF1">
        <w:rPr>
          <w:i/>
          <w:iCs/>
        </w:rPr>
        <w:t>AdvertiseEvpnRoutesForOtherVtep</w:t>
      </w:r>
      <w:proofErr w:type="spellEnd"/>
      <w:r w:rsidRPr="00007AF1">
        <w:rPr>
          <w:i/>
          <w:iCs/>
        </w:rPr>
        <w:t>: False</w:t>
      </w:r>
    </w:p>
    <w:p w14:paraId="26A62626" w14:textId="2C8FA7D1" w:rsidR="00007AF1" w:rsidRPr="00007AF1" w:rsidRDefault="00007AF1" w:rsidP="00007AF1">
      <w:pPr>
        <w:rPr>
          <w:i/>
          <w:iCs/>
        </w:rPr>
      </w:pPr>
      <w:r w:rsidRPr="00007AF1">
        <w:rPr>
          <w:i/>
          <w:iCs/>
        </w:rPr>
        <w:lastRenderedPageBreak/>
        <w:t xml:space="preserve">   </w:t>
      </w:r>
      <w:proofErr w:type="spellStart"/>
      <w:r w:rsidRPr="00007AF1">
        <w:rPr>
          <w:i/>
          <w:iCs/>
        </w:rPr>
        <w:t>AdvertiseTunnelEncapsulationExtendedCommunity</w:t>
      </w:r>
      <w:proofErr w:type="spellEnd"/>
      <w:r w:rsidRPr="00007AF1">
        <w:rPr>
          <w:i/>
          <w:iCs/>
        </w:rPr>
        <w:t>: /</w:t>
      </w:r>
      <w:proofErr w:type="spellStart"/>
      <w:r w:rsidRPr="00007AF1">
        <w:rPr>
          <w:i/>
          <w:iCs/>
        </w:rPr>
        <w:t>api</w:t>
      </w:r>
      <w:proofErr w:type="spellEnd"/>
      <w:r w:rsidRPr="00007AF1">
        <w:rPr>
          <w:i/>
          <w:iCs/>
        </w:rPr>
        <w:t>/v1/sessions/1/</w:t>
      </w:r>
      <w:proofErr w:type="spellStart"/>
      <w:r w:rsidRPr="00007AF1">
        <w:rPr>
          <w:i/>
          <w:iCs/>
        </w:rPr>
        <w:t>ixnetwork</w:t>
      </w:r>
      <w:proofErr w:type="spellEnd"/>
      <w:r w:rsidRPr="00007AF1">
        <w:rPr>
          <w:i/>
          <w:iCs/>
        </w:rPr>
        <w:t>/</w:t>
      </w:r>
      <w:proofErr w:type="spellStart"/>
      <w:r w:rsidRPr="00007AF1">
        <w:rPr>
          <w:i/>
          <w:iCs/>
        </w:rPr>
        <w:t>multivalue</w:t>
      </w:r>
      <w:proofErr w:type="spellEnd"/>
      <w:r w:rsidRPr="00007AF1">
        <w:rPr>
          <w:i/>
          <w:iCs/>
        </w:rPr>
        <w:t>/29</w:t>
      </w:r>
    </w:p>
    <w:p w14:paraId="4F124F9A" w14:textId="1E25D246" w:rsidR="00007AF1" w:rsidRPr="00007AF1" w:rsidRDefault="00007AF1" w:rsidP="00007AF1">
      <w:pPr>
        <w:rPr>
          <w:i/>
          <w:iCs/>
        </w:rPr>
      </w:pPr>
      <w:r w:rsidRPr="00007AF1">
        <w:rPr>
          <w:i/>
          <w:iCs/>
        </w:rPr>
        <w:t xml:space="preserve">   </w:t>
      </w:r>
      <w:proofErr w:type="spellStart"/>
      <w:r w:rsidRPr="00007AF1">
        <w:rPr>
          <w:i/>
          <w:iCs/>
        </w:rPr>
        <w:t>AlwaysIncludeTunnelEncExtCommunity</w:t>
      </w:r>
      <w:proofErr w:type="spellEnd"/>
      <w:r w:rsidRPr="00007AF1">
        <w:rPr>
          <w:i/>
          <w:iCs/>
        </w:rPr>
        <w:t>: /</w:t>
      </w:r>
      <w:proofErr w:type="spellStart"/>
      <w:r w:rsidRPr="00007AF1">
        <w:rPr>
          <w:i/>
          <w:iCs/>
        </w:rPr>
        <w:t>api</w:t>
      </w:r>
      <w:proofErr w:type="spellEnd"/>
      <w:r w:rsidRPr="00007AF1">
        <w:rPr>
          <w:i/>
          <w:iCs/>
        </w:rPr>
        <w:t>/v1/sessions/1/</w:t>
      </w:r>
      <w:proofErr w:type="spellStart"/>
      <w:r w:rsidRPr="00007AF1">
        <w:rPr>
          <w:i/>
          <w:iCs/>
        </w:rPr>
        <w:t>ixnetwork</w:t>
      </w:r>
      <w:proofErr w:type="spellEnd"/>
      <w:r w:rsidRPr="00007AF1">
        <w:rPr>
          <w:i/>
          <w:iCs/>
        </w:rPr>
        <w:t>/</w:t>
      </w:r>
      <w:proofErr w:type="spellStart"/>
      <w:r w:rsidRPr="00007AF1">
        <w:rPr>
          <w:i/>
          <w:iCs/>
        </w:rPr>
        <w:t>multivalue</w:t>
      </w:r>
      <w:proofErr w:type="spellEnd"/>
      <w:r w:rsidRPr="00007AF1">
        <w:rPr>
          <w:i/>
          <w:iCs/>
        </w:rPr>
        <w:t>/42</w:t>
      </w:r>
    </w:p>
    <w:p w14:paraId="0C84B1F2" w14:textId="28D40F54" w:rsidR="00007AF1" w:rsidRPr="00007AF1" w:rsidRDefault="00007AF1" w:rsidP="00007AF1">
      <w:pPr>
        <w:rPr>
          <w:i/>
          <w:iCs/>
        </w:rPr>
      </w:pPr>
      <w:r w:rsidRPr="00007AF1">
        <w:rPr>
          <w:i/>
          <w:iCs/>
        </w:rPr>
        <w:t xml:space="preserve">   </w:t>
      </w:r>
      <w:proofErr w:type="spellStart"/>
      <w:r w:rsidRPr="00007AF1">
        <w:rPr>
          <w:i/>
          <w:iCs/>
        </w:rPr>
        <w:t>AsSetMode</w:t>
      </w:r>
      <w:proofErr w:type="spellEnd"/>
      <w:r w:rsidRPr="00007AF1">
        <w:rPr>
          <w:i/>
          <w:iCs/>
        </w:rPr>
        <w:t>: /</w:t>
      </w:r>
      <w:proofErr w:type="spellStart"/>
      <w:r w:rsidRPr="00007AF1">
        <w:rPr>
          <w:i/>
          <w:iCs/>
        </w:rPr>
        <w:t>api</w:t>
      </w:r>
      <w:proofErr w:type="spellEnd"/>
      <w:r w:rsidRPr="00007AF1">
        <w:rPr>
          <w:i/>
          <w:iCs/>
        </w:rPr>
        <w:t>/v1/sessions/1/</w:t>
      </w:r>
      <w:proofErr w:type="spellStart"/>
      <w:r w:rsidRPr="00007AF1">
        <w:rPr>
          <w:i/>
          <w:iCs/>
        </w:rPr>
        <w:t>ixnetwork</w:t>
      </w:r>
      <w:proofErr w:type="spellEnd"/>
      <w:r w:rsidRPr="00007AF1">
        <w:rPr>
          <w:i/>
          <w:iCs/>
        </w:rPr>
        <w:t>/</w:t>
      </w:r>
      <w:proofErr w:type="spellStart"/>
      <w:r w:rsidRPr="00007AF1">
        <w:rPr>
          <w:i/>
          <w:iCs/>
        </w:rPr>
        <w:t>multivalue</w:t>
      </w:r>
      <w:proofErr w:type="spellEnd"/>
      <w:r w:rsidRPr="00007AF1">
        <w:rPr>
          <w:i/>
          <w:iCs/>
        </w:rPr>
        <w:t>/33</w:t>
      </w:r>
    </w:p>
    <w:p w14:paraId="59AB5313" w14:textId="6A5CC143" w:rsidR="00007AF1" w:rsidRPr="00007AF1" w:rsidRDefault="00007AF1" w:rsidP="00007AF1">
      <w:pPr>
        <w:rPr>
          <w:i/>
          <w:iCs/>
        </w:rPr>
      </w:pPr>
      <w:r w:rsidRPr="00007AF1">
        <w:rPr>
          <w:i/>
          <w:iCs/>
        </w:rPr>
        <w:t xml:space="preserve">   Authentication: /</w:t>
      </w:r>
      <w:proofErr w:type="spellStart"/>
      <w:r w:rsidRPr="00007AF1">
        <w:rPr>
          <w:i/>
          <w:iCs/>
        </w:rPr>
        <w:t>api</w:t>
      </w:r>
      <w:proofErr w:type="spellEnd"/>
      <w:r w:rsidRPr="00007AF1">
        <w:rPr>
          <w:i/>
          <w:iCs/>
        </w:rPr>
        <w:t>/v1/sessions/1/</w:t>
      </w:r>
      <w:proofErr w:type="spellStart"/>
      <w:r w:rsidRPr="00007AF1">
        <w:rPr>
          <w:i/>
          <w:iCs/>
        </w:rPr>
        <w:t>ixnetwork</w:t>
      </w:r>
      <w:proofErr w:type="spellEnd"/>
      <w:r w:rsidRPr="00007AF1">
        <w:rPr>
          <w:i/>
          <w:iCs/>
        </w:rPr>
        <w:t>/</w:t>
      </w:r>
      <w:proofErr w:type="spellStart"/>
      <w:r w:rsidRPr="00007AF1">
        <w:rPr>
          <w:i/>
          <w:iCs/>
        </w:rPr>
        <w:t>multivalue</w:t>
      </w:r>
      <w:proofErr w:type="spellEnd"/>
      <w:r w:rsidRPr="00007AF1">
        <w:rPr>
          <w:i/>
          <w:iCs/>
        </w:rPr>
        <w:t>/51</w:t>
      </w:r>
    </w:p>
    <w:p w14:paraId="1C9EE8A8" w14:textId="036F0694" w:rsidR="00007AF1" w:rsidRPr="00007AF1" w:rsidRDefault="00007AF1" w:rsidP="00007AF1">
      <w:pPr>
        <w:rPr>
          <w:i/>
          <w:iCs/>
        </w:rPr>
      </w:pPr>
      <w:r w:rsidRPr="00007AF1">
        <w:rPr>
          <w:i/>
          <w:iCs/>
        </w:rPr>
        <w:t xml:space="preserve">   </w:t>
      </w:r>
      <w:proofErr w:type="spellStart"/>
      <w:r w:rsidRPr="00007AF1">
        <w:rPr>
          <w:i/>
          <w:iCs/>
        </w:rPr>
        <w:t>BgpFsmState</w:t>
      </w:r>
      <w:proofErr w:type="spellEnd"/>
      <w:r w:rsidRPr="00007AF1">
        <w:rPr>
          <w:i/>
          <w:iCs/>
        </w:rPr>
        <w:t>: ['none']</w:t>
      </w:r>
    </w:p>
    <w:p w14:paraId="175025F6" w14:textId="555C0A12" w:rsidR="00007AF1" w:rsidRPr="00007AF1" w:rsidRDefault="00007AF1" w:rsidP="00007AF1">
      <w:pPr>
        <w:rPr>
          <w:i/>
          <w:iCs/>
        </w:rPr>
      </w:pPr>
      <w:r w:rsidRPr="00007AF1">
        <w:rPr>
          <w:i/>
          <w:iCs/>
        </w:rPr>
        <w:t xml:space="preserve">   </w:t>
      </w:r>
      <w:proofErr w:type="spellStart"/>
      <w:r w:rsidRPr="00007AF1">
        <w:rPr>
          <w:i/>
          <w:iCs/>
        </w:rPr>
        <w:t>BgpId</w:t>
      </w:r>
      <w:proofErr w:type="spellEnd"/>
      <w:r w:rsidRPr="00007AF1">
        <w:rPr>
          <w:i/>
          <w:iCs/>
        </w:rPr>
        <w:t>: /</w:t>
      </w:r>
      <w:proofErr w:type="spellStart"/>
      <w:r w:rsidRPr="00007AF1">
        <w:rPr>
          <w:i/>
          <w:iCs/>
        </w:rPr>
        <w:t>api</w:t>
      </w:r>
      <w:proofErr w:type="spellEnd"/>
      <w:r w:rsidRPr="00007AF1">
        <w:rPr>
          <w:i/>
          <w:iCs/>
        </w:rPr>
        <w:t>/v1/sessions/1/</w:t>
      </w:r>
      <w:proofErr w:type="spellStart"/>
      <w:r w:rsidRPr="00007AF1">
        <w:rPr>
          <w:i/>
          <w:iCs/>
        </w:rPr>
        <w:t>ixnetwork</w:t>
      </w:r>
      <w:proofErr w:type="spellEnd"/>
      <w:r w:rsidRPr="00007AF1">
        <w:rPr>
          <w:i/>
          <w:iCs/>
        </w:rPr>
        <w:t>/</w:t>
      </w:r>
      <w:proofErr w:type="spellStart"/>
      <w:r w:rsidRPr="00007AF1">
        <w:rPr>
          <w:i/>
          <w:iCs/>
        </w:rPr>
        <w:t>multivalue</w:t>
      </w:r>
      <w:proofErr w:type="spellEnd"/>
      <w:r w:rsidRPr="00007AF1">
        <w:rPr>
          <w:i/>
          <w:iCs/>
        </w:rPr>
        <w:t>/25</w:t>
      </w:r>
    </w:p>
    <w:p w14:paraId="78CD194B" w14:textId="46FB381E" w:rsidR="00007AF1" w:rsidRPr="00007AF1" w:rsidRDefault="00007AF1" w:rsidP="00007AF1">
      <w:pPr>
        <w:rPr>
          <w:i/>
          <w:iCs/>
        </w:rPr>
      </w:pPr>
      <w:r w:rsidRPr="00007AF1">
        <w:rPr>
          <w:i/>
          <w:iCs/>
        </w:rPr>
        <w:t xml:space="preserve">   </w:t>
      </w:r>
      <w:proofErr w:type="spellStart"/>
      <w:r w:rsidRPr="00007AF1">
        <w:rPr>
          <w:i/>
          <w:iCs/>
        </w:rPr>
        <w:t>BgpLsAsSetMode</w:t>
      </w:r>
      <w:proofErr w:type="spellEnd"/>
      <w:r w:rsidRPr="00007AF1">
        <w:rPr>
          <w:i/>
          <w:iCs/>
        </w:rPr>
        <w:t>: /</w:t>
      </w:r>
      <w:proofErr w:type="spellStart"/>
      <w:r w:rsidRPr="00007AF1">
        <w:rPr>
          <w:i/>
          <w:iCs/>
        </w:rPr>
        <w:t>api</w:t>
      </w:r>
      <w:proofErr w:type="spellEnd"/>
      <w:r w:rsidRPr="00007AF1">
        <w:rPr>
          <w:i/>
          <w:iCs/>
        </w:rPr>
        <w:t>/v1/sessions/1/</w:t>
      </w:r>
      <w:proofErr w:type="spellStart"/>
      <w:r w:rsidRPr="00007AF1">
        <w:rPr>
          <w:i/>
          <w:iCs/>
        </w:rPr>
        <w:t>ixnetwork</w:t>
      </w:r>
      <w:proofErr w:type="spellEnd"/>
      <w:r w:rsidRPr="00007AF1">
        <w:rPr>
          <w:i/>
          <w:iCs/>
        </w:rPr>
        <w:t>/</w:t>
      </w:r>
      <w:proofErr w:type="spellStart"/>
      <w:r w:rsidRPr="00007AF1">
        <w:rPr>
          <w:i/>
          <w:iCs/>
        </w:rPr>
        <w:t>multivalue</w:t>
      </w:r>
      <w:proofErr w:type="spellEnd"/>
      <w:r w:rsidRPr="00007AF1">
        <w:rPr>
          <w:i/>
          <w:iCs/>
        </w:rPr>
        <w:t>/119</w:t>
      </w:r>
    </w:p>
    <w:p w14:paraId="6F5044A9" w14:textId="2EA4C019" w:rsidR="00007AF1" w:rsidRPr="00007AF1" w:rsidRDefault="00007AF1" w:rsidP="00007AF1">
      <w:pPr>
        <w:rPr>
          <w:i/>
          <w:iCs/>
        </w:rPr>
      </w:pPr>
      <w:r w:rsidRPr="00007AF1">
        <w:rPr>
          <w:i/>
          <w:iCs/>
        </w:rPr>
        <w:t xml:space="preserve">   </w:t>
      </w:r>
      <w:proofErr w:type="spellStart"/>
      <w:r w:rsidRPr="00007AF1">
        <w:rPr>
          <w:i/>
          <w:iCs/>
        </w:rPr>
        <w:t>BgpLsEnableAsPathSegments</w:t>
      </w:r>
      <w:proofErr w:type="spellEnd"/>
      <w:r w:rsidRPr="00007AF1">
        <w:rPr>
          <w:i/>
          <w:iCs/>
        </w:rPr>
        <w:t>: /</w:t>
      </w:r>
      <w:proofErr w:type="spellStart"/>
      <w:r w:rsidRPr="00007AF1">
        <w:rPr>
          <w:i/>
          <w:iCs/>
        </w:rPr>
        <w:t>api</w:t>
      </w:r>
      <w:proofErr w:type="spellEnd"/>
      <w:r w:rsidRPr="00007AF1">
        <w:rPr>
          <w:i/>
          <w:iCs/>
        </w:rPr>
        <w:t>/v1/sessions/1/</w:t>
      </w:r>
      <w:proofErr w:type="spellStart"/>
      <w:r w:rsidRPr="00007AF1">
        <w:rPr>
          <w:i/>
          <w:iCs/>
        </w:rPr>
        <w:t>ixnetwork</w:t>
      </w:r>
      <w:proofErr w:type="spellEnd"/>
      <w:r w:rsidRPr="00007AF1">
        <w:rPr>
          <w:i/>
          <w:iCs/>
        </w:rPr>
        <w:t>/</w:t>
      </w:r>
      <w:proofErr w:type="spellStart"/>
      <w:r w:rsidRPr="00007AF1">
        <w:rPr>
          <w:i/>
          <w:iCs/>
        </w:rPr>
        <w:t>multivalue</w:t>
      </w:r>
      <w:proofErr w:type="spellEnd"/>
      <w:r w:rsidRPr="00007AF1">
        <w:rPr>
          <w:i/>
          <w:iCs/>
        </w:rPr>
        <w:t>/120</w:t>
      </w:r>
    </w:p>
    <w:p w14:paraId="7566EF51" w14:textId="016A59D3" w:rsidR="00007AF1" w:rsidRPr="00007AF1" w:rsidRDefault="00007AF1" w:rsidP="00007AF1">
      <w:pPr>
        <w:rPr>
          <w:i/>
          <w:iCs/>
        </w:rPr>
      </w:pPr>
      <w:r w:rsidRPr="00007AF1">
        <w:rPr>
          <w:i/>
          <w:iCs/>
        </w:rPr>
        <w:t xml:space="preserve">   </w:t>
      </w:r>
      <w:proofErr w:type="spellStart"/>
      <w:r w:rsidRPr="00007AF1">
        <w:rPr>
          <w:i/>
          <w:iCs/>
        </w:rPr>
        <w:t>BgpLsEnableCluster</w:t>
      </w:r>
      <w:proofErr w:type="spellEnd"/>
      <w:r w:rsidRPr="00007AF1">
        <w:rPr>
          <w:i/>
          <w:iCs/>
        </w:rPr>
        <w:t>: /</w:t>
      </w:r>
      <w:proofErr w:type="spellStart"/>
      <w:r w:rsidRPr="00007AF1">
        <w:rPr>
          <w:i/>
          <w:iCs/>
        </w:rPr>
        <w:t>api</w:t>
      </w:r>
      <w:proofErr w:type="spellEnd"/>
      <w:r w:rsidRPr="00007AF1">
        <w:rPr>
          <w:i/>
          <w:iCs/>
        </w:rPr>
        <w:t>/v1/sessions/1/</w:t>
      </w:r>
      <w:proofErr w:type="spellStart"/>
      <w:r w:rsidRPr="00007AF1">
        <w:rPr>
          <w:i/>
          <w:iCs/>
        </w:rPr>
        <w:t>ixnetwork</w:t>
      </w:r>
      <w:proofErr w:type="spellEnd"/>
      <w:r w:rsidRPr="00007AF1">
        <w:rPr>
          <w:i/>
          <w:iCs/>
        </w:rPr>
        <w:t>/</w:t>
      </w:r>
      <w:proofErr w:type="spellStart"/>
      <w:r w:rsidRPr="00007AF1">
        <w:rPr>
          <w:i/>
          <w:iCs/>
        </w:rPr>
        <w:t>multivalue</w:t>
      </w:r>
      <w:proofErr w:type="spellEnd"/>
      <w:r w:rsidRPr="00007AF1">
        <w:rPr>
          <w:i/>
          <w:iCs/>
        </w:rPr>
        <w:t>/117</w:t>
      </w:r>
    </w:p>
    <w:p w14:paraId="08F7F43C" w14:textId="6804A5DA" w:rsidR="00007AF1" w:rsidRPr="00007AF1" w:rsidRDefault="00007AF1" w:rsidP="00007AF1">
      <w:pPr>
        <w:rPr>
          <w:i/>
          <w:iCs/>
        </w:rPr>
      </w:pPr>
      <w:r w:rsidRPr="00007AF1">
        <w:rPr>
          <w:i/>
          <w:iCs/>
        </w:rPr>
        <w:t xml:space="preserve">   </w:t>
      </w:r>
      <w:proofErr w:type="spellStart"/>
      <w:r w:rsidRPr="00007AF1">
        <w:rPr>
          <w:i/>
          <w:iCs/>
        </w:rPr>
        <w:t>BgpLsEnableExtendedCommunity</w:t>
      </w:r>
      <w:proofErr w:type="spellEnd"/>
      <w:r w:rsidRPr="00007AF1">
        <w:rPr>
          <w:i/>
          <w:iCs/>
        </w:rPr>
        <w:t>: /</w:t>
      </w:r>
      <w:proofErr w:type="spellStart"/>
      <w:r w:rsidRPr="00007AF1">
        <w:rPr>
          <w:i/>
          <w:iCs/>
        </w:rPr>
        <w:t>api</w:t>
      </w:r>
      <w:proofErr w:type="spellEnd"/>
      <w:r w:rsidRPr="00007AF1">
        <w:rPr>
          <w:i/>
          <w:iCs/>
        </w:rPr>
        <w:t>/v1/sessions/1/</w:t>
      </w:r>
      <w:proofErr w:type="spellStart"/>
      <w:r w:rsidRPr="00007AF1">
        <w:rPr>
          <w:i/>
          <w:iCs/>
        </w:rPr>
        <w:t>ixnetwork</w:t>
      </w:r>
      <w:proofErr w:type="spellEnd"/>
      <w:r w:rsidRPr="00007AF1">
        <w:rPr>
          <w:i/>
          <w:iCs/>
        </w:rPr>
        <w:t>/</w:t>
      </w:r>
      <w:proofErr w:type="spellStart"/>
      <w:r w:rsidRPr="00007AF1">
        <w:rPr>
          <w:i/>
          <w:iCs/>
        </w:rPr>
        <w:t>multivalue</w:t>
      </w:r>
      <w:proofErr w:type="spellEnd"/>
      <w:r w:rsidRPr="00007AF1">
        <w:rPr>
          <w:i/>
          <w:iCs/>
        </w:rPr>
        <w:t>/116</w:t>
      </w:r>
    </w:p>
    <w:p w14:paraId="2B615460" w14:textId="155B90DD" w:rsidR="00007AF1" w:rsidRPr="00007AF1" w:rsidRDefault="00007AF1" w:rsidP="00007AF1">
      <w:pPr>
        <w:rPr>
          <w:i/>
          <w:iCs/>
        </w:rPr>
      </w:pPr>
      <w:r w:rsidRPr="00007AF1">
        <w:rPr>
          <w:i/>
          <w:iCs/>
        </w:rPr>
        <w:t xml:space="preserve">   </w:t>
      </w:r>
      <w:proofErr w:type="spellStart"/>
      <w:r w:rsidRPr="00007AF1">
        <w:rPr>
          <w:i/>
          <w:iCs/>
        </w:rPr>
        <w:t>BgpLsNoOfASPathSegments</w:t>
      </w:r>
      <w:proofErr w:type="spellEnd"/>
      <w:r w:rsidRPr="00007AF1">
        <w:rPr>
          <w:i/>
          <w:iCs/>
        </w:rPr>
        <w:t>: 1</w:t>
      </w:r>
    </w:p>
    <w:p w14:paraId="4FEEB1A7" w14:textId="74D1261B" w:rsidR="00007AF1" w:rsidRPr="00007AF1" w:rsidRDefault="00007AF1" w:rsidP="00007AF1">
      <w:pPr>
        <w:rPr>
          <w:i/>
          <w:iCs/>
        </w:rPr>
      </w:pPr>
      <w:r w:rsidRPr="00007AF1">
        <w:rPr>
          <w:i/>
          <w:iCs/>
        </w:rPr>
        <w:t xml:space="preserve">   </w:t>
      </w:r>
      <w:proofErr w:type="spellStart"/>
      <w:r w:rsidRPr="00007AF1">
        <w:rPr>
          <w:i/>
          <w:iCs/>
        </w:rPr>
        <w:t>BgpLsNoOfClusters</w:t>
      </w:r>
      <w:proofErr w:type="spellEnd"/>
      <w:r w:rsidRPr="00007AF1">
        <w:rPr>
          <w:i/>
          <w:iCs/>
        </w:rPr>
        <w:t>: 1</w:t>
      </w:r>
    </w:p>
    <w:p w14:paraId="13223826" w14:textId="16AFC003" w:rsidR="00007AF1" w:rsidRPr="00007AF1" w:rsidRDefault="00007AF1" w:rsidP="00007AF1">
      <w:pPr>
        <w:rPr>
          <w:i/>
          <w:iCs/>
        </w:rPr>
      </w:pPr>
      <w:r w:rsidRPr="00007AF1">
        <w:rPr>
          <w:i/>
          <w:iCs/>
        </w:rPr>
        <w:t xml:space="preserve">   </w:t>
      </w:r>
      <w:proofErr w:type="spellStart"/>
      <w:r w:rsidRPr="00007AF1">
        <w:rPr>
          <w:i/>
          <w:iCs/>
        </w:rPr>
        <w:t>BgpLsNoOfCommunities</w:t>
      </w:r>
      <w:proofErr w:type="spellEnd"/>
      <w:r w:rsidRPr="00007AF1">
        <w:rPr>
          <w:i/>
          <w:iCs/>
        </w:rPr>
        <w:t>: 1</w:t>
      </w:r>
    </w:p>
    <w:p w14:paraId="22D0D389" w14:textId="6F6603A3" w:rsidR="00007AF1" w:rsidRPr="00007AF1" w:rsidRDefault="00007AF1" w:rsidP="00007AF1">
      <w:pPr>
        <w:rPr>
          <w:i/>
          <w:iCs/>
        </w:rPr>
      </w:pPr>
      <w:r w:rsidRPr="00007AF1">
        <w:rPr>
          <w:i/>
          <w:iCs/>
        </w:rPr>
        <w:t xml:space="preserve">   </w:t>
      </w:r>
      <w:proofErr w:type="spellStart"/>
      <w:r w:rsidRPr="00007AF1">
        <w:rPr>
          <w:i/>
          <w:iCs/>
        </w:rPr>
        <w:t>BgpLsOverridePeerAsSetMode</w:t>
      </w:r>
      <w:proofErr w:type="spellEnd"/>
      <w:r w:rsidRPr="00007AF1">
        <w:rPr>
          <w:i/>
          <w:iCs/>
        </w:rPr>
        <w:t>: /</w:t>
      </w:r>
      <w:proofErr w:type="spellStart"/>
      <w:r w:rsidRPr="00007AF1">
        <w:rPr>
          <w:i/>
          <w:iCs/>
        </w:rPr>
        <w:t>api</w:t>
      </w:r>
      <w:proofErr w:type="spellEnd"/>
      <w:r w:rsidRPr="00007AF1">
        <w:rPr>
          <w:i/>
          <w:iCs/>
        </w:rPr>
        <w:t>/v1/sessions/1/</w:t>
      </w:r>
      <w:proofErr w:type="spellStart"/>
      <w:r w:rsidRPr="00007AF1">
        <w:rPr>
          <w:i/>
          <w:iCs/>
        </w:rPr>
        <w:t>ixnetwork</w:t>
      </w:r>
      <w:proofErr w:type="spellEnd"/>
      <w:r w:rsidRPr="00007AF1">
        <w:rPr>
          <w:i/>
          <w:iCs/>
        </w:rPr>
        <w:t>/</w:t>
      </w:r>
      <w:proofErr w:type="spellStart"/>
      <w:r w:rsidRPr="00007AF1">
        <w:rPr>
          <w:i/>
          <w:iCs/>
        </w:rPr>
        <w:t>multivalue</w:t>
      </w:r>
      <w:proofErr w:type="spellEnd"/>
      <w:r w:rsidRPr="00007AF1">
        <w:rPr>
          <w:i/>
          <w:iCs/>
        </w:rPr>
        <w:t>/118</w:t>
      </w:r>
    </w:p>
    <w:p w14:paraId="404FFE6B" w14:textId="37A6682C" w:rsidR="00007AF1" w:rsidRPr="00007AF1" w:rsidRDefault="00007AF1" w:rsidP="00007AF1">
      <w:pPr>
        <w:rPr>
          <w:i/>
          <w:iCs/>
        </w:rPr>
      </w:pPr>
      <w:r w:rsidRPr="00007AF1">
        <w:rPr>
          <w:i/>
          <w:iCs/>
        </w:rPr>
        <w:t xml:space="preserve">   CapabilityIpV4Mdt: /</w:t>
      </w:r>
      <w:proofErr w:type="spellStart"/>
      <w:r w:rsidRPr="00007AF1">
        <w:rPr>
          <w:i/>
          <w:iCs/>
        </w:rPr>
        <w:t>api</w:t>
      </w:r>
      <w:proofErr w:type="spellEnd"/>
      <w:r w:rsidRPr="00007AF1">
        <w:rPr>
          <w:i/>
          <w:iCs/>
        </w:rPr>
        <w:t>/v1/sessions/1/</w:t>
      </w:r>
      <w:proofErr w:type="spellStart"/>
      <w:r w:rsidRPr="00007AF1">
        <w:rPr>
          <w:i/>
          <w:iCs/>
        </w:rPr>
        <w:t>ixnetwork</w:t>
      </w:r>
      <w:proofErr w:type="spellEnd"/>
      <w:r w:rsidRPr="00007AF1">
        <w:rPr>
          <w:i/>
          <w:iCs/>
        </w:rPr>
        <w:t>/</w:t>
      </w:r>
      <w:proofErr w:type="spellStart"/>
      <w:r w:rsidRPr="00007AF1">
        <w:rPr>
          <w:i/>
          <w:iCs/>
        </w:rPr>
        <w:t>multivalue</w:t>
      </w:r>
      <w:proofErr w:type="spellEnd"/>
      <w:r w:rsidRPr="00007AF1">
        <w:rPr>
          <w:i/>
          <w:iCs/>
        </w:rPr>
        <w:t>/91</w:t>
      </w:r>
    </w:p>
    <w:p w14:paraId="57E02BEE" w14:textId="05F71F74" w:rsidR="00007AF1" w:rsidRPr="00007AF1" w:rsidRDefault="00007AF1" w:rsidP="00007AF1">
      <w:pPr>
        <w:rPr>
          <w:i/>
          <w:iCs/>
        </w:rPr>
      </w:pPr>
      <w:r w:rsidRPr="00007AF1">
        <w:rPr>
          <w:i/>
          <w:iCs/>
        </w:rPr>
        <w:t xml:space="preserve">   CapabilityIpV4Mpls: /</w:t>
      </w:r>
      <w:proofErr w:type="spellStart"/>
      <w:r w:rsidRPr="00007AF1">
        <w:rPr>
          <w:i/>
          <w:iCs/>
        </w:rPr>
        <w:t>api</w:t>
      </w:r>
      <w:proofErr w:type="spellEnd"/>
      <w:r w:rsidRPr="00007AF1">
        <w:rPr>
          <w:i/>
          <w:iCs/>
        </w:rPr>
        <w:t>/v1/sessions/1/</w:t>
      </w:r>
      <w:proofErr w:type="spellStart"/>
      <w:r w:rsidRPr="00007AF1">
        <w:rPr>
          <w:i/>
          <w:iCs/>
        </w:rPr>
        <w:t>ixnetwork</w:t>
      </w:r>
      <w:proofErr w:type="spellEnd"/>
      <w:r w:rsidRPr="00007AF1">
        <w:rPr>
          <w:i/>
          <w:iCs/>
        </w:rPr>
        <w:t>/</w:t>
      </w:r>
      <w:proofErr w:type="spellStart"/>
      <w:r w:rsidRPr="00007AF1">
        <w:rPr>
          <w:i/>
          <w:iCs/>
        </w:rPr>
        <w:t>multivalue</w:t>
      </w:r>
      <w:proofErr w:type="spellEnd"/>
      <w:r w:rsidRPr="00007AF1">
        <w:rPr>
          <w:i/>
          <w:iCs/>
        </w:rPr>
        <w:t>/85</w:t>
      </w:r>
    </w:p>
    <w:p w14:paraId="4E023A3A" w14:textId="747E52D8" w:rsidR="00007AF1" w:rsidRPr="00007AF1" w:rsidRDefault="00007AF1" w:rsidP="00007AF1">
      <w:pPr>
        <w:rPr>
          <w:i/>
          <w:iCs/>
        </w:rPr>
      </w:pPr>
      <w:r w:rsidRPr="00007AF1">
        <w:rPr>
          <w:i/>
          <w:iCs/>
        </w:rPr>
        <w:t xml:space="preserve">   CapabilityIpV4MplsVpn: /</w:t>
      </w:r>
      <w:proofErr w:type="spellStart"/>
      <w:r w:rsidRPr="00007AF1">
        <w:rPr>
          <w:i/>
          <w:iCs/>
        </w:rPr>
        <w:t>api</w:t>
      </w:r>
      <w:proofErr w:type="spellEnd"/>
      <w:r w:rsidRPr="00007AF1">
        <w:rPr>
          <w:i/>
          <w:iCs/>
        </w:rPr>
        <w:t>/v1/sessions/1/</w:t>
      </w:r>
      <w:proofErr w:type="spellStart"/>
      <w:r w:rsidRPr="00007AF1">
        <w:rPr>
          <w:i/>
          <w:iCs/>
        </w:rPr>
        <w:t>ixnetwork</w:t>
      </w:r>
      <w:proofErr w:type="spellEnd"/>
      <w:r w:rsidRPr="00007AF1">
        <w:rPr>
          <w:i/>
          <w:iCs/>
        </w:rPr>
        <w:t>/</w:t>
      </w:r>
      <w:proofErr w:type="spellStart"/>
      <w:r w:rsidRPr="00007AF1">
        <w:rPr>
          <w:i/>
          <w:iCs/>
        </w:rPr>
        <w:t>multivalue</w:t>
      </w:r>
      <w:proofErr w:type="spellEnd"/>
      <w:r w:rsidRPr="00007AF1">
        <w:rPr>
          <w:i/>
          <w:iCs/>
        </w:rPr>
        <w:t>/86</w:t>
      </w:r>
    </w:p>
    <w:p w14:paraId="4680AB12" w14:textId="2D3D2108" w:rsidR="00007AF1" w:rsidRPr="00007AF1" w:rsidRDefault="00007AF1" w:rsidP="00007AF1">
      <w:pPr>
        <w:rPr>
          <w:i/>
          <w:iCs/>
        </w:rPr>
      </w:pPr>
      <w:r w:rsidRPr="00007AF1">
        <w:rPr>
          <w:i/>
          <w:iCs/>
        </w:rPr>
        <w:t xml:space="preserve">   CapabilityIpV4Multicast: /</w:t>
      </w:r>
      <w:proofErr w:type="spellStart"/>
      <w:r w:rsidRPr="00007AF1">
        <w:rPr>
          <w:i/>
          <w:iCs/>
        </w:rPr>
        <w:t>api</w:t>
      </w:r>
      <w:proofErr w:type="spellEnd"/>
      <w:r w:rsidRPr="00007AF1">
        <w:rPr>
          <w:i/>
          <w:iCs/>
        </w:rPr>
        <w:t>/v1/sessions/1/</w:t>
      </w:r>
      <w:proofErr w:type="spellStart"/>
      <w:r w:rsidRPr="00007AF1">
        <w:rPr>
          <w:i/>
          <w:iCs/>
        </w:rPr>
        <w:t>ixnetwork</w:t>
      </w:r>
      <w:proofErr w:type="spellEnd"/>
      <w:r w:rsidRPr="00007AF1">
        <w:rPr>
          <w:i/>
          <w:iCs/>
        </w:rPr>
        <w:t>/</w:t>
      </w:r>
      <w:proofErr w:type="spellStart"/>
      <w:r w:rsidRPr="00007AF1">
        <w:rPr>
          <w:i/>
          <w:iCs/>
        </w:rPr>
        <w:t>multivalue</w:t>
      </w:r>
      <w:proofErr w:type="spellEnd"/>
      <w:r w:rsidRPr="00007AF1">
        <w:rPr>
          <w:i/>
          <w:iCs/>
        </w:rPr>
        <w:t>/84</w:t>
      </w:r>
    </w:p>
    <w:p w14:paraId="512FAFE0" w14:textId="1D28ED6D" w:rsidR="00007AF1" w:rsidRPr="00007AF1" w:rsidRDefault="00007AF1" w:rsidP="00007AF1">
      <w:pPr>
        <w:rPr>
          <w:i/>
          <w:iCs/>
        </w:rPr>
      </w:pPr>
      <w:r w:rsidRPr="00007AF1">
        <w:rPr>
          <w:i/>
          <w:iCs/>
        </w:rPr>
        <w:t xml:space="preserve">   CapabilityIpV4MulticastVpn: /</w:t>
      </w:r>
      <w:proofErr w:type="spellStart"/>
      <w:r w:rsidRPr="00007AF1">
        <w:rPr>
          <w:i/>
          <w:iCs/>
        </w:rPr>
        <w:t>api</w:t>
      </w:r>
      <w:proofErr w:type="spellEnd"/>
      <w:r w:rsidRPr="00007AF1">
        <w:rPr>
          <w:i/>
          <w:iCs/>
        </w:rPr>
        <w:t>/v1/sessions/1/</w:t>
      </w:r>
      <w:proofErr w:type="spellStart"/>
      <w:r w:rsidRPr="00007AF1">
        <w:rPr>
          <w:i/>
          <w:iCs/>
        </w:rPr>
        <w:t>ixnetwork</w:t>
      </w:r>
      <w:proofErr w:type="spellEnd"/>
      <w:r w:rsidRPr="00007AF1">
        <w:rPr>
          <w:i/>
          <w:iCs/>
        </w:rPr>
        <w:t>/</w:t>
      </w:r>
      <w:proofErr w:type="spellStart"/>
      <w:r w:rsidRPr="00007AF1">
        <w:rPr>
          <w:i/>
          <w:iCs/>
        </w:rPr>
        <w:t>multivalue</w:t>
      </w:r>
      <w:proofErr w:type="spellEnd"/>
      <w:r w:rsidRPr="00007AF1">
        <w:rPr>
          <w:i/>
          <w:iCs/>
        </w:rPr>
        <w:t>/93</w:t>
      </w:r>
    </w:p>
    <w:p w14:paraId="2D7AF227" w14:textId="462926F2" w:rsidR="00007AF1" w:rsidRPr="00007AF1" w:rsidRDefault="00007AF1" w:rsidP="00007AF1">
      <w:pPr>
        <w:rPr>
          <w:i/>
          <w:iCs/>
        </w:rPr>
      </w:pPr>
      <w:r w:rsidRPr="00007AF1">
        <w:rPr>
          <w:i/>
          <w:iCs/>
        </w:rPr>
        <w:t xml:space="preserve">   CapabilityIpV4Unicast: /</w:t>
      </w:r>
      <w:proofErr w:type="spellStart"/>
      <w:r w:rsidRPr="00007AF1">
        <w:rPr>
          <w:i/>
          <w:iCs/>
        </w:rPr>
        <w:t>api</w:t>
      </w:r>
      <w:proofErr w:type="spellEnd"/>
      <w:r w:rsidRPr="00007AF1">
        <w:rPr>
          <w:i/>
          <w:iCs/>
        </w:rPr>
        <w:t>/v1/sessions/1/</w:t>
      </w:r>
      <w:proofErr w:type="spellStart"/>
      <w:r w:rsidRPr="00007AF1">
        <w:rPr>
          <w:i/>
          <w:iCs/>
        </w:rPr>
        <w:t>ixnetwork</w:t>
      </w:r>
      <w:proofErr w:type="spellEnd"/>
      <w:r w:rsidRPr="00007AF1">
        <w:rPr>
          <w:i/>
          <w:iCs/>
        </w:rPr>
        <w:t>/</w:t>
      </w:r>
      <w:proofErr w:type="spellStart"/>
      <w:r w:rsidRPr="00007AF1">
        <w:rPr>
          <w:i/>
          <w:iCs/>
        </w:rPr>
        <w:t>multivalue</w:t>
      </w:r>
      <w:proofErr w:type="spellEnd"/>
      <w:r w:rsidRPr="00007AF1">
        <w:rPr>
          <w:i/>
          <w:iCs/>
        </w:rPr>
        <w:t>/83</w:t>
      </w:r>
    </w:p>
    <w:p w14:paraId="60A88A79" w14:textId="0C3A1441" w:rsidR="00007AF1" w:rsidRPr="00007AF1" w:rsidRDefault="00007AF1" w:rsidP="00007AF1">
      <w:pPr>
        <w:rPr>
          <w:i/>
          <w:iCs/>
        </w:rPr>
      </w:pPr>
      <w:r w:rsidRPr="00007AF1">
        <w:rPr>
          <w:i/>
          <w:iCs/>
        </w:rPr>
        <w:t xml:space="preserve">   .</w:t>
      </w:r>
    </w:p>
    <w:p w14:paraId="3CD528A9" w14:textId="2B27BD42" w:rsidR="00007AF1" w:rsidRPr="00007AF1" w:rsidRDefault="00007AF1" w:rsidP="00007AF1">
      <w:pPr>
        <w:rPr>
          <w:i/>
          <w:iCs/>
        </w:rPr>
      </w:pPr>
      <w:r w:rsidRPr="00007AF1">
        <w:rPr>
          <w:i/>
          <w:iCs/>
        </w:rPr>
        <w:t xml:space="preserve">   .</w:t>
      </w:r>
    </w:p>
    <w:p w14:paraId="5885BA07" w14:textId="4B83F717" w:rsidR="00007AF1" w:rsidRPr="00007AF1" w:rsidRDefault="00007AF1" w:rsidP="00007AF1">
      <w:pPr>
        <w:rPr>
          <w:i/>
          <w:iCs/>
        </w:rPr>
      </w:pPr>
      <w:r w:rsidRPr="00007AF1">
        <w:rPr>
          <w:i/>
          <w:iCs/>
        </w:rPr>
        <w:t xml:space="preserve">   .</w:t>
      </w:r>
    </w:p>
    <w:p w14:paraId="1D3E8832" w14:textId="20AB0792" w:rsidR="00007AF1" w:rsidRPr="00007AF1" w:rsidRDefault="00007AF1" w:rsidP="00007AF1">
      <w:pPr>
        <w:rPr>
          <w:i/>
          <w:iCs/>
        </w:rPr>
      </w:pPr>
      <w:r w:rsidRPr="00007AF1">
        <w:rPr>
          <w:i/>
          <w:iCs/>
        </w:rPr>
        <w:t xml:space="preserve">   .</w:t>
      </w:r>
    </w:p>
    <w:p w14:paraId="02FB9DFD" w14:textId="404AAF76" w:rsidR="00007AF1" w:rsidRPr="00007AF1" w:rsidRDefault="00007AF1" w:rsidP="00007AF1">
      <w:pPr>
        <w:rPr>
          <w:i/>
          <w:iCs/>
        </w:rPr>
      </w:pPr>
      <w:r w:rsidRPr="00007AF1">
        <w:rPr>
          <w:i/>
          <w:iCs/>
        </w:rPr>
        <w:t xml:space="preserve">   [truncated]</w:t>
      </w:r>
    </w:p>
    <w:p w14:paraId="09E8B2C1" w14:textId="77777777" w:rsidR="00007AF1" w:rsidRPr="00007AF1" w:rsidRDefault="00007AF1" w:rsidP="00007AF1">
      <w:pPr>
        <w:rPr>
          <w:i/>
          <w:iCs/>
        </w:rPr>
      </w:pPr>
    </w:p>
    <w:p w14:paraId="3F1E404D" w14:textId="77777777" w:rsidR="00007AF1" w:rsidRPr="00007AF1" w:rsidRDefault="00007AF1" w:rsidP="00007AF1">
      <w:pPr>
        <w:rPr>
          <w:i/>
          <w:iCs/>
        </w:rPr>
      </w:pPr>
    </w:p>
    <w:p w14:paraId="06959E90" w14:textId="77777777" w:rsidR="00007AF1" w:rsidRPr="00007AF1" w:rsidRDefault="00007AF1" w:rsidP="00007AF1">
      <w:pPr>
        <w:rPr>
          <w:i/>
          <w:iCs/>
        </w:rPr>
      </w:pPr>
    </w:p>
    <w:p w14:paraId="34F0A147" w14:textId="77777777" w:rsidR="00007AF1" w:rsidRPr="00007AF1" w:rsidRDefault="00007AF1" w:rsidP="00007AF1">
      <w:pPr>
        <w:rPr>
          <w:i/>
          <w:iCs/>
        </w:rPr>
      </w:pPr>
    </w:p>
    <w:p w14:paraId="0E67E5A8" w14:textId="77777777" w:rsidR="00007AF1" w:rsidRPr="00007AF1" w:rsidRDefault="00007AF1" w:rsidP="00007AF1">
      <w:pPr>
        <w:rPr>
          <w:i/>
          <w:iCs/>
        </w:rPr>
      </w:pPr>
      <w:r w:rsidRPr="00007AF1">
        <w:rPr>
          <w:i/>
          <w:iCs/>
        </w:rPr>
        <w:t># To modify the BgpIpv4 "</w:t>
      </w:r>
      <w:proofErr w:type="spellStart"/>
      <w:r w:rsidRPr="00007AF1">
        <w:rPr>
          <w:i/>
          <w:iCs/>
        </w:rPr>
        <w:t>enableBgpId</w:t>
      </w:r>
      <w:proofErr w:type="spellEnd"/>
      <w:r w:rsidRPr="00007AF1">
        <w:rPr>
          <w:i/>
          <w:iCs/>
        </w:rPr>
        <w:t xml:space="preserve">" use </w:t>
      </w:r>
      <w:proofErr w:type="spellStart"/>
      <w:r w:rsidRPr="00007AF1">
        <w:rPr>
          <w:i/>
          <w:iCs/>
        </w:rPr>
        <w:t>Bgp</w:t>
      </w:r>
      <w:proofErr w:type="spellEnd"/>
      <w:r w:rsidRPr="00007AF1">
        <w:rPr>
          <w:i/>
          <w:iCs/>
        </w:rPr>
        <w:t xml:space="preserve"> Object and </w:t>
      </w:r>
      <w:proofErr w:type="spellStart"/>
      <w:r w:rsidRPr="00007AF1">
        <w:rPr>
          <w:i/>
          <w:iCs/>
        </w:rPr>
        <w:t>EnableBgpId</w:t>
      </w:r>
      <w:proofErr w:type="spellEnd"/>
      <w:r w:rsidRPr="00007AF1">
        <w:rPr>
          <w:i/>
          <w:iCs/>
        </w:rPr>
        <w:t xml:space="preserve"> Attribute</w:t>
      </w:r>
    </w:p>
    <w:p w14:paraId="42E20EBC" w14:textId="77777777" w:rsidR="00007AF1" w:rsidRPr="00007AF1" w:rsidRDefault="00007AF1" w:rsidP="00007AF1">
      <w:pPr>
        <w:rPr>
          <w:i/>
          <w:iCs/>
        </w:rPr>
      </w:pPr>
    </w:p>
    <w:p w14:paraId="755C1EAE" w14:textId="77777777" w:rsidR="00007AF1" w:rsidRPr="00007AF1" w:rsidRDefault="00007AF1" w:rsidP="00007AF1">
      <w:pPr>
        <w:rPr>
          <w:i/>
          <w:iCs/>
        </w:rPr>
      </w:pPr>
      <w:proofErr w:type="gramStart"/>
      <w:r w:rsidRPr="00007AF1">
        <w:rPr>
          <w:i/>
          <w:iCs/>
        </w:rPr>
        <w:t>bgpObj1.EnableBgpId.Single</w:t>
      </w:r>
      <w:proofErr w:type="gramEnd"/>
      <w:r w:rsidRPr="00007AF1">
        <w:rPr>
          <w:i/>
          <w:iCs/>
        </w:rPr>
        <w:t>(True)</w:t>
      </w:r>
    </w:p>
    <w:p w14:paraId="6A11F7FD" w14:textId="77777777" w:rsidR="00007AF1" w:rsidRPr="00007AF1" w:rsidRDefault="00007AF1" w:rsidP="00007AF1">
      <w:pPr>
        <w:rPr>
          <w:i/>
          <w:iCs/>
        </w:rPr>
      </w:pPr>
    </w:p>
    <w:p w14:paraId="4E638BA3" w14:textId="77777777" w:rsidR="00007AF1" w:rsidRPr="00007AF1" w:rsidRDefault="00007AF1" w:rsidP="00007AF1">
      <w:pPr>
        <w:rPr>
          <w:i/>
          <w:iCs/>
        </w:rPr>
      </w:pPr>
      <w:r w:rsidRPr="00007AF1">
        <w:rPr>
          <w:i/>
          <w:iCs/>
        </w:rPr>
        <w:t xml:space="preserve"># To modify </w:t>
      </w:r>
      <w:proofErr w:type="spellStart"/>
      <w:r w:rsidRPr="00007AF1">
        <w:rPr>
          <w:i/>
          <w:iCs/>
        </w:rPr>
        <w:t>Bgp</w:t>
      </w:r>
      <w:proofErr w:type="spellEnd"/>
      <w:r w:rsidRPr="00007AF1">
        <w:rPr>
          <w:i/>
          <w:iCs/>
        </w:rPr>
        <w:t xml:space="preserve"> Stack name use </w:t>
      </w:r>
      <w:proofErr w:type="spellStart"/>
      <w:r w:rsidRPr="00007AF1">
        <w:rPr>
          <w:i/>
          <w:iCs/>
        </w:rPr>
        <w:t>Bgp</w:t>
      </w:r>
      <w:proofErr w:type="spellEnd"/>
      <w:r w:rsidRPr="00007AF1">
        <w:rPr>
          <w:i/>
          <w:iCs/>
        </w:rPr>
        <w:t xml:space="preserve"> Object and Name Attribute </w:t>
      </w:r>
    </w:p>
    <w:p w14:paraId="5BF0C72D" w14:textId="77777777" w:rsidR="00007AF1" w:rsidRPr="00007AF1" w:rsidRDefault="00007AF1" w:rsidP="00007AF1">
      <w:pPr>
        <w:rPr>
          <w:i/>
          <w:iCs/>
        </w:rPr>
      </w:pPr>
    </w:p>
    <w:p w14:paraId="3F15F6D1" w14:textId="77777777" w:rsidR="00007AF1" w:rsidRPr="00007AF1" w:rsidRDefault="00007AF1" w:rsidP="00007AF1">
      <w:pPr>
        <w:rPr>
          <w:i/>
          <w:iCs/>
        </w:rPr>
      </w:pPr>
      <w:r w:rsidRPr="00007AF1">
        <w:rPr>
          <w:i/>
          <w:iCs/>
        </w:rPr>
        <w:t>bgpObj1.Name='Topo1Bgp'</w:t>
      </w:r>
    </w:p>
    <w:p w14:paraId="48AA983A" w14:textId="77777777" w:rsidR="00007AF1" w:rsidRPr="00007AF1" w:rsidRDefault="00007AF1" w:rsidP="00007AF1">
      <w:pPr>
        <w:rPr>
          <w:i/>
          <w:iCs/>
        </w:rPr>
      </w:pPr>
    </w:p>
    <w:p w14:paraId="539EBCEA" w14:textId="77777777" w:rsidR="00007AF1" w:rsidRPr="00007AF1" w:rsidRDefault="00007AF1" w:rsidP="00007AF1">
      <w:pPr>
        <w:rPr>
          <w:i/>
          <w:iCs/>
        </w:rPr>
      </w:pPr>
      <w:r w:rsidRPr="00007AF1">
        <w:rPr>
          <w:i/>
          <w:iCs/>
        </w:rPr>
        <w:t># To modify BgpIPv4 ‘</w:t>
      </w:r>
      <w:proofErr w:type="spellStart"/>
      <w:r w:rsidRPr="00007AF1">
        <w:rPr>
          <w:i/>
          <w:iCs/>
        </w:rPr>
        <w:t>holdTimer</w:t>
      </w:r>
      <w:proofErr w:type="spellEnd"/>
      <w:r w:rsidRPr="00007AF1">
        <w:rPr>
          <w:i/>
          <w:iCs/>
        </w:rPr>
        <w:t xml:space="preserve">’  </w:t>
      </w:r>
    </w:p>
    <w:p w14:paraId="0BC240AA" w14:textId="77777777" w:rsidR="00007AF1" w:rsidRPr="00007AF1" w:rsidRDefault="00007AF1" w:rsidP="00007AF1">
      <w:pPr>
        <w:rPr>
          <w:i/>
          <w:iCs/>
        </w:rPr>
      </w:pPr>
    </w:p>
    <w:p w14:paraId="36378390" w14:textId="77777777" w:rsidR="00007AF1" w:rsidRPr="00007AF1" w:rsidRDefault="00007AF1" w:rsidP="00007AF1">
      <w:pPr>
        <w:rPr>
          <w:i/>
          <w:iCs/>
        </w:rPr>
      </w:pPr>
      <w:proofErr w:type="gramStart"/>
      <w:r w:rsidRPr="00007AF1">
        <w:rPr>
          <w:i/>
          <w:iCs/>
        </w:rPr>
        <w:t>bgpObj1.HoldTimer.Single</w:t>
      </w:r>
      <w:proofErr w:type="gramEnd"/>
      <w:r w:rsidRPr="00007AF1">
        <w:rPr>
          <w:i/>
          <w:iCs/>
        </w:rPr>
        <w:t>(90)</w:t>
      </w:r>
    </w:p>
    <w:p w14:paraId="0ABF01EF" w14:textId="77777777" w:rsidR="00007AF1" w:rsidRPr="00007AF1" w:rsidRDefault="00007AF1" w:rsidP="00007AF1">
      <w:pPr>
        <w:rPr>
          <w:i/>
          <w:iCs/>
        </w:rPr>
      </w:pPr>
    </w:p>
    <w:p w14:paraId="5CB9E066" w14:textId="77777777" w:rsidR="00007AF1" w:rsidRPr="00007AF1" w:rsidRDefault="00007AF1" w:rsidP="00007AF1">
      <w:pPr>
        <w:rPr>
          <w:i/>
          <w:iCs/>
        </w:rPr>
      </w:pPr>
      <w:r w:rsidRPr="00007AF1">
        <w:rPr>
          <w:i/>
          <w:iCs/>
        </w:rPr>
        <w:t># To modify BgpIPv4 ‘</w:t>
      </w:r>
      <w:proofErr w:type="spellStart"/>
      <w:r w:rsidRPr="00007AF1">
        <w:rPr>
          <w:i/>
          <w:iCs/>
        </w:rPr>
        <w:t>dutIp</w:t>
      </w:r>
      <w:proofErr w:type="spellEnd"/>
      <w:r w:rsidRPr="00007AF1">
        <w:rPr>
          <w:i/>
          <w:iCs/>
        </w:rPr>
        <w:t xml:space="preserve">’ </w:t>
      </w:r>
    </w:p>
    <w:p w14:paraId="61E29A32" w14:textId="77777777" w:rsidR="00007AF1" w:rsidRPr="00007AF1" w:rsidRDefault="00007AF1" w:rsidP="00007AF1">
      <w:pPr>
        <w:rPr>
          <w:i/>
          <w:iCs/>
        </w:rPr>
      </w:pPr>
    </w:p>
    <w:p w14:paraId="4D4254A4" w14:textId="77777777" w:rsidR="00007AF1" w:rsidRPr="00007AF1" w:rsidRDefault="00007AF1" w:rsidP="00007AF1">
      <w:pPr>
        <w:rPr>
          <w:i/>
          <w:iCs/>
        </w:rPr>
      </w:pPr>
      <w:proofErr w:type="gramStart"/>
      <w:r w:rsidRPr="00007AF1">
        <w:rPr>
          <w:i/>
          <w:iCs/>
        </w:rPr>
        <w:t>bgpObj1.DutIp.Single</w:t>
      </w:r>
      <w:proofErr w:type="gramEnd"/>
      <w:r w:rsidRPr="00007AF1">
        <w:rPr>
          <w:i/>
          <w:iCs/>
        </w:rPr>
        <w:t>('20.0.0.2')</w:t>
      </w:r>
    </w:p>
    <w:p w14:paraId="04B607AD" w14:textId="77777777" w:rsidR="00007AF1" w:rsidRPr="00007AF1" w:rsidRDefault="00007AF1" w:rsidP="00007AF1">
      <w:pPr>
        <w:rPr>
          <w:i/>
          <w:iCs/>
        </w:rPr>
      </w:pPr>
    </w:p>
    <w:p w14:paraId="56512122" w14:textId="77777777" w:rsidR="00007AF1" w:rsidRPr="00007AF1" w:rsidRDefault="00007AF1" w:rsidP="00007AF1">
      <w:pPr>
        <w:rPr>
          <w:i/>
          <w:iCs/>
        </w:rPr>
      </w:pPr>
      <w:r w:rsidRPr="00007AF1">
        <w:rPr>
          <w:i/>
          <w:iCs/>
        </w:rPr>
        <w:t># To modify BgpIPv4 ‘</w:t>
      </w:r>
      <w:proofErr w:type="spellStart"/>
      <w:r w:rsidRPr="00007AF1">
        <w:rPr>
          <w:i/>
          <w:iCs/>
        </w:rPr>
        <w:t>enableGracefulRestart</w:t>
      </w:r>
      <w:proofErr w:type="spellEnd"/>
      <w:r w:rsidRPr="00007AF1">
        <w:rPr>
          <w:i/>
          <w:iCs/>
        </w:rPr>
        <w:t xml:space="preserve">’ </w:t>
      </w:r>
    </w:p>
    <w:p w14:paraId="0170F26B" w14:textId="77777777" w:rsidR="00007AF1" w:rsidRPr="00007AF1" w:rsidRDefault="00007AF1" w:rsidP="00007AF1">
      <w:pPr>
        <w:rPr>
          <w:i/>
          <w:iCs/>
        </w:rPr>
      </w:pPr>
    </w:p>
    <w:p w14:paraId="651096E9" w14:textId="77777777" w:rsidR="00007AF1" w:rsidRPr="00007AF1" w:rsidRDefault="00007AF1" w:rsidP="00007AF1">
      <w:pPr>
        <w:rPr>
          <w:i/>
          <w:iCs/>
        </w:rPr>
      </w:pPr>
      <w:proofErr w:type="gramStart"/>
      <w:r w:rsidRPr="00007AF1">
        <w:rPr>
          <w:i/>
          <w:iCs/>
        </w:rPr>
        <w:t>bgpObj1.EnableGracefulRestart.Single</w:t>
      </w:r>
      <w:proofErr w:type="gramEnd"/>
      <w:r w:rsidRPr="00007AF1">
        <w:rPr>
          <w:i/>
          <w:iCs/>
        </w:rPr>
        <w:t>(True)</w:t>
      </w:r>
    </w:p>
    <w:p w14:paraId="487A50A5" w14:textId="77777777" w:rsidR="00007AF1" w:rsidRPr="00007AF1" w:rsidRDefault="00007AF1" w:rsidP="00007AF1">
      <w:pPr>
        <w:rPr>
          <w:i/>
          <w:iCs/>
        </w:rPr>
      </w:pPr>
    </w:p>
    <w:p w14:paraId="1774B3BE" w14:textId="77777777" w:rsidR="00007AF1" w:rsidRPr="00007AF1" w:rsidRDefault="00007AF1" w:rsidP="00007AF1">
      <w:pPr>
        <w:rPr>
          <w:i/>
          <w:iCs/>
        </w:rPr>
      </w:pPr>
      <w:r w:rsidRPr="00007AF1">
        <w:rPr>
          <w:i/>
          <w:iCs/>
        </w:rPr>
        <w:t># To modify BgpIPv4 ‘</w:t>
      </w:r>
      <w:proofErr w:type="spellStart"/>
      <w:r w:rsidRPr="00007AF1">
        <w:rPr>
          <w:i/>
          <w:iCs/>
        </w:rPr>
        <w:t>restartTime</w:t>
      </w:r>
      <w:proofErr w:type="spellEnd"/>
      <w:r w:rsidRPr="00007AF1">
        <w:rPr>
          <w:i/>
          <w:iCs/>
        </w:rPr>
        <w:t xml:space="preserve">’ </w:t>
      </w:r>
    </w:p>
    <w:p w14:paraId="732045C7" w14:textId="77777777" w:rsidR="00007AF1" w:rsidRPr="00007AF1" w:rsidRDefault="00007AF1" w:rsidP="00007AF1">
      <w:pPr>
        <w:rPr>
          <w:i/>
          <w:iCs/>
        </w:rPr>
      </w:pPr>
    </w:p>
    <w:p w14:paraId="3821E79E" w14:textId="77777777" w:rsidR="00007AF1" w:rsidRPr="00007AF1" w:rsidRDefault="00007AF1" w:rsidP="00007AF1">
      <w:pPr>
        <w:rPr>
          <w:i/>
          <w:iCs/>
        </w:rPr>
      </w:pPr>
      <w:proofErr w:type="gramStart"/>
      <w:r w:rsidRPr="00007AF1">
        <w:rPr>
          <w:i/>
          <w:iCs/>
        </w:rPr>
        <w:t>bgpObj1.RestartTime.Single</w:t>
      </w:r>
      <w:proofErr w:type="gramEnd"/>
      <w:r w:rsidRPr="00007AF1">
        <w:rPr>
          <w:i/>
          <w:iCs/>
        </w:rPr>
        <w:t>(45)</w:t>
      </w:r>
    </w:p>
    <w:p w14:paraId="07BF69D9" w14:textId="77777777" w:rsidR="00007AF1" w:rsidRPr="00007AF1" w:rsidRDefault="00007AF1" w:rsidP="00007AF1">
      <w:pPr>
        <w:rPr>
          <w:i/>
          <w:iCs/>
        </w:rPr>
      </w:pPr>
    </w:p>
    <w:p w14:paraId="554C6E51" w14:textId="77777777" w:rsidR="00007AF1" w:rsidRPr="00007AF1" w:rsidRDefault="00007AF1" w:rsidP="00007AF1">
      <w:pPr>
        <w:rPr>
          <w:i/>
          <w:iCs/>
        </w:rPr>
      </w:pPr>
      <w:r w:rsidRPr="00007AF1">
        <w:rPr>
          <w:i/>
          <w:iCs/>
        </w:rPr>
        <w:lastRenderedPageBreak/>
        <w:t xml:space="preserve"># To modify BgpIPv4 ‘type’ </w:t>
      </w:r>
    </w:p>
    <w:p w14:paraId="7030F403" w14:textId="77777777" w:rsidR="00007AF1" w:rsidRPr="00007AF1" w:rsidRDefault="00007AF1" w:rsidP="00007AF1">
      <w:pPr>
        <w:rPr>
          <w:i/>
          <w:iCs/>
        </w:rPr>
      </w:pPr>
    </w:p>
    <w:p w14:paraId="210E0815" w14:textId="77777777" w:rsidR="00007AF1" w:rsidRPr="00007AF1" w:rsidRDefault="00007AF1" w:rsidP="00007AF1">
      <w:pPr>
        <w:rPr>
          <w:i/>
          <w:iCs/>
        </w:rPr>
      </w:pPr>
      <w:proofErr w:type="gramStart"/>
      <w:r w:rsidRPr="00007AF1">
        <w:rPr>
          <w:i/>
          <w:iCs/>
        </w:rPr>
        <w:t>bgpObj1.Type.Single</w:t>
      </w:r>
      <w:proofErr w:type="gramEnd"/>
      <w:r w:rsidRPr="00007AF1">
        <w:rPr>
          <w:i/>
          <w:iCs/>
        </w:rPr>
        <w:t>('internal')</w:t>
      </w:r>
    </w:p>
    <w:p w14:paraId="3258E42C" w14:textId="77777777" w:rsidR="00007AF1" w:rsidRPr="00007AF1" w:rsidRDefault="00007AF1" w:rsidP="00007AF1">
      <w:pPr>
        <w:rPr>
          <w:i/>
          <w:iCs/>
        </w:rPr>
      </w:pPr>
    </w:p>
    <w:p w14:paraId="17363DF5" w14:textId="77777777" w:rsidR="00007AF1" w:rsidRPr="00007AF1" w:rsidRDefault="00007AF1" w:rsidP="00007AF1">
      <w:pPr>
        <w:rPr>
          <w:i/>
          <w:iCs/>
        </w:rPr>
      </w:pPr>
      <w:r w:rsidRPr="00007AF1">
        <w:rPr>
          <w:i/>
          <w:iCs/>
        </w:rPr>
        <w:t># To modify BgpIPv4 ‘</w:t>
      </w:r>
      <w:proofErr w:type="spellStart"/>
      <w:r w:rsidRPr="00007AF1">
        <w:rPr>
          <w:i/>
          <w:iCs/>
        </w:rPr>
        <w:t>enableBgpIdSameasRouterId</w:t>
      </w:r>
      <w:proofErr w:type="spellEnd"/>
      <w:r w:rsidRPr="00007AF1">
        <w:rPr>
          <w:i/>
          <w:iCs/>
        </w:rPr>
        <w:t xml:space="preserve">’ </w:t>
      </w:r>
    </w:p>
    <w:p w14:paraId="16F3AEE8" w14:textId="77777777" w:rsidR="00007AF1" w:rsidRPr="00007AF1" w:rsidRDefault="00007AF1" w:rsidP="00007AF1">
      <w:pPr>
        <w:rPr>
          <w:i/>
          <w:iCs/>
        </w:rPr>
      </w:pPr>
    </w:p>
    <w:p w14:paraId="1D89B806" w14:textId="77777777" w:rsidR="00007AF1" w:rsidRPr="00007AF1" w:rsidRDefault="00007AF1" w:rsidP="00007AF1">
      <w:pPr>
        <w:rPr>
          <w:i/>
          <w:iCs/>
        </w:rPr>
      </w:pPr>
      <w:proofErr w:type="gramStart"/>
      <w:r w:rsidRPr="00007AF1">
        <w:rPr>
          <w:i/>
          <w:iCs/>
        </w:rPr>
        <w:t>bgpObj1.EnableBgpIdSameasRouterId.Single</w:t>
      </w:r>
      <w:proofErr w:type="gramEnd"/>
      <w:r w:rsidRPr="00007AF1">
        <w:rPr>
          <w:i/>
          <w:iCs/>
        </w:rPr>
        <w:t>(True)</w:t>
      </w:r>
    </w:p>
    <w:p w14:paraId="47658B6E" w14:textId="77777777" w:rsidR="00007AF1" w:rsidRPr="00007AF1" w:rsidRDefault="00007AF1" w:rsidP="00007AF1">
      <w:pPr>
        <w:rPr>
          <w:i/>
          <w:iCs/>
        </w:rPr>
      </w:pPr>
    </w:p>
    <w:p w14:paraId="1DA2DF38" w14:textId="77777777" w:rsidR="00007AF1" w:rsidRPr="00007AF1" w:rsidRDefault="00007AF1" w:rsidP="00007AF1">
      <w:pPr>
        <w:rPr>
          <w:i/>
          <w:iCs/>
        </w:rPr>
      </w:pPr>
      <w:r w:rsidRPr="00007AF1">
        <w:rPr>
          <w:i/>
          <w:iCs/>
        </w:rPr>
        <w:t># To modify BgpIPv4 ‘</w:t>
      </w:r>
      <w:proofErr w:type="spellStart"/>
      <w:r w:rsidRPr="00007AF1">
        <w:rPr>
          <w:i/>
          <w:iCs/>
        </w:rPr>
        <w:t>staleTime</w:t>
      </w:r>
      <w:proofErr w:type="spellEnd"/>
      <w:r w:rsidRPr="00007AF1">
        <w:rPr>
          <w:i/>
          <w:iCs/>
        </w:rPr>
        <w:t xml:space="preserve">’ </w:t>
      </w:r>
    </w:p>
    <w:p w14:paraId="0C5A1C2C" w14:textId="77777777" w:rsidR="00007AF1" w:rsidRPr="00007AF1" w:rsidRDefault="00007AF1" w:rsidP="00007AF1">
      <w:pPr>
        <w:rPr>
          <w:i/>
          <w:iCs/>
        </w:rPr>
      </w:pPr>
    </w:p>
    <w:p w14:paraId="77F779A1" w14:textId="77777777" w:rsidR="00007AF1" w:rsidRPr="00007AF1" w:rsidRDefault="00007AF1" w:rsidP="00007AF1">
      <w:pPr>
        <w:rPr>
          <w:i/>
          <w:iCs/>
        </w:rPr>
      </w:pPr>
      <w:proofErr w:type="gramStart"/>
      <w:r w:rsidRPr="00007AF1">
        <w:rPr>
          <w:i/>
          <w:iCs/>
        </w:rPr>
        <w:t>bgpObj1.StaleTime.Single</w:t>
      </w:r>
      <w:proofErr w:type="gramEnd"/>
      <w:r w:rsidRPr="00007AF1">
        <w:rPr>
          <w:i/>
          <w:iCs/>
        </w:rPr>
        <w:t>(0)</w:t>
      </w:r>
    </w:p>
    <w:p w14:paraId="6C0217C9" w14:textId="77777777" w:rsidR="00007AF1" w:rsidRPr="00007AF1" w:rsidRDefault="00007AF1" w:rsidP="00007AF1">
      <w:pPr>
        <w:rPr>
          <w:i/>
          <w:iCs/>
        </w:rPr>
      </w:pPr>
      <w:r w:rsidRPr="00007AF1">
        <w:rPr>
          <w:i/>
          <w:iCs/>
        </w:rPr>
        <w:t xml:space="preserve">                                             </w:t>
      </w:r>
    </w:p>
    <w:p w14:paraId="2757756E" w14:textId="77777777" w:rsidR="00007AF1" w:rsidRPr="00007AF1" w:rsidRDefault="00007AF1" w:rsidP="00007AF1">
      <w:pPr>
        <w:rPr>
          <w:i/>
          <w:iCs/>
        </w:rPr>
      </w:pPr>
      <w:r w:rsidRPr="00007AF1">
        <w:rPr>
          <w:i/>
          <w:iCs/>
        </w:rPr>
        <w:t xml:space="preserve"># To modify BgpIPv4 ‘flap’ </w:t>
      </w:r>
    </w:p>
    <w:p w14:paraId="6140B6BB" w14:textId="77777777" w:rsidR="00007AF1" w:rsidRPr="00007AF1" w:rsidRDefault="00007AF1" w:rsidP="00007AF1">
      <w:pPr>
        <w:rPr>
          <w:i/>
          <w:iCs/>
        </w:rPr>
      </w:pPr>
    </w:p>
    <w:p w14:paraId="0AAEFF80" w14:textId="77777777" w:rsidR="00007AF1" w:rsidRPr="00007AF1" w:rsidRDefault="00007AF1" w:rsidP="00007AF1">
      <w:pPr>
        <w:rPr>
          <w:i/>
          <w:iCs/>
        </w:rPr>
      </w:pPr>
      <w:proofErr w:type="gramStart"/>
      <w:r w:rsidRPr="00007AF1">
        <w:rPr>
          <w:i/>
          <w:iCs/>
        </w:rPr>
        <w:t>bgpObj1.Flap.Single</w:t>
      </w:r>
      <w:proofErr w:type="gramEnd"/>
      <w:r w:rsidRPr="00007AF1">
        <w:rPr>
          <w:i/>
          <w:iCs/>
        </w:rPr>
        <w:t xml:space="preserve">(False) </w:t>
      </w:r>
    </w:p>
    <w:p w14:paraId="768C83A0" w14:textId="77777777" w:rsidR="00007AF1" w:rsidRPr="00007AF1" w:rsidRDefault="00007AF1" w:rsidP="00007AF1">
      <w:pPr>
        <w:rPr>
          <w:i/>
          <w:iCs/>
        </w:rPr>
      </w:pPr>
    </w:p>
    <w:p w14:paraId="07A27ED3" w14:textId="77777777" w:rsidR="00007AF1" w:rsidRPr="00007AF1" w:rsidRDefault="00007AF1" w:rsidP="00007AF1">
      <w:pPr>
        <w:rPr>
          <w:i/>
          <w:iCs/>
        </w:rPr>
      </w:pPr>
    </w:p>
    <w:p w14:paraId="7FE81521" w14:textId="77777777" w:rsidR="00007AF1" w:rsidRPr="00007AF1" w:rsidRDefault="00007AF1" w:rsidP="00007AF1">
      <w:pPr>
        <w:rPr>
          <w:i/>
          <w:iCs/>
        </w:rPr>
      </w:pPr>
      <w:r w:rsidRPr="00007AF1">
        <w:rPr>
          <w:i/>
          <w:iCs/>
        </w:rPr>
        <w:t>Create BGP on topology-2 device group1:</w:t>
      </w:r>
    </w:p>
    <w:p w14:paraId="057F80D6" w14:textId="77777777" w:rsidR="00007AF1" w:rsidRPr="00007AF1" w:rsidRDefault="00007AF1" w:rsidP="00007AF1">
      <w:pPr>
        <w:rPr>
          <w:i/>
          <w:iCs/>
        </w:rPr>
      </w:pPr>
    </w:p>
    <w:p w14:paraId="077E5050" w14:textId="77777777" w:rsidR="00007AF1" w:rsidRPr="00007AF1" w:rsidRDefault="00007AF1" w:rsidP="00007AF1">
      <w:pPr>
        <w:rPr>
          <w:i/>
          <w:iCs/>
        </w:rPr>
      </w:pPr>
      <w:r w:rsidRPr="00007AF1">
        <w:rPr>
          <w:i/>
          <w:iCs/>
        </w:rPr>
        <w:t xml:space="preserve"># To create a new BgpIPv4 protocol </w:t>
      </w:r>
    </w:p>
    <w:p w14:paraId="13DBB3E1" w14:textId="77777777" w:rsidR="00007AF1" w:rsidRPr="00007AF1" w:rsidRDefault="00007AF1" w:rsidP="00007AF1">
      <w:pPr>
        <w:rPr>
          <w:i/>
          <w:iCs/>
        </w:rPr>
      </w:pPr>
    </w:p>
    <w:p w14:paraId="6E9075A9" w14:textId="77777777" w:rsidR="00007AF1" w:rsidRPr="00007AF1" w:rsidRDefault="00007AF1" w:rsidP="00007AF1">
      <w:pPr>
        <w:rPr>
          <w:i/>
          <w:iCs/>
        </w:rPr>
      </w:pPr>
      <w:r w:rsidRPr="00007AF1">
        <w:rPr>
          <w:i/>
          <w:iCs/>
        </w:rPr>
        <w:t xml:space="preserve">bgpObj2 = </w:t>
      </w:r>
      <w:proofErr w:type="gramStart"/>
      <w:r w:rsidRPr="00007AF1">
        <w:rPr>
          <w:i/>
          <w:iCs/>
        </w:rPr>
        <w:t>ipv4Obj2.BgpIpv4Peer.add(</w:t>
      </w:r>
      <w:proofErr w:type="gramEnd"/>
      <w:r w:rsidRPr="00007AF1">
        <w:rPr>
          <w:i/>
          <w:iCs/>
        </w:rPr>
        <w:t>Name="BGP2")</w:t>
      </w:r>
    </w:p>
    <w:p w14:paraId="36FEB3B4" w14:textId="77777777" w:rsidR="00007AF1" w:rsidRPr="00007AF1" w:rsidRDefault="00007AF1" w:rsidP="00007AF1">
      <w:pPr>
        <w:rPr>
          <w:i/>
          <w:iCs/>
        </w:rPr>
      </w:pPr>
    </w:p>
    <w:p w14:paraId="6440DC07" w14:textId="77777777" w:rsidR="00007AF1" w:rsidRPr="00007AF1" w:rsidRDefault="00007AF1" w:rsidP="00007AF1">
      <w:pPr>
        <w:rPr>
          <w:i/>
          <w:iCs/>
        </w:rPr>
      </w:pPr>
      <w:r w:rsidRPr="00007AF1">
        <w:rPr>
          <w:i/>
          <w:iCs/>
        </w:rPr>
        <w:t># To modify the BgpIpv4 "</w:t>
      </w:r>
      <w:proofErr w:type="spellStart"/>
      <w:r w:rsidRPr="00007AF1">
        <w:rPr>
          <w:i/>
          <w:iCs/>
        </w:rPr>
        <w:t>enableBgpId</w:t>
      </w:r>
      <w:proofErr w:type="spellEnd"/>
      <w:r w:rsidRPr="00007AF1">
        <w:rPr>
          <w:i/>
          <w:iCs/>
        </w:rPr>
        <w:t xml:space="preserve">" </w:t>
      </w:r>
    </w:p>
    <w:p w14:paraId="2745D801" w14:textId="77777777" w:rsidR="00007AF1" w:rsidRPr="00007AF1" w:rsidRDefault="00007AF1" w:rsidP="00007AF1">
      <w:pPr>
        <w:rPr>
          <w:i/>
          <w:iCs/>
        </w:rPr>
      </w:pPr>
    </w:p>
    <w:p w14:paraId="3D7C6193" w14:textId="77777777" w:rsidR="00007AF1" w:rsidRPr="00007AF1" w:rsidRDefault="00007AF1" w:rsidP="00007AF1">
      <w:pPr>
        <w:rPr>
          <w:i/>
          <w:iCs/>
        </w:rPr>
      </w:pPr>
      <w:proofErr w:type="gramStart"/>
      <w:r w:rsidRPr="00007AF1">
        <w:rPr>
          <w:i/>
          <w:iCs/>
        </w:rPr>
        <w:t>bgpObj2.EnableBgpId.Single</w:t>
      </w:r>
      <w:proofErr w:type="gramEnd"/>
      <w:r w:rsidRPr="00007AF1">
        <w:rPr>
          <w:i/>
          <w:iCs/>
        </w:rPr>
        <w:t>(True)</w:t>
      </w:r>
    </w:p>
    <w:p w14:paraId="67B81B9E" w14:textId="77777777" w:rsidR="00007AF1" w:rsidRPr="00007AF1" w:rsidRDefault="00007AF1" w:rsidP="00007AF1">
      <w:pPr>
        <w:rPr>
          <w:i/>
          <w:iCs/>
        </w:rPr>
      </w:pPr>
    </w:p>
    <w:p w14:paraId="1D0866B9" w14:textId="77777777" w:rsidR="00007AF1" w:rsidRPr="00007AF1" w:rsidRDefault="00007AF1" w:rsidP="00007AF1">
      <w:pPr>
        <w:rPr>
          <w:i/>
          <w:iCs/>
        </w:rPr>
      </w:pPr>
      <w:r w:rsidRPr="00007AF1">
        <w:rPr>
          <w:i/>
          <w:iCs/>
        </w:rPr>
        <w:t xml:space="preserve"># To modify ‘bgpIpv4Peer’ name </w:t>
      </w:r>
    </w:p>
    <w:p w14:paraId="66599761" w14:textId="77777777" w:rsidR="00007AF1" w:rsidRPr="00007AF1" w:rsidRDefault="00007AF1" w:rsidP="00007AF1">
      <w:pPr>
        <w:rPr>
          <w:i/>
          <w:iCs/>
        </w:rPr>
      </w:pPr>
    </w:p>
    <w:p w14:paraId="16114BB8" w14:textId="77777777" w:rsidR="00007AF1" w:rsidRPr="00007AF1" w:rsidRDefault="00007AF1" w:rsidP="00007AF1">
      <w:pPr>
        <w:rPr>
          <w:i/>
          <w:iCs/>
        </w:rPr>
      </w:pPr>
      <w:r w:rsidRPr="00007AF1">
        <w:rPr>
          <w:i/>
          <w:iCs/>
        </w:rPr>
        <w:t>bgpObj2.Name='Topo2Bgp'</w:t>
      </w:r>
    </w:p>
    <w:p w14:paraId="30927F67" w14:textId="77777777" w:rsidR="00007AF1" w:rsidRPr="00007AF1" w:rsidRDefault="00007AF1" w:rsidP="00007AF1">
      <w:pPr>
        <w:rPr>
          <w:i/>
          <w:iCs/>
        </w:rPr>
      </w:pPr>
    </w:p>
    <w:p w14:paraId="7F2E56AD" w14:textId="77777777" w:rsidR="00007AF1" w:rsidRPr="00007AF1" w:rsidRDefault="00007AF1" w:rsidP="00007AF1">
      <w:pPr>
        <w:rPr>
          <w:i/>
          <w:iCs/>
        </w:rPr>
      </w:pPr>
      <w:r w:rsidRPr="00007AF1">
        <w:rPr>
          <w:i/>
          <w:iCs/>
        </w:rPr>
        <w:t># To modify BgpIPv4 ‘</w:t>
      </w:r>
      <w:proofErr w:type="spellStart"/>
      <w:r w:rsidRPr="00007AF1">
        <w:rPr>
          <w:i/>
          <w:iCs/>
        </w:rPr>
        <w:t>holdTimer</w:t>
      </w:r>
      <w:proofErr w:type="spellEnd"/>
      <w:r w:rsidRPr="00007AF1">
        <w:rPr>
          <w:i/>
          <w:iCs/>
        </w:rPr>
        <w:t xml:space="preserve">’ </w:t>
      </w:r>
    </w:p>
    <w:p w14:paraId="2FC016E5" w14:textId="77777777" w:rsidR="00007AF1" w:rsidRPr="00007AF1" w:rsidRDefault="00007AF1" w:rsidP="00007AF1">
      <w:pPr>
        <w:rPr>
          <w:i/>
          <w:iCs/>
        </w:rPr>
      </w:pPr>
    </w:p>
    <w:p w14:paraId="773B2654" w14:textId="77777777" w:rsidR="00007AF1" w:rsidRPr="00007AF1" w:rsidRDefault="00007AF1" w:rsidP="00007AF1">
      <w:pPr>
        <w:rPr>
          <w:i/>
          <w:iCs/>
        </w:rPr>
      </w:pPr>
      <w:proofErr w:type="gramStart"/>
      <w:r w:rsidRPr="00007AF1">
        <w:rPr>
          <w:i/>
          <w:iCs/>
        </w:rPr>
        <w:t>bgpObj2.HoldTimer.Single</w:t>
      </w:r>
      <w:proofErr w:type="gramEnd"/>
      <w:r w:rsidRPr="00007AF1">
        <w:rPr>
          <w:i/>
          <w:iCs/>
        </w:rPr>
        <w:t>(90)</w:t>
      </w:r>
    </w:p>
    <w:p w14:paraId="333A6E3C" w14:textId="77777777" w:rsidR="00007AF1" w:rsidRPr="00007AF1" w:rsidRDefault="00007AF1" w:rsidP="00007AF1">
      <w:pPr>
        <w:rPr>
          <w:i/>
          <w:iCs/>
        </w:rPr>
      </w:pPr>
    </w:p>
    <w:p w14:paraId="63A3C83D" w14:textId="77777777" w:rsidR="00007AF1" w:rsidRPr="00007AF1" w:rsidRDefault="00007AF1" w:rsidP="00007AF1">
      <w:pPr>
        <w:rPr>
          <w:i/>
          <w:iCs/>
        </w:rPr>
      </w:pPr>
      <w:r w:rsidRPr="00007AF1">
        <w:rPr>
          <w:i/>
          <w:iCs/>
        </w:rPr>
        <w:t># To modify BgpIPv4 ‘</w:t>
      </w:r>
      <w:proofErr w:type="spellStart"/>
      <w:r w:rsidRPr="00007AF1">
        <w:rPr>
          <w:i/>
          <w:iCs/>
        </w:rPr>
        <w:t>dutIp</w:t>
      </w:r>
      <w:proofErr w:type="spellEnd"/>
      <w:r w:rsidRPr="00007AF1">
        <w:rPr>
          <w:i/>
          <w:iCs/>
        </w:rPr>
        <w:t xml:space="preserve">’ </w:t>
      </w:r>
    </w:p>
    <w:p w14:paraId="1D45C133" w14:textId="77777777" w:rsidR="00007AF1" w:rsidRPr="00007AF1" w:rsidRDefault="00007AF1" w:rsidP="00007AF1">
      <w:pPr>
        <w:rPr>
          <w:i/>
          <w:iCs/>
        </w:rPr>
      </w:pPr>
    </w:p>
    <w:p w14:paraId="181190BB" w14:textId="77777777" w:rsidR="00007AF1" w:rsidRPr="00007AF1" w:rsidRDefault="00007AF1" w:rsidP="00007AF1">
      <w:pPr>
        <w:rPr>
          <w:i/>
          <w:iCs/>
        </w:rPr>
      </w:pPr>
      <w:proofErr w:type="gramStart"/>
      <w:r w:rsidRPr="00007AF1">
        <w:rPr>
          <w:i/>
          <w:iCs/>
        </w:rPr>
        <w:t>bgpObj2.DutIp.Single</w:t>
      </w:r>
      <w:proofErr w:type="gramEnd"/>
      <w:r w:rsidRPr="00007AF1">
        <w:rPr>
          <w:i/>
          <w:iCs/>
        </w:rPr>
        <w:t>('20.0.0.1')</w:t>
      </w:r>
    </w:p>
    <w:p w14:paraId="74EA092F" w14:textId="77777777" w:rsidR="00007AF1" w:rsidRPr="00007AF1" w:rsidRDefault="00007AF1" w:rsidP="00007AF1">
      <w:pPr>
        <w:rPr>
          <w:i/>
          <w:iCs/>
        </w:rPr>
      </w:pPr>
    </w:p>
    <w:p w14:paraId="516F3334" w14:textId="77777777" w:rsidR="00007AF1" w:rsidRPr="00007AF1" w:rsidRDefault="00007AF1" w:rsidP="00007AF1">
      <w:pPr>
        <w:rPr>
          <w:i/>
          <w:iCs/>
        </w:rPr>
      </w:pPr>
      <w:r w:rsidRPr="00007AF1">
        <w:rPr>
          <w:i/>
          <w:iCs/>
        </w:rPr>
        <w:t># To modify BgpIPv4 ‘</w:t>
      </w:r>
      <w:proofErr w:type="spellStart"/>
      <w:r w:rsidRPr="00007AF1">
        <w:rPr>
          <w:i/>
          <w:iCs/>
        </w:rPr>
        <w:t>enableGracefulRestart</w:t>
      </w:r>
      <w:proofErr w:type="spellEnd"/>
      <w:r w:rsidRPr="00007AF1">
        <w:rPr>
          <w:i/>
          <w:iCs/>
        </w:rPr>
        <w:t xml:space="preserve">’ </w:t>
      </w:r>
    </w:p>
    <w:p w14:paraId="320C37B8" w14:textId="77777777" w:rsidR="00007AF1" w:rsidRPr="00007AF1" w:rsidRDefault="00007AF1" w:rsidP="00007AF1">
      <w:pPr>
        <w:rPr>
          <w:i/>
          <w:iCs/>
        </w:rPr>
      </w:pPr>
    </w:p>
    <w:p w14:paraId="19C261EA" w14:textId="77777777" w:rsidR="00007AF1" w:rsidRPr="00007AF1" w:rsidRDefault="00007AF1" w:rsidP="00007AF1">
      <w:pPr>
        <w:rPr>
          <w:i/>
          <w:iCs/>
        </w:rPr>
      </w:pPr>
      <w:proofErr w:type="gramStart"/>
      <w:r w:rsidRPr="00007AF1">
        <w:rPr>
          <w:i/>
          <w:iCs/>
        </w:rPr>
        <w:t>bgpObj2.EnableGracefulRestart.Single</w:t>
      </w:r>
      <w:proofErr w:type="gramEnd"/>
      <w:r w:rsidRPr="00007AF1">
        <w:rPr>
          <w:i/>
          <w:iCs/>
        </w:rPr>
        <w:t>(True)</w:t>
      </w:r>
    </w:p>
    <w:p w14:paraId="51332034" w14:textId="77777777" w:rsidR="00007AF1" w:rsidRPr="00007AF1" w:rsidRDefault="00007AF1" w:rsidP="00007AF1">
      <w:pPr>
        <w:rPr>
          <w:i/>
          <w:iCs/>
        </w:rPr>
      </w:pPr>
    </w:p>
    <w:p w14:paraId="31674EB2" w14:textId="77777777" w:rsidR="00007AF1" w:rsidRPr="00007AF1" w:rsidRDefault="00007AF1" w:rsidP="00007AF1">
      <w:pPr>
        <w:rPr>
          <w:i/>
          <w:iCs/>
        </w:rPr>
      </w:pPr>
      <w:r w:rsidRPr="00007AF1">
        <w:rPr>
          <w:i/>
          <w:iCs/>
        </w:rPr>
        <w:t># To modify BgpIPv4 ‘</w:t>
      </w:r>
      <w:proofErr w:type="spellStart"/>
      <w:r w:rsidRPr="00007AF1">
        <w:rPr>
          <w:i/>
          <w:iCs/>
        </w:rPr>
        <w:t>restartTime</w:t>
      </w:r>
      <w:proofErr w:type="spellEnd"/>
      <w:r w:rsidRPr="00007AF1">
        <w:rPr>
          <w:i/>
          <w:iCs/>
        </w:rPr>
        <w:t xml:space="preserve">’ </w:t>
      </w:r>
    </w:p>
    <w:p w14:paraId="6342DA67" w14:textId="77777777" w:rsidR="00007AF1" w:rsidRPr="00007AF1" w:rsidRDefault="00007AF1" w:rsidP="00007AF1">
      <w:pPr>
        <w:rPr>
          <w:i/>
          <w:iCs/>
        </w:rPr>
      </w:pPr>
    </w:p>
    <w:p w14:paraId="16C19629" w14:textId="77777777" w:rsidR="00007AF1" w:rsidRPr="00007AF1" w:rsidRDefault="00007AF1" w:rsidP="00007AF1">
      <w:pPr>
        <w:rPr>
          <w:i/>
          <w:iCs/>
        </w:rPr>
      </w:pPr>
      <w:proofErr w:type="gramStart"/>
      <w:r w:rsidRPr="00007AF1">
        <w:rPr>
          <w:i/>
          <w:iCs/>
        </w:rPr>
        <w:t>bgpObj2.RestartTime.Single</w:t>
      </w:r>
      <w:proofErr w:type="gramEnd"/>
      <w:r w:rsidRPr="00007AF1">
        <w:rPr>
          <w:i/>
          <w:iCs/>
        </w:rPr>
        <w:t>(45)</w:t>
      </w:r>
    </w:p>
    <w:p w14:paraId="1BAA5639" w14:textId="77777777" w:rsidR="00007AF1" w:rsidRPr="00007AF1" w:rsidRDefault="00007AF1" w:rsidP="00007AF1">
      <w:pPr>
        <w:rPr>
          <w:i/>
          <w:iCs/>
        </w:rPr>
      </w:pPr>
    </w:p>
    <w:p w14:paraId="70BA8C71" w14:textId="77777777" w:rsidR="00007AF1" w:rsidRPr="00007AF1" w:rsidRDefault="00007AF1" w:rsidP="00007AF1">
      <w:pPr>
        <w:rPr>
          <w:i/>
          <w:iCs/>
        </w:rPr>
      </w:pPr>
      <w:r w:rsidRPr="00007AF1">
        <w:rPr>
          <w:i/>
          <w:iCs/>
        </w:rPr>
        <w:t xml:space="preserve"># To modify BgpIPv4 ‘type’ </w:t>
      </w:r>
    </w:p>
    <w:p w14:paraId="3FAAACAF" w14:textId="77777777" w:rsidR="00007AF1" w:rsidRPr="00007AF1" w:rsidRDefault="00007AF1" w:rsidP="00007AF1">
      <w:pPr>
        <w:rPr>
          <w:i/>
          <w:iCs/>
        </w:rPr>
      </w:pPr>
    </w:p>
    <w:p w14:paraId="11AF8321" w14:textId="77777777" w:rsidR="00007AF1" w:rsidRPr="00007AF1" w:rsidRDefault="00007AF1" w:rsidP="00007AF1">
      <w:pPr>
        <w:rPr>
          <w:i/>
          <w:iCs/>
        </w:rPr>
      </w:pPr>
      <w:proofErr w:type="gramStart"/>
      <w:r w:rsidRPr="00007AF1">
        <w:rPr>
          <w:i/>
          <w:iCs/>
        </w:rPr>
        <w:t>bgpObj2.Type.Single</w:t>
      </w:r>
      <w:proofErr w:type="gramEnd"/>
      <w:r w:rsidRPr="00007AF1">
        <w:rPr>
          <w:i/>
          <w:iCs/>
        </w:rPr>
        <w:t>('internal')</w:t>
      </w:r>
    </w:p>
    <w:p w14:paraId="15463C64" w14:textId="77777777" w:rsidR="00007AF1" w:rsidRPr="00007AF1" w:rsidRDefault="00007AF1" w:rsidP="00007AF1">
      <w:pPr>
        <w:rPr>
          <w:i/>
          <w:iCs/>
        </w:rPr>
      </w:pPr>
    </w:p>
    <w:p w14:paraId="42879308" w14:textId="77777777" w:rsidR="00007AF1" w:rsidRPr="00007AF1" w:rsidRDefault="00007AF1" w:rsidP="00007AF1">
      <w:pPr>
        <w:rPr>
          <w:i/>
          <w:iCs/>
        </w:rPr>
      </w:pPr>
      <w:r w:rsidRPr="00007AF1">
        <w:rPr>
          <w:i/>
          <w:iCs/>
        </w:rPr>
        <w:t># To modify BgpIPv4 ‘</w:t>
      </w:r>
      <w:proofErr w:type="spellStart"/>
      <w:r w:rsidRPr="00007AF1">
        <w:rPr>
          <w:i/>
          <w:iCs/>
        </w:rPr>
        <w:t>enableBgpIdSameasRouterId</w:t>
      </w:r>
      <w:proofErr w:type="spellEnd"/>
      <w:r w:rsidRPr="00007AF1">
        <w:rPr>
          <w:i/>
          <w:iCs/>
        </w:rPr>
        <w:t xml:space="preserve">’ </w:t>
      </w:r>
    </w:p>
    <w:p w14:paraId="6620776A" w14:textId="77777777" w:rsidR="00007AF1" w:rsidRPr="00007AF1" w:rsidRDefault="00007AF1" w:rsidP="00007AF1">
      <w:pPr>
        <w:rPr>
          <w:i/>
          <w:iCs/>
        </w:rPr>
      </w:pPr>
    </w:p>
    <w:p w14:paraId="069211BA" w14:textId="77777777" w:rsidR="00007AF1" w:rsidRPr="00007AF1" w:rsidRDefault="00007AF1" w:rsidP="00007AF1">
      <w:pPr>
        <w:rPr>
          <w:i/>
          <w:iCs/>
        </w:rPr>
      </w:pPr>
      <w:proofErr w:type="gramStart"/>
      <w:r w:rsidRPr="00007AF1">
        <w:rPr>
          <w:i/>
          <w:iCs/>
        </w:rPr>
        <w:lastRenderedPageBreak/>
        <w:t>bgpObj2.EnableBgpIdSameasRouterId.Single</w:t>
      </w:r>
      <w:proofErr w:type="gramEnd"/>
      <w:r w:rsidRPr="00007AF1">
        <w:rPr>
          <w:i/>
          <w:iCs/>
        </w:rPr>
        <w:t>(True)</w:t>
      </w:r>
    </w:p>
    <w:p w14:paraId="2CBEB57C" w14:textId="77777777" w:rsidR="00007AF1" w:rsidRPr="00007AF1" w:rsidRDefault="00007AF1" w:rsidP="00007AF1">
      <w:pPr>
        <w:rPr>
          <w:i/>
          <w:iCs/>
        </w:rPr>
      </w:pPr>
    </w:p>
    <w:p w14:paraId="2B451045" w14:textId="77777777" w:rsidR="00007AF1" w:rsidRPr="00007AF1" w:rsidRDefault="00007AF1" w:rsidP="00007AF1">
      <w:pPr>
        <w:rPr>
          <w:i/>
          <w:iCs/>
        </w:rPr>
      </w:pPr>
      <w:r w:rsidRPr="00007AF1">
        <w:rPr>
          <w:i/>
          <w:iCs/>
        </w:rPr>
        <w:t># To modify BgpIPv4 ‘</w:t>
      </w:r>
      <w:proofErr w:type="spellStart"/>
      <w:r w:rsidRPr="00007AF1">
        <w:rPr>
          <w:i/>
          <w:iCs/>
        </w:rPr>
        <w:t>staleTime</w:t>
      </w:r>
      <w:proofErr w:type="spellEnd"/>
      <w:r w:rsidRPr="00007AF1">
        <w:rPr>
          <w:i/>
          <w:iCs/>
        </w:rPr>
        <w:t xml:space="preserve">’ </w:t>
      </w:r>
    </w:p>
    <w:p w14:paraId="138DDFB7" w14:textId="77777777" w:rsidR="00007AF1" w:rsidRPr="00007AF1" w:rsidRDefault="00007AF1" w:rsidP="00007AF1">
      <w:pPr>
        <w:rPr>
          <w:i/>
          <w:iCs/>
        </w:rPr>
      </w:pPr>
    </w:p>
    <w:p w14:paraId="44CC2F3F" w14:textId="77777777" w:rsidR="00007AF1" w:rsidRPr="00007AF1" w:rsidRDefault="00007AF1" w:rsidP="00007AF1">
      <w:pPr>
        <w:rPr>
          <w:i/>
          <w:iCs/>
        </w:rPr>
      </w:pPr>
      <w:proofErr w:type="gramStart"/>
      <w:r w:rsidRPr="00007AF1">
        <w:rPr>
          <w:i/>
          <w:iCs/>
        </w:rPr>
        <w:t>bgpObj2.StaleTime.Single</w:t>
      </w:r>
      <w:proofErr w:type="gramEnd"/>
      <w:r w:rsidRPr="00007AF1">
        <w:rPr>
          <w:i/>
          <w:iCs/>
        </w:rPr>
        <w:t>(0)</w:t>
      </w:r>
    </w:p>
    <w:p w14:paraId="683D4D77" w14:textId="77777777" w:rsidR="00007AF1" w:rsidRPr="00007AF1" w:rsidRDefault="00007AF1" w:rsidP="00007AF1">
      <w:pPr>
        <w:rPr>
          <w:i/>
          <w:iCs/>
        </w:rPr>
      </w:pPr>
      <w:r w:rsidRPr="00007AF1">
        <w:rPr>
          <w:i/>
          <w:iCs/>
        </w:rPr>
        <w:t xml:space="preserve">                                             </w:t>
      </w:r>
    </w:p>
    <w:p w14:paraId="12D1B64F" w14:textId="77777777" w:rsidR="00007AF1" w:rsidRPr="00007AF1" w:rsidRDefault="00007AF1" w:rsidP="00007AF1">
      <w:pPr>
        <w:rPr>
          <w:i/>
          <w:iCs/>
        </w:rPr>
      </w:pPr>
      <w:r w:rsidRPr="00007AF1">
        <w:rPr>
          <w:i/>
          <w:iCs/>
        </w:rPr>
        <w:t xml:space="preserve"># To modify BgpIPv4 ‘flap’ </w:t>
      </w:r>
    </w:p>
    <w:p w14:paraId="124BB3A4" w14:textId="77777777" w:rsidR="00007AF1" w:rsidRPr="00007AF1" w:rsidRDefault="00007AF1" w:rsidP="00007AF1">
      <w:pPr>
        <w:rPr>
          <w:i/>
          <w:iCs/>
        </w:rPr>
      </w:pPr>
    </w:p>
    <w:p w14:paraId="7C61765D" w14:textId="7D37643B" w:rsidR="00351696" w:rsidRPr="00007AF1" w:rsidRDefault="00007AF1" w:rsidP="00007AF1">
      <w:pPr>
        <w:rPr>
          <w:i/>
          <w:iCs/>
        </w:rPr>
      </w:pPr>
      <w:proofErr w:type="gramStart"/>
      <w:r w:rsidRPr="00007AF1">
        <w:rPr>
          <w:i/>
          <w:iCs/>
        </w:rPr>
        <w:t>bgpObj2.Flap.Single</w:t>
      </w:r>
      <w:proofErr w:type="gramEnd"/>
      <w:r w:rsidRPr="00007AF1">
        <w:rPr>
          <w:i/>
          <w:iCs/>
        </w:rPr>
        <w:t>(False)</w:t>
      </w:r>
    </w:p>
    <w:p w14:paraId="1813CBF0" w14:textId="4A837D12" w:rsidR="00351696" w:rsidRDefault="00351696" w:rsidP="00C061D3"/>
    <w:p w14:paraId="3161EEEF" w14:textId="6E1CAB31" w:rsidR="00351696" w:rsidRDefault="00DC26A0" w:rsidP="00C061D3">
      <w:r>
        <w:rPr>
          <w:noProof/>
        </w:rPr>
        <w:drawing>
          <wp:inline distT="0" distB="0" distL="0" distR="0" wp14:anchorId="5CE076B4" wp14:editId="7BF27444">
            <wp:extent cx="5836920" cy="3421643"/>
            <wp:effectExtent l="19050" t="19050" r="11430" b="26670"/>
            <wp:docPr id="31702" name="Picture 31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836920" cy="3421643"/>
                    </a:xfrm>
                    <a:prstGeom prst="rect">
                      <a:avLst/>
                    </a:prstGeom>
                    <a:noFill/>
                    <a:ln w="12700">
                      <a:solidFill>
                        <a:srgbClr val="00B0F0"/>
                      </a:solidFill>
                    </a:ln>
                  </pic:spPr>
                </pic:pic>
              </a:graphicData>
            </a:graphic>
          </wp:inline>
        </w:drawing>
      </w:r>
    </w:p>
    <w:p w14:paraId="60903D63" w14:textId="54BD5D72" w:rsidR="00313B97" w:rsidRPr="00DC26A0" w:rsidRDefault="00DC26A0" w:rsidP="00DC26A0">
      <w:pPr>
        <w:pStyle w:val="Caption"/>
        <w:jc w:val="center"/>
        <w:rPr>
          <w:bCs w:val="0"/>
        </w:rPr>
      </w:pPr>
      <w:r w:rsidRPr="00DC26A0">
        <w:rPr>
          <w:bCs w:val="0"/>
        </w:rPr>
        <w:t>BGP stacks added to ipv4 stacks</w:t>
      </w:r>
    </w:p>
    <w:p w14:paraId="644EA80C" w14:textId="3891AF2C" w:rsidR="00313B97" w:rsidRDefault="00313B97" w:rsidP="00C061D3"/>
    <w:p w14:paraId="47FA0A85" w14:textId="243C81F4" w:rsidR="00A83E36" w:rsidRDefault="00A83E36">
      <w:pPr>
        <w:ind w:left="0"/>
      </w:pPr>
      <w:r>
        <w:br w:type="page"/>
      </w:r>
    </w:p>
    <w:p w14:paraId="0BAC1150" w14:textId="2AD53C1D" w:rsidR="00A83E36" w:rsidRDefault="00A83E36" w:rsidP="00A83E36">
      <w:pPr>
        <w:pStyle w:val="Heading2"/>
      </w:pPr>
      <w:bookmarkStart w:id="80" w:name="_Toc77273457"/>
      <w:r>
        <w:lastRenderedPageBreak/>
        <w:t>Create Network Group:</w:t>
      </w:r>
      <w:bookmarkEnd w:id="80"/>
    </w:p>
    <w:p w14:paraId="6320DE70" w14:textId="77777777" w:rsidR="00A83E36" w:rsidRPr="00A83E36" w:rsidRDefault="00A83E36" w:rsidP="00A83E36">
      <w:pPr>
        <w:rPr>
          <w:i/>
          <w:iCs/>
        </w:rPr>
      </w:pPr>
      <w:r w:rsidRPr="00A83E36">
        <w:rPr>
          <w:i/>
          <w:iCs/>
        </w:rPr>
        <w:t>Create Network Group on topology-1 device group1:</w:t>
      </w:r>
    </w:p>
    <w:p w14:paraId="7F025E3E" w14:textId="77777777" w:rsidR="00A83E36" w:rsidRPr="00A83E36" w:rsidRDefault="00A83E36" w:rsidP="00A83E36">
      <w:pPr>
        <w:rPr>
          <w:i/>
          <w:iCs/>
        </w:rPr>
      </w:pPr>
    </w:p>
    <w:p w14:paraId="18E67333" w14:textId="77777777" w:rsidR="00A83E36" w:rsidRPr="00A83E36" w:rsidRDefault="00A83E36" w:rsidP="00A83E36">
      <w:pPr>
        <w:rPr>
          <w:i/>
          <w:iCs/>
        </w:rPr>
      </w:pPr>
      <w:r w:rsidRPr="00A83E36">
        <w:rPr>
          <w:i/>
          <w:iCs/>
        </w:rPr>
        <w:t># To create a new network group</w:t>
      </w:r>
    </w:p>
    <w:p w14:paraId="5BDE3CF9" w14:textId="77777777" w:rsidR="00A83E36" w:rsidRPr="00A83E36" w:rsidRDefault="00A83E36" w:rsidP="00A83E36">
      <w:pPr>
        <w:rPr>
          <w:i/>
          <w:iCs/>
        </w:rPr>
      </w:pPr>
    </w:p>
    <w:p w14:paraId="77D6074D" w14:textId="77777777" w:rsidR="00A83E36" w:rsidRPr="00A83E36" w:rsidRDefault="00A83E36" w:rsidP="00A83E36">
      <w:pPr>
        <w:rPr>
          <w:i/>
          <w:iCs/>
        </w:rPr>
      </w:pPr>
      <w:r w:rsidRPr="00A83E36">
        <w:rPr>
          <w:i/>
          <w:iCs/>
        </w:rPr>
        <w:t xml:space="preserve">nwGrpObj1 = </w:t>
      </w:r>
      <w:proofErr w:type="gramStart"/>
      <w:r w:rsidRPr="00A83E36">
        <w:rPr>
          <w:i/>
          <w:iCs/>
        </w:rPr>
        <w:t>dgObj1.NetworkGroup.add(</w:t>
      </w:r>
      <w:proofErr w:type="gramEnd"/>
      <w:r w:rsidRPr="00A83E36">
        <w:rPr>
          <w:i/>
          <w:iCs/>
        </w:rPr>
        <w:t>)</w:t>
      </w:r>
    </w:p>
    <w:p w14:paraId="68E315EC" w14:textId="77777777" w:rsidR="00A83E36" w:rsidRPr="00A83E36" w:rsidRDefault="00A83E36" w:rsidP="00A83E36">
      <w:pPr>
        <w:rPr>
          <w:i/>
          <w:iCs/>
        </w:rPr>
      </w:pPr>
    </w:p>
    <w:p w14:paraId="6ACCEFCD" w14:textId="77777777" w:rsidR="00A83E36" w:rsidRPr="00A83E36" w:rsidRDefault="00A83E36" w:rsidP="00A83E36">
      <w:pPr>
        <w:rPr>
          <w:i/>
          <w:iCs/>
        </w:rPr>
      </w:pPr>
      <w:r w:rsidRPr="00A83E36">
        <w:rPr>
          <w:i/>
          <w:iCs/>
        </w:rPr>
        <w:t xml:space="preserve"># To modify the name of the network group </w:t>
      </w:r>
    </w:p>
    <w:p w14:paraId="531868FB" w14:textId="77777777" w:rsidR="00A83E36" w:rsidRPr="00A83E36" w:rsidRDefault="00A83E36" w:rsidP="00A83E36">
      <w:pPr>
        <w:rPr>
          <w:i/>
          <w:iCs/>
        </w:rPr>
      </w:pPr>
    </w:p>
    <w:p w14:paraId="6A805965" w14:textId="77777777" w:rsidR="00A83E36" w:rsidRPr="00A83E36" w:rsidRDefault="00A83E36" w:rsidP="00A83E36">
      <w:pPr>
        <w:rPr>
          <w:i/>
          <w:iCs/>
        </w:rPr>
      </w:pPr>
      <w:r w:rsidRPr="00A83E36">
        <w:rPr>
          <w:i/>
          <w:iCs/>
        </w:rPr>
        <w:t>nwGrpObj1.Name = "BGP_NW_GRP1"</w:t>
      </w:r>
    </w:p>
    <w:p w14:paraId="58F26D54" w14:textId="77777777" w:rsidR="00A83E36" w:rsidRPr="00A83E36" w:rsidRDefault="00A83E36" w:rsidP="00A83E36">
      <w:pPr>
        <w:rPr>
          <w:i/>
          <w:iCs/>
        </w:rPr>
      </w:pPr>
    </w:p>
    <w:p w14:paraId="67591019" w14:textId="77777777" w:rsidR="00A83E36" w:rsidRPr="00A83E36" w:rsidRDefault="00A83E36" w:rsidP="00A83E36">
      <w:pPr>
        <w:rPr>
          <w:i/>
          <w:iCs/>
        </w:rPr>
      </w:pPr>
      <w:r w:rsidRPr="00A83E36">
        <w:rPr>
          <w:i/>
          <w:iCs/>
        </w:rPr>
        <w:t># To modify the multiplier of the network group</w:t>
      </w:r>
    </w:p>
    <w:p w14:paraId="5ECB6E17" w14:textId="77777777" w:rsidR="00A83E36" w:rsidRPr="00A83E36" w:rsidRDefault="00A83E36" w:rsidP="00A83E36">
      <w:pPr>
        <w:rPr>
          <w:i/>
          <w:iCs/>
        </w:rPr>
      </w:pPr>
      <w:r w:rsidRPr="00A83E36">
        <w:rPr>
          <w:i/>
          <w:iCs/>
        </w:rPr>
        <w:t xml:space="preserve"> </w:t>
      </w:r>
    </w:p>
    <w:p w14:paraId="3D4B4E7C" w14:textId="77777777" w:rsidR="00A83E36" w:rsidRPr="00A83E36" w:rsidRDefault="00A83E36" w:rsidP="00A83E36">
      <w:pPr>
        <w:rPr>
          <w:i/>
          <w:iCs/>
        </w:rPr>
      </w:pPr>
      <w:r w:rsidRPr="00A83E36">
        <w:rPr>
          <w:i/>
          <w:iCs/>
        </w:rPr>
        <w:t>nwGrpObj1.Multiplier = 5</w:t>
      </w:r>
    </w:p>
    <w:p w14:paraId="0D0EB4A1" w14:textId="77777777" w:rsidR="00A83E36" w:rsidRPr="00A83E36" w:rsidRDefault="00A83E36" w:rsidP="00A83E36">
      <w:pPr>
        <w:rPr>
          <w:i/>
          <w:iCs/>
        </w:rPr>
      </w:pPr>
    </w:p>
    <w:p w14:paraId="08344634" w14:textId="77777777" w:rsidR="00A83E36" w:rsidRPr="00A83E36" w:rsidRDefault="00A83E36" w:rsidP="00A83E36">
      <w:pPr>
        <w:rPr>
          <w:i/>
          <w:iCs/>
        </w:rPr>
      </w:pPr>
    </w:p>
    <w:p w14:paraId="5875F7D4" w14:textId="77777777" w:rsidR="00A83E36" w:rsidRPr="00A83E36" w:rsidRDefault="00A83E36" w:rsidP="00A83E36">
      <w:pPr>
        <w:rPr>
          <w:i/>
          <w:iCs/>
        </w:rPr>
      </w:pPr>
      <w:r w:rsidRPr="00A83E36">
        <w:rPr>
          <w:i/>
          <w:iCs/>
        </w:rPr>
        <w:t xml:space="preserve"># To create IPv4 Prefix Pool for network group </w:t>
      </w:r>
    </w:p>
    <w:p w14:paraId="40B17009" w14:textId="77777777" w:rsidR="00A83E36" w:rsidRPr="00A83E36" w:rsidRDefault="00A83E36" w:rsidP="00A83E36">
      <w:pPr>
        <w:rPr>
          <w:i/>
          <w:iCs/>
        </w:rPr>
      </w:pPr>
    </w:p>
    <w:p w14:paraId="7223D1F2" w14:textId="77777777" w:rsidR="00A83E36" w:rsidRPr="00A83E36" w:rsidRDefault="00A83E36" w:rsidP="00A83E36">
      <w:pPr>
        <w:rPr>
          <w:i/>
          <w:iCs/>
        </w:rPr>
      </w:pPr>
      <w:r w:rsidRPr="00A83E36">
        <w:rPr>
          <w:i/>
          <w:iCs/>
        </w:rPr>
        <w:t xml:space="preserve">prefixObj1 = </w:t>
      </w:r>
      <w:proofErr w:type="gramStart"/>
      <w:r w:rsidRPr="00A83E36">
        <w:rPr>
          <w:i/>
          <w:iCs/>
        </w:rPr>
        <w:t>nwGrpObj1.Ipv4PrefixPools.add(</w:t>
      </w:r>
      <w:proofErr w:type="gramEnd"/>
      <w:r w:rsidRPr="00A83E36">
        <w:rPr>
          <w:i/>
          <w:iCs/>
        </w:rPr>
        <w:t>)</w:t>
      </w:r>
    </w:p>
    <w:p w14:paraId="633A3875" w14:textId="77777777" w:rsidR="00A83E36" w:rsidRPr="00A83E36" w:rsidRDefault="00A83E36" w:rsidP="00A83E36">
      <w:pPr>
        <w:rPr>
          <w:i/>
          <w:iCs/>
        </w:rPr>
      </w:pPr>
    </w:p>
    <w:p w14:paraId="4B94D0F9" w14:textId="77777777" w:rsidR="00A83E36" w:rsidRPr="00A83E36" w:rsidRDefault="00A83E36" w:rsidP="00A83E36">
      <w:pPr>
        <w:rPr>
          <w:i/>
          <w:iCs/>
        </w:rPr>
      </w:pPr>
      <w:r w:rsidRPr="00A83E36">
        <w:rPr>
          <w:i/>
          <w:iCs/>
        </w:rPr>
        <w:t xml:space="preserve"># To retrieve details of configured IPv4 Prefix Pool </w:t>
      </w:r>
    </w:p>
    <w:p w14:paraId="2721AC96" w14:textId="77777777" w:rsidR="00A83E36" w:rsidRPr="00A83E36" w:rsidRDefault="00A83E36" w:rsidP="00A83E36">
      <w:pPr>
        <w:rPr>
          <w:i/>
          <w:iCs/>
        </w:rPr>
      </w:pPr>
      <w:r w:rsidRPr="00A83E36">
        <w:rPr>
          <w:i/>
          <w:iCs/>
        </w:rPr>
        <w:t>print(prefixObj1)</w:t>
      </w:r>
    </w:p>
    <w:p w14:paraId="51E6BEF2" w14:textId="77777777" w:rsidR="00A83E36" w:rsidRPr="00A83E36" w:rsidRDefault="00A83E36" w:rsidP="00A83E36">
      <w:pPr>
        <w:rPr>
          <w:i/>
          <w:iCs/>
        </w:rPr>
      </w:pPr>
      <w:r w:rsidRPr="00A83E36">
        <w:rPr>
          <w:i/>
          <w:iCs/>
        </w:rPr>
        <w:t>Ipv4</w:t>
      </w:r>
      <w:proofErr w:type="gramStart"/>
      <w:r w:rsidRPr="00A83E36">
        <w:rPr>
          <w:i/>
          <w:iCs/>
        </w:rPr>
        <w:t>PrefixPools[</w:t>
      </w:r>
      <w:proofErr w:type="gramEnd"/>
      <w:r w:rsidRPr="00A83E36">
        <w:rPr>
          <w:i/>
          <w:iCs/>
        </w:rPr>
        <w:t>0]: /api/v1/sessions/1/ixnetwork/topology/1/deviceGroup/1/networkGroup/1/ipv4PrefixPools/1</w:t>
      </w:r>
    </w:p>
    <w:p w14:paraId="1C383C8F" w14:textId="4F804E86" w:rsidR="00A83E36" w:rsidRPr="00A83E36" w:rsidRDefault="00A83E36" w:rsidP="00A83E36">
      <w:pPr>
        <w:rPr>
          <w:i/>
          <w:iCs/>
        </w:rPr>
      </w:pPr>
      <w:r w:rsidRPr="00A83E36">
        <w:rPr>
          <w:i/>
          <w:iCs/>
        </w:rPr>
        <w:t xml:space="preserve">   </w:t>
      </w:r>
      <w:proofErr w:type="spellStart"/>
      <w:r w:rsidRPr="00A83E36">
        <w:rPr>
          <w:i/>
          <w:iCs/>
        </w:rPr>
        <w:t>AddrStepSupported</w:t>
      </w:r>
      <w:proofErr w:type="spellEnd"/>
      <w:r w:rsidRPr="00A83E36">
        <w:rPr>
          <w:i/>
          <w:iCs/>
        </w:rPr>
        <w:t>: True</w:t>
      </w:r>
    </w:p>
    <w:p w14:paraId="3477E9FB" w14:textId="08514EA3" w:rsidR="00A83E36" w:rsidRPr="00A83E36" w:rsidRDefault="00A83E36" w:rsidP="00A83E36">
      <w:pPr>
        <w:rPr>
          <w:i/>
          <w:iCs/>
        </w:rPr>
      </w:pPr>
      <w:r w:rsidRPr="00A83E36">
        <w:rPr>
          <w:i/>
          <w:iCs/>
        </w:rPr>
        <w:t xml:space="preserve">   Count: 5</w:t>
      </w:r>
    </w:p>
    <w:p w14:paraId="77580637" w14:textId="32428288" w:rsidR="00A83E36" w:rsidRPr="00A83E36" w:rsidRDefault="00A83E36" w:rsidP="00A83E36">
      <w:pPr>
        <w:rPr>
          <w:i/>
          <w:iCs/>
        </w:rPr>
      </w:pPr>
      <w:r w:rsidRPr="00A83E36">
        <w:rPr>
          <w:i/>
          <w:iCs/>
        </w:rPr>
        <w:t xml:space="preserve">   </w:t>
      </w:r>
      <w:proofErr w:type="spellStart"/>
      <w:r w:rsidRPr="00A83E36">
        <w:rPr>
          <w:i/>
          <w:iCs/>
        </w:rPr>
        <w:t>DescriptiveName</w:t>
      </w:r>
      <w:proofErr w:type="spellEnd"/>
      <w:r w:rsidRPr="00A83E36">
        <w:rPr>
          <w:i/>
          <w:iCs/>
        </w:rPr>
        <w:t>: Basic IPv4 Addresses 1</w:t>
      </w:r>
    </w:p>
    <w:p w14:paraId="06F3697D" w14:textId="3C96618A" w:rsidR="00A83E36" w:rsidRPr="00A83E36" w:rsidRDefault="00A83E36" w:rsidP="00A83E36">
      <w:pPr>
        <w:rPr>
          <w:i/>
          <w:iCs/>
        </w:rPr>
      </w:pPr>
      <w:r w:rsidRPr="00A83E36">
        <w:rPr>
          <w:i/>
          <w:iCs/>
        </w:rPr>
        <w:t xml:space="preserve">   </w:t>
      </w:r>
      <w:proofErr w:type="spellStart"/>
      <w:r w:rsidRPr="00A83E36">
        <w:rPr>
          <w:i/>
          <w:iCs/>
        </w:rPr>
        <w:t>LastNetworkAddress</w:t>
      </w:r>
      <w:proofErr w:type="spellEnd"/>
      <w:r w:rsidRPr="00A83E36">
        <w:rPr>
          <w:i/>
          <w:iCs/>
        </w:rPr>
        <w:t>: ['200.1.0.0', '200.2.0.0', '200.3.0.0', '200.4.0.0', '200.5.0.0']</w:t>
      </w:r>
    </w:p>
    <w:p w14:paraId="43229D7A" w14:textId="7028C592" w:rsidR="00A83E36" w:rsidRPr="00A83E36" w:rsidRDefault="00A83E36" w:rsidP="00A83E36">
      <w:pPr>
        <w:rPr>
          <w:i/>
          <w:iCs/>
        </w:rPr>
      </w:pPr>
      <w:r w:rsidRPr="00A83E36">
        <w:rPr>
          <w:i/>
          <w:iCs/>
        </w:rPr>
        <w:t xml:space="preserve">   Name: Basic IPv4 Addresses 1</w:t>
      </w:r>
    </w:p>
    <w:p w14:paraId="22002C96" w14:textId="67305518" w:rsidR="00A83E36" w:rsidRPr="00A83E36" w:rsidRDefault="00A83E36" w:rsidP="00A83E36">
      <w:pPr>
        <w:rPr>
          <w:i/>
          <w:iCs/>
        </w:rPr>
      </w:pPr>
      <w:r w:rsidRPr="00A83E36">
        <w:rPr>
          <w:i/>
          <w:iCs/>
        </w:rPr>
        <w:t xml:space="preserve">   </w:t>
      </w:r>
      <w:proofErr w:type="spellStart"/>
      <w:r w:rsidRPr="00A83E36">
        <w:rPr>
          <w:i/>
          <w:iCs/>
        </w:rPr>
        <w:t>NetworkAddress</w:t>
      </w:r>
      <w:proofErr w:type="spellEnd"/>
      <w:r w:rsidRPr="00A83E36">
        <w:rPr>
          <w:i/>
          <w:iCs/>
        </w:rPr>
        <w:t>: /</w:t>
      </w:r>
      <w:proofErr w:type="spellStart"/>
      <w:r w:rsidRPr="00A83E36">
        <w:rPr>
          <w:i/>
          <w:iCs/>
        </w:rPr>
        <w:t>api</w:t>
      </w:r>
      <w:proofErr w:type="spellEnd"/>
      <w:r w:rsidRPr="00A83E36">
        <w:rPr>
          <w:i/>
          <w:iCs/>
        </w:rPr>
        <w:t>/v1/sessions/1/</w:t>
      </w:r>
      <w:proofErr w:type="spellStart"/>
      <w:r w:rsidRPr="00A83E36">
        <w:rPr>
          <w:i/>
          <w:iCs/>
        </w:rPr>
        <w:t>ixnetwork</w:t>
      </w:r>
      <w:proofErr w:type="spellEnd"/>
      <w:r w:rsidRPr="00A83E36">
        <w:rPr>
          <w:i/>
          <w:iCs/>
        </w:rPr>
        <w:t>/</w:t>
      </w:r>
      <w:proofErr w:type="spellStart"/>
      <w:r w:rsidRPr="00A83E36">
        <w:rPr>
          <w:i/>
          <w:iCs/>
        </w:rPr>
        <w:t>multivalue</w:t>
      </w:r>
      <w:proofErr w:type="spellEnd"/>
      <w:r w:rsidRPr="00A83E36">
        <w:rPr>
          <w:i/>
          <w:iCs/>
        </w:rPr>
        <w:t>/222</w:t>
      </w:r>
    </w:p>
    <w:p w14:paraId="7BBB331B" w14:textId="443D58A7" w:rsidR="00A83E36" w:rsidRPr="00A83E36" w:rsidRDefault="00A83E36" w:rsidP="00A83E36">
      <w:pPr>
        <w:rPr>
          <w:i/>
          <w:iCs/>
        </w:rPr>
      </w:pPr>
      <w:r w:rsidRPr="00A83E36">
        <w:rPr>
          <w:i/>
          <w:iCs/>
        </w:rPr>
        <w:t xml:space="preserve">   </w:t>
      </w:r>
      <w:proofErr w:type="spellStart"/>
      <w:r w:rsidRPr="00A83E36">
        <w:rPr>
          <w:i/>
          <w:iCs/>
        </w:rPr>
        <w:t>NumberOfAddresses</w:t>
      </w:r>
      <w:proofErr w:type="spellEnd"/>
      <w:r w:rsidRPr="00A83E36">
        <w:rPr>
          <w:i/>
          <w:iCs/>
        </w:rPr>
        <w:t>: 1</w:t>
      </w:r>
    </w:p>
    <w:p w14:paraId="57A490FD" w14:textId="007EDDD5" w:rsidR="00A83E36" w:rsidRPr="00A83E36" w:rsidRDefault="00A83E36" w:rsidP="00A83E36">
      <w:pPr>
        <w:rPr>
          <w:i/>
          <w:iCs/>
        </w:rPr>
      </w:pPr>
      <w:r w:rsidRPr="00A83E36">
        <w:rPr>
          <w:i/>
          <w:iCs/>
        </w:rPr>
        <w:t xml:space="preserve">   </w:t>
      </w:r>
      <w:proofErr w:type="spellStart"/>
      <w:r w:rsidRPr="00A83E36">
        <w:rPr>
          <w:i/>
          <w:iCs/>
        </w:rPr>
        <w:t>NumberOfAddressesAsy</w:t>
      </w:r>
      <w:proofErr w:type="spellEnd"/>
      <w:r w:rsidRPr="00A83E36">
        <w:rPr>
          <w:i/>
          <w:iCs/>
        </w:rPr>
        <w:t>: /</w:t>
      </w:r>
      <w:proofErr w:type="spellStart"/>
      <w:r w:rsidRPr="00A83E36">
        <w:rPr>
          <w:i/>
          <w:iCs/>
        </w:rPr>
        <w:t>api</w:t>
      </w:r>
      <w:proofErr w:type="spellEnd"/>
      <w:r w:rsidRPr="00A83E36">
        <w:rPr>
          <w:i/>
          <w:iCs/>
        </w:rPr>
        <w:t>/v1/sessions/1/</w:t>
      </w:r>
      <w:proofErr w:type="spellStart"/>
      <w:r w:rsidRPr="00A83E36">
        <w:rPr>
          <w:i/>
          <w:iCs/>
        </w:rPr>
        <w:t>ixnetwork</w:t>
      </w:r>
      <w:proofErr w:type="spellEnd"/>
      <w:r w:rsidRPr="00A83E36">
        <w:rPr>
          <w:i/>
          <w:iCs/>
        </w:rPr>
        <w:t>/</w:t>
      </w:r>
      <w:proofErr w:type="spellStart"/>
      <w:r w:rsidRPr="00A83E36">
        <w:rPr>
          <w:i/>
          <w:iCs/>
        </w:rPr>
        <w:t>multivalue</w:t>
      </w:r>
      <w:proofErr w:type="spellEnd"/>
      <w:r w:rsidRPr="00A83E36">
        <w:rPr>
          <w:i/>
          <w:iCs/>
        </w:rPr>
        <w:t>/225</w:t>
      </w:r>
    </w:p>
    <w:p w14:paraId="5F5B0F40" w14:textId="1E10DBB8" w:rsidR="00A83E36" w:rsidRPr="00A83E36" w:rsidRDefault="00A83E36" w:rsidP="00A83E36">
      <w:pPr>
        <w:rPr>
          <w:i/>
          <w:iCs/>
        </w:rPr>
      </w:pPr>
      <w:r w:rsidRPr="00A83E36">
        <w:rPr>
          <w:i/>
          <w:iCs/>
        </w:rPr>
        <w:t xml:space="preserve">   </w:t>
      </w:r>
      <w:proofErr w:type="spellStart"/>
      <w:r w:rsidRPr="00A83E36">
        <w:rPr>
          <w:i/>
          <w:iCs/>
        </w:rPr>
        <w:t>PrefixAddrStep</w:t>
      </w:r>
      <w:proofErr w:type="spellEnd"/>
      <w:r w:rsidRPr="00A83E36">
        <w:rPr>
          <w:i/>
          <w:iCs/>
        </w:rPr>
        <w:t>: /</w:t>
      </w:r>
      <w:proofErr w:type="spellStart"/>
      <w:r w:rsidRPr="00A83E36">
        <w:rPr>
          <w:i/>
          <w:iCs/>
        </w:rPr>
        <w:t>api</w:t>
      </w:r>
      <w:proofErr w:type="spellEnd"/>
      <w:r w:rsidRPr="00A83E36">
        <w:rPr>
          <w:i/>
          <w:iCs/>
        </w:rPr>
        <w:t>/v1/sessions/1/</w:t>
      </w:r>
      <w:proofErr w:type="spellStart"/>
      <w:r w:rsidRPr="00A83E36">
        <w:rPr>
          <w:i/>
          <w:iCs/>
        </w:rPr>
        <w:t>ixnetwork</w:t>
      </w:r>
      <w:proofErr w:type="spellEnd"/>
      <w:r w:rsidRPr="00A83E36">
        <w:rPr>
          <w:i/>
          <w:iCs/>
        </w:rPr>
        <w:t>/</w:t>
      </w:r>
      <w:proofErr w:type="spellStart"/>
      <w:r w:rsidRPr="00A83E36">
        <w:rPr>
          <w:i/>
          <w:iCs/>
        </w:rPr>
        <w:t>multivalue</w:t>
      </w:r>
      <w:proofErr w:type="spellEnd"/>
      <w:r w:rsidRPr="00A83E36">
        <w:rPr>
          <w:i/>
          <w:iCs/>
        </w:rPr>
        <w:t>/224</w:t>
      </w:r>
    </w:p>
    <w:p w14:paraId="4365062E" w14:textId="07C9E330" w:rsidR="00A83E36" w:rsidRPr="00A83E36" w:rsidRDefault="00A83E36" w:rsidP="00A83E36">
      <w:pPr>
        <w:rPr>
          <w:i/>
          <w:iCs/>
        </w:rPr>
      </w:pPr>
      <w:r w:rsidRPr="00A83E36">
        <w:rPr>
          <w:i/>
          <w:iCs/>
        </w:rPr>
        <w:t xml:space="preserve">   </w:t>
      </w:r>
      <w:proofErr w:type="spellStart"/>
      <w:r w:rsidRPr="00A83E36">
        <w:rPr>
          <w:i/>
          <w:iCs/>
        </w:rPr>
        <w:t>PrefixLength</w:t>
      </w:r>
      <w:proofErr w:type="spellEnd"/>
      <w:r w:rsidRPr="00A83E36">
        <w:rPr>
          <w:i/>
          <w:iCs/>
        </w:rPr>
        <w:t>: /</w:t>
      </w:r>
      <w:proofErr w:type="spellStart"/>
      <w:r w:rsidRPr="00A83E36">
        <w:rPr>
          <w:i/>
          <w:iCs/>
        </w:rPr>
        <w:t>api</w:t>
      </w:r>
      <w:proofErr w:type="spellEnd"/>
      <w:r w:rsidRPr="00A83E36">
        <w:rPr>
          <w:i/>
          <w:iCs/>
        </w:rPr>
        <w:t>/v1/sessions/1/</w:t>
      </w:r>
      <w:proofErr w:type="spellStart"/>
      <w:r w:rsidRPr="00A83E36">
        <w:rPr>
          <w:i/>
          <w:iCs/>
        </w:rPr>
        <w:t>ixnetwork</w:t>
      </w:r>
      <w:proofErr w:type="spellEnd"/>
      <w:r w:rsidRPr="00A83E36">
        <w:rPr>
          <w:i/>
          <w:iCs/>
        </w:rPr>
        <w:t>/</w:t>
      </w:r>
      <w:proofErr w:type="spellStart"/>
      <w:r w:rsidRPr="00A83E36">
        <w:rPr>
          <w:i/>
          <w:iCs/>
        </w:rPr>
        <w:t>multivalue</w:t>
      </w:r>
      <w:proofErr w:type="spellEnd"/>
      <w:r w:rsidRPr="00A83E36">
        <w:rPr>
          <w:i/>
          <w:iCs/>
        </w:rPr>
        <w:t>/223</w:t>
      </w:r>
    </w:p>
    <w:p w14:paraId="15AAFD30" w14:textId="77777777" w:rsidR="00A83E36" w:rsidRPr="00A83E36" w:rsidRDefault="00A83E36" w:rsidP="00A83E36">
      <w:pPr>
        <w:rPr>
          <w:i/>
          <w:iCs/>
        </w:rPr>
      </w:pPr>
    </w:p>
    <w:p w14:paraId="5BBFD22F" w14:textId="77777777" w:rsidR="00A83E36" w:rsidRPr="00A83E36" w:rsidRDefault="00A83E36" w:rsidP="00A83E36">
      <w:pPr>
        <w:rPr>
          <w:i/>
          <w:iCs/>
        </w:rPr>
      </w:pPr>
    </w:p>
    <w:p w14:paraId="68EF344E" w14:textId="77777777" w:rsidR="00A83E36" w:rsidRPr="00A83E36" w:rsidRDefault="00A83E36" w:rsidP="00A83E36">
      <w:pPr>
        <w:rPr>
          <w:i/>
          <w:iCs/>
        </w:rPr>
      </w:pPr>
      <w:r w:rsidRPr="00A83E36">
        <w:rPr>
          <w:i/>
          <w:iCs/>
        </w:rPr>
        <w:t># To modify the ipv4PrefixPools "</w:t>
      </w:r>
      <w:proofErr w:type="spellStart"/>
      <w:r w:rsidRPr="00A83E36">
        <w:rPr>
          <w:i/>
          <w:iCs/>
        </w:rPr>
        <w:t>networkAddress</w:t>
      </w:r>
      <w:proofErr w:type="spellEnd"/>
      <w:r w:rsidRPr="00A83E36">
        <w:rPr>
          <w:i/>
          <w:iCs/>
        </w:rPr>
        <w:t xml:space="preserve">" value. In Device Group configurations we have </w:t>
      </w:r>
    </w:p>
    <w:p w14:paraId="3BB68F5E" w14:textId="77777777" w:rsidR="00A83E36" w:rsidRPr="00A83E36" w:rsidRDefault="00A83E36" w:rsidP="00A83E36">
      <w:pPr>
        <w:rPr>
          <w:i/>
          <w:iCs/>
        </w:rPr>
      </w:pPr>
      <w:r w:rsidRPr="00A83E36">
        <w:rPr>
          <w:i/>
          <w:iCs/>
        </w:rPr>
        <w:t xml:space="preserve">   a single multiplier so we used a Single value. In-Network Group we have configured Multiplier as 5.</w:t>
      </w:r>
    </w:p>
    <w:p w14:paraId="65A6ECBA" w14:textId="77777777" w:rsidR="00A83E36" w:rsidRPr="00A83E36" w:rsidRDefault="00A83E36" w:rsidP="00A83E36">
      <w:pPr>
        <w:rPr>
          <w:i/>
          <w:iCs/>
        </w:rPr>
      </w:pPr>
      <w:r w:rsidRPr="00A83E36">
        <w:rPr>
          <w:i/>
          <w:iCs/>
        </w:rPr>
        <w:t xml:space="preserve">   So, we will learn to use Increment Values here. </w:t>
      </w:r>
    </w:p>
    <w:p w14:paraId="4FD484C5" w14:textId="77777777" w:rsidR="00A83E36" w:rsidRPr="00A83E36" w:rsidRDefault="00A83E36" w:rsidP="00A83E36">
      <w:pPr>
        <w:rPr>
          <w:i/>
          <w:iCs/>
        </w:rPr>
      </w:pPr>
    </w:p>
    <w:p w14:paraId="26F6544E" w14:textId="77777777" w:rsidR="00A83E36" w:rsidRPr="00A83E36" w:rsidRDefault="00A83E36" w:rsidP="00A83E36">
      <w:pPr>
        <w:rPr>
          <w:i/>
          <w:iCs/>
        </w:rPr>
      </w:pPr>
      <w:proofErr w:type="gramStart"/>
      <w:r w:rsidRPr="00A83E36">
        <w:rPr>
          <w:i/>
          <w:iCs/>
        </w:rPr>
        <w:t>prefixObj1.NetworkAddress.Increment</w:t>
      </w:r>
      <w:proofErr w:type="gramEnd"/>
      <w:r w:rsidRPr="00A83E36">
        <w:rPr>
          <w:i/>
          <w:iCs/>
        </w:rPr>
        <w:t>(</w:t>
      </w:r>
      <w:proofErr w:type="spellStart"/>
      <w:r w:rsidRPr="00A83E36">
        <w:rPr>
          <w:i/>
          <w:iCs/>
        </w:rPr>
        <w:t>start_value</w:t>
      </w:r>
      <w:proofErr w:type="spellEnd"/>
      <w:r w:rsidRPr="00A83E36">
        <w:rPr>
          <w:i/>
          <w:iCs/>
        </w:rPr>
        <w:t xml:space="preserve"> = '100.1.1.0', </w:t>
      </w:r>
      <w:proofErr w:type="spellStart"/>
      <w:r w:rsidRPr="00A83E36">
        <w:rPr>
          <w:i/>
          <w:iCs/>
        </w:rPr>
        <w:t>step_value</w:t>
      </w:r>
      <w:proofErr w:type="spellEnd"/>
      <w:r w:rsidRPr="00A83E36">
        <w:rPr>
          <w:i/>
          <w:iCs/>
        </w:rPr>
        <w:t xml:space="preserve"> = '1.0.0.0')</w:t>
      </w:r>
    </w:p>
    <w:p w14:paraId="530D0CE6" w14:textId="77777777" w:rsidR="00A83E36" w:rsidRPr="00A83E36" w:rsidRDefault="00A83E36" w:rsidP="00A83E36">
      <w:pPr>
        <w:rPr>
          <w:i/>
          <w:iCs/>
        </w:rPr>
      </w:pPr>
    </w:p>
    <w:p w14:paraId="36B4C838" w14:textId="77777777" w:rsidR="00A83E36" w:rsidRPr="00A83E36" w:rsidRDefault="00A83E36" w:rsidP="00A83E36">
      <w:pPr>
        <w:rPr>
          <w:i/>
          <w:iCs/>
        </w:rPr>
      </w:pPr>
    </w:p>
    <w:p w14:paraId="5071DF10" w14:textId="77777777" w:rsidR="00A83E36" w:rsidRPr="00A83E36" w:rsidRDefault="00A83E36" w:rsidP="00A83E36">
      <w:pPr>
        <w:rPr>
          <w:i/>
          <w:iCs/>
        </w:rPr>
      </w:pPr>
      <w:r w:rsidRPr="00A83E36">
        <w:rPr>
          <w:i/>
          <w:iCs/>
        </w:rPr>
        <w:t>Create Network Group on topology-2 device group 1:</w:t>
      </w:r>
    </w:p>
    <w:p w14:paraId="3B875708" w14:textId="77777777" w:rsidR="00A83E36" w:rsidRPr="00A83E36" w:rsidRDefault="00A83E36" w:rsidP="00A83E36">
      <w:pPr>
        <w:rPr>
          <w:i/>
          <w:iCs/>
        </w:rPr>
      </w:pPr>
    </w:p>
    <w:p w14:paraId="5222AF2A" w14:textId="77777777" w:rsidR="00A83E36" w:rsidRPr="00A83E36" w:rsidRDefault="00A83E36" w:rsidP="00A83E36">
      <w:pPr>
        <w:rPr>
          <w:i/>
          <w:iCs/>
        </w:rPr>
      </w:pPr>
      <w:r w:rsidRPr="00A83E36">
        <w:rPr>
          <w:i/>
          <w:iCs/>
        </w:rPr>
        <w:t># To create a new network group. We had given the Name of the network group, Multiplier in a single line</w:t>
      </w:r>
    </w:p>
    <w:p w14:paraId="17A6AF42" w14:textId="77777777" w:rsidR="00A83E36" w:rsidRPr="00A83E36" w:rsidRDefault="00A83E36" w:rsidP="00A83E36">
      <w:pPr>
        <w:rPr>
          <w:i/>
          <w:iCs/>
        </w:rPr>
      </w:pPr>
    </w:p>
    <w:p w14:paraId="709E3803" w14:textId="77777777" w:rsidR="00A83E36" w:rsidRPr="00A83E36" w:rsidRDefault="00A83E36" w:rsidP="00A83E36">
      <w:pPr>
        <w:rPr>
          <w:i/>
          <w:iCs/>
        </w:rPr>
      </w:pPr>
      <w:r w:rsidRPr="00A83E36">
        <w:rPr>
          <w:i/>
          <w:iCs/>
        </w:rPr>
        <w:t xml:space="preserve">nwGrpObj2 = </w:t>
      </w:r>
      <w:proofErr w:type="gramStart"/>
      <w:r w:rsidRPr="00A83E36">
        <w:rPr>
          <w:i/>
          <w:iCs/>
        </w:rPr>
        <w:t>dgObj2.NetworkGroup.add(</w:t>
      </w:r>
      <w:proofErr w:type="gramEnd"/>
      <w:r w:rsidRPr="00A83E36">
        <w:rPr>
          <w:i/>
          <w:iCs/>
        </w:rPr>
        <w:t>Name="BGP_NW_GRP2", Multiplier = 5)</w:t>
      </w:r>
    </w:p>
    <w:p w14:paraId="00D7BE69" w14:textId="77777777" w:rsidR="00A83E36" w:rsidRPr="00A83E36" w:rsidRDefault="00A83E36" w:rsidP="00A83E36">
      <w:pPr>
        <w:rPr>
          <w:i/>
          <w:iCs/>
        </w:rPr>
      </w:pPr>
    </w:p>
    <w:p w14:paraId="6FB0643C" w14:textId="77777777" w:rsidR="00A83E36" w:rsidRPr="00A83E36" w:rsidRDefault="00A83E36" w:rsidP="00A83E36">
      <w:pPr>
        <w:rPr>
          <w:i/>
          <w:iCs/>
        </w:rPr>
      </w:pPr>
    </w:p>
    <w:p w14:paraId="5D024470" w14:textId="77777777" w:rsidR="00A83E36" w:rsidRPr="00A83E36" w:rsidRDefault="00A83E36" w:rsidP="00A83E36">
      <w:pPr>
        <w:rPr>
          <w:i/>
          <w:iCs/>
        </w:rPr>
      </w:pPr>
      <w:r w:rsidRPr="00A83E36">
        <w:rPr>
          <w:i/>
          <w:iCs/>
        </w:rPr>
        <w:t xml:space="preserve"># To create IPv4 Prefix Pool for network group </w:t>
      </w:r>
    </w:p>
    <w:p w14:paraId="3B085E9F" w14:textId="77777777" w:rsidR="00A83E36" w:rsidRPr="00A83E36" w:rsidRDefault="00A83E36" w:rsidP="00A83E36">
      <w:pPr>
        <w:rPr>
          <w:i/>
          <w:iCs/>
        </w:rPr>
      </w:pPr>
    </w:p>
    <w:p w14:paraId="4B22BCBF" w14:textId="77777777" w:rsidR="00A83E36" w:rsidRPr="00A83E36" w:rsidRDefault="00A83E36" w:rsidP="00A83E36">
      <w:pPr>
        <w:rPr>
          <w:i/>
          <w:iCs/>
        </w:rPr>
      </w:pPr>
      <w:r w:rsidRPr="00A83E36">
        <w:rPr>
          <w:i/>
          <w:iCs/>
        </w:rPr>
        <w:t xml:space="preserve">prefixObj2 = </w:t>
      </w:r>
      <w:proofErr w:type="gramStart"/>
      <w:r w:rsidRPr="00A83E36">
        <w:rPr>
          <w:i/>
          <w:iCs/>
        </w:rPr>
        <w:t>nwGrpObj2.Ipv4PrefixPools.add(</w:t>
      </w:r>
      <w:proofErr w:type="gramEnd"/>
      <w:r w:rsidRPr="00A83E36">
        <w:rPr>
          <w:i/>
          <w:iCs/>
        </w:rPr>
        <w:t>)</w:t>
      </w:r>
    </w:p>
    <w:p w14:paraId="0EAFD411" w14:textId="77777777" w:rsidR="00A83E36" w:rsidRPr="00A83E36" w:rsidRDefault="00A83E36" w:rsidP="00A83E36">
      <w:pPr>
        <w:rPr>
          <w:i/>
          <w:iCs/>
        </w:rPr>
      </w:pPr>
    </w:p>
    <w:p w14:paraId="0A673A24" w14:textId="77777777" w:rsidR="00A83E36" w:rsidRPr="00A83E36" w:rsidRDefault="00A83E36" w:rsidP="00A83E36">
      <w:pPr>
        <w:rPr>
          <w:i/>
          <w:iCs/>
        </w:rPr>
      </w:pPr>
      <w:r w:rsidRPr="00A83E36">
        <w:rPr>
          <w:i/>
          <w:iCs/>
        </w:rPr>
        <w:t># To modify the ipv4PrefixPools "</w:t>
      </w:r>
      <w:proofErr w:type="spellStart"/>
      <w:r w:rsidRPr="00A83E36">
        <w:rPr>
          <w:i/>
          <w:iCs/>
        </w:rPr>
        <w:t>networkAddress</w:t>
      </w:r>
      <w:proofErr w:type="spellEnd"/>
      <w:r w:rsidRPr="00A83E36">
        <w:rPr>
          <w:i/>
          <w:iCs/>
        </w:rPr>
        <w:t>"</w:t>
      </w:r>
    </w:p>
    <w:p w14:paraId="352E1FC4" w14:textId="77777777" w:rsidR="00A83E36" w:rsidRPr="00A83E36" w:rsidRDefault="00A83E36" w:rsidP="00A83E36">
      <w:pPr>
        <w:rPr>
          <w:i/>
          <w:iCs/>
        </w:rPr>
      </w:pPr>
    </w:p>
    <w:p w14:paraId="40522D41" w14:textId="45856DE1" w:rsidR="00313B97" w:rsidRPr="00A83E36" w:rsidRDefault="00A83E36" w:rsidP="00A83E36">
      <w:pPr>
        <w:rPr>
          <w:i/>
          <w:iCs/>
        </w:rPr>
      </w:pPr>
      <w:proofErr w:type="gramStart"/>
      <w:r w:rsidRPr="00A83E36">
        <w:rPr>
          <w:i/>
          <w:iCs/>
        </w:rPr>
        <w:t>prefixObj2.NetworkAddress.Increment</w:t>
      </w:r>
      <w:proofErr w:type="gramEnd"/>
      <w:r w:rsidRPr="00A83E36">
        <w:rPr>
          <w:i/>
          <w:iCs/>
        </w:rPr>
        <w:t>(</w:t>
      </w:r>
      <w:proofErr w:type="spellStart"/>
      <w:r w:rsidRPr="00A83E36">
        <w:rPr>
          <w:i/>
          <w:iCs/>
        </w:rPr>
        <w:t>start_value</w:t>
      </w:r>
      <w:proofErr w:type="spellEnd"/>
      <w:r w:rsidRPr="00A83E36">
        <w:rPr>
          <w:i/>
          <w:iCs/>
        </w:rPr>
        <w:t xml:space="preserve"> = '110.1.1.0', </w:t>
      </w:r>
      <w:proofErr w:type="spellStart"/>
      <w:r w:rsidRPr="00A83E36">
        <w:rPr>
          <w:i/>
          <w:iCs/>
        </w:rPr>
        <w:t>step_value</w:t>
      </w:r>
      <w:proofErr w:type="spellEnd"/>
      <w:r w:rsidRPr="00A83E36">
        <w:rPr>
          <w:i/>
          <w:iCs/>
        </w:rPr>
        <w:t xml:space="preserve"> = '1.0.0.0')</w:t>
      </w:r>
    </w:p>
    <w:p w14:paraId="5A9E4070" w14:textId="041ADD10" w:rsidR="00351696" w:rsidRDefault="00351696" w:rsidP="00C061D3"/>
    <w:p w14:paraId="159F5029" w14:textId="6C2AF3AD" w:rsidR="00351696" w:rsidRDefault="00A83E36" w:rsidP="00C061D3">
      <w:r>
        <w:rPr>
          <w:noProof/>
        </w:rPr>
        <w:drawing>
          <wp:inline distT="0" distB="0" distL="0" distR="0" wp14:anchorId="46D331A7" wp14:editId="1F63531C">
            <wp:extent cx="5836920" cy="3781010"/>
            <wp:effectExtent l="19050" t="19050" r="11430" b="10160"/>
            <wp:docPr id="31703" name="Picture 31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36920" cy="3781010"/>
                    </a:xfrm>
                    <a:prstGeom prst="rect">
                      <a:avLst/>
                    </a:prstGeom>
                    <a:ln w="12700">
                      <a:solidFill>
                        <a:srgbClr val="00B0F0"/>
                      </a:solidFill>
                    </a:ln>
                  </pic:spPr>
                </pic:pic>
              </a:graphicData>
            </a:graphic>
          </wp:inline>
        </w:drawing>
      </w:r>
    </w:p>
    <w:p w14:paraId="042F4170" w14:textId="763FDAB2" w:rsidR="00351696" w:rsidRPr="00A83E36" w:rsidRDefault="00A83E36" w:rsidP="00A83E36">
      <w:pPr>
        <w:pStyle w:val="Caption"/>
        <w:jc w:val="center"/>
        <w:rPr>
          <w:bCs w:val="0"/>
        </w:rPr>
      </w:pPr>
      <w:r w:rsidRPr="00A83E36">
        <w:rPr>
          <w:bCs w:val="0"/>
        </w:rPr>
        <w:t>Adding BGP network group to device group</w:t>
      </w:r>
    </w:p>
    <w:p w14:paraId="0233BBD2" w14:textId="15B90C28" w:rsidR="00351696" w:rsidRDefault="00351696" w:rsidP="00C061D3"/>
    <w:p w14:paraId="626B38C5" w14:textId="77777777" w:rsidR="00344CBD" w:rsidRDefault="00344CBD">
      <w:pPr>
        <w:ind w:left="0"/>
        <w:rPr>
          <w:rFonts w:cs="Arial"/>
          <w:bCs/>
          <w:iCs/>
          <w:color w:val="555555" w:themeColor="text2"/>
          <w:sz w:val="28"/>
          <w:szCs w:val="28"/>
        </w:rPr>
      </w:pPr>
      <w:r>
        <w:br w:type="page"/>
      </w:r>
    </w:p>
    <w:p w14:paraId="1BB71C20" w14:textId="73536C36" w:rsidR="00397957" w:rsidRDefault="00397957" w:rsidP="00397957">
      <w:pPr>
        <w:pStyle w:val="Heading2"/>
      </w:pPr>
      <w:bookmarkStart w:id="81" w:name="_Toc77273458"/>
      <w:r>
        <w:lastRenderedPageBreak/>
        <w:t>Start Protocols:</w:t>
      </w:r>
      <w:bookmarkEnd w:id="81"/>
    </w:p>
    <w:p w14:paraId="63729B1D" w14:textId="15AB8292" w:rsidR="00397957" w:rsidRPr="00C91155" w:rsidRDefault="00397957" w:rsidP="00397957">
      <w:pPr>
        <w:rPr>
          <w:i/>
          <w:iCs/>
        </w:rPr>
      </w:pPr>
      <w:r w:rsidRPr="00C91155">
        <w:rPr>
          <w:i/>
          <w:iCs/>
        </w:rPr>
        <w:t># To start all protocols configured use the session handle object we created initially</w:t>
      </w:r>
    </w:p>
    <w:p w14:paraId="3EB59EF9" w14:textId="503AFE45" w:rsidR="00397957" w:rsidRDefault="00397957" w:rsidP="00397957"/>
    <w:p w14:paraId="77141C18" w14:textId="0EC91C2B" w:rsidR="00351696" w:rsidRDefault="00397957" w:rsidP="00397957">
      <w:proofErr w:type="spellStart"/>
      <w:proofErr w:type="gramStart"/>
      <w:r>
        <w:t>ixnetwork.StartAllProtocols</w:t>
      </w:r>
      <w:proofErr w:type="spellEnd"/>
      <w:proofErr w:type="gramEnd"/>
      <w:r>
        <w:t>()</w:t>
      </w:r>
    </w:p>
    <w:p w14:paraId="7DC92EE4" w14:textId="17D4646A" w:rsidR="00684774" w:rsidRDefault="00EC68E1" w:rsidP="00397957">
      <w:r>
        <w:rPr>
          <w:noProof/>
        </w:rPr>
        <w:drawing>
          <wp:anchor distT="0" distB="0" distL="114300" distR="114300" simplePos="0" relativeHeight="251657216" behindDoc="1" locked="0" layoutInCell="1" allowOverlap="1" wp14:anchorId="5DF89BC4" wp14:editId="40781D22">
            <wp:simplePos x="0" y="0"/>
            <wp:positionH relativeFrom="margin">
              <wp:posOffset>595746</wp:posOffset>
            </wp:positionH>
            <wp:positionV relativeFrom="paragraph">
              <wp:posOffset>143741</wp:posOffset>
            </wp:positionV>
            <wp:extent cx="5541264" cy="1956816"/>
            <wp:effectExtent l="19050" t="19050" r="21590" b="24765"/>
            <wp:wrapTight wrapText="bothSides">
              <wp:wrapPolygon edited="0">
                <wp:start x="-74" y="-210"/>
                <wp:lineTo x="-74" y="21663"/>
                <wp:lineTo x="21610" y="21663"/>
                <wp:lineTo x="21610" y="-210"/>
                <wp:lineTo x="-74" y="-210"/>
              </wp:wrapPolygon>
            </wp:wrapTight>
            <wp:docPr id="31963" name="Picture 31963" descr="C:\Users\revathyk\AppData\Local\Temp\SNAGHTMLfa93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revathyk\AppData\Local\Temp\SNAGHTMLfa936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41264" cy="1956816"/>
                    </a:xfrm>
                    <a:prstGeom prst="rect">
                      <a:avLst/>
                    </a:prstGeom>
                    <a:noFill/>
                    <a:ln w="12700">
                      <a:solidFill>
                        <a:srgbClr val="00B0F0"/>
                      </a:solidFill>
                    </a:ln>
                  </pic:spPr>
                </pic:pic>
              </a:graphicData>
            </a:graphic>
            <wp14:sizeRelH relativeFrom="margin">
              <wp14:pctWidth>0</wp14:pctWidth>
            </wp14:sizeRelH>
            <wp14:sizeRelV relativeFrom="margin">
              <wp14:pctHeight>0</wp14:pctHeight>
            </wp14:sizeRelV>
          </wp:anchor>
        </w:drawing>
      </w:r>
    </w:p>
    <w:p w14:paraId="6C883E3C" w14:textId="15988935" w:rsidR="00EC68E1" w:rsidRDefault="00EC68E1" w:rsidP="00397957"/>
    <w:p w14:paraId="445D2718" w14:textId="44B1A414" w:rsidR="00EC68E1" w:rsidRDefault="00EC68E1" w:rsidP="00397957"/>
    <w:p w14:paraId="6DF05D5E" w14:textId="77777777" w:rsidR="00EC68E1" w:rsidRDefault="00EC68E1" w:rsidP="00397957"/>
    <w:p w14:paraId="1F914243" w14:textId="5487E8A6" w:rsidR="00351696" w:rsidRDefault="00351696" w:rsidP="003672FE">
      <w:pPr>
        <w:ind w:left="4030"/>
      </w:pPr>
    </w:p>
    <w:p w14:paraId="1B7F4DD8" w14:textId="77777777" w:rsidR="00351696" w:rsidRDefault="00351696" w:rsidP="00C061D3"/>
    <w:p w14:paraId="1D2A959D" w14:textId="77777777" w:rsidR="00401EFC" w:rsidRDefault="00401EFC" w:rsidP="00C061D3"/>
    <w:p w14:paraId="35A893A5" w14:textId="385A1F79" w:rsidR="002619A4" w:rsidRDefault="002619A4" w:rsidP="00C061D3"/>
    <w:p w14:paraId="74763341" w14:textId="53C7966F" w:rsidR="002619A4" w:rsidRDefault="002619A4" w:rsidP="00C061D3"/>
    <w:p w14:paraId="2AE2F84B" w14:textId="5637195A" w:rsidR="002619A4" w:rsidRDefault="002619A4" w:rsidP="00C061D3"/>
    <w:p w14:paraId="1AD468C4" w14:textId="6439C5C6" w:rsidR="002619A4" w:rsidRDefault="002619A4" w:rsidP="00C061D3"/>
    <w:p w14:paraId="176517E5" w14:textId="76C8487C" w:rsidR="002619A4" w:rsidRDefault="002619A4" w:rsidP="00C061D3"/>
    <w:p w14:paraId="7C91C710" w14:textId="293CAC24" w:rsidR="002619A4" w:rsidRDefault="002619A4" w:rsidP="00C061D3"/>
    <w:p w14:paraId="17A4AF75" w14:textId="77777777" w:rsidR="002619A4" w:rsidRPr="000D0D2C" w:rsidRDefault="002619A4" w:rsidP="00C061D3"/>
    <w:p w14:paraId="5A249934" w14:textId="6B8FB337" w:rsidR="00EC68E1" w:rsidRPr="00C91155" w:rsidRDefault="00C91155" w:rsidP="00C91155">
      <w:pPr>
        <w:pStyle w:val="Caption"/>
        <w:jc w:val="center"/>
        <w:rPr>
          <w:bCs w:val="0"/>
        </w:rPr>
      </w:pPr>
      <w:r w:rsidRPr="00C91155">
        <w:rPr>
          <w:bCs w:val="0"/>
        </w:rPr>
        <w:t>Protocol stacks are up</w:t>
      </w:r>
    </w:p>
    <w:p w14:paraId="4F078443" w14:textId="6E69CC6A" w:rsidR="00EC68E1" w:rsidRDefault="00EC68E1" w:rsidP="00EC68E1"/>
    <w:p w14:paraId="3CECFD3B" w14:textId="6798CB32" w:rsidR="004D1A02" w:rsidRDefault="004D1A02" w:rsidP="004D1A02">
      <w:pPr>
        <w:pStyle w:val="Heading2"/>
      </w:pPr>
      <w:bookmarkStart w:id="82" w:name="_Toc77273459"/>
      <w:r>
        <w:t>Configure Traffic:</w:t>
      </w:r>
      <w:bookmarkEnd w:id="82"/>
    </w:p>
    <w:p w14:paraId="6ABB9314" w14:textId="77777777" w:rsidR="004D1A02" w:rsidRPr="00085501" w:rsidRDefault="004D1A02" w:rsidP="004D1A02">
      <w:pPr>
        <w:rPr>
          <w:i/>
          <w:iCs/>
        </w:rPr>
      </w:pPr>
      <w:r w:rsidRPr="00085501">
        <w:rPr>
          <w:i/>
          <w:iCs/>
        </w:rPr>
        <w:t>Create Traffic Item:</w:t>
      </w:r>
    </w:p>
    <w:p w14:paraId="39064D84" w14:textId="77777777" w:rsidR="004D1A02" w:rsidRPr="00085501" w:rsidRDefault="004D1A02" w:rsidP="004D1A02">
      <w:pPr>
        <w:rPr>
          <w:i/>
          <w:iCs/>
        </w:rPr>
      </w:pPr>
    </w:p>
    <w:p w14:paraId="41D8A655" w14:textId="77777777" w:rsidR="004D1A02" w:rsidRPr="00085501" w:rsidRDefault="004D1A02" w:rsidP="004D1A02">
      <w:pPr>
        <w:rPr>
          <w:i/>
          <w:iCs/>
        </w:rPr>
      </w:pPr>
      <w:r w:rsidRPr="00085501">
        <w:rPr>
          <w:i/>
          <w:iCs/>
        </w:rPr>
        <w:t># To create new traffic items, use session object with Traffic class</w:t>
      </w:r>
    </w:p>
    <w:p w14:paraId="2F71DB81" w14:textId="77777777" w:rsidR="004D1A02" w:rsidRPr="00085501" w:rsidRDefault="004D1A02" w:rsidP="004D1A02">
      <w:pPr>
        <w:rPr>
          <w:i/>
          <w:iCs/>
        </w:rPr>
      </w:pPr>
    </w:p>
    <w:p w14:paraId="3DFEA86C" w14:textId="77777777" w:rsidR="004D1A02" w:rsidRPr="00085501" w:rsidRDefault="004D1A02" w:rsidP="004D1A02">
      <w:pPr>
        <w:rPr>
          <w:i/>
          <w:iCs/>
        </w:rPr>
      </w:pPr>
      <w:proofErr w:type="spellStart"/>
      <w:r w:rsidRPr="00085501">
        <w:rPr>
          <w:i/>
          <w:iCs/>
        </w:rPr>
        <w:t>trafficItemObj</w:t>
      </w:r>
      <w:proofErr w:type="spellEnd"/>
      <w:r w:rsidRPr="00085501">
        <w:rPr>
          <w:i/>
          <w:iCs/>
        </w:rPr>
        <w:t xml:space="preserve"> </w:t>
      </w:r>
      <w:proofErr w:type="gramStart"/>
      <w:r w:rsidRPr="00085501">
        <w:rPr>
          <w:i/>
          <w:iCs/>
        </w:rPr>
        <w:t xml:space="preserve">=  </w:t>
      </w:r>
      <w:proofErr w:type="spellStart"/>
      <w:r w:rsidRPr="00085501">
        <w:rPr>
          <w:i/>
          <w:iCs/>
        </w:rPr>
        <w:t>ixnetwork.Traffic.TrafficItem.add</w:t>
      </w:r>
      <w:proofErr w:type="spellEnd"/>
      <w:proofErr w:type="gramEnd"/>
      <w:r w:rsidRPr="00085501">
        <w:rPr>
          <w:i/>
          <w:iCs/>
        </w:rPr>
        <w:t>()</w:t>
      </w:r>
    </w:p>
    <w:p w14:paraId="6D9018CA" w14:textId="77777777" w:rsidR="004D1A02" w:rsidRPr="00085501" w:rsidRDefault="004D1A02" w:rsidP="004D1A02">
      <w:pPr>
        <w:rPr>
          <w:i/>
          <w:iCs/>
        </w:rPr>
      </w:pPr>
    </w:p>
    <w:p w14:paraId="4C13EA41" w14:textId="77777777" w:rsidR="004D1A02" w:rsidRPr="00085501" w:rsidRDefault="004D1A02" w:rsidP="004D1A02">
      <w:pPr>
        <w:rPr>
          <w:i/>
          <w:iCs/>
        </w:rPr>
      </w:pPr>
      <w:r w:rsidRPr="00085501">
        <w:rPr>
          <w:i/>
          <w:iCs/>
        </w:rPr>
        <w:t xml:space="preserve"># To modify the name of the traffic item </w:t>
      </w:r>
    </w:p>
    <w:p w14:paraId="330E969B" w14:textId="77777777" w:rsidR="004D1A02" w:rsidRPr="00085501" w:rsidRDefault="004D1A02" w:rsidP="004D1A02">
      <w:pPr>
        <w:rPr>
          <w:i/>
          <w:iCs/>
        </w:rPr>
      </w:pPr>
    </w:p>
    <w:p w14:paraId="51B48DBA" w14:textId="77777777" w:rsidR="004D1A02" w:rsidRPr="00085501" w:rsidRDefault="004D1A02" w:rsidP="004D1A02">
      <w:pPr>
        <w:rPr>
          <w:i/>
          <w:iCs/>
        </w:rPr>
      </w:pPr>
      <w:proofErr w:type="spellStart"/>
      <w:proofErr w:type="gramStart"/>
      <w:r w:rsidRPr="00085501">
        <w:rPr>
          <w:i/>
          <w:iCs/>
        </w:rPr>
        <w:t>trafficItemObj.Name</w:t>
      </w:r>
      <w:proofErr w:type="spellEnd"/>
      <w:r w:rsidRPr="00085501">
        <w:rPr>
          <w:i/>
          <w:iCs/>
        </w:rPr>
        <w:t xml:space="preserve">  =</w:t>
      </w:r>
      <w:proofErr w:type="gramEnd"/>
      <w:r w:rsidRPr="00085501">
        <w:rPr>
          <w:i/>
          <w:iCs/>
        </w:rPr>
        <w:t xml:space="preserve"> 'BGP topo1 to topo2'</w:t>
      </w:r>
    </w:p>
    <w:p w14:paraId="16ADF51C" w14:textId="77777777" w:rsidR="004D1A02" w:rsidRPr="00085501" w:rsidRDefault="004D1A02" w:rsidP="004D1A02">
      <w:pPr>
        <w:rPr>
          <w:i/>
          <w:iCs/>
        </w:rPr>
      </w:pPr>
    </w:p>
    <w:p w14:paraId="2AA0F32A" w14:textId="77777777" w:rsidR="004D1A02" w:rsidRPr="00085501" w:rsidRDefault="004D1A02" w:rsidP="004D1A02">
      <w:pPr>
        <w:rPr>
          <w:i/>
          <w:iCs/>
        </w:rPr>
      </w:pPr>
      <w:r w:rsidRPr="00085501">
        <w:rPr>
          <w:i/>
          <w:iCs/>
        </w:rPr>
        <w:t># To modify traffic item 1 '</w:t>
      </w:r>
      <w:proofErr w:type="spellStart"/>
      <w:r w:rsidRPr="00085501">
        <w:rPr>
          <w:i/>
          <w:iCs/>
        </w:rPr>
        <w:t>srcDestMesh</w:t>
      </w:r>
      <w:proofErr w:type="spellEnd"/>
      <w:r w:rsidRPr="00085501">
        <w:rPr>
          <w:i/>
          <w:iCs/>
        </w:rPr>
        <w:t xml:space="preserve">' </w:t>
      </w:r>
    </w:p>
    <w:p w14:paraId="7B9D4A60" w14:textId="77777777" w:rsidR="004D1A02" w:rsidRPr="00085501" w:rsidRDefault="004D1A02" w:rsidP="004D1A02">
      <w:pPr>
        <w:rPr>
          <w:i/>
          <w:iCs/>
        </w:rPr>
      </w:pPr>
    </w:p>
    <w:p w14:paraId="5C3B46F3" w14:textId="77777777" w:rsidR="004D1A02" w:rsidRPr="00085501" w:rsidRDefault="004D1A02" w:rsidP="004D1A02">
      <w:pPr>
        <w:rPr>
          <w:i/>
          <w:iCs/>
        </w:rPr>
      </w:pPr>
      <w:proofErr w:type="spellStart"/>
      <w:r w:rsidRPr="00085501">
        <w:rPr>
          <w:i/>
          <w:iCs/>
        </w:rPr>
        <w:t>trafficItemObj.SrcDestMesh</w:t>
      </w:r>
      <w:proofErr w:type="spellEnd"/>
      <w:r w:rsidRPr="00085501">
        <w:rPr>
          <w:i/>
          <w:iCs/>
        </w:rPr>
        <w:t xml:space="preserve"> = 'one-to-one'</w:t>
      </w:r>
    </w:p>
    <w:p w14:paraId="691DBEB4" w14:textId="77777777" w:rsidR="004D1A02" w:rsidRPr="00085501" w:rsidRDefault="004D1A02" w:rsidP="004D1A02">
      <w:pPr>
        <w:rPr>
          <w:i/>
          <w:iCs/>
        </w:rPr>
      </w:pPr>
    </w:p>
    <w:p w14:paraId="3529E4D8" w14:textId="77777777" w:rsidR="004D1A02" w:rsidRPr="00085501" w:rsidRDefault="004D1A02" w:rsidP="004D1A02">
      <w:pPr>
        <w:rPr>
          <w:i/>
          <w:iCs/>
        </w:rPr>
      </w:pPr>
      <w:r w:rsidRPr="00085501">
        <w:rPr>
          <w:i/>
          <w:iCs/>
        </w:rPr>
        <w:t># To modify traffic item 1 '</w:t>
      </w:r>
      <w:proofErr w:type="spellStart"/>
      <w:r w:rsidRPr="00085501">
        <w:rPr>
          <w:i/>
          <w:iCs/>
        </w:rPr>
        <w:t>allowSelfDestined</w:t>
      </w:r>
      <w:proofErr w:type="spellEnd"/>
      <w:r w:rsidRPr="00085501">
        <w:rPr>
          <w:i/>
          <w:iCs/>
        </w:rPr>
        <w:t>'</w:t>
      </w:r>
    </w:p>
    <w:p w14:paraId="233D0A10" w14:textId="77777777" w:rsidR="004D1A02" w:rsidRPr="00085501" w:rsidRDefault="004D1A02" w:rsidP="004D1A02">
      <w:pPr>
        <w:rPr>
          <w:i/>
          <w:iCs/>
        </w:rPr>
      </w:pPr>
    </w:p>
    <w:p w14:paraId="77B7C83F" w14:textId="77777777" w:rsidR="004D1A02" w:rsidRPr="00085501" w:rsidRDefault="004D1A02" w:rsidP="004D1A02">
      <w:pPr>
        <w:rPr>
          <w:i/>
          <w:iCs/>
        </w:rPr>
      </w:pPr>
      <w:proofErr w:type="spellStart"/>
      <w:r w:rsidRPr="00085501">
        <w:rPr>
          <w:i/>
          <w:iCs/>
        </w:rPr>
        <w:t>trafficItemObj.AllowSelfDestined</w:t>
      </w:r>
      <w:proofErr w:type="spellEnd"/>
      <w:r w:rsidRPr="00085501">
        <w:rPr>
          <w:i/>
          <w:iCs/>
        </w:rPr>
        <w:t xml:space="preserve"> = False</w:t>
      </w:r>
    </w:p>
    <w:p w14:paraId="608A212E" w14:textId="77777777" w:rsidR="004D1A02" w:rsidRPr="00085501" w:rsidRDefault="004D1A02" w:rsidP="004D1A02">
      <w:pPr>
        <w:rPr>
          <w:i/>
          <w:iCs/>
        </w:rPr>
      </w:pPr>
    </w:p>
    <w:p w14:paraId="2E27CB23" w14:textId="77777777" w:rsidR="004D1A02" w:rsidRPr="00085501" w:rsidRDefault="004D1A02" w:rsidP="004D1A02">
      <w:pPr>
        <w:rPr>
          <w:i/>
          <w:iCs/>
        </w:rPr>
      </w:pPr>
      <w:r w:rsidRPr="00085501">
        <w:rPr>
          <w:i/>
          <w:iCs/>
        </w:rPr>
        <w:t># To modify traffic item 1 '</w:t>
      </w:r>
      <w:proofErr w:type="spellStart"/>
      <w:r w:rsidRPr="00085501">
        <w:rPr>
          <w:i/>
          <w:iCs/>
        </w:rPr>
        <w:t>trafficType</w:t>
      </w:r>
      <w:proofErr w:type="spellEnd"/>
      <w:r w:rsidRPr="00085501">
        <w:rPr>
          <w:i/>
          <w:iCs/>
        </w:rPr>
        <w:t xml:space="preserve">' </w:t>
      </w:r>
    </w:p>
    <w:p w14:paraId="47A8C6FF" w14:textId="77777777" w:rsidR="004D1A02" w:rsidRPr="00085501" w:rsidRDefault="004D1A02" w:rsidP="004D1A02">
      <w:pPr>
        <w:rPr>
          <w:i/>
          <w:iCs/>
        </w:rPr>
      </w:pPr>
    </w:p>
    <w:p w14:paraId="30E6F0D7" w14:textId="77777777" w:rsidR="004D1A02" w:rsidRPr="00085501" w:rsidRDefault="004D1A02" w:rsidP="004D1A02">
      <w:pPr>
        <w:rPr>
          <w:i/>
          <w:iCs/>
        </w:rPr>
      </w:pPr>
      <w:proofErr w:type="spellStart"/>
      <w:r w:rsidRPr="00085501">
        <w:rPr>
          <w:i/>
          <w:iCs/>
        </w:rPr>
        <w:t>trafficItemObj.TrafficType</w:t>
      </w:r>
      <w:proofErr w:type="spellEnd"/>
      <w:r w:rsidRPr="00085501">
        <w:rPr>
          <w:i/>
          <w:iCs/>
        </w:rPr>
        <w:t xml:space="preserve"> = ‘ipv4’</w:t>
      </w:r>
    </w:p>
    <w:p w14:paraId="26B23788" w14:textId="77777777" w:rsidR="004D1A02" w:rsidRPr="00085501" w:rsidRDefault="004D1A02" w:rsidP="004D1A02">
      <w:pPr>
        <w:rPr>
          <w:i/>
          <w:iCs/>
        </w:rPr>
      </w:pPr>
    </w:p>
    <w:p w14:paraId="1E092491" w14:textId="77777777" w:rsidR="004D1A02" w:rsidRPr="00085501" w:rsidRDefault="004D1A02" w:rsidP="004D1A02">
      <w:pPr>
        <w:rPr>
          <w:i/>
          <w:iCs/>
        </w:rPr>
      </w:pPr>
      <w:r w:rsidRPr="00085501">
        <w:rPr>
          <w:i/>
          <w:iCs/>
        </w:rPr>
        <w:t># To modify traffic item 1 '</w:t>
      </w:r>
      <w:proofErr w:type="spellStart"/>
      <w:r w:rsidRPr="00085501">
        <w:rPr>
          <w:i/>
          <w:iCs/>
        </w:rPr>
        <w:t>routeMesh</w:t>
      </w:r>
      <w:proofErr w:type="spellEnd"/>
      <w:r w:rsidRPr="00085501">
        <w:rPr>
          <w:i/>
          <w:iCs/>
        </w:rPr>
        <w:t xml:space="preserve">' </w:t>
      </w:r>
    </w:p>
    <w:p w14:paraId="5FCC7F14" w14:textId="77777777" w:rsidR="004D1A02" w:rsidRPr="00085501" w:rsidRDefault="004D1A02" w:rsidP="004D1A02">
      <w:pPr>
        <w:rPr>
          <w:i/>
          <w:iCs/>
        </w:rPr>
      </w:pPr>
    </w:p>
    <w:p w14:paraId="43340924" w14:textId="77777777" w:rsidR="004D1A02" w:rsidRPr="00085501" w:rsidRDefault="004D1A02" w:rsidP="004D1A02">
      <w:pPr>
        <w:rPr>
          <w:i/>
          <w:iCs/>
        </w:rPr>
      </w:pPr>
      <w:proofErr w:type="spellStart"/>
      <w:r w:rsidRPr="00085501">
        <w:rPr>
          <w:i/>
          <w:iCs/>
        </w:rPr>
        <w:t>trafficItemObj.RouteMesh</w:t>
      </w:r>
      <w:proofErr w:type="spellEnd"/>
      <w:r w:rsidRPr="00085501">
        <w:rPr>
          <w:i/>
          <w:iCs/>
        </w:rPr>
        <w:t xml:space="preserve"> = ‘</w:t>
      </w:r>
      <w:proofErr w:type="spellStart"/>
      <w:r w:rsidRPr="00085501">
        <w:rPr>
          <w:i/>
          <w:iCs/>
        </w:rPr>
        <w:t>oneToOne</w:t>
      </w:r>
      <w:proofErr w:type="spellEnd"/>
      <w:r w:rsidRPr="00085501">
        <w:rPr>
          <w:i/>
          <w:iCs/>
        </w:rPr>
        <w:t>’</w:t>
      </w:r>
    </w:p>
    <w:p w14:paraId="3E4F92FA" w14:textId="77777777" w:rsidR="004D1A02" w:rsidRPr="00085501" w:rsidRDefault="004D1A02" w:rsidP="004D1A02">
      <w:pPr>
        <w:rPr>
          <w:i/>
          <w:iCs/>
        </w:rPr>
      </w:pPr>
    </w:p>
    <w:p w14:paraId="0DC6660D" w14:textId="77777777" w:rsidR="004D1A02" w:rsidRPr="00085501" w:rsidRDefault="004D1A02" w:rsidP="004D1A02">
      <w:pPr>
        <w:rPr>
          <w:i/>
          <w:iCs/>
        </w:rPr>
      </w:pPr>
      <w:r w:rsidRPr="00085501">
        <w:rPr>
          <w:i/>
          <w:iCs/>
        </w:rPr>
        <w:t># To modify traffic item 1 '</w:t>
      </w:r>
      <w:proofErr w:type="spellStart"/>
      <w:r w:rsidRPr="00085501">
        <w:rPr>
          <w:i/>
          <w:iCs/>
        </w:rPr>
        <w:t>biDirectional</w:t>
      </w:r>
      <w:proofErr w:type="spellEnd"/>
      <w:r w:rsidRPr="00085501">
        <w:rPr>
          <w:i/>
          <w:iCs/>
        </w:rPr>
        <w:t xml:space="preserve">’ </w:t>
      </w:r>
    </w:p>
    <w:p w14:paraId="0F45C36A" w14:textId="77777777" w:rsidR="004D1A02" w:rsidRPr="00085501" w:rsidRDefault="004D1A02" w:rsidP="004D1A02">
      <w:pPr>
        <w:rPr>
          <w:i/>
          <w:iCs/>
        </w:rPr>
      </w:pPr>
    </w:p>
    <w:p w14:paraId="02665FF3" w14:textId="77777777" w:rsidR="004D1A02" w:rsidRPr="00085501" w:rsidRDefault="004D1A02" w:rsidP="004D1A02">
      <w:pPr>
        <w:rPr>
          <w:i/>
          <w:iCs/>
        </w:rPr>
      </w:pPr>
      <w:proofErr w:type="spellStart"/>
      <w:proofErr w:type="gramStart"/>
      <w:r w:rsidRPr="00085501">
        <w:rPr>
          <w:i/>
          <w:iCs/>
        </w:rPr>
        <w:t>trafficItemObj.BiDirectional</w:t>
      </w:r>
      <w:proofErr w:type="spellEnd"/>
      <w:r w:rsidRPr="00085501">
        <w:rPr>
          <w:i/>
          <w:iCs/>
        </w:rPr>
        <w:t xml:space="preserve">  =</w:t>
      </w:r>
      <w:proofErr w:type="gramEnd"/>
      <w:r w:rsidRPr="00085501">
        <w:rPr>
          <w:i/>
          <w:iCs/>
        </w:rPr>
        <w:t xml:space="preserve"> True</w:t>
      </w:r>
    </w:p>
    <w:p w14:paraId="2C7BA7B9" w14:textId="77777777" w:rsidR="004D1A02" w:rsidRPr="00085501" w:rsidRDefault="004D1A02" w:rsidP="004D1A02">
      <w:pPr>
        <w:rPr>
          <w:i/>
          <w:iCs/>
        </w:rPr>
      </w:pPr>
    </w:p>
    <w:p w14:paraId="1EDE31C3" w14:textId="77777777" w:rsidR="004D1A02" w:rsidRPr="00085501" w:rsidRDefault="004D1A02" w:rsidP="004D1A02">
      <w:pPr>
        <w:rPr>
          <w:i/>
          <w:iCs/>
        </w:rPr>
      </w:pPr>
      <w:r w:rsidRPr="00085501">
        <w:rPr>
          <w:i/>
          <w:iCs/>
        </w:rPr>
        <w:t>Create Endpoints:</w:t>
      </w:r>
    </w:p>
    <w:p w14:paraId="4D27D03E" w14:textId="77777777" w:rsidR="004D1A02" w:rsidRPr="00085501" w:rsidRDefault="004D1A02" w:rsidP="004D1A02">
      <w:pPr>
        <w:rPr>
          <w:i/>
          <w:iCs/>
        </w:rPr>
      </w:pPr>
    </w:p>
    <w:p w14:paraId="0B6CC287" w14:textId="77777777" w:rsidR="004D1A02" w:rsidRPr="00085501" w:rsidRDefault="004D1A02" w:rsidP="004D1A02">
      <w:pPr>
        <w:rPr>
          <w:i/>
          <w:iCs/>
        </w:rPr>
      </w:pPr>
      <w:r w:rsidRPr="00085501">
        <w:rPr>
          <w:i/>
          <w:iCs/>
        </w:rPr>
        <w:t xml:space="preserve"># To create endpoint set for the traffic item use traffic object created above </w:t>
      </w:r>
    </w:p>
    <w:p w14:paraId="666F6D03" w14:textId="77777777" w:rsidR="004D1A02" w:rsidRPr="00085501" w:rsidRDefault="004D1A02" w:rsidP="004D1A02">
      <w:pPr>
        <w:rPr>
          <w:i/>
          <w:iCs/>
        </w:rPr>
      </w:pPr>
    </w:p>
    <w:p w14:paraId="5BB6003A" w14:textId="77777777" w:rsidR="004D1A02" w:rsidRPr="00085501" w:rsidRDefault="004D1A02" w:rsidP="004D1A02">
      <w:pPr>
        <w:rPr>
          <w:i/>
          <w:iCs/>
        </w:rPr>
      </w:pPr>
      <w:proofErr w:type="spellStart"/>
      <w:r w:rsidRPr="00085501">
        <w:rPr>
          <w:i/>
          <w:iCs/>
        </w:rPr>
        <w:t>endPointSetObj</w:t>
      </w:r>
      <w:proofErr w:type="spellEnd"/>
      <w:r w:rsidRPr="00085501">
        <w:rPr>
          <w:i/>
          <w:iCs/>
        </w:rPr>
        <w:t xml:space="preserve"> = </w:t>
      </w:r>
      <w:proofErr w:type="spellStart"/>
      <w:proofErr w:type="gramStart"/>
      <w:r w:rsidRPr="00085501">
        <w:rPr>
          <w:i/>
          <w:iCs/>
        </w:rPr>
        <w:t>trafficItemObj.EndpointSet.add</w:t>
      </w:r>
      <w:proofErr w:type="spellEnd"/>
      <w:r w:rsidRPr="00085501">
        <w:rPr>
          <w:i/>
          <w:iCs/>
        </w:rPr>
        <w:t>(</w:t>
      </w:r>
      <w:proofErr w:type="gramEnd"/>
      <w:r w:rsidRPr="00085501">
        <w:rPr>
          <w:i/>
          <w:iCs/>
        </w:rPr>
        <w:t>)</w:t>
      </w:r>
    </w:p>
    <w:p w14:paraId="70339FBD" w14:textId="77777777" w:rsidR="004D1A02" w:rsidRPr="00085501" w:rsidRDefault="004D1A02" w:rsidP="004D1A02">
      <w:pPr>
        <w:rPr>
          <w:i/>
          <w:iCs/>
        </w:rPr>
      </w:pPr>
    </w:p>
    <w:p w14:paraId="0783FA5E" w14:textId="77777777" w:rsidR="004D1A02" w:rsidRPr="00085501" w:rsidRDefault="004D1A02" w:rsidP="004D1A02">
      <w:pPr>
        <w:rPr>
          <w:i/>
          <w:iCs/>
        </w:rPr>
      </w:pPr>
      <w:r w:rsidRPr="00085501">
        <w:rPr>
          <w:i/>
          <w:iCs/>
        </w:rPr>
        <w:t># To modify the endpoint set ‘sources’ use endpoint object created above and Sources attribute</w:t>
      </w:r>
    </w:p>
    <w:p w14:paraId="6D28A06B" w14:textId="77777777" w:rsidR="004D1A02" w:rsidRPr="00085501" w:rsidRDefault="004D1A02" w:rsidP="004D1A02">
      <w:pPr>
        <w:rPr>
          <w:i/>
          <w:iCs/>
        </w:rPr>
      </w:pPr>
      <w:r w:rsidRPr="00085501">
        <w:rPr>
          <w:i/>
          <w:iCs/>
        </w:rPr>
        <w:t xml:space="preserve">   We are creating Traffic with BGP prefixes. So, we are going to use the BGP prefix object created earlier</w:t>
      </w:r>
    </w:p>
    <w:p w14:paraId="4A9F1285" w14:textId="77777777" w:rsidR="004D1A02" w:rsidRPr="00085501" w:rsidRDefault="004D1A02" w:rsidP="004D1A02">
      <w:pPr>
        <w:rPr>
          <w:i/>
          <w:iCs/>
        </w:rPr>
      </w:pPr>
      <w:r w:rsidRPr="00085501">
        <w:rPr>
          <w:i/>
          <w:iCs/>
        </w:rPr>
        <w:t xml:space="preserve"> </w:t>
      </w:r>
    </w:p>
    <w:p w14:paraId="539656A6" w14:textId="77777777" w:rsidR="004D1A02" w:rsidRPr="00085501" w:rsidRDefault="004D1A02" w:rsidP="004D1A02">
      <w:pPr>
        <w:rPr>
          <w:i/>
          <w:iCs/>
        </w:rPr>
      </w:pPr>
      <w:proofErr w:type="spellStart"/>
      <w:proofErr w:type="gramStart"/>
      <w:r w:rsidRPr="00085501">
        <w:rPr>
          <w:i/>
          <w:iCs/>
        </w:rPr>
        <w:t>endPointSetObj.Sources</w:t>
      </w:r>
      <w:proofErr w:type="spellEnd"/>
      <w:r w:rsidRPr="00085501">
        <w:rPr>
          <w:i/>
          <w:iCs/>
        </w:rPr>
        <w:t xml:space="preserve">  =</w:t>
      </w:r>
      <w:proofErr w:type="gramEnd"/>
      <w:r w:rsidRPr="00085501">
        <w:rPr>
          <w:i/>
          <w:iCs/>
        </w:rPr>
        <w:t xml:space="preserve"> [prefixObj1]</w:t>
      </w:r>
    </w:p>
    <w:p w14:paraId="49871271" w14:textId="77777777" w:rsidR="004D1A02" w:rsidRPr="00085501" w:rsidRDefault="004D1A02" w:rsidP="004D1A02">
      <w:pPr>
        <w:rPr>
          <w:i/>
          <w:iCs/>
        </w:rPr>
      </w:pPr>
    </w:p>
    <w:p w14:paraId="5DDB67B8" w14:textId="77777777" w:rsidR="004D1A02" w:rsidRPr="00085501" w:rsidRDefault="004D1A02" w:rsidP="004D1A02">
      <w:pPr>
        <w:rPr>
          <w:i/>
          <w:iCs/>
        </w:rPr>
      </w:pPr>
      <w:r w:rsidRPr="00085501">
        <w:rPr>
          <w:i/>
          <w:iCs/>
        </w:rPr>
        <w:t xml:space="preserve"># To modify the endpoint set ‘name’ </w:t>
      </w:r>
    </w:p>
    <w:p w14:paraId="4526E28C" w14:textId="77777777" w:rsidR="004D1A02" w:rsidRPr="00085501" w:rsidRDefault="004D1A02" w:rsidP="004D1A02">
      <w:pPr>
        <w:rPr>
          <w:i/>
          <w:iCs/>
        </w:rPr>
      </w:pPr>
    </w:p>
    <w:p w14:paraId="7FCDF37E" w14:textId="77777777" w:rsidR="004D1A02" w:rsidRPr="00085501" w:rsidRDefault="004D1A02" w:rsidP="004D1A02">
      <w:pPr>
        <w:rPr>
          <w:i/>
          <w:iCs/>
        </w:rPr>
      </w:pPr>
      <w:proofErr w:type="spellStart"/>
      <w:r w:rsidRPr="00085501">
        <w:rPr>
          <w:i/>
          <w:iCs/>
        </w:rPr>
        <w:t>endPointSetObj.Name</w:t>
      </w:r>
      <w:proofErr w:type="spellEnd"/>
      <w:r w:rsidRPr="00085501">
        <w:rPr>
          <w:i/>
          <w:iCs/>
        </w:rPr>
        <w:t xml:space="preserve"> = ‘FlowGroup-1’</w:t>
      </w:r>
    </w:p>
    <w:p w14:paraId="1B03126D" w14:textId="77777777" w:rsidR="004D1A02" w:rsidRPr="00085501" w:rsidRDefault="004D1A02" w:rsidP="004D1A02">
      <w:pPr>
        <w:rPr>
          <w:i/>
          <w:iCs/>
        </w:rPr>
      </w:pPr>
      <w:r w:rsidRPr="00085501">
        <w:rPr>
          <w:i/>
          <w:iCs/>
        </w:rPr>
        <w:t xml:space="preserve"># To modify the endpoint set ‘destinations’ </w:t>
      </w:r>
    </w:p>
    <w:p w14:paraId="5FE69791" w14:textId="77777777" w:rsidR="004D1A02" w:rsidRPr="00085501" w:rsidRDefault="004D1A02" w:rsidP="004D1A02">
      <w:pPr>
        <w:rPr>
          <w:i/>
          <w:iCs/>
        </w:rPr>
      </w:pPr>
    </w:p>
    <w:p w14:paraId="2C5189D1" w14:textId="77777777" w:rsidR="004D1A02" w:rsidRPr="00085501" w:rsidRDefault="004D1A02" w:rsidP="004D1A02">
      <w:pPr>
        <w:rPr>
          <w:i/>
          <w:iCs/>
        </w:rPr>
      </w:pPr>
      <w:proofErr w:type="spellStart"/>
      <w:proofErr w:type="gramStart"/>
      <w:r w:rsidRPr="00085501">
        <w:rPr>
          <w:i/>
          <w:iCs/>
        </w:rPr>
        <w:t>endPointSetObj.Destinations</w:t>
      </w:r>
      <w:proofErr w:type="spellEnd"/>
      <w:r w:rsidRPr="00085501">
        <w:rPr>
          <w:i/>
          <w:iCs/>
        </w:rPr>
        <w:t xml:space="preserve">  =</w:t>
      </w:r>
      <w:proofErr w:type="gramEnd"/>
      <w:r w:rsidRPr="00085501">
        <w:rPr>
          <w:i/>
          <w:iCs/>
        </w:rPr>
        <w:t xml:space="preserve"> [prefixObj2]</w:t>
      </w:r>
    </w:p>
    <w:p w14:paraId="4F20DF3B" w14:textId="77777777" w:rsidR="004D1A02" w:rsidRPr="00085501" w:rsidRDefault="004D1A02" w:rsidP="004D1A02">
      <w:pPr>
        <w:rPr>
          <w:i/>
          <w:iCs/>
        </w:rPr>
      </w:pPr>
    </w:p>
    <w:p w14:paraId="3B20BF23" w14:textId="77777777" w:rsidR="004D1A02" w:rsidRPr="00085501" w:rsidRDefault="004D1A02" w:rsidP="004D1A02">
      <w:pPr>
        <w:rPr>
          <w:i/>
          <w:iCs/>
        </w:rPr>
      </w:pPr>
      <w:r w:rsidRPr="00085501">
        <w:rPr>
          <w:i/>
          <w:iCs/>
        </w:rPr>
        <w:t xml:space="preserve"># To modify the traffic item </w:t>
      </w:r>
      <w:proofErr w:type="spellStart"/>
      <w:r w:rsidRPr="00085501">
        <w:rPr>
          <w:i/>
          <w:iCs/>
        </w:rPr>
        <w:t>transmissionControl</w:t>
      </w:r>
      <w:proofErr w:type="spellEnd"/>
      <w:r w:rsidRPr="00085501">
        <w:rPr>
          <w:i/>
          <w:iCs/>
        </w:rPr>
        <w:t xml:space="preserve"> ‘type’ use </w:t>
      </w:r>
      <w:proofErr w:type="spellStart"/>
      <w:r w:rsidRPr="00085501">
        <w:rPr>
          <w:i/>
          <w:iCs/>
        </w:rPr>
        <w:t>configElementObj</w:t>
      </w:r>
      <w:proofErr w:type="spellEnd"/>
    </w:p>
    <w:p w14:paraId="72518059" w14:textId="77777777" w:rsidR="004D1A02" w:rsidRPr="00085501" w:rsidRDefault="004D1A02" w:rsidP="004D1A02">
      <w:pPr>
        <w:rPr>
          <w:i/>
          <w:iCs/>
        </w:rPr>
      </w:pPr>
    </w:p>
    <w:p w14:paraId="3BB5BFFB" w14:textId="77777777" w:rsidR="004D1A02" w:rsidRPr="00085501" w:rsidRDefault="004D1A02" w:rsidP="004D1A02">
      <w:pPr>
        <w:rPr>
          <w:i/>
          <w:iCs/>
        </w:rPr>
      </w:pPr>
      <w:proofErr w:type="spellStart"/>
      <w:r w:rsidRPr="00085501">
        <w:rPr>
          <w:i/>
          <w:iCs/>
        </w:rPr>
        <w:t>configElementObj</w:t>
      </w:r>
      <w:proofErr w:type="spellEnd"/>
      <w:r w:rsidRPr="00085501">
        <w:rPr>
          <w:i/>
          <w:iCs/>
        </w:rPr>
        <w:t xml:space="preserve"> = </w:t>
      </w:r>
      <w:proofErr w:type="spellStart"/>
      <w:proofErr w:type="gramStart"/>
      <w:r w:rsidRPr="00085501">
        <w:rPr>
          <w:i/>
          <w:iCs/>
        </w:rPr>
        <w:t>trafficItemObj.ConfigElement.find</w:t>
      </w:r>
      <w:proofErr w:type="spellEnd"/>
      <w:proofErr w:type="gramEnd"/>
      <w:r w:rsidRPr="00085501">
        <w:rPr>
          <w:i/>
          <w:iCs/>
        </w:rPr>
        <w:t>()</w:t>
      </w:r>
    </w:p>
    <w:p w14:paraId="4692DE85" w14:textId="77777777" w:rsidR="004D1A02" w:rsidRPr="00085501" w:rsidRDefault="004D1A02" w:rsidP="004D1A02">
      <w:pPr>
        <w:rPr>
          <w:i/>
          <w:iCs/>
        </w:rPr>
      </w:pPr>
      <w:proofErr w:type="spellStart"/>
      <w:r w:rsidRPr="00085501">
        <w:rPr>
          <w:i/>
          <w:iCs/>
        </w:rPr>
        <w:t>configElementObj</w:t>
      </w:r>
      <w:proofErr w:type="spellEnd"/>
      <w:r w:rsidRPr="00085501">
        <w:rPr>
          <w:i/>
          <w:iCs/>
        </w:rPr>
        <w:t xml:space="preserve">. </w:t>
      </w:r>
      <w:proofErr w:type="spellStart"/>
      <w:r w:rsidRPr="00085501">
        <w:rPr>
          <w:i/>
          <w:iCs/>
        </w:rPr>
        <w:t>TransmissionControl.Type</w:t>
      </w:r>
      <w:proofErr w:type="spellEnd"/>
      <w:r w:rsidRPr="00085501">
        <w:rPr>
          <w:i/>
          <w:iCs/>
        </w:rPr>
        <w:t xml:space="preserve"> = '</w:t>
      </w:r>
      <w:proofErr w:type="spellStart"/>
      <w:r w:rsidRPr="00085501">
        <w:rPr>
          <w:i/>
          <w:iCs/>
        </w:rPr>
        <w:t>fixedFrameCount</w:t>
      </w:r>
      <w:proofErr w:type="spellEnd"/>
      <w:r w:rsidRPr="00085501">
        <w:rPr>
          <w:i/>
          <w:iCs/>
        </w:rPr>
        <w:t>'</w:t>
      </w:r>
    </w:p>
    <w:p w14:paraId="0B6F6218" w14:textId="77777777" w:rsidR="004D1A02" w:rsidRPr="00085501" w:rsidRDefault="004D1A02" w:rsidP="004D1A02">
      <w:pPr>
        <w:rPr>
          <w:i/>
          <w:iCs/>
        </w:rPr>
      </w:pPr>
    </w:p>
    <w:p w14:paraId="4B12FB06" w14:textId="77777777" w:rsidR="004D1A02" w:rsidRPr="00085501" w:rsidRDefault="004D1A02" w:rsidP="004D1A02">
      <w:pPr>
        <w:rPr>
          <w:i/>
          <w:iCs/>
        </w:rPr>
      </w:pPr>
    </w:p>
    <w:p w14:paraId="3234F9E2" w14:textId="77777777" w:rsidR="004D1A02" w:rsidRPr="00085501" w:rsidRDefault="004D1A02" w:rsidP="004D1A02">
      <w:pPr>
        <w:rPr>
          <w:i/>
          <w:iCs/>
        </w:rPr>
      </w:pPr>
      <w:r w:rsidRPr="00085501">
        <w:rPr>
          <w:i/>
          <w:iCs/>
        </w:rPr>
        <w:t xml:space="preserve"># To modify the traffic item </w:t>
      </w:r>
      <w:proofErr w:type="spellStart"/>
      <w:r w:rsidRPr="00085501">
        <w:rPr>
          <w:i/>
          <w:iCs/>
        </w:rPr>
        <w:t>transmissionControl</w:t>
      </w:r>
      <w:proofErr w:type="spellEnd"/>
      <w:r w:rsidRPr="00085501">
        <w:rPr>
          <w:i/>
          <w:iCs/>
        </w:rPr>
        <w:t xml:space="preserve"> ‘</w:t>
      </w:r>
      <w:proofErr w:type="spellStart"/>
      <w:r w:rsidRPr="00085501">
        <w:rPr>
          <w:i/>
          <w:iCs/>
        </w:rPr>
        <w:t>frameCount</w:t>
      </w:r>
      <w:proofErr w:type="spellEnd"/>
      <w:r w:rsidRPr="00085501">
        <w:rPr>
          <w:i/>
          <w:iCs/>
        </w:rPr>
        <w:t xml:space="preserve">’ use </w:t>
      </w:r>
      <w:proofErr w:type="spellStart"/>
      <w:r w:rsidRPr="00085501">
        <w:rPr>
          <w:i/>
          <w:iCs/>
        </w:rPr>
        <w:t>configElementObj</w:t>
      </w:r>
      <w:proofErr w:type="spellEnd"/>
    </w:p>
    <w:p w14:paraId="356331BD" w14:textId="77777777" w:rsidR="004D1A02" w:rsidRPr="00085501" w:rsidRDefault="004D1A02" w:rsidP="004D1A02">
      <w:pPr>
        <w:rPr>
          <w:i/>
          <w:iCs/>
        </w:rPr>
      </w:pPr>
    </w:p>
    <w:p w14:paraId="3977E2F2" w14:textId="77777777" w:rsidR="004D1A02" w:rsidRPr="00085501" w:rsidRDefault="004D1A02" w:rsidP="004D1A02">
      <w:pPr>
        <w:rPr>
          <w:i/>
          <w:iCs/>
        </w:rPr>
      </w:pPr>
      <w:proofErr w:type="spellStart"/>
      <w:r w:rsidRPr="00085501">
        <w:rPr>
          <w:i/>
          <w:iCs/>
        </w:rPr>
        <w:t>configElementObj</w:t>
      </w:r>
      <w:proofErr w:type="spellEnd"/>
      <w:r w:rsidRPr="00085501">
        <w:rPr>
          <w:i/>
          <w:iCs/>
        </w:rPr>
        <w:t xml:space="preserve">. </w:t>
      </w:r>
      <w:proofErr w:type="spellStart"/>
      <w:r w:rsidRPr="00085501">
        <w:rPr>
          <w:i/>
          <w:iCs/>
        </w:rPr>
        <w:t>TransmissionControl.FrameCount</w:t>
      </w:r>
      <w:proofErr w:type="spellEnd"/>
      <w:r w:rsidRPr="00085501">
        <w:rPr>
          <w:i/>
          <w:iCs/>
        </w:rPr>
        <w:t xml:space="preserve"> = 50000</w:t>
      </w:r>
    </w:p>
    <w:p w14:paraId="474A3C19" w14:textId="77777777" w:rsidR="004D1A02" w:rsidRPr="00085501" w:rsidRDefault="004D1A02" w:rsidP="004D1A02">
      <w:pPr>
        <w:rPr>
          <w:i/>
          <w:iCs/>
        </w:rPr>
      </w:pPr>
    </w:p>
    <w:p w14:paraId="05F0714A" w14:textId="77777777" w:rsidR="004D1A02" w:rsidRPr="00085501" w:rsidRDefault="004D1A02" w:rsidP="004D1A02">
      <w:pPr>
        <w:rPr>
          <w:i/>
          <w:iCs/>
        </w:rPr>
      </w:pPr>
      <w:r w:rsidRPr="00085501">
        <w:rPr>
          <w:i/>
          <w:iCs/>
        </w:rPr>
        <w:t xml:space="preserve"># To modify the traffic item </w:t>
      </w:r>
      <w:proofErr w:type="spellStart"/>
      <w:r w:rsidRPr="00085501">
        <w:rPr>
          <w:i/>
          <w:iCs/>
        </w:rPr>
        <w:t>frameRate</w:t>
      </w:r>
      <w:proofErr w:type="spellEnd"/>
      <w:r w:rsidRPr="00085501">
        <w:rPr>
          <w:i/>
          <w:iCs/>
        </w:rPr>
        <w:t xml:space="preserve"> ‘rate’ use </w:t>
      </w:r>
      <w:proofErr w:type="spellStart"/>
      <w:r w:rsidRPr="00085501">
        <w:rPr>
          <w:i/>
          <w:iCs/>
        </w:rPr>
        <w:t>configElementObj.FrameRate</w:t>
      </w:r>
      <w:proofErr w:type="spellEnd"/>
    </w:p>
    <w:p w14:paraId="7436CE11" w14:textId="77777777" w:rsidR="004D1A02" w:rsidRPr="00085501" w:rsidRDefault="004D1A02" w:rsidP="004D1A02">
      <w:pPr>
        <w:rPr>
          <w:i/>
          <w:iCs/>
        </w:rPr>
      </w:pPr>
    </w:p>
    <w:p w14:paraId="758C4621" w14:textId="77777777" w:rsidR="004D1A02" w:rsidRPr="00085501" w:rsidRDefault="004D1A02" w:rsidP="004D1A02">
      <w:pPr>
        <w:rPr>
          <w:i/>
          <w:iCs/>
        </w:rPr>
      </w:pPr>
      <w:proofErr w:type="spellStart"/>
      <w:proofErr w:type="gramStart"/>
      <w:r w:rsidRPr="00085501">
        <w:rPr>
          <w:i/>
          <w:iCs/>
        </w:rPr>
        <w:t>configElementObj.FrameRate.Rate</w:t>
      </w:r>
      <w:proofErr w:type="spellEnd"/>
      <w:proofErr w:type="gramEnd"/>
      <w:r w:rsidRPr="00085501">
        <w:rPr>
          <w:i/>
          <w:iCs/>
        </w:rPr>
        <w:t xml:space="preserve"> = 88</w:t>
      </w:r>
    </w:p>
    <w:p w14:paraId="216B45D1" w14:textId="77777777" w:rsidR="004D1A02" w:rsidRPr="00085501" w:rsidRDefault="004D1A02" w:rsidP="004D1A02">
      <w:pPr>
        <w:rPr>
          <w:i/>
          <w:iCs/>
        </w:rPr>
      </w:pPr>
    </w:p>
    <w:p w14:paraId="2B623712" w14:textId="77777777" w:rsidR="004D1A02" w:rsidRPr="00085501" w:rsidRDefault="004D1A02" w:rsidP="004D1A02">
      <w:pPr>
        <w:rPr>
          <w:i/>
          <w:iCs/>
        </w:rPr>
      </w:pPr>
      <w:r w:rsidRPr="00085501">
        <w:rPr>
          <w:i/>
          <w:iCs/>
        </w:rPr>
        <w:t xml:space="preserve"># To modify the traffic item </w:t>
      </w:r>
      <w:proofErr w:type="spellStart"/>
      <w:r w:rsidRPr="00085501">
        <w:rPr>
          <w:i/>
          <w:iCs/>
        </w:rPr>
        <w:t>frameRate</w:t>
      </w:r>
      <w:proofErr w:type="spellEnd"/>
      <w:r w:rsidRPr="00085501">
        <w:rPr>
          <w:i/>
          <w:iCs/>
        </w:rPr>
        <w:t xml:space="preserve"> ‘type’ use </w:t>
      </w:r>
      <w:proofErr w:type="spellStart"/>
      <w:r w:rsidRPr="00085501">
        <w:rPr>
          <w:i/>
          <w:iCs/>
        </w:rPr>
        <w:t>configElementObj.FrameRate</w:t>
      </w:r>
      <w:proofErr w:type="spellEnd"/>
    </w:p>
    <w:p w14:paraId="71E786B3" w14:textId="77777777" w:rsidR="004D1A02" w:rsidRPr="00085501" w:rsidRDefault="004D1A02" w:rsidP="004D1A02">
      <w:pPr>
        <w:rPr>
          <w:i/>
          <w:iCs/>
        </w:rPr>
      </w:pPr>
    </w:p>
    <w:p w14:paraId="5A278713" w14:textId="77777777" w:rsidR="004D1A02" w:rsidRPr="00085501" w:rsidRDefault="004D1A02" w:rsidP="004D1A02">
      <w:pPr>
        <w:rPr>
          <w:i/>
          <w:iCs/>
        </w:rPr>
      </w:pPr>
      <w:proofErr w:type="spellStart"/>
      <w:proofErr w:type="gramStart"/>
      <w:r w:rsidRPr="00085501">
        <w:rPr>
          <w:i/>
          <w:iCs/>
        </w:rPr>
        <w:t>configElementObj.FrameRate.Type</w:t>
      </w:r>
      <w:proofErr w:type="spellEnd"/>
      <w:proofErr w:type="gramEnd"/>
      <w:r w:rsidRPr="00085501">
        <w:rPr>
          <w:i/>
          <w:iCs/>
        </w:rPr>
        <w:t xml:space="preserve"> = '</w:t>
      </w:r>
      <w:proofErr w:type="spellStart"/>
      <w:r w:rsidRPr="00085501">
        <w:rPr>
          <w:i/>
          <w:iCs/>
        </w:rPr>
        <w:t>percentLineRate</w:t>
      </w:r>
      <w:proofErr w:type="spellEnd"/>
      <w:r w:rsidRPr="00085501">
        <w:rPr>
          <w:i/>
          <w:iCs/>
        </w:rPr>
        <w:t>'</w:t>
      </w:r>
    </w:p>
    <w:p w14:paraId="3975BC18" w14:textId="77777777" w:rsidR="004D1A02" w:rsidRPr="00085501" w:rsidRDefault="004D1A02" w:rsidP="004D1A02">
      <w:pPr>
        <w:rPr>
          <w:i/>
          <w:iCs/>
        </w:rPr>
      </w:pPr>
    </w:p>
    <w:p w14:paraId="74BDB68A" w14:textId="77777777" w:rsidR="004D1A02" w:rsidRPr="00085501" w:rsidRDefault="004D1A02" w:rsidP="004D1A02">
      <w:pPr>
        <w:rPr>
          <w:i/>
          <w:iCs/>
        </w:rPr>
      </w:pPr>
      <w:r w:rsidRPr="00085501">
        <w:rPr>
          <w:i/>
          <w:iCs/>
        </w:rPr>
        <w:t xml:space="preserve"># To modify the traffic item </w:t>
      </w:r>
      <w:proofErr w:type="spellStart"/>
      <w:r w:rsidRPr="00085501">
        <w:rPr>
          <w:i/>
          <w:iCs/>
        </w:rPr>
        <w:t>frameSize</w:t>
      </w:r>
      <w:proofErr w:type="spellEnd"/>
      <w:r w:rsidRPr="00085501">
        <w:rPr>
          <w:i/>
          <w:iCs/>
        </w:rPr>
        <w:t xml:space="preserve"> ‘</w:t>
      </w:r>
      <w:proofErr w:type="spellStart"/>
      <w:r w:rsidRPr="00085501">
        <w:rPr>
          <w:i/>
          <w:iCs/>
        </w:rPr>
        <w:t>fixedSize</w:t>
      </w:r>
      <w:proofErr w:type="spellEnd"/>
      <w:r w:rsidRPr="00085501">
        <w:rPr>
          <w:i/>
          <w:iCs/>
        </w:rPr>
        <w:t xml:space="preserve">’ </w:t>
      </w:r>
      <w:proofErr w:type="gramStart"/>
      <w:r w:rsidRPr="00085501">
        <w:rPr>
          <w:i/>
          <w:iCs/>
        </w:rPr>
        <w:t xml:space="preserve">use  </w:t>
      </w:r>
      <w:proofErr w:type="spellStart"/>
      <w:r w:rsidRPr="00085501">
        <w:rPr>
          <w:i/>
          <w:iCs/>
        </w:rPr>
        <w:t>configElementObj.FrameSize</w:t>
      </w:r>
      <w:proofErr w:type="spellEnd"/>
      <w:proofErr w:type="gramEnd"/>
    </w:p>
    <w:p w14:paraId="2D10B376" w14:textId="77777777" w:rsidR="004D1A02" w:rsidRPr="00085501" w:rsidRDefault="004D1A02" w:rsidP="004D1A02">
      <w:pPr>
        <w:rPr>
          <w:i/>
          <w:iCs/>
        </w:rPr>
      </w:pPr>
    </w:p>
    <w:p w14:paraId="74C17BEC" w14:textId="77777777" w:rsidR="004D1A02" w:rsidRPr="00085501" w:rsidRDefault="004D1A02" w:rsidP="004D1A02">
      <w:pPr>
        <w:rPr>
          <w:i/>
          <w:iCs/>
        </w:rPr>
      </w:pPr>
      <w:proofErr w:type="spellStart"/>
      <w:proofErr w:type="gramStart"/>
      <w:r w:rsidRPr="00085501">
        <w:rPr>
          <w:i/>
          <w:iCs/>
        </w:rPr>
        <w:t>configElementObj.FrameSize.FixedSize</w:t>
      </w:r>
      <w:proofErr w:type="spellEnd"/>
      <w:proofErr w:type="gramEnd"/>
      <w:r w:rsidRPr="00085501">
        <w:rPr>
          <w:i/>
          <w:iCs/>
        </w:rPr>
        <w:t>=512</w:t>
      </w:r>
    </w:p>
    <w:p w14:paraId="3DBC0691" w14:textId="77777777" w:rsidR="004D1A02" w:rsidRPr="00085501" w:rsidRDefault="004D1A02" w:rsidP="004D1A02">
      <w:pPr>
        <w:rPr>
          <w:i/>
          <w:iCs/>
        </w:rPr>
      </w:pPr>
    </w:p>
    <w:p w14:paraId="7154D000" w14:textId="77777777" w:rsidR="004D1A02" w:rsidRPr="00085501" w:rsidRDefault="004D1A02" w:rsidP="004D1A02">
      <w:pPr>
        <w:rPr>
          <w:i/>
          <w:iCs/>
        </w:rPr>
      </w:pPr>
      <w:r w:rsidRPr="00085501">
        <w:rPr>
          <w:i/>
          <w:iCs/>
        </w:rPr>
        <w:t xml:space="preserve"># To modify the traffic item ‘tracking’ use </w:t>
      </w:r>
    </w:p>
    <w:p w14:paraId="5DBC7C58" w14:textId="77777777" w:rsidR="004D1A02" w:rsidRPr="00085501" w:rsidRDefault="004D1A02" w:rsidP="004D1A02">
      <w:pPr>
        <w:rPr>
          <w:i/>
          <w:iCs/>
        </w:rPr>
      </w:pPr>
    </w:p>
    <w:p w14:paraId="22FB2EFC" w14:textId="77777777" w:rsidR="004D1A02" w:rsidRPr="00085501" w:rsidRDefault="004D1A02" w:rsidP="004D1A02">
      <w:pPr>
        <w:rPr>
          <w:i/>
          <w:iCs/>
        </w:rPr>
      </w:pPr>
      <w:proofErr w:type="spellStart"/>
      <w:r w:rsidRPr="00085501">
        <w:rPr>
          <w:i/>
          <w:iCs/>
        </w:rPr>
        <w:t>trackObj</w:t>
      </w:r>
      <w:proofErr w:type="spellEnd"/>
      <w:r w:rsidRPr="00085501">
        <w:rPr>
          <w:i/>
          <w:iCs/>
        </w:rPr>
        <w:t xml:space="preserve"> = </w:t>
      </w:r>
      <w:proofErr w:type="spellStart"/>
      <w:proofErr w:type="gramStart"/>
      <w:r w:rsidRPr="00085501">
        <w:rPr>
          <w:i/>
          <w:iCs/>
        </w:rPr>
        <w:t>trafficItemObj.Tracking.find</w:t>
      </w:r>
      <w:proofErr w:type="spellEnd"/>
      <w:proofErr w:type="gramEnd"/>
      <w:r w:rsidRPr="00085501">
        <w:rPr>
          <w:i/>
          <w:iCs/>
        </w:rPr>
        <w:t>()</w:t>
      </w:r>
    </w:p>
    <w:p w14:paraId="6BD3E2AF" w14:textId="19464C6C" w:rsidR="00EC68E1" w:rsidRDefault="004D1A02" w:rsidP="004D1A02">
      <w:proofErr w:type="spellStart"/>
      <w:r w:rsidRPr="00085501">
        <w:rPr>
          <w:i/>
          <w:iCs/>
        </w:rPr>
        <w:t>trackObj.TrackBy</w:t>
      </w:r>
      <w:proofErr w:type="spellEnd"/>
      <w:r w:rsidRPr="00085501">
        <w:rPr>
          <w:i/>
          <w:iCs/>
        </w:rPr>
        <w:t xml:space="preserve"> = ['flowGroup0', 'sourceDestValuePair0']</w:t>
      </w:r>
    </w:p>
    <w:p w14:paraId="79E7D40E" w14:textId="4DBF28AD" w:rsidR="00EC68E1" w:rsidRDefault="00EC68E1" w:rsidP="00EC68E1"/>
    <w:p w14:paraId="39885DF9" w14:textId="06E37552" w:rsidR="00EC68E1" w:rsidRDefault="00085501" w:rsidP="00EC68E1">
      <w:r>
        <w:rPr>
          <w:noProof/>
        </w:rPr>
        <w:drawing>
          <wp:inline distT="0" distB="0" distL="0" distR="0" wp14:anchorId="5F188DEC" wp14:editId="03B5B1EB">
            <wp:extent cx="5836920" cy="2035720"/>
            <wp:effectExtent l="19050" t="19050" r="11430" b="22225"/>
            <wp:docPr id="31680" name="Picture 3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36920" cy="2035720"/>
                    </a:xfrm>
                    <a:prstGeom prst="rect">
                      <a:avLst/>
                    </a:prstGeom>
                    <a:noFill/>
                    <a:ln w="12700">
                      <a:solidFill>
                        <a:srgbClr val="00B0F0"/>
                      </a:solidFill>
                    </a:ln>
                  </pic:spPr>
                </pic:pic>
              </a:graphicData>
            </a:graphic>
          </wp:inline>
        </w:drawing>
      </w:r>
    </w:p>
    <w:p w14:paraId="295EA6C2" w14:textId="2C003552" w:rsidR="00EC68E1" w:rsidRPr="00085501" w:rsidRDefault="00085501" w:rsidP="00085501">
      <w:pPr>
        <w:pStyle w:val="Caption"/>
        <w:jc w:val="center"/>
        <w:rPr>
          <w:bCs w:val="0"/>
        </w:rPr>
      </w:pPr>
      <w:r w:rsidRPr="00085501">
        <w:rPr>
          <w:bCs w:val="0"/>
        </w:rPr>
        <w:t>Traffic configured with the specified options</w:t>
      </w:r>
    </w:p>
    <w:p w14:paraId="2C136F72" w14:textId="76DDD3D4" w:rsidR="00681FA7" w:rsidRDefault="00681FA7" w:rsidP="00681FA7">
      <w:pPr>
        <w:pStyle w:val="Heading2"/>
      </w:pPr>
      <w:bookmarkStart w:id="83" w:name="_Toc77273460"/>
      <w:r>
        <w:t>Start Traffic and Stop Traffic:</w:t>
      </w:r>
      <w:bookmarkEnd w:id="83"/>
    </w:p>
    <w:p w14:paraId="00A73DD6" w14:textId="77777777" w:rsidR="00681FA7" w:rsidRDefault="00681FA7" w:rsidP="00681FA7"/>
    <w:p w14:paraId="2AFBF0EB" w14:textId="77777777" w:rsidR="00681FA7" w:rsidRPr="00681FA7" w:rsidRDefault="00681FA7" w:rsidP="00681FA7">
      <w:pPr>
        <w:rPr>
          <w:i/>
          <w:iCs/>
        </w:rPr>
      </w:pPr>
      <w:r w:rsidRPr="00681FA7">
        <w:rPr>
          <w:i/>
          <w:iCs/>
        </w:rPr>
        <w:t xml:space="preserve"># To apply all configured traffic items, use session object </w:t>
      </w:r>
    </w:p>
    <w:p w14:paraId="1E56275D" w14:textId="77777777" w:rsidR="00681FA7" w:rsidRPr="00681FA7" w:rsidRDefault="00681FA7" w:rsidP="00681FA7">
      <w:pPr>
        <w:rPr>
          <w:i/>
          <w:iCs/>
        </w:rPr>
      </w:pPr>
    </w:p>
    <w:p w14:paraId="6A30DE68" w14:textId="77777777" w:rsidR="00681FA7" w:rsidRPr="00681FA7" w:rsidRDefault="00681FA7" w:rsidP="00681FA7">
      <w:pPr>
        <w:rPr>
          <w:i/>
          <w:iCs/>
        </w:rPr>
      </w:pPr>
      <w:proofErr w:type="spellStart"/>
      <w:proofErr w:type="gramStart"/>
      <w:r w:rsidRPr="00681FA7">
        <w:rPr>
          <w:i/>
          <w:iCs/>
        </w:rPr>
        <w:t>ixnetwork.Traffic.Apply</w:t>
      </w:r>
      <w:proofErr w:type="spellEnd"/>
      <w:proofErr w:type="gramEnd"/>
      <w:r w:rsidRPr="00681FA7">
        <w:rPr>
          <w:i/>
          <w:iCs/>
        </w:rPr>
        <w:t>()</w:t>
      </w:r>
    </w:p>
    <w:p w14:paraId="6FD12624" w14:textId="77777777" w:rsidR="00681FA7" w:rsidRPr="00681FA7" w:rsidRDefault="00681FA7" w:rsidP="00681FA7">
      <w:pPr>
        <w:rPr>
          <w:i/>
          <w:iCs/>
        </w:rPr>
      </w:pPr>
    </w:p>
    <w:p w14:paraId="45B119E1" w14:textId="77777777" w:rsidR="00681FA7" w:rsidRPr="00681FA7" w:rsidRDefault="00681FA7" w:rsidP="00681FA7">
      <w:pPr>
        <w:rPr>
          <w:i/>
          <w:iCs/>
        </w:rPr>
      </w:pPr>
      <w:r w:rsidRPr="00681FA7">
        <w:rPr>
          <w:i/>
          <w:iCs/>
        </w:rPr>
        <w:t># To start all configured traffic items</w:t>
      </w:r>
    </w:p>
    <w:p w14:paraId="363AAEAC" w14:textId="77777777" w:rsidR="00681FA7" w:rsidRPr="00681FA7" w:rsidRDefault="00681FA7" w:rsidP="00681FA7">
      <w:pPr>
        <w:rPr>
          <w:i/>
          <w:iCs/>
        </w:rPr>
      </w:pPr>
    </w:p>
    <w:p w14:paraId="400AD6F1" w14:textId="044BBF79" w:rsidR="00EC68E1" w:rsidRDefault="00681FA7" w:rsidP="00681FA7">
      <w:proofErr w:type="spellStart"/>
      <w:proofErr w:type="gramStart"/>
      <w:r w:rsidRPr="00681FA7">
        <w:rPr>
          <w:i/>
          <w:iCs/>
        </w:rPr>
        <w:t>ixnetwork.Traffic.Start</w:t>
      </w:r>
      <w:proofErr w:type="spellEnd"/>
      <w:proofErr w:type="gramEnd"/>
      <w:r w:rsidRPr="00681FA7">
        <w:rPr>
          <w:i/>
          <w:iCs/>
        </w:rPr>
        <w:t>()</w:t>
      </w:r>
    </w:p>
    <w:p w14:paraId="345FDFDF" w14:textId="5D1C31AC" w:rsidR="00EC68E1" w:rsidRDefault="00EC68E1" w:rsidP="00EC68E1"/>
    <w:p w14:paraId="1DAA6E26" w14:textId="3FE7B386" w:rsidR="00EC68E1" w:rsidRDefault="00663013" w:rsidP="00EC68E1">
      <w:r>
        <w:rPr>
          <w:noProof/>
        </w:rPr>
        <w:drawing>
          <wp:inline distT="0" distB="0" distL="0" distR="0" wp14:anchorId="36DEEF27" wp14:editId="4B49F1DA">
            <wp:extent cx="5836920" cy="1993125"/>
            <wp:effectExtent l="19050" t="19050" r="11430" b="26670"/>
            <wp:docPr id="31681" name="Picture 3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36920" cy="1993125"/>
                    </a:xfrm>
                    <a:prstGeom prst="rect">
                      <a:avLst/>
                    </a:prstGeom>
                    <a:ln w="12700">
                      <a:solidFill>
                        <a:srgbClr val="00B0F0"/>
                      </a:solidFill>
                    </a:ln>
                  </pic:spPr>
                </pic:pic>
              </a:graphicData>
            </a:graphic>
          </wp:inline>
        </w:drawing>
      </w:r>
    </w:p>
    <w:p w14:paraId="604E36D6" w14:textId="613454DA" w:rsidR="00EC68E1" w:rsidRPr="0030279B" w:rsidRDefault="0030279B" w:rsidP="0030279B">
      <w:pPr>
        <w:pStyle w:val="Caption"/>
        <w:jc w:val="center"/>
        <w:rPr>
          <w:bCs w:val="0"/>
        </w:rPr>
      </w:pPr>
      <w:r w:rsidRPr="0030279B">
        <w:rPr>
          <w:bCs w:val="0"/>
        </w:rPr>
        <w:t>Traffic Started</w:t>
      </w:r>
    </w:p>
    <w:p w14:paraId="0D367010" w14:textId="77777777" w:rsidR="00FF75C3" w:rsidRPr="00FF75C3" w:rsidRDefault="00FF75C3" w:rsidP="00FF75C3">
      <w:pPr>
        <w:rPr>
          <w:i/>
          <w:iCs/>
        </w:rPr>
      </w:pPr>
      <w:r w:rsidRPr="00FF75C3">
        <w:rPr>
          <w:i/>
          <w:iCs/>
        </w:rPr>
        <w:t># To stop all the running traffic items</w:t>
      </w:r>
    </w:p>
    <w:p w14:paraId="4F3D3585" w14:textId="7C75D0A1" w:rsidR="00EC68E1" w:rsidRPr="00FF75C3" w:rsidRDefault="00FF75C3" w:rsidP="00FF75C3">
      <w:pPr>
        <w:rPr>
          <w:i/>
          <w:iCs/>
        </w:rPr>
      </w:pPr>
      <w:proofErr w:type="spellStart"/>
      <w:proofErr w:type="gramStart"/>
      <w:r w:rsidRPr="00FF75C3">
        <w:rPr>
          <w:i/>
          <w:iCs/>
        </w:rPr>
        <w:t>ixnetwork.Traffic.Stop</w:t>
      </w:r>
      <w:proofErr w:type="spellEnd"/>
      <w:proofErr w:type="gramEnd"/>
      <w:r w:rsidRPr="00FF75C3">
        <w:rPr>
          <w:i/>
          <w:iCs/>
        </w:rPr>
        <w:t>()</w:t>
      </w:r>
    </w:p>
    <w:p w14:paraId="444E670D" w14:textId="0ED4305F" w:rsidR="00EC68E1" w:rsidRDefault="00EC68E1" w:rsidP="00EC68E1"/>
    <w:p w14:paraId="7111DD3C" w14:textId="77777777" w:rsidR="0048651E" w:rsidRDefault="0048651E" w:rsidP="0048651E">
      <w:pPr>
        <w:pStyle w:val="Heading2"/>
      </w:pPr>
      <w:bookmarkStart w:id="84" w:name="_Toc77273461"/>
      <w:r>
        <w:lastRenderedPageBreak/>
        <w:t>Disconnect:</w:t>
      </w:r>
      <w:bookmarkEnd w:id="84"/>
    </w:p>
    <w:p w14:paraId="556143C7" w14:textId="77777777" w:rsidR="0048651E" w:rsidRPr="0048651E" w:rsidRDefault="0048651E" w:rsidP="0048651E">
      <w:pPr>
        <w:rPr>
          <w:i/>
          <w:iCs/>
        </w:rPr>
      </w:pPr>
      <w:r w:rsidRPr="0048651E">
        <w:rPr>
          <w:i/>
          <w:iCs/>
        </w:rPr>
        <w:t xml:space="preserve"># To delete the </w:t>
      </w:r>
      <w:proofErr w:type="spellStart"/>
      <w:proofErr w:type="gramStart"/>
      <w:r w:rsidRPr="0048651E">
        <w:rPr>
          <w:i/>
          <w:iCs/>
        </w:rPr>
        <w:t>IxNetwork</w:t>
      </w:r>
      <w:proofErr w:type="spellEnd"/>
      <w:r w:rsidRPr="0048651E">
        <w:rPr>
          <w:i/>
          <w:iCs/>
        </w:rPr>
        <w:t xml:space="preserve">  session</w:t>
      </w:r>
      <w:proofErr w:type="gramEnd"/>
      <w:r w:rsidRPr="0048651E">
        <w:rPr>
          <w:i/>
          <w:iCs/>
        </w:rPr>
        <w:t xml:space="preserve"> use session object and Remove method</w:t>
      </w:r>
    </w:p>
    <w:p w14:paraId="7D506D65" w14:textId="0F72023C" w:rsidR="00EC68E1" w:rsidRDefault="0048651E" w:rsidP="0048651E">
      <w:proofErr w:type="spellStart"/>
      <w:proofErr w:type="gramStart"/>
      <w:r w:rsidRPr="0048651E">
        <w:rPr>
          <w:i/>
          <w:iCs/>
        </w:rPr>
        <w:t>ixnetwork.Remove</w:t>
      </w:r>
      <w:proofErr w:type="spellEnd"/>
      <w:proofErr w:type="gramEnd"/>
      <w:r w:rsidRPr="0048651E">
        <w:rPr>
          <w:i/>
          <w:iCs/>
        </w:rPr>
        <w:t>()</w:t>
      </w:r>
    </w:p>
    <w:p w14:paraId="24BBB60B" w14:textId="50439571" w:rsidR="002C0CF9" w:rsidRDefault="002C0CF9" w:rsidP="002C0CF9"/>
    <w:p w14:paraId="1B9911B4" w14:textId="039849B6" w:rsidR="008361CD" w:rsidRDefault="008361CD" w:rsidP="008361CD">
      <w:pPr>
        <w:pStyle w:val="Heading1"/>
      </w:pPr>
      <w:bookmarkStart w:id="85" w:name="_Toc77273462"/>
      <w:r>
        <w:lastRenderedPageBreak/>
        <w:t xml:space="preserve">Using </w:t>
      </w:r>
      <w:proofErr w:type="gramStart"/>
      <w:r>
        <w:t>find(</w:t>
      </w:r>
      <w:proofErr w:type="gramEnd"/>
      <w:r>
        <w:t>) to query any Object:</w:t>
      </w:r>
      <w:bookmarkEnd w:id="85"/>
    </w:p>
    <w:p w14:paraId="4BC8FAE6" w14:textId="05A30983" w:rsidR="002C0CF9" w:rsidRDefault="008361CD" w:rsidP="008361CD">
      <w:proofErr w:type="gramStart"/>
      <w:r>
        <w:t>add(</w:t>
      </w:r>
      <w:proofErr w:type="gramEnd"/>
      <w:r>
        <w:t xml:space="preserve">), remove() and find() are an important function of </w:t>
      </w:r>
      <w:proofErr w:type="spellStart"/>
      <w:r>
        <w:t>RESTPy</w:t>
      </w:r>
      <w:proofErr w:type="spellEnd"/>
      <w:r>
        <w:t xml:space="preserve"> Library, which can be used in any </w:t>
      </w:r>
      <w:r w:rsidR="001E139D">
        <w:t xml:space="preserve"> </w:t>
      </w:r>
      <w:r>
        <w:t xml:space="preserve">objects. </w:t>
      </w:r>
      <w:proofErr w:type="gramStart"/>
      <w:r>
        <w:t>find(</w:t>
      </w:r>
      <w:proofErr w:type="gramEnd"/>
      <w:r>
        <w:t>) is one of the important functions which used to retrieve any object with Name, ID etc.</w:t>
      </w:r>
      <w:r w:rsidR="001E139D">
        <w:t xml:space="preserve"> </w:t>
      </w:r>
      <w:r>
        <w:t xml:space="preserve">find() to retrieve </w:t>
      </w:r>
      <w:proofErr w:type="spellStart"/>
      <w:r>
        <w:t>vport</w:t>
      </w:r>
      <w:proofErr w:type="spellEnd"/>
      <w:r>
        <w:t xml:space="preserve"> object:</w:t>
      </w:r>
    </w:p>
    <w:p w14:paraId="68CD6A11" w14:textId="4D858AD4" w:rsidR="002C0CF9" w:rsidRDefault="008361CD" w:rsidP="002C0CF9">
      <w:r>
        <w:rPr>
          <w:noProof/>
        </w:rPr>
        <w:drawing>
          <wp:inline distT="0" distB="0" distL="0" distR="0" wp14:anchorId="172BCB0C" wp14:editId="1024DBCE">
            <wp:extent cx="5836920" cy="1813659"/>
            <wp:effectExtent l="19050" t="19050" r="11430" b="15240"/>
            <wp:docPr id="31682" name="Picture 3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836920" cy="1813659"/>
                    </a:xfrm>
                    <a:prstGeom prst="rect">
                      <a:avLst/>
                    </a:prstGeom>
                    <a:ln w="12700">
                      <a:solidFill>
                        <a:srgbClr val="00B0F0"/>
                      </a:solidFill>
                    </a:ln>
                  </pic:spPr>
                </pic:pic>
              </a:graphicData>
            </a:graphic>
          </wp:inline>
        </w:drawing>
      </w:r>
    </w:p>
    <w:p w14:paraId="05CBE79D" w14:textId="086990C8" w:rsidR="002E767A" w:rsidRPr="002E767A" w:rsidRDefault="002E767A" w:rsidP="002E767A">
      <w:pPr>
        <w:pStyle w:val="Caption"/>
        <w:jc w:val="center"/>
        <w:rPr>
          <w:bCs w:val="0"/>
        </w:rPr>
      </w:pPr>
      <w:r w:rsidRPr="002E767A">
        <w:rPr>
          <w:bCs w:val="0"/>
        </w:rPr>
        <w:t>Port Configured</w:t>
      </w:r>
    </w:p>
    <w:p w14:paraId="7A81291B" w14:textId="77777777" w:rsidR="002E767A" w:rsidRDefault="002E767A" w:rsidP="002E767A"/>
    <w:p w14:paraId="4812DE0E" w14:textId="77777777" w:rsidR="002E767A" w:rsidRPr="007B76B8" w:rsidRDefault="002E767A" w:rsidP="002E767A">
      <w:pPr>
        <w:rPr>
          <w:i/>
          <w:iCs/>
        </w:rPr>
      </w:pPr>
      <w:r w:rsidRPr="007B76B8">
        <w:rPr>
          <w:i/>
          <w:iCs/>
        </w:rPr>
        <w:t xml:space="preserve">To get all </w:t>
      </w:r>
      <w:proofErr w:type="spellStart"/>
      <w:r w:rsidRPr="007B76B8">
        <w:rPr>
          <w:i/>
          <w:iCs/>
        </w:rPr>
        <w:t>vport</w:t>
      </w:r>
      <w:proofErr w:type="spellEnd"/>
      <w:r w:rsidRPr="007B76B8">
        <w:rPr>
          <w:i/>
          <w:iCs/>
        </w:rPr>
        <w:t xml:space="preserve"> object:</w:t>
      </w:r>
    </w:p>
    <w:p w14:paraId="16DD92A2" w14:textId="15D91ABD" w:rsidR="002E767A" w:rsidRDefault="002E767A" w:rsidP="002E767A"/>
    <w:p w14:paraId="4D4F18A2" w14:textId="46C77E28" w:rsidR="002E767A" w:rsidRDefault="002E767A" w:rsidP="002E767A">
      <w:r>
        <w:t xml:space="preserve">As given in </w:t>
      </w:r>
      <w:r w:rsidR="007B76B8">
        <w:t xml:space="preserve">the above </w:t>
      </w:r>
      <w:r>
        <w:t>image</w:t>
      </w:r>
      <w:r w:rsidR="007B76B8">
        <w:t>,</w:t>
      </w:r>
      <w:r>
        <w:t xml:space="preserve"> we have two ports connected. We will see how to retrieve the </w:t>
      </w:r>
      <w:proofErr w:type="spellStart"/>
      <w:r>
        <w:t>vport</w:t>
      </w:r>
      <w:proofErr w:type="spellEnd"/>
      <w:r>
        <w:t xml:space="preserve"> object here</w:t>
      </w:r>
    </w:p>
    <w:p w14:paraId="6E70D923" w14:textId="77777777" w:rsidR="002E767A" w:rsidRDefault="002E767A" w:rsidP="002E767A"/>
    <w:p w14:paraId="7A470F32" w14:textId="77777777" w:rsidR="002E767A" w:rsidRPr="007B76B8" w:rsidRDefault="002E767A" w:rsidP="002E767A">
      <w:pPr>
        <w:rPr>
          <w:i/>
          <w:iCs/>
        </w:rPr>
      </w:pPr>
      <w:r w:rsidRPr="007B76B8">
        <w:rPr>
          <w:i/>
          <w:iCs/>
        </w:rPr>
        <w:t xml:space="preserve"># Use </w:t>
      </w:r>
      <w:proofErr w:type="gramStart"/>
      <w:r w:rsidRPr="007B76B8">
        <w:rPr>
          <w:i/>
          <w:iCs/>
        </w:rPr>
        <w:t>find(</w:t>
      </w:r>
      <w:proofErr w:type="gramEnd"/>
      <w:r w:rsidRPr="007B76B8">
        <w:rPr>
          <w:i/>
          <w:iCs/>
        </w:rPr>
        <w:t xml:space="preserve">) to get all </w:t>
      </w:r>
      <w:proofErr w:type="spellStart"/>
      <w:r w:rsidRPr="007B76B8">
        <w:rPr>
          <w:i/>
          <w:iCs/>
        </w:rPr>
        <w:t>vport</w:t>
      </w:r>
      <w:proofErr w:type="spellEnd"/>
      <w:r w:rsidRPr="007B76B8">
        <w:rPr>
          <w:i/>
          <w:iCs/>
        </w:rPr>
        <w:t xml:space="preserve"> Object</w:t>
      </w:r>
    </w:p>
    <w:p w14:paraId="131ED832" w14:textId="77777777" w:rsidR="002E767A" w:rsidRPr="007B76B8" w:rsidRDefault="002E767A" w:rsidP="002E767A">
      <w:pPr>
        <w:rPr>
          <w:i/>
          <w:iCs/>
        </w:rPr>
      </w:pPr>
      <w:proofErr w:type="spellStart"/>
      <w:proofErr w:type="gramStart"/>
      <w:r w:rsidRPr="007B76B8">
        <w:rPr>
          <w:i/>
          <w:iCs/>
        </w:rPr>
        <w:t>ixnetwork.Vport.find</w:t>
      </w:r>
      <w:proofErr w:type="spellEnd"/>
      <w:proofErr w:type="gramEnd"/>
      <w:r w:rsidRPr="007B76B8">
        <w:rPr>
          <w:i/>
          <w:iCs/>
        </w:rPr>
        <w:t>()</w:t>
      </w:r>
    </w:p>
    <w:p w14:paraId="2158A05A" w14:textId="77777777" w:rsidR="002E767A" w:rsidRPr="007B76B8" w:rsidRDefault="002E767A" w:rsidP="002E767A">
      <w:pPr>
        <w:rPr>
          <w:i/>
          <w:iCs/>
        </w:rPr>
      </w:pPr>
      <w:r w:rsidRPr="007B76B8">
        <w:rPr>
          <w:i/>
          <w:iCs/>
        </w:rPr>
        <w:t>&lt;ixnetwork_</w:t>
      </w:r>
      <w:proofErr w:type="gramStart"/>
      <w:r w:rsidRPr="007B76B8">
        <w:rPr>
          <w:i/>
          <w:iCs/>
        </w:rPr>
        <w:t>restpy.testplatform</w:t>
      </w:r>
      <w:proofErr w:type="gramEnd"/>
      <w:r w:rsidRPr="007B76B8">
        <w:rPr>
          <w:i/>
          <w:iCs/>
        </w:rPr>
        <w:t>.sessions.ixnetwork.vport.vport.Vport object at 0x03FB7148&gt;</w:t>
      </w:r>
    </w:p>
    <w:p w14:paraId="600C5A49" w14:textId="77777777" w:rsidR="002E767A" w:rsidRPr="007B76B8" w:rsidRDefault="002E767A" w:rsidP="002E767A">
      <w:pPr>
        <w:rPr>
          <w:i/>
          <w:iCs/>
        </w:rPr>
      </w:pPr>
    </w:p>
    <w:p w14:paraId="54F08832" w14:textId="77777777" w:rsidR="002E767A" w:rsidRPr="007B76B8" w:rsidRDefault="002E767A" w:rsidP="002E767A">
      <w:pPr>
        <w:rPr>
          <w:i/>
          <w:iCs/>
        </w:rPr>
      </w:pPr>
      <w:r w:rsidRPr="007B76B8">
        <w:rPr>
          <w:i/>
          <w:iCs/>
        </w:rPr>
        <w:t xml:space="preserve"># Use </w:t>
      </w:r>
      <w:proofErr w:type="gramStart"/>
      <w:r w:rsidRPr="007B76B8">
        <w:rPr>
          <w:i/>
          <w:iCs/>
        </w:rPr>
        <w:t>find(</w:t>
      </w:r>
      <w:proofErr w:type="gramEnd"/>
      <w:r w:rsidRPr="007B76B8">
        <w:rPr>
          <w:i/>
          <w:iCs/>
        </w:rPr>
        <w:t xml:space="preserve">Name=’port1’) to get the </w:t>
      </w:r>
      <w:proofErr w:type="spellStart"/>
      <w:r w:rsidRPr="007B76B8">
        <w:rPr>
          <w:i/>
          <w:iCs/>
        </w:rPr>
        <w:t>vport</w:t>
      </w:r>
      <w:proofErr w:type="spellEnd"/>
      <w:r w:rsidRPr="007B76B8">
        <w:rPr>
          <w:i/>
          <w:iCs/>
        </w:rPr>
        <w:t xml:space="preserve"> object with the name associated with</w:t>
      </w:r>
    </w:p>
    <w:p w14:paraId="2AA5D2A9" w14:textId="77777777" w:rsidR="002E767A" w:rsidRPr="007B76B8" w:rsidRDefault="002E767A" w:rsidP="002E767A">
      <w:pPr>
        <w:rPr>
          <w:i/>
          <w:iCs/>
        </w:rPr>
      </w:pPr>
      <w:proofErr w:type="spellStart"/>
      <w:proofErr w:type="gramStart"/>
      <w:r w:rsidRPr="007B76B8">
        <w:rPr>
          <w:i/>
          <w:iCs/>
        </w:rPr>
        <w:t>ixnetwork.Vport.find</w:t>
      </w:r>
      <w:proofErr w:type="spellEnd"/>
      <w:proofErr w:type="gramEnd"/>
      <w:r w:rsidRPr="007B76B8">
        <w:rPr>
          <w:i/>
          <w:iCs/>
        </w:rPr>
        <w:t>(Name='port1')</w:t>
      </w:r>
    </w:p>
    <w:p w14:paraId="368F77D5" w14:textId="77777777" w:rsidR="002E767A" w:rsidRPr="007B76B8" w:rsidRDefault="002E767A" w:rsidP="002E767A">
      <w:pPr>
        <w:rPr>
          <w:i/>
          <w:iCs/>
        </w:rPr>
      </w:pPr>
      <w:r w:rsidRPr="007B76B8">
        <w:rPr>
          <w:i/>
          <w:iCs/>
        </w:rPr>
        <w:t>&lt;ixnetwork_</w:t>
      </w:r>
      <w:proofErr w:type="gramStart"/>
      <w:r w:rsidRPr="007B76B8">
        <w:rPr>
          <w:i/>
          <w:iCs/>
        </w:rPr>
        <w:t>restpy.testplatform</w:t>
      </w:r>
      <w:proofErr w:type="gramEnd"/>
      <w:r w:rsidRPr="007B76B8">
        <w:rPr>
          <w:i/>
          <w:iCs/>
        </w:rPr>
        <w:t>.sessions.ixnetwork.vport.vport.Vport object at 0x03F99B20&gt;</w:t>
      </w:r>
    </w:p>
    <w:p w14:paraId="38F5096F" w14:textId="77777777" w:rsidR="002E767A" w:rsidRPr="007B76B8" w:rsidRDefault="002E767A" w:rsidP="002E767A">
      <w:pPr>
        <w:rPr>
          <w:i/>
          <w:iCs/>
        </w:rPr>
      </w:pPr>
    </w:p>
    <w:p w14:paraId="2B77C61C" w14:textId="77777777" w:rsidR="002E767A" w:rsidRPr="007B76B8" w:rsidRDefault="002E767A" w:rsidP="002E767A">
      <w:pPr>
        <w:rPr>
          <w:i/>
          <w:iCs/>
        </w:rPr>
      </w:pPr>
      <w:r w:rsidRPr="007B76B8">
        <w:rPr>
          <w:i/>
          <w:iCs/>
        </w:rPr>
        <w:t xml:space="preserve"># Use </w:t>
      </w:r>
      <w:proofErr w:type="gramStart"/>
      <w:r w:rsidRPr="007B76B8">
        <w:rPr>
          <w:i/>
          <w:iCs/>
        </w:rPr>
        <w:t>find(</w:t>
      </w:r>
      <w:proofErr w:type="spellStart"/>
      <w:proofErr w:type="gramEnd"/>
      <w:r w:rsidRPr="007B76B8">
        <w:rPr>
          <w:i/>
          <w:iCs/>
        </w:rPr>
        <w:t>AssignedTo</w:t>
      </w:r>
      <w:proofErr w:type="spellEnd"/>
      <w:r w:rsidRPr="007B76B8">
        <w:rPr>
          <w:i/>
          <w:iCs/>
        </w:rPr>
        <w:t xml:space="preserve">=’10.39.68.149;1;4’) to get </w:t>
      </w:r>
      <w:proofErr w:type="spellStart"/>
      <w:r w:rsidRPr="007B76B8">
        <w:rPr>
          <w:i/>
          <w:iCs/>
        </w:rPr>
        <w:t>vport</w:t>
      </w:r>
      <w:proofErr w:type="spellEnd"/>
      <w:r w:rsidRPr="007B76B8">
        <w:rPr>
          <w:i/>
          <w:iCs/>
        </w:rPr>
        <w:t xml:space="preserve"> object with the physical port associated with</w:t>
      </w:r>
    </w:p>
    <w:p w14:paraId="2CF7F165" w14:textId="77777777" w:rsidR="002E767A" w:rsidRPr="007B76B8" w:rsidRDefault="002E767A" w:rsidP="002E767A">
      <w:pPr>
        <w:rPr>
          <w:i/>
          <w:iCs/>
        </w:rPr>
      </w:pPr>
      <w:proofErr w:type="spellStart"/>
      <w:r w:rsidRPr="007B76B8">
        <w:rPr>
          <w:i/>
          <w:iCs/>
        </w:rPr>
        <w:t>vport</w:t>
      </w:r>
      <w:proofErr w:type="spellEnd"/>
      <w:r w:rsidRPr="007B76B8">
        <w:rPr>
          <w:i/>
          <w:iCs/>
        </w:rPr>
        <w:t xml:space="preserve"> = </w:t>
      </w:r>
      <w:proofErr w:type="spellStart"/>
      <w:proofErr w:type="gramStart"/>
      <w:r w:rsidRPr="007B76B8">
        <w:rPr>
          <w:i/>
          <w:iCs/>
        </w:rPr>
        <w:t>ixnetwork.Vport.find</w:t>
      </w:r>
      <w:proofErr w:type="spellEnd"/>
      <w:proofErr w:type="gramEnd"/>
      <w:r w:rsidRPr="007B76B8">
        <w:rPr>
          <w:i/>
          <w:iCs/>
        </w:rPr>
        <w:t>(</w:t>
      </w:r>
      <w:proofErr w:type="spellStart"/>
      <w:r w:rsidRPr="007B76B8">
        <w:rPr>
          <w:i/>
          <w:iCs/>
        </w:rPr>
        <w:t>AssignedTo</w:t>
      </w:r>
      <w:proofErr w:type="spellEnd"/>
      <w:r w:rsidRPr="007B76B8">
        <w:rPr>
          <w:i/>
          <w:iCs/>
        </w:rPr>
        <w:t xml:space="preserve"> = '10.39.68.149:1:4')</w:t>
      </w:r>
    </w:p>
    <w:p w14:paraId="3EF485A2" w14:textId="77777777" w:rsidR="002E767A" w:rsidRPr="007B76B8" w:rsidRDefault="002E767A" w:rsidP="002E767A">
      <w:pPr>
        <w:rPr>
          <w:i/>
          <w:iCs/>
        </w:rPr>
      </w:pPr>
      <w:r w:rsidRPr="007B76B8">
        <w:rPr>
          <w:i/>
          <w:iCs/>
        </w:rPr>
        <w:t>print(</w:t>
      </w:r>
      <w:proofErr w:type="spellStart"/>
      <w:r w:rsidRPr="007B76B8">
        <w:rPr>
          <w:i/>
          <w:iCs/>
        </w:rPr>
        <w:t>vport</w:t>
      </w:r>
      <w:proofErr w:type="spellEnd"/>
      <w:r w:rsidRPr="007B76B8">
        <w:rPr>
          <w:i/>
          <w:iCs/>
        </w:rPr>
        <w:t>)</w:t>
      </w:r>
    </w:p>
    <w:p w14:paraId="45B77ECE" w14:textId="77777777" w:rsidR="002E767A" w:rsidRPr="007B76B8" w:rsidRDefault="002E767A" w:rsidP="002E767A">
      <w:pPr>
        <w:rPr>
          <w:i/>
          <w:iCs/>
        </w:rPr>
      </w:pPr>
      <w:r w:rsidRPr="007B76B8">
        <w:rPr>
          <w:i/>
          <w:iCs/>
        </w:rPr>
        <w:t>&lt;ixnetwork_</w:t>
      </w:r>
      <w:proofErr w:type="gramStart"/>
      <w:r w:rsidRPr="007B76B8">
        <w:rPr>
          <w:i/>
          <w:iCs/>
        </w:rPr>
        <w:t>restpy.testplatform</w:t>
      </w:r>
      <w:proofErr w:type="gramEnd"/>
      <w:r w:rsidRPr="007B76B8">
        <w:rPr>
          <w:i/>
          <w:iCs/>
        </w:rPr>
        <w:t>.sessions.ixnetwork.vport.vport.Vport object at 0x037FC3A0&gt;</w:t>
      </w:r>
    </w:p>
    <w:p w14:paraId="2B886E58" w14:textId="77777777" w:rsidR="002E767A" w:rsidRPr="007B76B8" w:rsidRDefault="002E767A" w:rsidP="002E767A">
      <w:pPr>
        <w:rPr>
          <w:i/>
          <w:iCs/>
        </w:rPr>
      </w:pPr>
      <w:r w:rsidRPr="007B76B8">
        <w:rPr>
          <w:i/>
          <w:iCs/>
        </w:rPr>
        <w:t>print(</w:t>
      </w:r>
      <w:proofErr w:type="spellStart"/>
      <w:proofErr w:type="gramStart"/>
      <w:r w:rsidRPr="007B76B8">
        <w:rPr>
          <w:i/>
          <w:iCs/>
        </w:rPr>
        <w:t>vport.AssignedTo</w:t>
      </w:r>
      <w:proofErr w:type="spellEnd"/>
      <w:proofErr w:type="gramEnd"/>
      <w:r w:rsidRPr="007B76B8">
        <w:rPr>
          <w:i/>
          <w:iCs/>
        </w:rPr>
        <w:t>)</w:t>
      </w:r>
    </w:p>
    <w:p w14:paraId="4494F69A" w14:textId="2BFDE0B7" w:rsidR="002C0CF9" w:rsidRDefault="002E767A" w:rsidP="002E767A">
      <w:r w:rsidRPr="007B76B8">
        <w:rPr>
          <w:i/>
          <w:iCs/>
        </w:rPr>
        <w:t>'10.39.68.149:1:4'</w:t>
      </w:r>
    </w:p>
    <w:p w14:paraId="27558293" w14:textId="167F0EA8" w:rsidR="002C0CF9" w:rsidRDefault="002C0CF9" w:rsidP="002C0CF9"/>
    <w:p w14:paraId="09D0F5D4" w14:textId="4FA0D7FB" w:rsidR="00D94A9A" w:rsidRDefault="00D94A9A" w:rsidP="00D94A9A">
      <w:pPr>
        <w:pStyle w:val="Heading1"/>
      </w:pPr>
      <w:bookmarkStart w:id="86" w:name="_Toc77273463"/>
      <w:r>
        <w:lastRenderedPageBreak/>
        <w:t xml:space="preserve">Configure Multi values through </w:t>
      </w:r>
      <w:proofErr w:type="spellStart"/>
      <w:r>
        <w:t>RESTPy</w:t>
      </w:r>
      <w:proofErr w:type="spellEnd"/>
      <w:r>
        <w:t>:</w:t>
      </w:r>
      <w:bookmarkEnd w:id="86"/>
    </w:p>
    <w:p w14:paraId="236200ED" w14:textId="439BF414" w:rsidR="002C0CF9" w:rsidRDefault="00D94A9A" w:rsidP="00D94A9A">
      <w:r>
        <w:t xml:space="preserve">Multi values are pattern of input value types such as increment, decrement, </w:t>
      </w:r>
      <w:proofErr w:type="gramStart"/>
      <w:r>
        <w:t>list</w:t>
      </w:r>
      <w:proofErr w:type="gramEnd"/>
      <w:r>
        <w:t xml:space="preserve"> and single value. Configuring multi values made very easy using </w:t>
      </w:r>
      <w:proofErr w:type="spellStart"/>
      <w:r>
        <w:t>RESTPy</w:t>
      </w:r>
      <w:proofErr w:type="spellEnd"/>
      <w:r>
        <w:t>. This section provides a walk-through to configure Multi values in the IPv4 stack.</w:t>
      </w:r>
    </w:p>
    <w:p w14:paraId="45F691BF" w14:textId="58A2E7DA" w:rsidR="002C0CF9" w:rsidRDefault="00D94A9A" w:rsidP="002C0CF9">
      <w:r>
        <w:rPr>
          <w:noProof/>
        </w:rPr>
        <w:drawing>
          <wp:inline distT="0" distB="0" distL="0" distR="0" wp14:anchorId="7CA56CF5" wp14:editId="6365DDC6">
            <wp:extent cx="5836920" cy="2733405"/>
            <wp:effectExtent l="19050" t="19050" r="11430" b="10160"/>
            <wp:docPr id="31683" name="Picture 3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36920" cy="2733405"/>
                    </a:xfrm>
                    <a:prstGeom prst="rect">
                      <a:avLst/>
                    </a:prstGeom>
                    <a:ln w="12700">
                      <a:solidFill>
                        <a:srgbClr val="00B0F0"/>
                      </a:solidFill>
                    </a:ln>
                  </pic:spPr>
                </pic:pic>
              </a:graphicData>
            </a:graphic>
          </wp:inline>
        </w:drawing>
      </w:r>
    </w:p>
    <w:p w14:paraId="1F740987" w14:textId="77777777" w:rsidR="000A6E5E" w:rsidRPr="000A6E5E" w:rsidRDefault="000A6E5E" w:rsidP="000A6E5E">
      <w:pPr>
        <w:pStyle w:val="Caption"/>
        <w:jc w:val="center"/>
        <w:rPr>
          <w:bCs w:val="0"/>
        </w:rPr>
      </w:pPr>
      <w:r w:rsidRPr="000A6E5E">
        <w:rPr>
          <w:bCs w:val="0"/>
        </w:rPr>
        <w:t>Sample IPv4 Stack</w:t>
      </w:r>
    </w:p>
    <w:p w14:paraId="419E3D2F" w14:textId="77777777" w:rsidR="000A6E5E" w:rsidRDefault="000A6E5E" w:rsidP="000A6E5E"/>
    <w:p w14:paraId="6E9E164D" w14:textId="77777777" w:rsidR="000A6E5E" w:rsidRDefault="000A6E5E" w:rsidP="00877795">
      <w:pPr>
        <w:pStyle w:val="Heading2"/>
      </w:pPr>
      <w:bookmarkStart w:id="87" w:name="_Toc77273464"/>
      <w:r>
        <w:t xml:space="preserve">Get IPv4 Object from configuration using </w:t>
      </w:r>
      <w:proofErr w:type="gramStart"/>
      <w:r>
        <w:t>find(</w:t>
      </w:r>
      <w:proofErr w:type="gramEnd"/>
      <w:r>
        <w:t>):</w:t>
      </w:r>
      <w:bookmarkEnd w:id="87"/>
    </w:p>
    <w:p w14:paraId="41CA8D32" w14:textId="77777777" w:rsidR="000A6E5E" w:rsidRDefault="000A6E5E" w:rsidP="000A6E5E"/>
    <w:p w14:paraId="12978F82" w14:textId="77777777" w:rsidR="000A6E5E" w:rsidRPr="00E0636F" w:rsidRDefault="000A6E5E" w:rsidP="000A6E5E">
      <w:pPr>
        <w:rPr>
          <w:i/>
          <w:iCs/>
        </w:rPr>
      </w:pPr>
      <w:r w:rsidRPr="00E0636F">
        <w:rPr>
          <w:i/>
          <w:iCs/>
        </w:rPr>
        <w:t xml:space="preserve">ipObj1 = </w:t>
      </w:r>
      <w:proofErr w:type="spellStart"/>
      <w:proofErr w:type="gramStart"/>
      <w:r w:rsidRPr="00E0636F">
        <w:rPr>
          <w:i/>
          <w:iCs/>
        </w:rPr>
        <w:t>ixnetwork.Topology.find</w:t>
      </w:r>
      <w:proofErr w:type="spellEnd"/>
      <w:proofErr w:type="gramEnd"/>
      <w:r w:rsidRPr="00E0636F">
        <w:rPr>
          <w:i/>
          <w:iCs/>
        </w:rPr>
        <w:t>(Name='IPv4 Topology 1').</w:t>
      </w:r>
      <w:proofErr w:type="spellStart"/>
      <w:r w:rsidRPr="00E0636F">
        <w:rPr>
          <w:i/>
          <w:iCs/>
        </w:rPr>
        <w:t>DeviceGroup.find</w:t>
      </w:r>
      <w:proofErr w:type="spellEnd"/>
      <w:r w:rsidRPr="00E0636F">
        <w:rPr>
          <w:i/>
          <w:iCs/>
        </w:rPr>
        <w:t>(Name='IPv4 Device Group 1').</w:t>
      </w:r>
      <w:proofErr w:type="spellStart"/>
      <w:r w:rsidRPr="00E0636F">
        <w:rPr>
          <w:i/>
          <w:iCs/>
        </w:rPr>
        <w:t>Ethernet.find</w:t>
      </w:r>
      <w:proofErr w:type="spellEnd"/>
      <w:r w:rsidRPr="00E0636F">
        <w:rPr>
          <w:i/>
          <w:iCs/>
        </w:rPr>
        <w:t>(Name='Eth1').Ipv4.find(Name='IPv41')</w:t>
      </w:r>
    </w:p>
    <w:p w14:paraId="5B69279F" w14:textId="69A48F3B" w:rsidR="000A6E5E" w:rsidRPr="00E0636F" w:rsidRDefault="000A6E5E" w:rsidP="000A6E5E">
      <w:pPr>
        <w:rPr>
          <w:i/>
          <w:iCs/>
        </w:rPr>
      </w:pPr>
      <w:r w:rsidRPr="00E0636F">
        <w:rPr>
          <w:i/>
          <w:iCs/>
        </w:rPr>
        <w:t>print(ipObj1)</w:t>
      </w:r>
    </w:p>
    <w:p w14:paraId="6C21DDD8" w14:textId="77777777" w:rsidR="000A6E5E" w:rsidRPr="00E0636F" w:rsidRDefault="000A6E5E" w:rsidP="000A6E5E">
      <w:pPr>
        <w:rPr>
          <w:i/>
          <w:iCs/>
        </w:rPr>
      </w:pPr>
      <w:r w:rsidRPr="00E0636F">
        <w:rPr>
          <w:i/>
          <w:iCs/>
        </w:rPr>
        <w:t>&lt;ixnetwork_</w:t>
      </w:r>
      <w:proofErr w:type="gramStart"/>
      <w:r w:rsidRPr="00E0636F">
        <w:rPr>
          <w:i/>
          <w:iCs/>
        </w:rPr>
        <w:t>restpy.testplatform</w:t>
      </w:r>
      <w:proofErr w:type="gramEnd"/>
      <w:r w:rsidRPr="00E0636F">
        <w:rPr>
          <w:i/>
          <w:iCs/>
        </w:rPr>
        <w:t>.sessions.ixnetwork.topology.ipv4_8cb960b62ae85a03e1b40a57bfaeb7bb.Ipv4 object at 0x04113440&gt;</w:t>
      </w:r>
    </w:p>
    <w:p w14:paraId="6A489490" w14:textId="77777777" w:rsidR="000A6E5E" w:rsidRPr="00E0636F" w:rsidRDefault="000A6E5E" w:rsidP="000A6E5E">
      <w:pPr>
        <w:rPr>
          <w:i/>
          <w:iCs/>
        </w:rPr>
      </w:pPr>
      <w:proofErr w:type="gramStart"/>
      <w:r w:rsidRPr="00E0636F">
        <w:rPr>
          <w:i/>
          <w:iCs/>
        </w:rPr>
        <w:t>print(</w:t>
      </w:r>
      <w:proofErr w:type="gramEnd"/>
      <w:r w:rsidRPr="00E0636F">
        <w:rPr>
          <w:i/>
          <w:iCs/>
        </w:rPr>
        <w:t>ipObj1.Address)</w:t>
      </w:r>
    </w:p>
    <w:p w14:paraId="7D784422" w14:textId="77777777" w:rsidR="000A6E5E" w:rsidRDefault="000A6E5E" w:rsidP="000A6E5E">
      <w:r w:rsidRPr="00E0636F">
        <w:rPr>
          <w:i/>
          <w:iCs/>
        </w:rPr>
        <w:t>Inc: 100.1.0.1, 0.0.0.1</w:t>
      </w:r>
    </w:p>
    <w:p w14:paraId="6A70F7B0" w14:textId="77777777" w:rsidR="007F57E8" w:rsidRDefault="007F57E8">
      <w:pPr>
        <w:ind w:left="0"/>
        <w:rPr>
          <w:rFonts w:cs="Arial"/>
          <w:bCs/>
          <w:iCs/>
          <w:color w:val="555555" w:themeColor="text2"/>
          <w:sz w:val="28"/>
          <w:szCs w:val="28"/>
        </w:rPr>
      </w:pPr>
      <w:r>
        <w:br w:type="page"/>
      </w:r>
    </w:p>
    <w:p w14:paraId="284B51CF" w14:textId="5062695D" w:rsidR="000A6E5E" w:rsidRDefault="000A6E5E" w:rsidP="007F57E8">
      <w:pPr>
        <w:pStyle w:val="Heading2"/>
      </w:pPr>
      <w:bookmarkStart w:id="88" w:name="_Toc77273465"/>
      <w:r>
        <w:lastRenderedPageBreak/>
        <w:t>Modify IPv4 Address with Single Value:</w:t>
      </w:r>
      <w:bookmarkEnd w:id="88"/>
    </w:p>
    <w:p w14:paraId="74ED0CD7" w14:textId="2855E0D6" w:rsidR="002C0CF9" w:rsidRPr="00FD3902" w:rsidRDefault="000A6E5E" w:rsidP="000A6E5E">
      <w:pPr>
        <w:rPr>
          <w:i/>
          <w:iCs/>
        </w:rPr>
      </w:pPr>
      <w:proofErr w:type="gramStart"/>
      <w:r w:rsidRPr="00FD3902">
        <w:rPr>
          <w:i/>
          <w:iCs/>
        </w:rPr>
        <w:t>ipObj1.Address.Single</w:t>
      </w:r>
      <w:proofErr w:type="gramEnd"/>
      <w:r w:rsidRPr="00FD3902">
        <w:rPr>
          <w:i/>
          <w:iCs/>
        </w:rPr>
        <w:t>("100.1.1.1")</w:t>
      </w:r>
    </w:p>
    <w:p w14:paraId="752C684E" w14:textId="0A04CDD2" w:rsidR="002C0CF9" w:rsidRDefault="007F57E8" w:rsidP="002C0CF9">
      <w:bookmarkStart w:id="89" w:name="_Toc71366638"/>
      <w:r>
        <w:rPr>
          <w:noProof/>
        </w:rPr>
        <w:drawing>
          <wp:inline distT="0" distB="0" distL="0" distR="0" wp14:anchorId="7558B000" wp14:editId="163D7FF4">
            <wp:extent cx="5836920" cy="2209033"/>
            <wp:effectExtent l="19050" t="19050" r="11430" b="20320"/>
            <wp:docPr id="31684" name="Picture 3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836920" cy="2209033"/>
                    </a:xfrm>
                    <a:prstGeom prst="rect">
                      <a:avLst/>
                    </a:prstGeom>
                    <a:ln w="12700">
                      <a:solidFill>
                        <a:srgbClr val="00B0F0"/>
                      </a:solidFill>
                    </a:ln>
                  </pic:spPr>
                </pic:pic>
              </a:graphicData>
            </a:graphic>
          </wp:inline>
        </w:drawing>
      </w:r>
      <w:bookmarkEnd w:id="89"/>
    </w:p>
    <w:p w14:paraId="7C5549AB" w14:textId="719B3728" w:rsidR="002C0CF9" w:rsidRPr="007F57E8" w:rsidRDefault="007F57E8" w:rsidP="007F57E8">
      <w:pPr>
        <w:pStyle w:val="Caption"/>
        <w:jc w:val="center"/>
        <w:rPr>
          <w:bCs w:val="0"/>
        </w:rPr>
      </w:pPr>
      <w:r w:rsidRPr="007F57E8">
        <w:rPr>
          <w:bCs w:val="0"/>
        </w:rPr>
        <w:t>IP Address configured with Single Value</w:t>
      </w:r>
    </w:p>
    <w:p w14:paraId="41214E73" w14:textId="35CB5C08" w:rsidR="002C0CF9" w:rsidRDefault="002C0CF9" w:rsidP="002C0CF9"/>
    <w:p w14:paraId="4996BE54" w14:textId="77777777" w:rsidR="004A40DA" w:rsidRDefault="004A40DA" w:rsidP="004A40DA">
      <w:pPr>
        <w:pStyle w:val="Heading2"/>
      </w:pPr>
      <w:bookmarkStart w:id="90" w:name="_Toc77273466"/>
      <w:r>
        <w:t>Modify IPv4 Address with Increment Value:</w:t>
      </w:r>
      <w:bookmarkEnd w:id="90"/>
    </w:p>
    <w:p w14:paraId="559678F8" w14:textId="2D7C7AE8" w:rsidR="002C0CF9" w:rsidRPr="00F92901" w:rsidRDefault="004A40DA" w:rsidP="004A40DA">
      <w:pPr>
        <w:rPr>
          <w:i/>
          <w:iCs/>
        </w:rPr>
      </w:pPr>
      <w:proofErr w:type="gramStart"/>
      <w:r w:rsidRPr="00F92901">
        <w:rPr>
          <w:i/>
          <w:iCs/>
        </w:rPr>
        <w:t>ipObj1.Address.Increment</w:t>
      </w:r>
      <w:proofErr w:type="gramEnd"/>
      <w:r w:rsidRPr="00F92901">
        <w:rPr>
          <w:i/>
          <w:iCs/>
        </w:rPr>
        <w:t>(start_value="110.1.1.1",step_value="1.0.0.0")</w:t>
      </w:r>
    </w:p>
    <w:p w14:paraId="1B83DE4A" w14:textId="77777777" w:rsidR="004A40DA" w:rsidRDefault="004A40DA" w:rsidP="004A40DA"/>
    <w:p w14:paraId="3C729B83" w14:textId="0063E4E7" w:rsidR="002C0CF9" w:rsidRDefault="004A40DA" w:rsidP="002C0CF9">
      <w:r>
        <w:rPr>
          <w:noProof/>
        </w:rPr>
        <w:drawing>
          <wp:inline distT="0" distB="0" distL="0" distR="0" wp14:anchorId="1351350F" wp14:editId="5DAF69D8">
            <wp:extent cx="5836920" cy="2029790"/>
            <wp:effectExtent l="19050" t="19050" r="11430" b="27940"/>
            <wp:docPr id="31685" name="Picture 31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836920" cy="2029790"/>
                    </a:xfrm>
                    <a:prstGeom prst="rect">
                      <a:avLst/>
                    </a:prstGeom>
                    <a:ln w="12700">
                      <a:solidFill>
                        <a:srgbClr val="00B0F0"/>
                      </a:solidFill>
                    </a:ln>
                  </pic:spPr>
                </pic:pic>
              </a:graphicData>
            </a:graphic>
          </wp:inline>
        </w:drawing>
      </w:r>
    </w:p>
    <w:p w14:paraId="7E0441BC" w14:textId="0E52156C" w:rsidR="002C0CF9" w:rsidRPr="004A40DA" w:rsidRDefault="004A40DA" w:rsidP="004A40DA">
      <w:pPr>
        <w:pStyle w:val="Caption"/>
        <w:jc w:val="center"/>
        <w:rPr>
          <w:bCs w:val="0"/>
        </w:rPr>
      </w:pPr>
      <w:r w:rsidRPr="004A40DA">
        <w:rPr>
          <w:bCs w:val="0"/>
        </w:rPr>
        <w:t>IP Address configured with Increment Value</w:t>
      </w:r>
    </w:p>
    <w:p w14:paraId="2A194370" w14:textId="263CECB7" w:rsidR="002C0CF9" w:rsidRDefault="002C0CF9" w:rsidP="002C0CF9"/>
    <w:p w14:paraId="31CE1535" w14:textId="77777777" w:rsidR="00CA039A" w:rsidRDefault="00CA039A">
      <w:pPr>
        <w:ind w:left="0"/>
        <w:rPr>
          <w:rFonts w:cs="Arial"/>
          <w:bCs/>
          <w:iCs/>
          <w:color w:val="555555" w:themeColor="text2"/>
          <w:sz w:val="28"/>
          <w:szCs w:val="28"/>
        </w:rPr>
      </w:pPr>
      <w:r>
        <w:br w:type="page"/>
      </w:r>
    </w:p>
    <w:p w14:paraId="48D3BC4C" w14:textId="7CFDDB2C" w:rsidR="00CA039A" w:rsidRDefault="00CA039A" w:rsidP="00CA039A">
      <w:pPr>
        <w:pStyle w:val="Heading2"/>
      </w:pPr>
      <w:bookmarkStart w:id="91" w:name="_Toc77273467"/>
      <w:r>
        <w:lastRenderedPageBreak/>
        <w:t>Modify IPv4 Address with Decrement Value:</w:t>
      </w:r>
      <w:bookmarkEnd w:id="91"/>
    </w:p>
    <w:p w14:paraId="0A51F7D5" w14:textId="52663708" w:rsidR="002C0CF9" w:rsidRPr="00E22685" w:rsidRDefault="00CA039A" w:rsidP="00CA039A">
      <w:pPr>
        <w:rPr>
          <w:i/>
          <w:iCs/>
        </w:rPr>
      </w:pPr>
      <w:proofErr w:type="gramStart"/>
      <w:r w:rsidRPr="00E22685">
        <w:rPr>
          <w:i/>
          <w:iCs/>
        </w:rPr>
        <w:t>ipObj1.Address.Decrement</w:t>
      </w:r>
      <w:proofErr w:type="gramEnd"/>
      <w:r w:rsidRPr="00E22685">
        <w:rPr>
          <w:i/>
          <w:iCs/>
        </w:rPr>
        <w:t>(start_value="110.1.1.1",step_value="1.0.0.0")</w:t>
      </w:r>
    </w:p>
    <w:p w14:paraId="029B0091" w14:textId="69CBECF0" w:rsidR="002C0CF9" w:rsidRDefault="00CA039A" w:rsidP="002C0CF9">
      <w:r>
        <w:rPr>
          <w:noProof/>
        </w:rPr>
        <w:drawing>
          <wp:inline distT="0" distB="0" distL="0" distR="0" wp14:anchorId="4F4DB004" wp14:editId="59ED3B03">
            <wp:extent cx="5836920" cy="2697077"/>
            <wp:effectExtent l="19050" t="19050" r="11430" b="27305"/>
            <wp:docPr id="31686" name="Picture 31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36920" cy="2697077"/>
                    </a:xfrm>
                    <a:prstGeom prst="rect">
                      <a:avLst/>
                    </a:prstGeom>
                    <a:ln w="12700">
                      <a:solidFill>
                        <a:srgbClr val="00B0F0"/>
                      </a:solidFill>
                    </a:ln>
                  </pic:spPr>
                </pic:pic>
              </a:graphicData>
            </a:graphic>
          </wp:inline>
        </w:drawing>
      </w:r>
    </w:p>
    <w:p w14:paraId="6F7A5400" w14:textId="77777777" w:rsidR="00CA039A" w:rsidRPr="00CA039A" w:rsidRDefault="00CA039A" w:rsidP="00CA039A">
      <w:pPr>
        <w:pStyle w:val="Caption"/>
        <w:jc w:val="center"/>
        <w:rPr>
          <w:bCs w:val="0"/>
        </w:rPr>
      </w:pPr>
      <w:r w:rsidRPr="00CA039A">
        <w:rPr>
          <w:bCs w:val="0"/>
        </w:rPr>
        <w:t>IP Address configured with Decrement Value</w:t>
      </w:r>
    </w:p>
    <w:p w14:paraId="5CF23243" w14:textId="77777777" w:rsidR="00CA039A" w:rsidRDefault="00CA039A" w:rsidP="00CA039A"/>
    <w:p w14:paraId="527F1200" w14:textId="77777777" w:rsidR="00CA039A" w:rsidRDefault="00CA039A" w:rsidP="00CA039A">
      <w:pPr>
        <w:pStyle w:val="Heading2"/>
      </w:pPr>
      <w:bookmarkStart w:id="92" w:name="_Toc77273468"/>
      <w:r>
        <w:t xml:space="preserve">Modify IPv4 Address with Random </w:t>
      </w:r>
      <w:proofErr w:type="spellStart"/>
      <w:r>
        <w:t>Multivalue</w:t>
      </w:r>
      <w:proofErr w:type="spellEnd"/>
      <w:r>
        <w:t>:</w:t>
      </w:r>
      <w:bookmarkEnd w:id="92"/>
    </w:p>
    <w:p w14:paraId="0F8169FD" w14:textId="5B67BD6A" w:rsidR="002C0CF9" w:rsidRPr="00E22685" w:rsidRDefault="00CA039A" w:rsidP="00CA039A">
      <w:pPr>
        <w:rPr>
          <w:i/>
          <w:iCs/>
        </w:rPr>
      </w:pPr>
      <w:proofErr w:type="gramStart"/>
      <w:r w:rsidRPr="00E22685">
        <w:rPr>
          <w:i/>
          <w:iCs/>
        </w:rPr>
        <w:t>ipObj1.Address.Random</w:t>
      </w:r>
      <w:proofErr w:type="gramEnd"/>
      <w:r w:rsidRPr="00E22685">
        <w:rPr>
          <w:i/>
          <w:iCs/>
        </w:rPr>
        <w:t>()</w:t>
      </w:r>
    </w:p>
    <w:p w14:paraId="106B44EE" w14:textId="2559BE17" w:rsidR="002C0CF9" w:rsidRDefault="00CA039A" w:rsidP="002C0CF9">
      <w:r>
        <w:rPr>
          <w:noProof/>
        </w:rPr>
        <w:drawing>
          <wp:inline distT="0" distB="0" distL="0" distR="0" wp14:anchorId="7EDE3558" wp14:editId="5E5D8D04">
            <wp:extent cx="5836920" cy="2374402"/>
            <wp:effectExtent l="19050" t="19050" r="11430" b="26035"/>
            <wp:docPr id="31687" name="Picture 3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836920" cy="2374402"/>
                    </a:xfrm>
                    <a:prstGeom prst="rect">
                      <a:avLst/>
                    </a:prstGeom>
                    <a:ln w="12700">
                      <a:solidFill>
                        <a:srgbClr val="00B0F0"/>
                      </a:solidFill>
                    </a:ln>
                  </pic:spPr>
                </pic:pic>
              </a:graphicData>
            </a:graphic>
          </wp:inline>
        </w:drawing>
      </w:r>
    </w:p>
    <w:p w14:paraId="714C8A78" w14:textId="77777777" w:rsidR="00CA039A" w:rsidRPr="00CA039A" w:rsidRDefault="00CA039A" w:rsidP="00CA039A">
      <w:pPr>
        <w:pStyle w:val="Caption"/>
        <w:jc w:val="center"/>
        <w:rPr>
          <w:bCs w:val="0"/>
        </w:rPr>
      </w:pPr>
      <w:r w:rsidRPr="00CA039A">
        <w:rPr>
          <w:bCs w:val="0"/>
        </w:rPr>
        <w:t>IP Address configured with Random Value</w:t>
      </w:r>
    </w:p>
    <w:p w14:paraId="43F33737" w14:textId="77777777" w:rsidR="00032763" w:rsidRDefault="00032763">
      <w:pPr>
        <w:ind w:left="0"/>
        <w:rPr>
          <w:rFonts w:cs="Arial"/>
          <w:bCs/>
          <w:iCs/>
          <w:color w:val="555555" w:themeColor="text2"/>
          <w:sz w:val="28"/>
          <w:szCs w:val="28"/>
        </w:rPr>
      </w:pPr>
      <w:r>
        <w:br w:type="page"/>
      </w:r>
    </w:p>
    <w:p w14:paraId="206907FF" w14:textId="3C953A88" w:rsidR="00CA039A" w:rsidRDefault="00CA039A" w:rsidP="00032763">
      <w:pPr>
        <w:pStyle w:val="Heading2"/>
      </w:pPr>
      <w:bookmarkStart w:id="93" w:name="_Toc77273469"/>
      <w:r>
        <w:lastRenderedPageBreak/>
        <w:t xml:space="preserve">Modify IPv4 Address with Repeatable Random Range of </w:t>
      </w:r>
      <w:proofErr w:type="spellStart"/>
      <w:r>
        <w:t>Multivalue</w:t>
      </w:r>
      <w:proofErr w:type="spellEnd"/>
      <w:r>
        <w:t>:</w:t>
      </w:r>
      <w:bookmarkEnd w:id="93"/>
    </w:p>
    <w:p w14:paraId="7BCBEC8B" w14:textId="40862FDD" w:rsidR="002C0CF9" w:rsidRPr="00EE786D" w:rsidRDefault="00CA039A" w:rsidP="00CA039A">
      <w:pPr>
        <w:rPr>
          <w:i/>
          <w:iCs/>
        </w:rPr>
      </w:pPr>
      <w:proofErr w:type="gramStart"/>
      <w:r w:rsidRPr="00EE786D">
        <w:rPr>
          <w:i/>
          <w:iCs/>
        </w:rPr>
        <w:t>ipObj1.Address.RandomRange</w:t>
      </w:r>
      <w:proofErr w:type="gramEnd"/>
      <w:r w:rsidRPr="00EE786D">
        <w:rPr>
          <w:i/>
          <w:iCs/>
        </w:rPr>
        <w:t>(</w:t>
      </w:r>
      <w:proofErr w:type="spellStart"/>
      <w:r w:rsidRPr="00EE786D">
        <w:rPr>
          <w:i/>
          <w:iCs/>
        </w:rPr>
        <w:t>min_value</w:t>
      </w:r>
      <w:proofErr w:type="spellEnd"/>
      <w:r w:rsidRPr="00EE786D">
        <w:rPr>
          <w:i/>
          <w:iCs/>
        </w:rPr>
        <w:t xml:space="preserve">='100.1.1.1', </w:t>
      </w:r>
      <w:proofErr w:type="spellStart"/>
      <w:r w:rsidRPr="00EE786D">
        <w:rPr>
          <w:i/>
          <w:iCs/>
        </w:rPr>
        <w:t>max_value</w:t>
      </w:r>
      <w:proofErr w:type="spellEnd"/>
      <w:r w:rsidRPr="00EE786D">
        <w:rPr>
          <w:i/>
          <w:iCs/>
        </w:rPr>
        <w:t xml:space="preserve">='120.1.1.1', </w:t>
      </w:r>
      <w:proofErr w:type="spellStart"/>
      <w:r w:rsidRPr="00EE786D">
        <w:rPr>
          <w:i/>
          <w:iCs/>
        </w:rPr>
        <w:t>step_value</w:t>
      </w:r>
      <w:proofErr w:type="spellEnd"/>
      <w:r w:rsidRPr="00EE786D">
        <w:rPr>
          <w:i/>
          <w:iCs/>
        </w:rPr>
        <w:t>='1.0.0.0',       seed=3)</w:t>
      </w:r>
    </w:p>
    <w:p w14:paraId="51BD63B4" w14:textId="34FB0634" w:rsidR="002C0CF9" w:rsidRDefault="00032763" w:rsidP="002C0CF9">
      <w:r>
        <w:rPr>
          <w:noProof/>
        </w:rPr>
        <w:drawing>
          <wp:inline distT="0" distB="0" distL="0" distR="0" wp14:anchorId="1D29CB04" wp14:editId="439798AB">
            <wp:extent cx="5836920" cy="1886548"/>
            <wp:effectExtent l="19050" t="19050" r="11430" b="19050"/>
            <wp:docPr id="31688" name="Picture 31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36920" cy="1886548"/>
                    </a:xfrm>
                    <a:prstGeom prst="rect">
                      <a:avLst/>
                    </a:prstGeom>
                    <a:ln w="12700">
                      <a:solidFill>
                        <a:srgbClr val="00B0F0"/>
                      </a:solidFill>
                    </a:ln>
                  </pic:spPr>
                </pic:pic>
              </a:graphicData>
            </a:graphic>
          </wp:inline>
        </w:drawing>
      </w:r>
    </w:p>
    <w:p w14:paraId="57AC0277" w14:textId="77777777" w:rsidR="00032763" w:rsidRPr="00032763" w:rsidRDefault="00032763" w:rsidP="00032763">
      <w:pPr>
        <w:pStyle w:val="Caption"/>
        <w:jc w:val="center"/>
        <w:rPr>
          <w:bCs w:val="0"/>
        </w:rPr>
      </w:pPr>
      <w:r w:rsidRPr="00032763">
        <w:rPr>
          <w:bCs w:val="0"/>
        </w:rPr>
        <w:t>IP Address configured with Repeatable Random Range Value</w:t>
      </w:r>
    </w:p>
    <w:p w14:paraId="579967F9" w14:textId="77777777" w:rsidR="00032763" w:rsidRDefault="00032763" w:rsidP="00032763"/>
    <w:p w14:paraId="3336A3FC" w14:textId="5810AB0C" w:rsidR="00032763" w:rsidRDefault="00032763" w:rsidP="00032763">
      <w:pPr>
        <w:pStyle w:val="Heading2"/>
      </w:pPr>
      <w:bookmarkStart w:id="94" w:name="_Toc77273470"/>
      <w:r>
        <w:t xml:space="preserve">Modify IPv4 Address with Repeatable Random Mask of </w:t>
      </w:r>
      <w:proofErr w:type="spellStart"/>
      <w:r>
        <w:t>Multivalue</w:t>
      </w:r>
      <w:proofErr w:type="spellEnd"/>
      <w:r>
        <w:t>:</w:t>
      </w:r>
      <w:bookmarkEnd w:id="94"/>
    </w:p>
    <w:p w14:paraId="1690B5BE" w14:textId="2585F41E" w:rsidR="002C0CF9" w:rsidRPr="00416A9C" w:rsidRDefault="00032763" w:rsidP="00032763">
      <w:pPr>
        <w:rPr>
          <w:i/>
          <w:iCs/>
        </w:rPr>
      </w:pPr>
      <w:proofErr w:type="gramStart"/>
      <w:r w:rsidRPr="00416A9C">
        <w:rPr>
          <w:i/>
          <w:iCs/>
        </w:rPr>
        <w:t>ipObj1.Address.RandomMask</w:t>
      </w:r>
      <w:proofErr w:type="gramEnd"/>
      <w:r w:rsidRPr="00416A9C">
        <w:rPr>
          <w:i/>
          <w:iCs/>
        </w:rPr>
        <w:t>(</w:t>
      </w:r>
      <w:proofErr w:type="spellStart"/>
      <w:r w:rsidRPr="00416A9C">
        <w:rPr>
          <w:i/>
          <w:iCs/>
        </w:rPr>
        <w:t>fixed_value</w:t>
      </w:r>
      <w:proofErr w:type="spellEnd"/>
      <w:r w:rsidRPr="00416A9C">
        <w:rPr>
          <w:i/>
          <w:iCs/>
        </w:rPr>
        <w:t xml:space="preserve">='100.1.1.1', </w:t>
      </w:r>
      <w:proofErr w:type="spellStart"/>
      <w:r w:rsidRPr="00416A9C">
        <w:rPr>
          <w:i/>
          <w:iCs/>
        </w:rPr>
        <w:t>mask_value</w:t>
      </w:r>
      <w:proofErr w:type="spellEnd"/>
      <w:r w:rsidRPr="00416A9C">
        <w:rPr>
          <w:i/>
          <w:iCs/>
        </w:rPr>
        <w:t>='1.1.0.0', seed=7, count=6)</w:t>
      </w:r>
    </w:p>
    <w:p w14:paraId="2E633318" w14:textId="0D938C2A" w:rsidR="002C0CF9" w:rsidRDefault="009E41AD" w:rsidP="002C0CF9">
      <w:r>
        <w:rPr>
          <w:noProof/>
        </w:rPr>
        <w:drawing>
          <wp:inline distT="0" distB="0" distL="0" distR="0" wp14:anchorId="7074EF09" wp14:editId="19757055">
            <wp:extent cx="5836920" cy="1870110"/>
            <wp:effectExtent l="19050" t="19050" r="11430" b="15875"/>
            <wp:docPr id="31689" name="Picture 31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36920" cy="1870110"/>
                    </a:xfrm>
                    <a:prstGeom prst="rect">
                      <a:avLst/>
                    </a:prstGeom>
                    <a:ln w="12700">
                      <a:solidFill>
                        <a:srgbClr val="00B0F0"/>
                      </a:solidFill>
                    </a:ln>
                  </pic:spPr>
                </pic:pic>
              </a:graphicData>
            </a:graphic>
          </wp:inline>
        </w:drawing>
      </w:r>
    </w:p>
    <w:p w14:paraId="275E66E1" w14:textId="77777777" w:rsidR="005E55AC" w:rsidRPr="005E55AC" w:rsidRDefault="005E55AC" w:rsidP="005E55AC">
      <w:pPr>
        <w:pStyle w:val="Caption"/>
        <w:jc w:val="center"/>
        <w:rPr>
          <w:bCs w:val="0"/>
        </w:rPr>
      </w:pPr>
      <w:r w:rsidRPr="005E55AC">
        <w:rPr>
          <w:bCs w:val="0"/>
        </w:rPr>
        <w:t>IP Address configured with Repeatable Random Mask Value</w:t>
      </w:r>
    </w:p>
    <w:p w14:paraId="6B525B03" w14:textId="77777777" w:rsidR="005E55AC" w:rsidRDefault="005E55AC">
      <w:pPr>
        <w:ind w:left="0"/>
        <w:rPr>
          <w:rFonts w:cs="Arial"/>
          <w:bCs/>
          <w:iCs/>
          <w:color w:val="555555" w:themeColor="text2"/>
          <w:sz w:val="28"/>
          <w:szCs w:val="28"/>
        </w:rPr>
      </w:pPr>
      <w:r>
        <w:br w:type="page"/>
      </w:r>
    </w:p>
    <w:p w14:paraId="6B9D99F5" w14:textId="744DE4E0" w:rsidR="005E55AC" w:rsidRDefault="005E55AC" w:rsidP="005E55AC">
      <w:pPr>
        <w:pStyle w:val="Heading2"/>
      </w:pPr>
      <w:bookmarkStart w:id="95" w:name="_Toc77273471"/>
      <w:r>
        <w:lastRenderedPageBreak/>
        <w:t xml:space="preserve">Modify IPv4 Address with custom </w:t>
      </w:r>
      <w:proofErr w:type="spellStart"/>
      <w:r>
        <w:t>Multivalue</w:t>
      </w:r>
      <w:proofErr w:type="spellEnd"/>
      <w:r>
        <w:t>:</w:t>
      </w:r>
      <w:bookmarkEnd w:id="95"/>
    </w:p>
    <w:p w14:paraId="19201D1C" w14:textId="5832165A" w:rsidR="002C0CF9" w:rsidRPr="00557C15" w:rsidRDefault="005E55AC" w:rsidP="005E55AC">
      <w:pPr>
        <w:rPr>
          <w:i/>
          <w:iCs/>
        </w:rPr>
      </w:pPr>
      <w:proofErr w:type="gramStart"/>
      <w:r w:rsidRPr="00557C15">
        <w:rPr>
          <w:i/>
          <w:iCs/>
        </w:rPr>
        <w:t>ipObj1.Address.Custom</w:t>
      </w:r>
      <w:proofErr w:type="gramEnd"/>
      <w:r w:rsidRPr="00557C15">
        <w:rPr>
          <w:i/>
          <w:iCs/>
        </w:rPr>
        <w:t>(</w:t>
      </w:r>
      <w:proofErr w:type="spellStart"/>
      <w:r w:rsidRPr="00557C15">
        <w:rPr>
          <w:i/>
          <w:iCs/>
        </w:rPr>
        <w:t>start_value</w:t>
      </w:r>
      <w:proofErr w:type="spellEnd"/>
      <w:r w:rsidRPr="00557C15">
        <w:rPr>
          <w:i/>
          <w:iCs/>
        </w:rPr>
        <w:t xml:space="preserve">='100.1.1.0', </w:t>
      </w:r>
      <w:proofErr w:type="spellStart"/>
      <w:r w:rsidRPr="00557C15">
        <w:rPr>
          <w:i/>
          <w:iCs/>
        </w:rPr>
        <w:t>step_value</w:t>
      </w:r>
      <w:proofErr w:type="spellEnd"/>
      <w:r w:rsidRPr="00557C15">
        <w:rPr>
          <w:i/>
          <w:iCs/>
        </w:rPr>
        <w:t>='1.0.0.0', increments=[('110.1.1.1', 12, [('120.1.1.1', 20, [])])])</w:t>
      </w:r>
    </w:p>
    <w:p w14:paraId="07A6E84C" w14:textId="71496923" w:rsidR="002C0CF9" w:rsidRDefault="005E55AC" w:rsidP="002C0CF9">
      <w:r>
        <w:rPr>
          <w:noProof/>
        </w:rPr>
        <w:drawing>
          <wp:inline distT="0" distB="0" distL="0" distR="0" wp14:anchorId="285346B2" wp14:editId="1E5314B3">
            <wp:extent cx="5836920" cy="1856752"/>
            <wp:effectExtent l="19050" t="19050" r="11430" b="10160"/>
            <wp:docPr id="31690" name="Picture 31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36920" cy="1856752"/>
                    </a:xfrm>
                    <a:prstGeom prst="rect">
                      <a:avLst/>
                    </a:prstGeom>
                    <a:ln w="12700">
                      <a:solidFill>
                        <a:srgbClr val="00B0F0"/>
                      </a:solidFill>
                    </a:ln>
                  </pic:spPr>
                </pic:pic>
              </a:graphicData>
            </a:graphic>
          </wp:inline>
        </w:drawing>
      </w:r>
    </w:p>
    <w:p w14:paraId="002B7470" w14:textId="77777777" w:rsidR="005E55AC" w:rsidRPr="005E55AC" w:rsidRDefault="005E55AC" w:rsidP="005E55AC">
      <w:pPr>
        <w:pStyle w:val="Caption"/>
        <w:jc w:val="center"/>
        <w:rPr>
          <w:bCs w:val="0"/>
        </w:rPr>
      </w:pPr>
      <w:r w:rsidRPr="005E55AC">
        <w:rPr>
          <w:bCs w:val="0"/>
        </w:rPr>
        <w:t>IP Address configured with Custom Value</w:t>
      </w:r>
    </w:p>
    <w:p w14:paraId="1E1EA9FB" w14:textId="77777777" w:rsidR="005E55AC" w:rsidRDefault="005E55AC" w:rsidP="005E55AC"/>
    <w:p w14:paraId="196BCBFE" w14:textId="77777777" w:rsidR="005E55AC" w:rsidRDefault="005E55AC" w:rsidP="007034A2">
      <w:pPr>
        <w:pStyle w:val="Heading2"/>
      </w:pPr>
      <w:bookmarkStart w:id="96" w:name="_Toc77273472"/>
      <w:r>
        <w:t xml:space="preserve">Modify IPv4 Address with </w:t>
      </w:r>
      <w:proofErr w:type="spellStart"/>
      <w:r>
        <w:t>ValueList</w:t>
      </w:r>
      <w:proofErr w:type="spellEnd"/>
      <w:r>
        <w:t xml:space="preserve"> </w:t>
      </w:r>
      <w:proofErr w:type="spellStart"/>
      <w:r>
        <w:t>Multivalue</w:t>
      </w:r>
      <w:proofErr w:type="spellEnd"/>
      <w:r>
        <w:t>:</w:t>
      </w:r>
      <w:bookmarkEnd w:id="96"/>
    </w:p>
    <w:p w14:paraId="283CDAB6" w14:textId="06BA1E28" w:rsidR="00032763" w:rsidRPr="00BD6C7D" w:rsidRDefault="005E55AC" w:rsidP="005E55AC">
      <w:pPr>
        <w:rPr>
          <w:i/>
          <w:iCs/>
        </w:rPr>
      </w:pPr>
      <w:r w:rsidRPr="00BD6C7D">
        <w:rPr>
          <w:i/>
          <w:iCs/>
        </w:rPr>
        <w:t>ipObj1.Address.ValueList(['11.11.11.11','12.12.12.12','13.13.13.13','14.14.14.14','15.15.15.15','16.16.16.16','17.17.17.17','18.18.18.18','19.19.19.19','20.20.20.20'])</w:t>
      </w:r>
    </w:p>
    <w:p w14:paraId="184BB35A" w14:textId="48F36C5B" w:rsidR="00032763" w:rsidRDefault="00395E66" w:rsidP="002C0CF9">
      <w:r>
        <w:rPr>
          <w:noProof/>
        </w:rPr>
        <w:drawing>
          <wp:inline distT="0" distB="0" distL="0" distR="0" wp14:anchorId="3D90AB09" wp14:editId="1A8D3B5F">
            <wp:extent cx="5836920" cy="1851285"/>
            <wp:effectExtent l="19050" t="19050" r="11430" b="15875"/>
            <wp:docPr id="31692" name="Picture 31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36920" cy="1851285"/>
                    </a:xfrm>
                    <a:prstGeom prst="rect">
                      <a:avLst/>
                    </a:prstGeom>
                    <a:ln w="12700">
                      <a:solidFill>
                        <a:srgbClr val="00B0F0"/>
                      </a:solidFill>
                    </a:ln>
                  </pic:spPr>
                </pic:pic>
              </a:graphicData>
            </a:graphic>
          </wp:inline>
        </w:drawing>
      </w:r>
    </w:p>
    <w:p w14:paraId="5A9DE109" w14:textId="3B0F3DCD" w:rsidR="00032763" w:rsidRPr="00327DD4" w:rsidRDefault="00327DD4" w:rsidP="00327DD4">
      <w:pPr>
        <w:pStyle w:val="Caption"/>
        <w:jc w:val="center"/>
        <w:rPr>
          <w:bCs w:val="0"/>
        </w:rPr>
      </w:pPr>
      <w:r w:rsidRPr="00327DD4">
        <w:rPr>
          <w:bCs w:val="0"/>
        </w:rPr>
        <w:t>IP Address configured with List of Values</w:t>
      </w:r>
    </w:p>
    <w:p w14:paraId="1EC17524" w14:textId="7EB79BF3" w:rsidR="00032763" w:rsidRDefault="00032763" w:rsidP="002C0CF9"/>
    <w:p w14:paraId="5D598ABD" w14:textId="0BB3C2DD" w:rsidR="009D3F71" w:rsidRDefault="009D3F71" w:rsidP="009D3F71">
      <w:pPr>
        <w:pStyle w:val="Heading1"/>
      </w:pPr>
      <w:bookmarkStart w:id="97" w:name="_Toc77273473"/>
      <w:r>
        <w:lastRenderedPageBreak/>
        <w:t xml:space="preserve">To Know More on </w:t>
      </w:r>
      <w:proofErr w:type="spellStart"/>
      <w:r>
        <w:t>RESTPy</w:t>
      </w:r>
      <w:proofErr w:type="spellEnd"/>
      <w:r>
        <w:t>:</w:t>
      </w:r>
      <w:bookmarkEnd w:id="97"/>
    </w:p>
    <w:p w14:paraId="4F2C6E6B" w14:textId="0C2873B6" w:rsidR="009D3F71" w:rsidRDefault="00B520C2" w:rsidP="002936B1">
      <w:pPr>
        <w:pStyle w:val="ListParagraph"/>
        <w:numPr>
          <w:ilvl w:val="0"/>
          <w:numId w:val="17"/>
        </w:numPr>
      </w:pPr>
      <w:hyperlink r:id="rId87" w:history="1">
        <w:r w:rsidR="009D3F71" w:rsidRPr="009D3F71">
          <w:rPr>
            <w:rStyle w:val="Hyperlink"/>
          </w:rPr>
          <w:t>https://openixia.github.io/ixnetwork_restpy/#/reference</w:t>
        </w:r>
      </w:hyperlink>
    </w:p>
    <w:p w14:paraId="7694DF13" w14:textId="4691F830" w:rsidR="009D3F71" w:rsidRDefault="00B520C2" w:rsidP="002936B1">
      <w:pPr>
        <w:pStyle w:val="ListParagraph"/>
        <w:numPr>
          <w:ilvl w:val="0"/>
          <w:numId w:val="17"/>
        </w:numPr>
      </w:pPr>
      <w:hyperlink r:id="rId88" w:history="1">
        <w:r w:rsidR="009D3F71" w:rsidRPr="00512685">
          <w:rPr>
            <w:rStyle w:val="Hyperlink"/>
          </w:rPr>
          <w:t>https://openixia.github.io/ixnetwork_restpy/#/samples</w:t>
        </w:r>
      </w:hyperlink>
    </w:p>
    <w:p w14:paraId="483EE4CC" w14:textId="77777777" w:rsidR="009D3F71" w:rsidRDefault="009D3F71" w:rsidP="009D3F71"/>
    <w:p w14:paraId="2FDC3A8E" w14:textId="21F59D8E" w:rsidR="009D3F71" w:rsidRDefault="009D3F71" w:rsidP="00512685">
      <w:pPr>
        <w:pStyle w:val="Heading1"/>
      </w:pPr>
      <w:bookmarkStart w:id="98" w:name="_Toc77273474"/>
      <w:r>
        <w:lastRenderedPageBreak/>
        <w:t>Support:</w:t>
      </w:r>
      <w:bookmarkEnd w:id="98"/>
    </w:p>
    <w:p w14:paraId="2EBF2843" w14:textId="78230910" w:rsidR="009D3F71" w:rsidRDefault="009D3F71" w:rsidP="002936B1">
      <w:pPr>
        <w:pStyle w:val="ListParagraph"/>
        <w:numPr>
          <w:ilvl w:val="0"/>
          <w:numId w:val="18"/>
        </w:numPr>
      </w:pPr>
      <w:r>
        <w:t xml:space="preserve">For more information: </w:t>
      </w:r>
      <w:hyperlink r:id="rId89" w:history="1">
        <w:r w:rsidRPr="00512685">
          <w:rPr>
            <w:rStyle w:val="Hyperlink"/>
          </w:rPr>
          <w:t>https://support.ixiacom.com/</w:t>
        </w:r>
      </w:hyperlink>
    </w:p>
    <w:p w14:paraId="64E6AA1E" w14:textId="0D67617F" w:rsidR="00032763" w:rsidRDefault="009D3F71" w:rsidP="002936B1">
      <w:pPr>
        <w:pStyle w:val="ListParagraph"/>
        <w:numPr>
          <w:ilvl w:val="0"/>
          <w:numId w:val="18"/>
        </w:numPr>
      </w:pPr>
      <w:r>
        <w:t xml:space="preserve">For support assistance, contact: </w:t>
      </w:r>
      <w:hyperlink r:id="rId90" w:history="1">
        <w:r w:rsidRPr="00DD24A0">
          <w:rPr>
            <w:rStyle w:val="Hyperlink"/>
          </w:rPr>
          <w:t>support.ix@keysight.com</w:t>
        </w:r>
      </w:hyperlink>
    </w:p>
    <w:p w14:paraId="6153F19A" w14:textId="6C688D37" w:rsidR="00032763" w:rsidRDefault="00032763" w:rsidP="002C0CF9"/>
    <w:p w14:paraId="01FE7085" w14:textId="192F4369" w:rsidR="00032763" w:rsidRDefault="00032763" w:rsidP="002C0CF9"/>
    <w:p w14:paraId="4539C340" w14:textId="54045041" w:rsidR="00032763" w:rsidRDefault="00032763" w:rsidP="002C0CF9"/>
    <w:p w14:paraId="4487BDEE" w14:textId="268E3804" w:rsidR="00032763" w:rsidRDefault="00032763" w:rsidP="002C0CF9"/>
    <w:p w14:paraId="3907C227" w14:textId="79B01DB1" w:rsidR="00032763" w:rsidRDefault="00032763" w:rsidP="002C0CF9"/>
    <w:p w14:paraId="74701319" w14:textId="0A999368" w:rsidR="00032763" w:rsidRDefault="00032763" w:rsidP="002C0CF9"/>
    <w:p w14:paraId="40B8B0DB" w14:textId="0865A49E" w:rsidR="00032763" w:rsidRDefault="00032763" w:rsidP="002C0CF9"/>
    <w:p w14:paraId="3E68F9D2" w14:textId="5C44BE83" w:rsidR="00032763" w:rsidRDefault="00032763" w:rsidP="002C0CF9"/>
    <w:p w14:paraId="544D7D88" w14:textId="3BD5B15C" w:rsidR="00032763" w:rsidRDefault="00032763" w:rsidP="002C0CF9"/>
    <w:p w14:paraId="1001DFEE" w14:textId="32F86835" w:rsidR="00032763" w:rsidRDefault="00032763" w:rsidP="002C0CF9"/>
    <w:p w14:paraId="7EC27C50" w14:textId="0627F8B6" w:rsidR="00032763" w:rsidRDefault="00032763" w:rsidP="002C0CF9"/>
    <w:p w14:paraId="467D041B" w14:textId="45135D2B" w:rsidR="00032763" w:rsidRDefault="00032763" w:rsidP="002C0CF9"/>
    <w:p w14:paraId="12EA20E7" w14:textId="3AFCEF12" w:rsidR="00032763" w:rsidRDefault="00032763" w:rsidP="002C0CF9"/>
    <w:p w14:paraId="146C6560" w14:textId="1D79D391" w:rsidR="00032763" w:rsidRDefault="00032763" w:rsidP="002C0CF9"/>
    <w:p w14:paraId="65B62449" w14:textId="179AF0B8" w:rsidR="00032763" w:rsidRDefault="00032763" w:rsidP="002C0CF9"/>
    <w:p w14:paraId="2E118169" w14:textId="709E6651" w:rsidR="00032763" w:rsidRDefault="00032763" w:rsidP="002C0CF9"/>
    <w:p w14:paraId="07C83514" w14:textId="26A8F94A" w:rsidR="00032763" w:rsidRDefault="00032763" w:rsidP="002C0CF9"/>
    <w:p w14:paraId="3B704820" w14:textId="5D8BCEF6" w:rsidR="00032763" w:rsidRDefault="00032763" w:rsidP="002C0CF9"/>
    <w:p w14:paraId="578F9D51" w14:textId="3B93001F" w:rsidR="00032763" w:rsidRDefault="00032763" w:rsidP="002C0CF9"/>
    <w:p w14:paraId="11787AFC" w14:textId="5612C13B" w:rsidR="00032763" w:rsidRDefault="00032763" w:rsidP="002C0CF9"/>
    <w:p w14:paraId="288BCA4E" w14:textId="15DCCBF5" w:rsidR="00032763" w:rsidRDefault="00032763" w:rsidP="002C0CF9"/>
    <w:p w14:paraId="528943A1" w14:textId="76F45838" w:rsidR="00032763" w:rsidRDefault="00032763" w:rsidP="002C0CF9"/>
    <w:p w14:paraId="16E9494B" w14:textId="0EAD79EC" w:rsidR="00032763" w:rsidRDefault="00032763" w:rsidP="002C0CF9"/>
    <w:p w14:paraId="302B04A3" w14:textId="7D5DBA00" w:rsidR="00032763" w:rsidRDefault="00032763" w:rsidP="002C0CF9"/>
    <w:p w14:paraId="0FB59B92" w14:textId="77777777" w:rsidR="00032763" w:rsidRDefault="00032763" w:rsidP="002C0CF9"/>
    <w:p w14:paraId="57A8E42D" w14:textId="05466C0A" w:rsidR="002C0CF9" w:rsidRDefault="002C0CF9" w:rsidP="002C0CF9"/>
    <w:p w14:paraId="79AB7F5D" w14:textId="43421AC8" w:rsidR="002C0CF9" w:rsidRDefault="002C0CF9" w:rsidP="002C0CF9"/>
    <w:p w14:paraId="5A0A3835" w14:textId="551B2304" w:rsidR="002C0CF9" w:rsidRDefault="002C0CF9" w:rsidP="002C0CF9"/>
    <w:p w14:paraId="0D1B4186" w14:textId="77777777" w:rsidR="002C0CF9" w:rsidRPr="002C0CF9" w:rsidRDefault="002C0CF9" w:rsidP="002C0CF9"/>
    <w:bookmarkEnd w:id="50"/>
    <w:bookmarkEnd w:id="51"/>
    <w:bookmarkEnd w:id="52"/>
    <w:bookmarkEnd w:id="53"/>
    <w:p w14:paraId="5848B42D" w14:textId="26B5B2D6" w:rsidR="00765F21" w:rsidRDefault="00765F21" w:rsidP="00765F21">
      <w:pPr>
        <w:rPr>
          <w:rFonts w:ascii="Times New Roman" w:hAnsi="Times New Roman"/>
        </w:rPr>
      </w:pPr>
    </w:p>
    <w:p w14:paraId="78350061" w14:textId="77777777" w:rsidR="00765F21" w:rsidRDefault="00765F21" w:rsidP="00765F21"/>
    <w:p w14:paraId="245C87DE" w14:textId="77777777" w:rsidR="00765F21" w:rsidRDefault="00765F21" w:rsidP="00765F21">
      <w:pPr>
        <w:sectPr w:rsidR="00765F21" w:rsidSect="00004383">
          <w:headerReference w:type="even" r:id="rId91"/>
          <w:headerReference w:type="default" r:id="rId92"/>
          <w:footerReference w:type="even" r:id="rId93"/>
          <w:footerReference w:type="default" r:id="rId94"/>
          <w:headerReference w:type="first" r:id="rId95"/>
          <w:footerReference w:type="first" r:id="rId96"/>
          <w:pgSz w:w="12240" w:h="15840" w:code="1"/>
          <w:pgMar w:top="1440" w:right="1608" w:bottom="1440" w:left="1440" w:header="720" w:footer="720" w:gutter="0"/>
          <w:pgNumType w:start="1"/>
          <w:cols w:space="708"/>
          <w:docGrid w:linePitch="360"/>
        </w:sectPr>
      </w:pPr>
    </w:p>
    <w:p w14:paraId="0CD52897" w14:textId="77777777" w:rsidR="00765F21" w:rsidRDefault="00765F21" w:rsidP="00765F21">
      <w:pPr>
        <w:pStyle w:val="Heading3"/>
      </w:pPr>
      <w:bookmarkStart w:id="99" w:name="_Toc270598566"/>
      <w:bookmarkStart w:id="100" w:name="_Toc270599723"/>
      <w:bookmarkStart w:id="101" w:name="_Ref274129567"/>
      <w:bookmarkStart w:id="102" w:name="_Ref338940085"/>
      <w:bookmarkStart w:id="103" w:name="_Ref338940114"/>
      <w:bookmarkStart w:id="104" w:name="_Ref384135757"/>
      <w:bookmarkStart w:id="105" w:name="_Toc392603242"/>
      <w:bookmarkStart w:id="106" w:name="_Toc392767606"/>
      <w:bookmarkStart w:id="107" w:name="_Toc77273475"/>
      <w:r w:rsidRPr="00E85FA5">
        <w:lastRenderedPageBreak/>
        <w:t>Service and Support</w:t>
      </w:r>
      <w:bookmarkEnd w:id="99"/>
      <w:bookmarkEnd w:id="100"/>
      <w:bookmarkEnd w:id="101"/>
      <w:bookmarkEnd w:id="102"/>
      <w:bookmarkEnd w:id="103"/>
      <w:bookmarkEnd w:id="104"/>
      <w:bookmarkEnd w:id="105"/>
      <w:bookmarkEnd w:id="106"/>
      <w:bookmarkEnd w:id="107"/>
      <w:r w:rsidRPr="00E85FA5">
        <w:t xml:space="preserve"> </w:t>
      </w:r>
    </w:p>
    <w:p w14:paraId="6882F3A2" w14:textId="77777777" w:rsidR="00765F21" w:rsidRDefault="00765F21" w:rsidP="00765F21"/>
    <w:tbl>
      <w:tblPr>
        <w:tblW w:w="9468" w:type="dxa"/>
        <w:tblInd w:w="806" w:type="dxa"/>
        <w:tblLook w:val="04A0" w:firstRow="1" w:lastRow="0" w:firstColumn="1" w:lastColumn="0" w:noHBand="0" w:noVBand="1"/>
      </w:tblPr>
      <w:tblGrid>
        <w:gridCol w:w="2827"/>
        <w:gridCol w:w="2827"/>
        <w:gridCol w:w="3814"/>
      </w:tblGrid>
      <w:tr w:rsidR="00765F21" w:rsidRPr="00A24C51" w14:paraId="54561DD8" w14:textId="77777777" w:rsidTr="006D7E09">
        <w:tc>
          <w:tcPr>
            <w:tcW w:w="2827" w:type="dxa"/>
          </w:tcPr>
          <w:p w14:paraId="02C97256" w14:textId="77777777" w:rsidR="00765F21" w:rsidRPr="00A24C51" w:rsidRDefault="00765F21" w:rsidP="006D7E09">
            <w:pPr>
              <w:rPr>
                <w:b/>
              </w:rPr>
            </w:pPr>
            <w:r w:rsidRPr="00A24C51">
              <w:rPr>
                <w:b/>
              </w:rPr>
              <w:t>Americas</w:t>
            </w:r>
          </w:p>
        </w:tc>
        <w:tc>
          <w:tcPr>
            <w:tcW w:w="2827" w:type="dxa"/>
          </w:tcPr>
          <w:p w14:paraId="0533F09D" w14:textId="77777777" w:rsidR="00765F21" w:rsidRPr="00A24C51" w:rsidRDefault="00765F21" w:rsidP="006D7E09">
            <w:pPr>
              <w:rPr>
                <w:b/>
              </w:rPr>
            </w:pPr>
          </w:p>
        </w:tc>
        <w:tc>
          <w:tcPr>
            <w:tcW w:w="3814" w:type="dxa"/>
          </w:tcPr>
          <w:p w14:paraId="34A26053" w14:textId="77777777" w:rsidR="00765F21" w:rsidRPr="00A24C51" w:rsidRDefault="00765F21" w:rsidP="006D7E09">
            <w:pPr>
              <w:rPr>
                <w:b/>
              </w:rPr>
            </w:pPr>
          </w:p>
        </w:tc>
      </w:tr>
      <w:tr w:rsidR="00765F21" w:rsidRPr="002E5FE6" w14:paraId="29422357" w14:textId="77777777" w:rsidTr="006D7E09">
        <w:tc>
          <w:tcPr>
            <w:tcW w:w="2827" w:type="dxa"/>
          </w:tcPr>
          <w:p w14:paraId="06C3BFED" w14:textId="77777777" w:rsidR="00765F21" w:rsidRPr="002E5FE6" w:rsidRDefault="00765F21" w:rsidP="006D7E09">
            <w:r w:rsidRPr="002E5FE6">
              <w:t xml:space="preserve">Brazil </w:t>
            </w:r>
            <w:r>
              <w:tab/>
            </w:r>
            <w:r>
              <w:br/>
              <w:t>(11) 4197 36</w:t>
            </w:r>
            <w:r w:rsidRPr="002E5FE6">
              <w:t>00</w:t>
            </w:r>
          </w:p>
        </w:tc>
        <w:tc>
          <w:tcPr>
            <w:tcW w:w="2827" w:type="dxa"/>
          </w:tcPr>
          <w:p w14:paraId="1EA697CE" w14:textId="77777777" w:rsidR="00765F21" w:rsidRPr="002E5FE6" w:rsidRDefault="00765F21" w:rsidP="006D7E09">
            <w:r w:rsidRPr="002E5FE6">
              <w:t xml:space="preserve">Canada </w:t>
            </w:r>
            <w:r>
              <w:br/>
            </w:r>
            <w:r w:rsidRPr="002E5FE6">
              <w:t>(877) 894 4414</w:t>
            </w:r>
          </w:p>
        </w:tc>
        <w:tc>
          <w:tcPr>
            <w:tcW w:w="3814" w:type="dxa"/>
          </w:tcPr>
          <w:p w14:paraId="781A6FDB" w14:textId="77777777" w:rsidR="00765F21" w:rsidRPr="002E5FE6" w:rsidRDefault="00765F21" w:rsidP="006D7E09">
            <w:r w:rsidRPr="002E5FE6">
              <w:t xml:space="preserve">Mexico </w:t>
            </w:r>
            <w:r>
              <w:br/>
            </w:r>
            <w:r w:rsidRPr="002E5FE6">
              <w:t>01800 5064 800</w:t>
            </w:r>
          </w:p>
        </w:tc>
      </w:tr>
      <w:tr w:rsidR="00765F21" w:rsidRPr="002E5FE6" w14:paraId="300ECAE3" w14:textId="77777777" w:rsidTr="006D7E09">
        <w:tc>
          <w:tcPr>
            <w:tcW w:w="2827" w:type="dxa"/>
          </w:tcPr>
          <w:p w14:paraId="695280F7" w14:textId="77777777" w:rsidR="00765F21" w:rsidRPr="002E5FE6" w:rsidRDefault="00765F21" w:rsidP="006D7E09">
            <w:r>
              <w:t xml:space="preserve">United States </w:t>
            </w:r>
            <w:r>
              <w:br/>
              <w:t>(</w:t>
            </w:r>
            <w:r w:rsidRPr="002E5FE6">
              <w:t>800) 829 4444</w:t>
            </w:r>
          </w:p>
        </w:tc>
        <w:tc>
          <w:tcPr>
            <w:tcW w:w="2827" w:type="dxa"/>
          </w:tcPr>
          <w:p w14:paraId="1D2A850F" w14:textId="77777777" w:rsidR="00765F21" w:rsidRPr="00767DFC" w:rsidRDefault="00765F21" w:rsidP="006D7E09"/>
        </w:tc>
        <w:tc>
          <w:tcPr>
            <w:tcW w:w="3814" w:type="dxa"/>
          </w:tcPr>
          <w:p w14:paraId="033F578F" w14:textId="77777777" w:rsidR="00765F21" w:rsidRPr="00CB69C3" w:rsidRDefault="00765F21" w:rsidP="006D7E09"/>
        </w:tc>
      </w:tr>
    </w:tbl>
    <w:p w14:paraId="428A3A50" w14:textId="77777777" w:rsidR="00765F21" w:rsidRDefault="00765F21" w:rsidP="00765F21"/>
    <w:tbl>
      <w:tblPr>
        <w:tblW w:w="9468" w:type="dxa"/>
        <w:tblInd w:w="806" w:type="dxa"/>
        <w:tblLook w:val="04A0" w:firstRow="1" w:lastRow="0" w:firstColumn="1" w:lastColumn="0" w:noHBand="0" w:noVBand="1"/>
      </w:tblPr>
      <w:tblGrid>
        <w:gridCol w:w="3851"/>
        <w:gridCol w:w="2415"/>
        <w:gridCol w:w="3202"/>
      </w:tblGrid>
      <w:tr w:rsidR="00765F21" w:rsidRPr="00A24C51" w14:paraId="7613111B" w14:textId="77777777" w:rsidTr="006D7E09">
        <w:tc>
          <w:tcPr>
            <w:tcW w:w="2827" w:type="dxa"/>
          </w:tcPr>
          <w:p w14:paraId="4BEBE35B" w14:textId="77777777" w:rsidR="00765F21" w:rsidRPr="00A24C51" w:rsidRDefault="00765F21" w:rsidP="006D7E09">
            <w:pPr>
              <w:rPr>
                <w:b/>
              </w:rPr>
            </w:pPr>
            <w:r w:rsidRPr="00A24C51">
              <w:rPr>
                <w:b/>
              </w:rPr>
              <w:t>Asia Pacific</w:t>
            </w:r>
          </w:p>
        </w:tc>
        <w:tc>
          <w:tcPr>
            <w:tcW w:w="2827" w:type="dxa"/>
          </w:tcPr>
          <w:p w14:paraId="337E0129" w14:textId="77777777" w:rsidR="00765F21" w:rsidRPr="00A24C51" w:rsidRDefault="00765F21" w:rsidP="006D7E09">
            <w:pPr>
              <w:rPr>
                <w:b/>
              </w:rPr>
            </w:pPr>
          </w:p>
        </w:tc>
        <w:tc>
          <w:tcPr>
            <w:tcW w:w="3814" w:type="dxa"/>
          </w:tcPr>
          <w:p w14:paraId="03FF5957" w14:textId="77777777" w:rsidR="00765F21" w:rsidRPr="00A24C51" w:rsidRDefault="00765F21" w:rsidP="006D7E09">
            <w:pPr>
              <w:rPr>
                <w:b/>
              </w:rPr>
            </w:pPr>
          </w:p>
        </w:tc>
      </w:tr>
      <w:tr w:rsidR="00765F21" w14:paraId="0F67FEF0" w14:textId="77777777" w:rsidTr="006D7E09">
        <w:tc>
          <w:tcPr>
            <w:tcW w:w="2827" w:type="dxa"/>
          </w:tcPr>
          <w:p w14:paraId="548422FB" w14:textId="77777777" w:rsidR="00765F21" w:rsidRPr="00B712F5" w:rsidRDefault="00765F21" w:rsidP="006D7E09">
            <w:r>
              <w:t xml:space="preserve">Australia </w:t>
            </w:r>
            <w:r>
              <w:br/>
              <w:t>1 800 629 485</w:t>
            </w:r>
          </w:p>
        </w:tc>
        <w:tc>
          <w:tcPr>
            <w:tcW w:w="2827" w:type="dxa"/>
          </w:tcPr>
          <w:p w14:paraId="6C3EDFDB" w14:textId="77777777" w:rsidR="00765F21" w:rsidRPr="003B20F4" w:rsidRDefault="00765F21" w:rsidP="006D7E09">
            <w:pPr>
              <w:rPr>
                <w:b/>
                <w:bCs/>
              </w:rPr>
            </w:pPr>
            <w:r>
              <w:t xml:space="preserve">India </w:t>
            </w:r>
            <w:r>
              <w:br/>
              <w:t>1 800 112 929</w:t>
            </w:r>
          </w:p>
        </w:tc>
        <w:tc>
          <w:tcPr>
            <w:tcW w:w="3814" w:type="dxa"/>
          </w:tcPr>
          <w:p w14:paraId="431ECB3F" w14:textId="77777777" w:rsidR="00765F21" w:rsidRPr="00767DFC" w:rsidRDefault="00765F21" w:rsidP="006D7E09">
            <w:r w:rsidRPr="00767DFC">
              <w:t xml:space="preserve">Malaysia </w:t>
            </w:r>
            <w:r>
              <w:br/>
            </w:r>
            <w:r w:rsidRPr="00767DFC">
              <w:t>1 800 888 848</w:t>
            </w:r>
          </w:p>
        </w:tc>
      </w:tr>
      <w:tr w:rsidR="00765F21" w14:paraId="59F4F06A" w14:textId="77777777" w:rsidTr="006D7E09">
        <w:tc>
          <w:tcPr>
            <w:tcW w:w="2827" w:type="dxa"/>
          </w:tcPr>
          <w:p w14:paraId="23AC08DE" w14:textId="77777777" w:rsidR="00765F21" w:rsidRPr="003B20F4" w:rsidRDefault="00765F21" w:rsidP="006D7E09">
            <w:pPr>
              <w:rPr>
                <w:b/>
                <w:bCs/>
              </w:rPr>
            </w:pPr>
            <w:r>
              <w:t xml:space="preserve">China </w:t>
            </w:r>
            <w:r>
              <w:br/>
              <w:t>800 810 0189</w:t>
            </w:r>
          </w:p>
        </w:tc>
        <w:tc>
          <w:tcPr>
            <w:tcW w:w="2827" w:type="dxa"/>
          </w:tcPr>
          <w:p w14:paraId="19DCF1A9" w14:textId="77777777" w:rsidR="00765F21" w:rsidRPr="003B20F4" w:rsidRDefault="00765F21" w:rsidP="006D7E09">
            <w:pPr>
              <w:rPr>
                <w:b/>
                <w:bCs/>
              </w:rPr>
            </w:pPr>
            <w:r>
              <w:t xml:space="preserve">Japan </w:t>
            </w:r>
            <w:r>
              <w:br/>
              <w:t>0120 (421) 345</w:t>
            </w:r>
          </w:p>
        </w:tc>
        <w:tc>
          <w:tcPr>
            <w:tcW w:w="3814" w:type="dxa"/>
          </w:tcPr>
          <w:p w14:paraId="4C2F9F09" w14:textId="77777777" w:rsidR="00765F21" w:rsidRPr="00767DFC" w:rsidRDefault="00765F21" w:rsidP="006D7E09">
            <w:r w:rsidRPr="00767DFC">
              <w:t xml:space="preserve">Singapore </w:t>
            </w:r>
            <w:r>
              <w:br/>
            </w:r>
            <w:r w:rsidRPr="00767DFC">
              <w:t>1 800 375 8100</w:t>
            </w:r>
          </w:p>
        </w:tc>
      </w:tr>
      <w:tr w:rsidR="00765F21" w14:paraId="1A168F84" w14:textId="77777777" w:rsidTr="006D7E09">
        <w:tc>
          <w:tcPr>
            <w:tcW w:w="2827" w:type="dxa"/>
          </w:tcPr>
          <w:p w14:paraId="24B7EBAD" w14:textId="77777777" w:rsidR="00765F21" w:rsidRPr="003B20F4" w:rsidRDefault="00765F21" w:rsidP="006D7E09">
            <w:pPr>
              <w:rPr>
                <w:b/>
                <w:bCs/>
              </w:rPr>
            </w:pPr>
            <w:r>
              <w:t xml:space="preserve">Hong Kong </w:t>
            </w:r>
            <w:r>
              <w:br/>
              <w:t>800 938 693</w:t>
            </w:r>
          </w:p>
        </w:tc>
        <w:tc>
          <w:tcPr>
            <w:tcW w:w="2827" w:type="dxa"/>
          </w:tcPr>
          <w:p w14:paraId="3ED9052B" w14:textId="77777777" w:rsidR="00765F21" w:rsidRPr="00767DFC" w:rsidRDefault="00765F21" w:rsidP="006D7E09">
            <w:r w:rsidRPr="00767DFC">
              <w:t xml:space="preserve">Korea </w:t>
            </w:r>
            <w:r>
              <w:br/>
            </w:r>
            <w:r w:rsidRPr="00767DFC">
              <w:t>080 769 0800</w:t>
            </w:r>
          </w:p>
        </w:tc>
        <w:tc>
          <w:tcPr>
            <w:tcW w:w="3814" w:type="dxa"/>
          </w:tcPr>
          <w:p w14:paraId="26A81ABD" w14:textId="77777777" w:rsidR="00765F21" w:rsidRPr="00767DFC" w:rsidRDefault="00765F21" w:rsidP="006D7E09">
            <w:r w:rsidRPr="00767DFC">
              <w:t xml:space="preserve">Taiwan </w:t>
            </w:r>
            <w:r>
              <w:br/>
            </w:r>
            <w:r w:rsidRPr="00767DFC">
              <w:t>0800 047 866</w:t>
            </w:r>
          </w:p>
        </w:tc>
      </w:tr>
      <w:tr w:rsidR="00765F21" w14:paraId="68EBD344" w14:textId="77777777" w:rsidTr="006D7E09">
        <w:tc>
          <w:tcPr>
            <w:tcW w:w="2827" w:type="dxa"/>
          </w:tcPr>
          <w:p w14:paraId="6E8C8009" w14:textId="77777777" w:rsidR="00765F21" w:rsidRDefault="00765F21" w:rsidP="006D7E09">
            <w:r w:rsidRPr="00767DFC">
              <w:t>Other Asian Countries:</w:t>
            </w:r>
            <w:r>
              <w:br/>
            </w:r>
            <w:hyperlink r:id="rId97" w:history="1">
              <w:r w:rsidRPr="005548DC">
                <w:t>www.</w:t>
              </w:r>
              <w:r>
                <w:t>Keysight</w:t>
              </w:r>
              <w:r w:rsidRPr="005548DC">
                <w:t>.com/find/contactus</w:t>
              </w:r>
            </w:hyperlink>
          </w:p>
        </w:tc>
        <w:tc>
          <w:tcPr>
            <w:tcW w:w="2827" w:type="dxa"/>
          </w:tcPr>
          <w:p w14:paraId="1F18C53E" w14:textId="77777777" w:rsidR="00765F21" w:rsidRPr="00767DFC" w:rsidRDefault="00765F21" w:rsidP="006D7E09"/>
        </w:tc>
        <w:tc>
          <w:tcPr>
            <w:tcW w:w="3814" w:type="dxa"/>
          </w:tcPr>
          <w:p w14:paraId="1453ABA0" w14:textId="77777777" w:rsidR="00765F21" w:rsidRPr="00767DFC" w:rsidRDefault="00765F21" w:rsidP="006D7E09"/>
        </w:tc>
      </w:tr>
    </w:tbl>
    <w:p w14:paraId="3A14D61C" w14:textId="77777777" w:rsidR="00765F21" w:rsidRDefault="00765F21" w:rsidP="00765F21"/>
    <w:tbl>
      <w:tblPr>
        <w:tblW w:w="9468" w:type="dxa"/>
        <w:tblInd w:w="806" w:type="dxa"/>
        <w:tblLook w:val="04A0" w:firstRow="1" w:lastRow="0" w:firstColumn="1" w:lastColumn="0" w:noHBand="0" w:noVBand="1"/>
      </w:tblPr>
      <w:tblGrid>
        <w:gridCol w:w="3851"/>
        <w:gridCol w:w="2514"/>
        <w:gridCol w:w="3103"/>
      </w:tblGrid>
      <w:tr w:rsidR="00765F21" w:rsidRPr="00A24C51" w14:paraId="0022BA41" w14:textId="77777777" w:rsidTr="006D7E09">
        <w:tc>
          <w:tcPr>
            <w:tcW w:w="2858" w:type="dxa"/>
          </w:tcPr>
          <w:p w14:paraId="4C66B40E" w14:textId="77777777" w:rsidR="00765F21" w:rsidRPr="00A24C51" w:rsidRDefault="00765F21" w:rsidP="006D7E09">
            <w:pPr>
              <w:rPr>
                <w:b/>
              </w:rPr>
            </w:pPr>
            <w:r w:rsidRPr="00A24C51">
              <w:rPr>
                <w:b/>
              </w:rPr>
              <w:t>Europe &amp; Middle East</w:t>
            </w:r>
          </w:p>
        </w:tc>
        <w:tc>
          <w:tcPr>
            <w:tcW w:w="2815" w:type="dxa"/>
          </w:tcPr>
          <w:p w14:paraId="1B166CA8" w14:textId="77777777" w:rsidR="00765F21" w:rsidRPr="00A24C51" w:rsidRDefault="00765F21" w:rsidP="006D7E09">
            <w:pPr>
              <w:rPr>
                <w:b/>
              </w:rPr>
            </w:pPr>
          </w:p>
        </w:tc>
        <w:tc>
          <w:tcPr>
            <w:tcW w:w="3795" w:type="dxa"/>
          </w:tcPr>
          <w:p w14:paraId="46532E44" w14:textId="77777777" w:rsidR="00765F21" w:rsidRPr="00A24C51" w:rsidRDefault="00765F21" w:rsidP="006D7E09">
            <w:pPr>
              <w:rPr>
                <w:b/>
              </w:rPr>
            </w:pPr>
          </w:p>
        </w:tc>
      </w:tr>
      <w:tr w:rsidR="00765F21" w:rsidRPr="005548DC" w14:paraId="6C6CA95A" w14:textId="77777777" w:rsidTr="006D7E09">
        <w:tc>
          <w:tcPr>
            <w:tcW w:w="2858" w:type="dxa"/>
          </w:tcPr>
          <w:p w14:paraId="4F4FF108" w14:textId="77777777" w:rsidR="00765F21" w:rsidRPr="005548DC" w:rsidRDefault="00765F21" w:rsidP="006D7E09">
            <w:r w:rsidRPr="005548DC">
              <w:t xml:space="preserve">Belgium </w:t>
            </w:r>
            <w:r w:rsidRPr="005548DC">
              <w:br/>
              <w:t>32 (0) 2 404 93 40</w:t>
            </w:r>
          </w:p>
        </w:tc>
        <w:tc>
          <w:tcPr>
            <w:tcW w:w="2815" w:type="dxa"/>
          </w:tcPr>
          <w:p w14:paraId="48DE9A32" w14:textId="77777777" w:rsidR="00765F21" w:rsidRPr="005548DC" w:rsidRDefault="00765F21" w:rsidP="006D7E09">
            <w:r w:rsidRPr="005548DC">
              <w:t xml:space="preserve">Ireland </w:t>
            </w:r>
            <w:r w:rsidRPr="005548DC">
              <w:br/>
              <w:t>1890 924 204</w:t>
            </w:r>
          </w:p>
        </w:tc>
        <w:tc>
          <w:tcPr>
            <w:tcW w:w="3795" w:type="dxa"/>
          </w:tcPr>
          <w:p w14:paraId="1ECE53AC" w14:textId="77777777" w:rsidR="00765F21" w:rsidRPr="005548DC" w:rsidRDefault="00765F21" w:rsidP="006D7E09">
            <w:r w:rsidRPr="005548DC">
              <w:t xml:space="preserve">Spain </w:t>
            </w:r>
            <w:r w:rsidRPr="005548DC">
              <w:br/>
              <w:t>34 (91) 631 3300</w:t>
            </w:r>
          </w:p>
        </w:tc>
      </w:tr>
      <w:tr w:rsidR="00765F21" w:rsidRPr="005548DC" w14:paraId="4671BEA4" w14:textId="77777777" w:rsidTr="006D7E09">
        <w:tc>
          <w:tcPr>
            <w:tcW w:w="2858" w:type="dxa"/>
          </w:tcPr>
          <w:p w14:paraId="1FA9C08F" w14:textId="77777777" w:rsidR="00765F21" w:rsidRPr="005548DC" w:rsidRDefault="00765F21" w:rsidP="006D7E09">
            <w:r>
              <w:t xml:space="preserve">Denmark </w:t>
            </w:r>
            <w:r>
              <w:br/>
              <w:t>45 45</w:t>
            </w:r>
            <w:r w:rsidRPr="005548DC">
              <w:t xml:space="preserve"> </w:t>
            </w:r>
            <w:r>
              <w:t>80</w:t>
            </w:r>
            <w:r w:rsidRPr="005548DC">
              <w:t xml:space="preserve"> 1</w:t>
            </w:r>
            <w:r>
              <w:t>2</w:t>
            </w:r>
            <w:r w:rsidRPr="005548DC">
              <w:t xml:space="preserve"> 15</w:t>
            </w:r>
          </w:p>
        </w:tc>
        <w:tc>
          <w:tcPr>
            <w:tcW w:w="2815" w:type="dxa"/>
          </w:tcPr>
          <w:p w14:paraId="4E4CDFED" w14:textId="77777777" w:rsidR="00765F21" w:rsidRPr="005548DC" w:rsidRDefault="00765F21" w:rsidP="006D7E09">
            <w:r w:rsidRPr="005548DC">
              <w:t xml:space="preserve">Israel </w:t>
            </w:r>
            <w:r w:rsidRPr="005548DC">
              <w:br/>
              <w:t>972-3-9288-504/544</w:t>
            </w:r>
          </w:p>
        </w:tc>
        <w:tc>
          <w:tcPr>
            <w:tcW w:w="3795" w:type="dxa"/>
          </w:tcPr>
          <w:p w14:paraId="763766DA" w14:textId="77777777" w:rsidR="00765F21" w:rsidRPr="005548DC" w:rsidRDefault="00765F21" w:rsidP="006D7E09">
            <w:r w:rsidRPr="005548DC">
              <w:t xml:space="preserve">Sweden </w:t>
            </w:r>
            <w:r w:rsidRPr="005548DC">
              <w:br/>
              <w:t>0200-88 22 55</w:t>
            </w:r>
          </w:p>
        </w:tc>
      </w:tr>
      <w:tr w:rsidR="00765F21" w:rsidRPr="005548DC" w14:paraId="27CBE901" w14:textId="77777777" w:rsidTr="006D7E09">
        <w:tc>
          <w:tcPr>
            <w:tcW w:w="2858" w:type="dxa"/>
          </w:tcPr>
          <w:p w14:paraId="14AB86C0" w14:textId="77777777" w:rsidR="00765F21" w:rsidRPr="005548DC" w:rsidRDefault="00765F21" w:rsidP="006D7E09">
            <w:r w:rsidRPr="005548DC">
              <w:t xml:space="preserve">Finland </w:t>
            </w:r>
            <w:r w:rsidRPr="005548DC">
              <w:br/>
              <w:t>358 (0) 10 855 2100</w:t>
            </w:r>
          </w:p>
        </w:tc>
        <w:tc>
          <w:tcPr>
            <w:tcW w:w="2815" w:type="dxa"/>
          </w:tcPr>
          <w:p w14:paraId="135D402E" w14:textId="77777777" w:rsidR="00765F21" w:rsidRPr="005548DC" w:rsidRDefault="00765F21" w:rsidP="006D7E09">
            <w:r w:rsidRPr="005548DC">
              <w:t xml:space="preserve">Italy </w:t>
            </w:r>
            <w:r w:rsidRPr="005548DC">
              <w:br/>
              <w:t>39 02 92 60 8484</w:t>
            </w:r>
          </w:p>
        </w:tc>
        <w:tc>
          <w:tcPr>
            <w:tcW w:w="3795" w:type="dxa"/>
          </w:tcPr>
          <w:p w14:paraId="7B73E2AC" w14:textId="77777777" w:rsidR="00765F21" w:rsidRPr="005548DC" w:rsidRDefault="00765F21" w:rsidP="006D7E09">
            <w:r w:rsidRPr="005548DC">
              <w:t xml:space="preserve">Switzerland </w:t>
            </w:r>
            <w:r w:rsidRPr="005548DC">
              <w:br/>
              <w:t>0800 80 53 53</w:t>
            </w:r>
          </w:p>
        </w:tc>
      </w:tr>
      <w:tr w:rsidR="00765F21" w:rsidRPr="005548DC" w14:paraId="798390D2" w14:textId="77777777" w:rsidTr="006D7E09">
        <w:tc>
          <w:tcPr>
            <w:tcW w:w="2858" w:type="dxa"/>
          </w:tcPr>
          <w:p w14:paraId="54B6A367" w14:textId="77777777" w:rsidR="00765F21" w:rsidRPr="005548DC" w:rsidRDefault="00765F21" w:rsidP="006D7E09">
            <w:pPr>
              <w:rPr>
                <w:sz w:val="16"/>
                <w:szCs w:val="16"/>
              </w:rPr>
            </w:pPr>
            <w:r w:rsidRPr="005548DC">
              <w:t xml:space="preserve">France </w:t>
            </w:r>
            <w:r w:rsidRPr="005548DC">
              <w:br/>
              <w:t>0825 010 700*</w:t>
            </w:r>
            <w:r w:rsidRPr="005548DC">
              <w:br/>
            </w:r>
            <w:r w:rsidRPr="005548DC">
              <w:rPr>
                <w:sz w:val="16"/>
                <w:szCs w:val="16"/>
              </w:rPr>
              <w:t>*0.125 €/minute</w:t>
            </w:r>
          </w:p>
        </w:tc>
        <w:tc>
          <w:tcPr>
            <w:tcW w:w="2815" w:type="dxa"/>
          </w:tcPr>
          <w:p w14:paraId="7DA790AA" w14:textId="77777777" w:rsidR="00765F21" w:rsidRPr="005548DC" w:rsidRDefault="00765F21" w:rsidP="006D7E09">
            <w:r w:rsidRPr="005548DC">
              <w:t xml:space="preserve">Netherlands </w:t>
            </w:r>
            <w:r w:rsidRPr="005548DC">
              <w:br/>
              <w:t>31 (0) 20 547 2111</w:t>
            </w:r>
          </w:p>
        </w:tc>
        <w:tc>
          <w:tcPr>
            <w:tcW w:w="3795" w:type="dxa"/>
          </w:tcPr>
          <w:p w14:paraId="2065B954" w14:textId="77777777" w:rsidR="00765F21" w:rsidRPr="005548DC" w:rsidRDefault="00765F21" w:rsidP="006D7E09">
            <w:r w:rsidRPr="005548DC">
              <w:t xml:space="preserve">United Kingdom </w:t>
            </w:r>
            <w:r w:rsidRPr="005548DC">
              <w:br/>
              <w:t>44 (0) 118 927</w:t>
            </w:r>
            <w:r>
              <w:t xml:space="preserve"> </w:t>
            </w:r>
            <w:r w:rsidRPr="005548DC">
              <w:t>6201</w:t>
            </w:r>
          </w:p>
        </w:tc>
      </w:tr>
      <w:tr w:rsidR="00765F21" w:rsidRPr="005548DC" w14:paraId="150F67E4" w14:textId="77777777" w:rsidTr="006D7E09">
        <w:tc>
          <w:tcPr>
            <w:tcW w:w="2858" w:type="dxa"/>
          </w:tcPr>
          <w:p w14:paraId="4757C92A" w14:textId="77777777" w:rsidR="00765F21" w:rsidRPr="005548DC" w:rsidRDefault="00765F21" w:rsidP="006D7E09">
            <w:pPr>
              <w:rPr>
                <w:sz w:val="16"/>
                <w:szCs w:val="16"/>
              </w:rPr>
            </w:pPr>
            <w:r w:rsidRPr="005548DC">
              <w:t xml:space="preserve">Germany </w:t>
            </w:r>
            <w:r w:rsidRPr="005548DC">
              <w:br/>
              <w:t>49 (0) 7031 464 6333</w:t>
            </w:r>
          </w:p>
        </w:tc>
        <w:tc>
          <w:tcPr>
            <w:tcW w:w="2815" w:type="dxa"/>
          </w:tcPr>
          <w:p w14:paraId="0DCD3A49" w14:textId="77777777" w:rsidR="00765F21" w:rsidRPr="005548DC" w:rsidRDefault="00765F21" w:rsidP="006D7E09"/>
        </w:tc>
        <w:tc>
          <w:tcPr>
            <w:tcW w:w="3795" w:type="dxa"/>
          </w:tcPr>
          <w:p w14:paraId="1541B6D3" w14:textId="77777777" w:rsidR="00765F21" w:rsidRPr="005548DC" w:rsidRDefault="00765F21" w:rsidP="006D7E09"/>
        </w:tc>
      </w:tr>
      <w:tr w:rsidR="00765F21" w:rsidRPr="00A24C51" w14:paraId="5B8F960C" w14:textId="77777777" w:rsidTr="006D7E09">
        <w:tc>
          <w:tcPr>
            <w:tcW w:w="2858" w:type="dxa"/>
          </w:tcPr>
          <w:p w14:paraId="0B1141E4" w14:textId="77777777" w:rsidR="00765F21" w:rsidRPr="00A24C51" w:rsidRDefault="00765F21" w:rsidP="006D7E09">
            <w:pPr>
              <w:rPr>
                <w:b/>
                <w:color w:val="1F497D"/>
                <w:sz w:val="22"/>
                <w:szCs w:val="22"/>
              </w:rPr>
            </w:pPr>
            <w:r w:rsidRPr="00A24C51">
              <w:rPr>
                <w:b/>
              </w:rPr>
              <w:t>Other Unlisted Countries:</w:t>
            </w:r>
            <w:r w:rsidRPr="00A24C51">
              <w:rPr>
                <w:b/>
              </w:rPr>
              <w:br/>
            </w:r>
            <w:hyperlink r:id="rId98" w:history="1">
              <w:r w:rsidRPr="00A24C51">
                <w:rPr>
                  <w:rStyle w:val="Hyperlink"/>
                </w:rPr>
                <w:t>www.Keysight.com/find/contactus</w:t>
              </w:r>
            </w:hyperlink>
          </w:p>
        </w:tc>
        <w:tc>
          <w:tcPr>
            <w:tcW w:w="2815" w:type="dxa"/>
          </w:tcPr>
          <w:p w14:paraId="301973D0" w14:textId="77777777" w:rsidR="00765F21" w:rsidRPr="00A24C51" w:rsidRDefault="00765F21" w:rsidP="006D7E09">
            <w:pPr>
              <w:rPr>
                <w:b/>
              </w:rPr>
            </w:pPr>
          </w:p>
        </w:tc>
        <w:tc>
          <w:tcPr>
            <w:tcW w:w="3795" w:type="dxa"/>
          </w:tcPr>
          <w:p w14:paraId="5B7CBDF0" w14:textId="77777777" w:rsidR="00765F21" w:rsidRPr="00A24C51" w:rsidRDefault="00765F21" w:rsidP="006D7E09">
            <w:pPr>
              <w:rPr>
                <w:b/>
              </w:rPr>
            </w:pPr>
          </w:p>
        </w:tc>
      </w:tr>
    </w:tbl>
    <w:p w14:paraId="2E7C3FD9" w14:textId="77777777" w:rsidR="00765F21" w:rsidRDefault="00765F21" w:rsidP="00765F21">
      <w:bookmarkStart w:id="108" w:name="Contracts"/>
      <w:bookmarkStart w:id="109" w:name="_Ref268451329"/>
      <w:bookmarkEnd w:id="108"/>
    </w:p>
    <w:p w14:paraId="35EA6391" w14:textId="77777777" w:rsidR="00765F21" w:rsidRPr="001A1F7D" w:rsidRDefault="00765F21" w:rsidP="00B520C2">
      <w:pPr>
        <w:ind w:left="0"/>
      </w:pPr>
      <w:bookmarkStart w:id="110" w:name="_Toc377673341"/>
      <w:bookmarkStart w:id="111" w:name="_Toc377673368"/>
      <w:bookmarkStart w:id="112" w:name="_Toc377713805"/>
      <w:bookmarkStart w:id="113" w:name="_Toc381290977"/>
      <w:bookmarkStart w:id="114" w:name="_Toc381291022"/>
      <w:bookmarkStart w:id="115" w:name="_Toc381718414"/>
      <w:bookmarkStart w:id="116" w:name="_Toc381727201"/>
      <w:bookmarkStart w:id="117" w:name="_Toc382334918"/>
      <w:bookmarkStart w:id="118" w:name="_Toc382337487"/>
      <w:bookmarkStart w:id="119" w:name="_Toc383595942"/>
      <w:bookmarkStart w:id="120" w:name="_Toc383612171"/>
      <w:bookmarkStart w:id="121" w:name="_Toc383988845"/>
      <w:bookmarkStart w:id="122" w:name="_Toc384140233"/>
      <w:bookmarkStart w:id="123" w:name="_Toc384244534"/>
      <w:bookmarkStart w:id="124" w:name="_Toc384244587"/>
      <w:bookmarkStart w:id="125" w:name="_Toc384245255"/>
      <w:bookmarkStart w:id="126" w:name="_Toc384283854"/>
      <w:bookmarkStart w:id="127" w:name="_Toc384629063"/>
      <w:bookmarkStart w:id="128" w:name="_Toc384629269"/>
      <w:bookmarkStart w:id="129" w:name="_Toc384630940"/>
      <w:bookmarkStart w:id="130" w:name="_Toc388379925"/>
      <w:bookmarkStart w:id="131" w:name="_Toc388535702"/>
      <w:bookmarkEnd w:id="109"/>
      <w:r w:rsidRPr="001A1F7D">
        <w:rPr>
          <w:noProof/>
          <w:lang w:val="en-US" w:eastAsia="en-US"/>
        </w:rPr>
        <mc:AlternateContent>
          <mc:Choice Requires="wps">
            <w:drawing>
              <wp:anchor distT="0" distB="0" distL="114300" distR="114300" simplePos="0" relativeHeight="251660800" behindDoc="1" locked="0" layoutInCell="1" allowOverlap="1" wp14:anchorId="3F72A105" wp14:editId="12B56624">
                <wp:simplePos x="0" y="0"/>
                <wp:positionH relativeFrom="column">
                  <wp:posOffset>668020</wp:posOffset>
                </wp:positionH>
                <wp:positionV relativeFrom="paragraph">
                  <wp:posOffset>6213475</wp:posOffset>
                </wp:positionV>
                <wp:extent cx="4686300" cy="2743200"/>
                <wp:effectExtent l="1270" t="3175" r="0" b="0"/>
                <wp:wrapNone/>
                <wp:docPr id="23"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6300" cy="2743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23D4ED" w14:textId="77777777" w:rsidR="00B520C2" w:rsidRDefault="00B520C2" w:rsidP="003E70A2">
                            <w:pPr>
                              <w:jc w:val="center"/>
                            </w:pPr>
                            <w:r>
                              <w:t>© Agilent Technologies, Inc. 2014</w:t>
                            </w:r>
                          </w:p>
                          <w:p w14:paraId="05AC9365" w14:textId="77777777" w:rsidR="00B520C2" w:rsidRDefault="00B520C2" w:rsidP="00765F21"/>
                          <w:p w14:paraId="489F3094" w14:textId="77777777" w:rsidR="00B520C2" w:rsidRDefault="00B520C2" w:rsidP="003E70A2">
                            <w:pPr>
                              <w:jc w:val="center"/>
                            </w:pPr>
                            <w:r>
                              <w:t>Printed in Malaysia</w:t>
                            </w:r>
                          </w:p>
                          <w:p w14:paraId="1E178206" w14:textId="77777777" w:rsidR="00B520C2" w:rsidRDefault="00B520C2" w:rsidP="003E70A2">
                            <w:pPr>
                              <w:jc w:val="center"/>
                            </w:pPr>
                            <w:r>
                              <w:t>April 2014</w:t>
                            </w:r>
                          </w:p>
                          <w:p w14:paraId="06E3D502" w14:textId="77777777" w:rsidR="00B520C2" w:rsidRPr="00AD09E8" w:rsidRDefault="00B520C2" w:rsidP="003E70A2">
                            <w:pPr>
                              <w:jc w:val="center"/>
                            </w:pPr>
                            <w:r>
                              <w:t>For Keysight Internal Reference Only</w:t>
                            </w:r>
                            <w:r>
                              <w:br/>
                              <w:t>Manufacturing Part Number</w:t>
                            </w:r>
                            <w:r>
                              <w:br/>
                            </w:r>
                            <w:r>
                              <w:rPr>
                                <w:noProof/>
                                <w:lang w:val="en-US" w:eastAsia="en-US"/>
                              </w:rPr>
                              <w:drawing>
                                <wp:inline distT="0" distB="0" distL="0" distR="0" wp14:anchorId="6ACEB75D" wp14:editId="175D65BF">
                                  <wp:extent cx="1888621" cy="5384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cstate="print">
                                            <a:extLst>
                                              <a:ext uri="{28A0092B-C50C-407E-A947-70E740481C1C}">
                                                <a14:useLocalDpi xmlns:a14="http://schemas.microsoft.com/office/drawing/2010/main" val="0"/>
                                              </a:ext>
                                            </a:extLst>
                                          </a:blip>
                                          <a:stretch>
                                            <a:fillRect/>
                                          </a:stretch>
                                        </pic:blipFill>
                                        <pic:spPr bwMode="auto">
                                          <a:xfrm>
                                            <a:off x="0" y="0"/>
                                            <a:ext cx="1888621" cy="538493"/>
                                          </a:xfrm>
                                          <a:prstGeom prst="rect">
                                            <a:avLst/>
                                          </a:prstGeom>
                                          <a:noFill/>
                                          <a:ln w="9525">
                                            <a:noFill/>
                                            <a:miter lim="800000"/>
                                            <a:headEnd/>
                                            <a:tailEnd/>
                                          </a:ln>
                                        </pic:spPr>
                                      </pic:pic>
                                    </a:graphicData>
                                  </a:graphic>
                                </wp:inline>
                              </w:drawing>
                            </w:r>
                          </w:p>
                          <w:p w14:paraId="6D6F635F" w14:textId="77777777" w:rsidR="00B520C2" w:rsidRDefault="00B520C2" w:rsidP="003E70A2">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72A105" id="_x0000_t202" coordsize="21600,21600" o:spt="202" path="m,l,21600r21600,l21600,xe">
                <v:stroke joinstyle="miter"/>
                <v:path gradientshapeok="t" o:connecttype="rect"/>
              </v:shapetype>
              <v:shape id="Text Box 6" o:spid="_x0000_s1289" type="#_x0000_t202" style="position:absolute;margin-left:52.6pt;margin-top:489.25pt;width:369pt;height:3in;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" stroked="f">
                <v:textbox>
                  <w:txbxContent>
                    <w:p w14:paraId="7C23D4ED" w14:textId="77777777" w:rsidR="00B520C2" w:rsidRDefault="00B520C2" w:rsidP="003E70A2">
                      <w:pPr>
                        <w:jc w:val="center"/>
                      </w:pPr>
                      <w:r>
                        <w:t>© Agilent Technologies, Inc. 2014</w:t>
                      </w:r>
                    </w:p>
                    <w:p w14:paraId="05AC9365" w14:textId="77777777" w:rsidR="00B520C2" w:rsidRDefault="00B520C2" w:rsidP="00765F21"/>
                    <w:p w14:paraId="489F3094" w14:textId="77777777" w:rsidR="00B520C2" w:rsidRDefault="00B520C2" w:rsidP="003E70A2">
                      <w:pPr>
                        <w:jc w:val="center"/>
                      </w:pPr>
                      <w:r>
                        <w:t>Printed in Malaysia</w:t>
                      </w:r>
                    </w:p>
                    <w:p w14:paraId="1E178206" w14:textId="77777777" w:rsidR="00B520C2" w:rsidRDefault="00B520C2" w:rsidP="003E70A2">
                      <w:pPr>
                        <w:jc w:val="center"/>
                      </w:pPr>
                      <w:r>
                        <w:t>April 2014</w:t>
                      </w:r>
                    </w:p>
                    <w:p w14:paraId="06E3D502" w14:textId="77777777" w:rsidR="00B520C2" w:rsidRPr="00AD09E8" w:rsidRDefault="00B520C2" w:rsidP="003E70A2">
                      <w:pPr>
                        <w:jc w:val="center"/>
                      </w:pPr>
                      <w:r>
                        <w:t>For Keysight Internal Reference Only</w:t>
                      </w:r>
                      <w:r>
                        <w:br/>
                        <w:t>Manufacturing Part Number</w:t>
                      </w:r>
                      <w:r>
                        <w:br/>
                      </w:r>
                      <w:r>
                        <w:rPr>
                          <w:noProof/>
                          <w:lang w:val="en-US" w:eastAsia="en-US"/>
                        </w:rPr>
                        <w:drawing>
                          <wp:inline distT="0" distB="0" distL="0" distR="0" wp14:anchorId="6ACEB75D" wp14:editId="175D65BF">
                            <wp:extent cx="1888621" cy="5384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cstate="print">
                                      <a:extLst>
                                        <a:ext uri="{28A0092B-C50C-407E-A947-70E740481C1C}">
                                          <a14:useLocalDpi xmlns:a14="http://schemas.microsoft.com/office/drawing/2010/main" val="0"/>
                                        </a:ext>
                                      </a:extLst>
                                    </a:blip>
                                    <a:stretch>
                                      <a:fillRect/>
                                    </a:stretch>
                                  </pic:blipFill>
                                  <pic:spPr bwMode="auto">
                                    <a:xfrm>
                                      <a:off x="0" y="0"/>
                                      <a:ext cx="1888621" cy="538493"/>
                                    </a:xfrm>
                                    <a:prstGeom prst="rect">
                                      <a:avLst/>
                                    </a:prstGeom>
                                    <a:noFill/>
                                    <a:ln w="9525">
                                      <a:noFill/>
                                      <a:miter lim="800000"/>
                                      <a:headEnd/>
                                      <a:tailEnd/>
                                    </a:ln>
                                  </pic:spPr>
                                </pic:pic>
                              </a:graphicData>
                            </a:graphic>
                          </wp:inline>
                        </w:drawing>
                      </w:r>
                    </w:p>
                    <w:p w14:paraId="6D6F635F" w14:textId="77777777" w:rsidR="00B520C2" w:rsidRDefault="00B520C2" w:rsidP="003E70A2">
                      <w:pPr>
                        <w:jc w:val="center"/>
                      </w:pPr>
                    </w:p>
                  </w:txbxContent>
                </v:textbox>
              </v:shape>
            </w:pict>
          </mc:Fallback>
        </mc:AlternateContent>
      </w:r>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p>
    <w:sectPr w:rsidR="00765F21" w:rsidRPr="001A1F7D" w:rsidSect="004A27EA">
      <w:headerReference w:type="even" r:id="rId100"/>
      <w:headerReference w:type="default" r:id="rId101"/>
      <w:headerReference w:type="first" r:id="rId102"/>
      <w:pgSz w:w="12240" w:h="15840" w:code="1"/>
      <w:pgMar w:top="1440" w:right="1440" w:bottom="1440" w:left="1440" w:header="720" w:footer="72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D18F2A0" w14:textId="77777777" w:rsidR="005150EB" w:rsidRDefault="005150EB" w:rsidP="0026260A">
      <w:r>
        <w:separator/>
      </w:r>
    </w:p>
    <w:p w14:paraId="4120F09E" w14:textId="77777777" w:rsidR="005150EB" w:rsidRDefault="005150EB" w:rsidP="0026260A"/>
  </w:endnote>
  <w:endnote w:type="continuationSeparator" w:id="0">
    <w:p w14:paraId="65048CC4" w14:textId="77777777" w:rsidR="005150EB" w:rsidRDefault="005150EB" w:rsidP="0026260A">
      <w:r>
        <w:continuationSeparator/>
      </w:r>
    </w:p>
    <w:p w14:paraId="7A991C62" w14:textId="77777777" w:rsidR="005150EB" w:rsidRDefault="005150EB" w:rsidP="0026260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Keysight Sans Light">
    <w:altName w:val="Calibri"/>
    <w:charset w:val="00"/>
    <w:family w:val="auto"/>
    <w:pitch w:val="variable"/>
    <w:sig w:usb0="800000AF" w:usb1="4000204B" w:usb2="00000000" w:usb3="00000000" w:csb0="00000013"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AFF" w:usb1="C0007843" w:usb2="00000009" w:usb3="00000000" w:csb0="000001FF" w:csb1="00000000"/>
  </w:font>
  <w:font w:name="Keysight Sans">
    <w:altName w:val="Calibri"/>
    <w:charset w:val="00"/>
    <w:family w:val="auto"/>
    <w:pitch w:val="variable"/>
    <w:sig w:usb0="800000AF" w:usb1="4000204B" w:usb2="00000000" w:usb3="00000000" w:csb0="00000013" w:csb1="00000000"/>
  </w:font>
  <w:font w:name="Cambria">
    <w:panose1 w:val="02040503050406030204"/>
    <w:charset w:val="00"/>
    <w:family w:val="roman"/>
    <w:pitch w:val="variable"/>
    <w:sig w:usb0="E00002FF" w:usb1="400004FF" w:usb2="00000000" w:usb3="00000000" w:csb0="0000019F" w:csb1="00000000"/>
  </w:font>
  <w:font w:name="Agilent TT Cond">
    <w:altName w:val="Calibri"/>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gilent Condensed TT">
    <w:altName w:val="Calibri"/>
    <w:charset w:val="00"/>
    <w:family w:val="swiss"/>
    <w:pitch w:val="variable"/>
    <w:sig w:usb0="00000287" w:usb1="00000000" w:usb2="00000000" w:usb3="00000000" w:csb0="0000009F" w:csb1="00000000"/>
  </w:font>
  <w:font w:name="NewCenturySchlbk">
    <w:altName w:val="Cambria"/>
    <w:panose1 w:val="00000000000000000000"/>
    <w:charset w:val="00"/>
    <w:family w:val="roman"/>
    <w:notTrueType/>
    <w:pitch w:val="variable"/>
    <w:sig w:usb0="00000003" w:usb1="00000000" w:usb2="00000000" w:usb3="00000000" w:csb0="00000001" w:csb1="00000000"/>
  </w:font>
  <w:font w:name="Keysight Sans Condensed">
    <w:altName w:val="Calibri"/>
    <w:charset w:val="00"/>
    <w:family w:val="auto"/>
    <w:pitch w:val="variable"/>
    <w:sig w:usb0="800000AF" w:usb1="4000204B" w:usb2="00000000" w:usb3="00000000" w:csb0="00000013"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C5B660" w14:textId="77777777" w:rsidR="00B520C2" w:rsidRDefault="00B520C2" w:rsidP="0026260A"/>
  <w:p w14:paraId="2CF23793" w14:textId="77777777" w:rsidR="00B520C2" w:rsidRDefault="00B520C2" w:rsidP="0026260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61C14D" w14:textId="77777777" w:rsidR="00B520C2" w:rsidRPr="005C6903" w:rsidRDefault="00B520C2" w:rsidP="0026260A">
    <w:r>
      <w:rPr>
        <w:noProof/>
        <w:lang w:val="en-US" w:eastAsia="en-US"/>
      </w:rPr>
      <w:drawing>
        <wp:inline distT="0" distB="0" distL="0" distR="0" wp14:anchorId="125F4AA4" wp14:editId="6CBF260E">
          <wp:extent cx="1447800" cy="3556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47800" cy="355600"/>
                  </a:xfrm>
                  <a:prstGeom prst="rect">
                    <a:avLst/>
                  </a:prstGeom>
                  <a:noFill/>
                  <a:ln>
                    <a:noFill/>
                  </a:ln>
                </pic:spPr>
              </pic:pic>
            </a:graphicData>
          </a:graphic>
        </wp:inline>
      </w:drawing>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212438"/>
      <w:docPartObj>
        <w:docPartGallery w:val="Page Numbers (Bottom of Page)"/>
        <w:docPartUnique/>
      </w:docPartObj>
    </w:sdtPr>
    <w:sdtContent>
      <w:p w14:paraId="33C66F6B" w14:textId="77777777" w:rsidR="00B520C2" w:rsidRDefault="00B520C2" w:rsidP="00A36284">
        <w:pPr>
          <w:jc w:val="center"/>
        </w:pPr>
        <w:r>
          <w:fldChar w:fldCharType="begin"/>
        </w:r>
        <w:r>
          <w:instrText xml:space="preserve"> PAGE   \* MERGEFORMAT </w:instrText>
        </w:r>
        <w:r>
          <w:fldChar w:fldCharType="separate"/>
        </w:r>
        <w:r>
          <w:rPr>
            <w:noProof/>
          </w:rPr>
          <w:t>ii</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EB4682" w14:textId="77777777" w:rsidR="00B520C2" w:rsidRDefault="00B520C2" w:rsidP="002936B1">
    <w:pPr>
      <w:pStyle w:val="ListParagraph"/>
      <w:numPr>
        <w:ilvl w:val="0"/>
        <w:numId w:val="4"/>
      </w:numP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2DFCB7" w14:textId="77777777" w:rsidR="00B520C2" w:rsidRDefault="00B520C2" w:rsidP="00040FCF">
    <w:pPr>
      <w:jc w:val="center"/>
    </w:pPr>
    <w:r>
      <w:fldChar w:fldCharType="begin"/>
    </w:r>
    <w:r>
      <w:instrText xml:space="preserve"> PAGE   \* MERGEFORMAT </w:instrText>
    </w:r>
    <w:r>
      <w:fldChar w:fldCharType="separate"/>
    </w:r>
    <w:r>
      <w:rPr>
        <w:noProof/>
      </w:rPr>
      <w:t>18</w:t>
    </w:r>
    <w:r>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5994946"/>
      <w:docPartObj>
        <w:docPartGallery w:val="Page Numbers (Bottom of Page)"/>
        <w:docPartUnique/>
      </w:docPartObj>
    </w:sdtPr>
    <w:sdtEndPr>
      <w:rPr>
        <w:noProof/>
      </w:rPr>
    </w:sdtEndPr>
    <w:sdtContent>
      <w:p w14:paraId="4FA571C3" w14:textId="77777777" w:rsidR="00B520C2" w:rsidRDefault="00B520C2">
        <w:pPr>
          <w:pStyle w:val="Footer"/>
          <w:jc w:val="center"/>
        </w:pPr>
        <w:r>
          <w:fldChar w:fldCharType="begin"/>
        </w:r>
        <w:r>
          <w:instrText xml:space="preserve"> PAGE   \* MERGEFORMAT </w:instrText>
        </w:r>
        <w:r>
          <w:fldChar w:fldCharType="separate"/>
        </w:r>
        <w:r>
          <w:rPr>
            <w:noProof/>
          </w:rPr>
          <w:t>21</w:t>
        </w:r>
        <w:r>
          <w:rPr>
            <w:noProof/>
          </w:rPr>
          <w:fldChar w:fldCharType="end"/>
        </w:r>
      </w:p>
    </w:sdtContent>
  </w:sdt>
  <w:p w14:paraId="190A2DC5" w14:textId="77777777" w:rsidR="00B520C2" w:rsidRDefault="00B520C2" w:rsidP="0026260A"/>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2267437"/>
      <w:docPartObj>
        <w:docPartGallery w:val="Page Numbers (Bottom of Page)"/>
        <w:docPartUnique/>
      </w:docPartObj>
    </w:sdtPr>
    <w:sdtContent>
      <w:p w14:paraId="1F355720" w14:textId="77777777" w:rsidR="00B520C2" w:rsidRDefault="00B520C2" w:rsidP="0026260A">
        <w:r>
          <w:fldChar w:fldCharType="begin"/>
        </w:r>
        <w:r>
          <w:instrText xml:space="preserve"> PAGE   \* MERGEFORMAT </w:instrText>
        </w:r>
        <w:r>
          <w:fldChar w:fldCharType="separate"/>
        </w:r>
        <w:r>
          <w:rPr>
            <w:noProof/>
          </w:rPr>
          <w:t>20</w:t>
        </w:r>
        <w:r>
          <w:rPr>
            <w:noProof/>
          </w:rPr>
          <w:fldChar w:fldCharType="end"/>
        </w:r>
      </w:p>
    </w:sdtContent>
  </w:sdt>
  <w:p w14:paraId="5C5C3393" w14:textId="77777777" w:rsidR="00B520C2" w:rsidRDefault="00B520C2" w:rsidP="0026260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1C115C1" w14:textId="77777777" w:rsidR="005150EB" w:rsidRDefault="005150EB" w:rsidP="0026260A">
      <w:r>
        <w:separator/>
      </w:r>
    </w:p>
    <w:p w14:paraId="376C54BF" w14:textId="77777777" w:rsidR="005150EB" w:rsidRDefault="005150EB" w:rsidP="0026260A"/>
  </w:footnote>
  <w:footnote w:type="continuationSeparator" w:id="0">
    <w:p w14:paraId="49290305" w14:textId="77777777" w:rsidR="005150EB" w:rsidRDefault="005150EB" w:rsidP="0026260A">
      <w:r>
        <w:continuationSeparator/>
      </w:r>
    </w:p>
    <w:p w14:paraId="4565BD18" w14:textId="77777777" w:rsidR="005150EB" w:rsidRDefault="005150EB" w:rsidP="0026260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7E4462" w14:textId="77777777" w:rsidR="00B520C2" w:rsidRDefault="00B520C2" w:rsidP="0026260A">
    <w:r>
      <w:t>[Type text]</w:t>
    </w:r>
  </w:p>
  <w:p w14:paraId="64121BA5" w14:textId="77777777" w:rsidR="00B520C2" w:rsidRPr="00C77E8B" w:rsidRDefault="00B520C2" w:rsidP="0026260A"/>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62980A" w14:textId="1F1BAC64" w:rsidR="00B520C2" w:rsidRPr="008236DA" w:rsidRDefault="00B520C2" w:rsidP="00305C9E">
    <w:pPr>
      <w:jc w:val="right"/>
    </w:pPr>
    <w:proofErr w:type="spellStart"/>
    <w:r>
      <w:t>IxNetwork</w:t>
    </w:r>
    <w:proofErr w:type="spellEnd"/>
    <w:r>
      <w:t xml:space="preserve"> REST API</w:t>
    </w:r>
    <w:r w:rsidRPr="008236DA">
      <w:br/>
    </w:r>
    <w:r>
      <w:t>Quick Reference</w:t>
    </w:r>
    <w:r w:rsidRPr="008236DA">
      <w:t xml:space="preserve"> Guide</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B2A5EF" w14:textId="77777777" w:rsidR="00B520C2" w:rsidRPr="00FC2F83" w:rsidRDefault="00B520C2" w:rsidP="0026260A">
    <w:r w:rsidRPr="00FC2F83">
      <w:t xml:space="preserve">Agilent </w:t>
    </w:r>
    <w:r>
      <w:t>UXM</w:t>
    </w:r>
    <w:r w:rsidRPr="00FC2F83">
      <w:t xml:space="preserve"> Wireless Test Set</w:t>
    </w:r>
    <w:r w:rsidRPr="00FC2F83">
      <w:br/>
      <w:t>Getting Started Guide</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685D80" w14:textId="77777777" w:rsidR="00B520C2" w:rsidRPr="00AD2615" w:rsidRDefault="00B520C2" w:rsidP="0026260A"/>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E82CDC" w14:textId="77777777" w:rsidR="00B520C2" w:rsidRPr="000D3D5E" w:rsidRDefault="00B520C2" w:rsidP="0026260A"/>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D7B549" w14:textId="77777777" w:rsidR="00B520C2" w:rsidRDefault="00B520C2" w:rsidP="0026260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9FE2D6" w14:textId="77777777" w:rsidR="00B520C2" w:rsidRDefault="00B520C2" w:rsidP="0026260A"/>
  <w:p w14:paraId="5BCE0A13" w14:textId="77777777" w:rsidR="00B520C2" w:rsidRDefault="00B520C2" w:rsidP="0026260A"/>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984A7B" w14:textId="77777777" w:rsidR="00B520C2" w:rsidRPr="00C26ADA" w:rsidRDefault="00B520C2" w:rsidP="0026260A">
    <w:r w:rsidRPr="00C26ADA">
      <w:t>Table of Contents</w:t>
    </w:r>
  </w:p>
  <w:p w14:paraId="3F6E3A68" w14:textId="77777777" w:rsidR="00B520C2" w:rsidRPr="00745C0F" w:rsidRDefault="00B520C2" w:rsidP="0026260A"/>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056EC7" w14:textId="77777777" w:rsidR="00B520C2" w:rsidRPr="00745C0F" w:rsidRDefault="00B520C2" w:rsidP="0026260A">
    <w:r w:rsidRPr="00745C0F">
      <w:t xml:space="preserve">Table of Contents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9FB187" w14:textId="77777777" w:rsidR="00B520C2" w:rsidRPr="006B13C9" w:rsidRDefault="00B520C2" w:rsidP="006B13C9">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032061" w14:textId="77777777" w:rsidR="00B520C2" w:rsidRPr="00B80919" w:rsidRDefault="00B520C2" w:rsidP="0026260A"/>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A694FF" w14:textId="77777777" w:rsidR="00B520C2" w:rsidRPr="00F9464F" w:rsidRDefault="00B520C2" w:rsidP="0026260A"/>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07191F" w14:textId="77777777" w:rsidR="00B520C2" w:rsidRDefault="00B520C2" w:rsidP="0026260A"/>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173498" w14:textId="7D69BEAA" w:rsidR="00B520C2" w:rsidRPr="008236DA" w:rsidRDefault="00B520C2" w:rsidP="0026260A">
    <w:proofErr w:type="spellStart"/>
    <w:r>
      <w:t>IxNetwork</w:t>
    </w:r>
    <w:proofErr w:type="spellEnd"/>
    <w:r>
      <w:t xml:space="preserve"> REST API</w:t>
    </w:r>
    <w:r w:rsidRPr="008236DA">
      <w:br/>
    </w:r>
    <w:r>
      <w:t>Quick Reference</w:t>
    </w:r>
    <w:r w:rsidRPr="008236DA">
      <w:t xml:space="preserve">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EA6928"/>
    <w:multiLevelType w:val="hybridMultilevel"/>
    <w:tmpl w:val="C08E9D92"/>
    <w:lvl w:ilvl="0" w:tplc="04090001">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1" w15:restartNumberingAfterBreak="0">
    <w:nsid w:val="082653EE"/>
    <w:multiLevelType w:val="hybridMultilevel"/>
    <w:tmpl w:val="30521438"/>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 w15:restartNumberingAfterBreak="0">
    <w:nsid w:val="0C460258"/>
    <w:multiLevelType w:val="hybridMultilevel"/>
    <w:tmpl w:val="22EAED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C763969"/>
    <w:multiLevelType w:val="hybridMultilevel"/>
    <w:tmpl w:val="705E5316"/>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 w15:restartNumberingAfterBreak="0">
    <w:nsid w:val="1C7F70C5"/>
    <w:multiLevelType w:val="hybridMultilevel"/>
    <w:tmpl w:val="A60EF7F8"/>
    <w:lvl w:ilvl="0" w:tplc="04090001">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5" w15:restartNumberingAfterBreak="0">
    <w:nsid w:val="1DAA2DB4"/>
    <w:multiLevelType w:val="hybridMultilevel"/>
    <w:tmpl w:val="DDEEB2EC"/>
    <w:lvl w:ilvl="0" w:tplc="04090001">
      <w:start w:val="1"/>
      <w:numFmt w:val="bullet"/>
      <w:lvlText w:val=""/>
      <w:lvlJc w:val="left"/>
      <w:pPr>
        <w:ind w:left="1170" w:hanging="360"/>
      </w:pPr>
      <w:rPr>
        <w:rFonts w:ascii="Symbol" w:hAnsi="Symbol" w:hint="default"/>
      </w:rPr>
    </w:lvl>
    <w:lvl w:ilvl="1" w:tplc="04090003">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 w15:restartNumberingAfterBreak="0">
    <w:nsid w:val="26BC4259"/>
    <w:multiLevelType w:val="hybridMultilevel"/>
    <w:tmpl w:val="48EC0502"/>
    <w:lvl w:ilvl="0" w:tplc="04090001">
      <w:start w:val="1"/>
      <w:numFmt w:val="bullet"/>
      <w:lvlText w:val=""/>
      <w:lvlJc w:val="left"/>
      <w:pPr>
        <w:ind w:left="1526" w:hanging="360"/>
      </w:pPr>
      <w:rPr>
        <w:rFonts w:ascii="Symbol" w:hAnsi="Symbol" w:hint="default"/>
      </w:rPr>
    </w:lvl>
    <w:lvl w:ilvl="1" w:tplc="04090003" w:tentative="1">
      <w:start w:val="1"/>
      <w:numFmt w:val="bullet"/>
      <w:lvlText w:val="o"/>
      <w:lvlJc w:val="left"/>
      <w:pPr>
        <w:ind w:left="2246" w:hanging="360"/>
      </w:pPr>
      <w:rPr>
        <w:rFonts w:ascii="Courier New" w:hAnsi="Courier New" w:cs="Courier New" w:hint="default"/>
      </w:rPr>
    </w:lvl>
    <w:lvl w:ilvl="2" w:tplc="04090005" w:tentative="1">
      <w:start w:val="1"/>
      <w:numFmt w:val="bullet"/>
      <w:lvlText w:val=""/>
      <w:lvlJc w:val="left"/>
      <w:pPr>
        <w:ind w:left="2966" w:hanging="360"/>
      </w:pPr>
      <w:rPr>
        <w:rFonts w:ascii="Wingdings" w:hAnsi="Wingdings" w:hint="default"/>
      </w:rPr>
    </w:lvl>
    <w:lvl w:ilvl="3" w:tplc="04090001" w:tentative="1">
      <w:start w:val="1"/>
      <w:numFmt w:val="bullet"/>
      <w:lvlText w:val=""/>
      <w:lvlJc w:val="left"/>
      <w:pPr>
        <w:ind w:left="3686" w:hanging="360"/>
      </w:pPr>
      <w:rPr>
        <w:rFonts w:ascii="Symbol" w:hAnsi="Symbol" w:hint="default"/>
      </w:rPr>
    </w:lvl>
    <w:lvl w:ilvl="4" w:tplc="04090003" w:tentative="1">
      <w:start w:val="1"/>
      <w:numFmt w:val="bullet"/>
      <w:lvlText w:val="o"/>
      <w:lvlJc w:val="left"/>
      <w:pPr>
        <w:ind w:left="4406" w:hanging="360"/>
      </w:pPr>
      <w:rPr>
        <w:rFonts w:ascii="Courier New" w:hAnsi="Courier New" w:cs="Courier New" w:hint="default"/>
      </w:rPr>
    </w:lvl>
    <w:lvl w:ilvl="5" w:tplc="04090005" w:tentative="1">
      <w:start w:val="1"/>
      <w:numFmt w:val="bullet"/>
      <w:lvlText w:val=""/>
      <w:lvlJc w:val="left"/>
      <w:pPr>
        <w:ind w:left="5126" w:hanging="360"/>
      </w:pPr>
      <w:rPr>
        <w:rFonts w:ascii="Wingdings" w:hAnsi="Wingdings" w:hint="default"/>
      </w:rPr>
    </w:lvl>
    <w:lvl w:ilvl="6" w:tplc="04090001" w:tentative="1">
      <w:start w:val="1"/>
      <w:numFmt w:val="bullet"/>
      <w:lvlText w:val=""/>
      <w:lvlJc w:val="left"/>
      <w:pPr>
        <w:ind w:left="5846" w:hanging="360"/>
      </w:pPr>
      <w:rPr>
        <w:rFonts w:ascii="Symbol" w:hAnsi="Symbol" w:hint="default"/>
      </w:rPr>
    </w:lvl>
    <w:lvl w:ilvl="7" w:tplc="04090003" w:tentative="1">
      <w:start w:val="1"/>
      <w:numFmt w:val="bullet"/>
      <w:lvlText w:val="o"/>
      <w:lvlJc w:val="left"/>
      <w:pPr>
        <w:ind w:left="6566" w:hanging="360"/>
      </w:pPr>
      <w:rPr>
        <w:rFonts w:ascii="Courier New" w:hAnsi="Courier New" w:cs="Courier New" w:hint="default"/>
      </w:rPr>
    </w:lvl>
    <w:lvl w:ilvl="8" w:tplc="04090005" w:tentative="1">
      <w:start w:val="1"/>
      <w:numFmt w:val="bullet"/>
      <w:lvlText w:val=""/>
      <w:lvlJc w:val="left"/>
      <w:pPr>
        <w:ind w:left="7286" w:hanging="360"/>
      </w:pPr>
      <w:rPr>
        <w:rFonts w:ascii="Wingdings" w:hAnsi="Wingdings" w:hint="default"/>
      </w:rPr>
    </w:lvl>
  </w:abstractNum>
  <w:abstractNum w:abstractNumId="7" w15:restartNumberingAfterBreak="0">
    <w:nsid w:val="327A2778"/>
    <w:multiLevelType w:val="hybridMultilevel"/>
    <w:tmpl w:val="9356F1BA"/>
    <w:lvl w:ilvl="0" w:tplc="04090001">
      <w:start w:val="1"/>
      <w:numFmt w:val="bullet"/>
      <w:lvlText w:val=""/>
      <w:lvlJc w:val="left"/>
      <w:pPr>
        <w:ind w:left="1526" w:hanging="360"/>
      </w:pPr>
      <w:rPr>
        <w:rFonts w:ascii="Symbol" w:hAnsi="Symbol" w:hint="default"/>
      </w:rPr>
    </w:lvl>
    <w:lvl w:ilvl="1" w:tplc="04090003" w:tentative="1">
      <w:start w:val="1"/>
      <w:numFmt w:val="bullet"/>
      <w:lvlText w:val="o"/>
      <w:lvlJc w:val="left"/>
      <w:pPr>
        <w:ind w:left="2246" w:hanging="360"/>
      </w:pPr>
      <w:rPr>
        <w:rFonts w:ascii="Courier New" w:hAnsi="Courier New" w:cs="Courier New" w:hint="default"/>
      </w:rPr>
    </w:lvl>
    <w:lvl w:ilvl="2" w:tplc="04090005" w:tentative="1">
      <w:start w:val="1"/>
      <w:numFmt w:val="bullet"/>
      <w:lvlText w:val=""/>
      <w:lvlJc w:val="left"/>
      <w:pPr>
        <w:ind w:left="2966" w:hanging="360"/>
      </w:pPr>
      <w:rPr>
        <w:rFonts w:ascii="Wingdings" w:hAnsi="Wingdings" w:hint="default"/>
      </w:rPr>
    </w:lvl>
    <w:lvl w:ilvl="3" w:tplc="04090001" w:tentative="1">
      <w:start w:val="1"/>
      <w:numFmt w:val="bullet"/>
      <w:lvlText w:val=""/>
      <w:lvlJc w:val="left"/>
      <w:pPr>
        <w:ind w:left="3686" w:hanging="360"/>
      </w:pPr>
      <w:rPr>
        <w:rFonts w:ascii="Symbol" w:hAnsi="Symbol" w:hint="default"/>
      </w:rPr>
    </w:lvl>
    <w:lvl w:ilvl="4" w:tplc="04090003" w:tentative="1">
      <w:start w:val="1"/>
      <w:numFmt w:val="bullet"/>
      <w:lvlText w:val="o"/>
      <w:lvlJc w:val="left"/>
      <w:pPr>
        <w:ind w:left="4406" w:hanging="360"/>
      </w:pPr>
      <w:rPr>
        <w:rFonts w:ascii="Courier New" w:hAnsi="Courier New" w:cs="Courier New" w:hint="default"/>
      </w:rPr>
    </w:lvl>
    <w:lvl w:ilvl="5" w:tplc="04090005" w:tentative="1">
      <w:start w:val="1"/>
      <w:numFmt w:val="bullet"/>
      <w:lvlText w:val=""/>
      <w:lvlJc w:val="left"/>
      <w:pPr>
        <w:ind w:left="5126" w:hanging="360"/>
      </w:pPr>
      <w:rPr>
        <w:rFonts w:ascii="Wingdings" w:hAnsi="Wingdings" w:hint="default"/>
      </w:rPr>
    </w:lvl>
    <w:lvl w:ilvl="6" w:tplc="04090001" w:tentative="1">
      <w:start w:val="1"/>
      <w:numFmt w:val="bullet"/>
      <w:lvlText w:val=""/>
      <w:lvlJc w:val="left"/>
      <w:pPr>
        <w:ind w:left="5846" w:hanging="360"/>
      </w:pPr>
      <w:rPr>
        <w:rFonts w:ascii="Symbol" w:hAnsi="Symbol" w:hint="default"/>
      </w:rPr>
    </w:lvl>
    <w:lvl w:ilvl="7" w:tplc="04090003" w:tentative="1">
      <w:start w:val="1"/>
      <w:numFmt w:val="bullet"/>
      <w:lvlText w:val="o"/>
      <w:lvlJc w:val="left"/>
      <w:pPr>
        <w:ind w:left="6566" w:hanging="360"/>
      </w:pPr>
      <w:rPr>
        <w:rFonts w:ascii="Courier New" w:hAnsi="Courier New" w:cs="Courier New" w:hint="default"/>
      </w:rPr>
    </w:lvl>
    <w:lvl w:ilvl="8" w:tplc="04090005" w:tentative="1">
      <w:start w:val="1"/>
      <w:numFmt w:val="bullet"/>
      <w:lvlText w:val=""/>
      <w:lvlJc w:val="left"/>
      <w:pPr>
        <w:ind w:left="7286" w:hanging="360"/>
      </w:pPr>
      <w:rPr>
        <w:rFonts w:ascii="Wingdings" w:hAnsi="Wingdings" w:hint="default"/>
      </w:rPr>
    </w:lvl>
  </w:abstractNum>
  <w:abstractNum w:abstractNumId="8" w15:restartNumberingAfterBreak="0">
    <w:nsid w:val="32AE0D49"/>
    <w:multiLevelType w:val="hybridMultilevel"/>
    <w:tmpl w:val="B7F2439C"/>
    <w:lvl w:ilvl="0" w:tplc="04090001">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9" w15:restartNumberingAfterBreak="0">
    <w:nsid w:val="341A1889"/>
    <w:multiLevelType w:val="hybridMultilevel"/>
    <w:tmpl w:val="CB3A2FB0"/>
    <w:lvl w:ilvl="0" w:tplc="EB4EBC04">
      <w:start w:val="1"/>
      <w:numFmt w:val="decimal"/>
      <w:pStyle w:val="Heading1"/>
      <w:lvlText w:val="%1"/>
      <w:lvlJc w:val="left"/>
      <w:pPr>
        <w:ind w:left="720" w:hanging="360"/>
      </w:pPr>
      <w:rPr>
        <w:rFonts w:ascii="Keysight Sans Light" w:hAnsi="Keysight Sans Light" w:hint="default"/>
        <w:b/>
        <w:i w:val="0"/>
        <w:color w:val="555555" w:themeColor="tex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9C7480D"/>
    <w:multiLevelType w:val="hybridMultilevel"/>
    <w:tmpl w:val="CEFE877C"/>
    <w:lvl w:ilvl="0" w:tplc="A9244996">
      <w:start w:val="1"/>
      <w:numFmt w:val="decimal"/>
      <w:pStyle w:val="1hsectionheading"/>
      <w:lvlText w:val="%1  "/>
      <w:lvlJc w:val="left"/>
      <w:pPr>
        <w:tabs>
          <w:tab w:val="num" w:pos="720"/>
        </w:tabs>
        <w:ind w:left="720" w:hanging="360"/>
      </w:pPr>
      <w:rPr>
        <w:rFonts w:hint="default"/>
      </w:rPr>
    </w:lvl>
    <w:lvl w:ilvl="1" w:tplc="792E40F2" w:tentative="1">
      <w:start w:val="1"/>
      <w:numFmt w:val="lowerLetter"/>
      <w:lvlText w:val="%2."/>
      <w:lvlJc w:val="left"/>
      <w:pPr>
        <w:tabs>
          <w:tab w:val="num" w:pos="1440"/>
        </w:tabs>
        <w:ind w:left="1440" w:hanging="360"/>
      </w:pPr>
    </w:lvl>
    <w:lvl w:ilvl="2" w:tplc="E3FAA14C" w:tentative="1">
      <w:start w:val="1"/>
      <w:numFmt w:val="lowerRoman"/>
      <w:lvlText w:val="%3."/>
      <w:lvlJc w:val="right"/>
      <w:pPr>
        <w:tabs>
          <w:tab w:val="num" w:pos="2160"/>
        </w:tabs>
        <w:ind w:left="2160" w:hanging="180"/>
      </w:pPr>
    </w:lvl>
    <w:lvl w:ilvl="3" w:tplc="57A84196" w:tentative="1">
      <w:start w:val="1"/>
      <w:numFmt w:val="decimal"/>
      <w:lvlText w:val="%4."/>
      <w:lvlJc w:val="left"/>
      <w:pPr>
        <w:tabs>
          <w:tab w:val="num" w:pos="2880"/>
        </w:tabs>
        <w:ind w:left="2880" w:hanging="360"/>
      </w:pPr>
    </w:lvl>
    <w:lvl w:ilvl="4" w:tplc="925A2BD8" w:tentative="1">
      <w:start w:val="1"/>
      <w:numFmt w:val="lowerLetter"/>
      <w:lvlText w:val="%5."/>
      <w:lvlJc w:val="left"/>
      <w:pPr>
        <w:tabs>
          <w:tab w:val="num" w:pos="3600"/>
        </w:tabs>
        <w:ind w:left="3600" w:hanging="360"/>
      </w:pPr>
    </w:lvl>
    <w:lvl w:ilvl="5" w:tplc="50B82852" w:tentative="1">
      <w:start w:val="1"/>
      <w:numFmt w:val="lowerRoman"/>
      <w:lvlText w:val="%6."/>
      <w:lvlJc w:val="right"/>
      <w:pPr>
        <w:tabs>
          <w:tab w:val="num" w:pos="4320"/>
        </w:tabs>
        <w:ind w:left="4320" w:hanging="180"/>
      </w:pPr>
    </w:lvl>
    <w:lvl w:ilvl="6" w:tplc="38E4E10E" w:tentative="1">
      <w:start w:val="1"/>
      <w:numFmt w:val="decimal"/>
      <w:lvlText w:val="%7."/>
      <w:lvlJc w:val="left"/>
      <w:pPr>
        <w:tabs>
          <w:tab w:val="num" w:pos="5040"/>
        </w:tabs>
        <w:ind w:left="5040" w:hanging="360"/>
      </w:pPr>
    </w:lvl>
    <w:lvl w:ilvl="7" w:tplc="809A22D0" w:tentative="1">
      <w:start w:val="1"/>
      <w:numFmt w:val="lowerLetter"/>
      <w:lvlText w:val="%8."/>
      <w:lvlJc w:val="left"/>
      <w:pPr>
        <w:tabs>
          <w:tab w:val="num" w:pos="5760"/>
        </w:tabs>
        <w:ind w:left="5760" w:hanging="360"/>
      </w:pPr>
    </w:lvl>
    <w:lvl w:ilvl="8" w:tplc="E6A028AC" w:tentative="1">
      <w:start w:val="1"/>
      <w:numFmt w:val="lowerRoman"/>
      <w:lvlText w:val="%9."/>
      <w:lvlJc w:val="right"/>
      <w:pPr>
        <w:tabs>
          <w:tab w:val="num" w:pos="6480"/>
        </w:tabs>
        <w:ind w:left="6480" w:hanging="180"/>
      </w:pPr>
    </w:lvl>
  </w:abstractNum>
  <w:abstractNum w:abstractNumId="11" w15:restartNumberingAfterBreak="0">
    <w:nsid w:val="49D7032D"/>
    <w:multiLevelType w:val="hybridMultilevel"/>
    <w:tmpl w:val="1F22C714"/>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2" w15:restartNumberingAfterBreak="0">
    <w:nsid w:val="4FB06411"/>
    <w:multiLevelType w:val="hybridMultilevel"/>
    <w:tmpl w:val="285A8480"/>
    <w:lvl w:ilvl="0" w:tplc="04090001">
      <w:start w:val="1"/>
      <w:numFmt w:val="bullet"/>
      <w:lvlText w:val=""/>
      <w:lvlJc w:val="left"/>
      <w:pPr>
        <w:ind w:left="1170" w:hanging="360"/>
      </w:pPr>
      <w:rPr>
        <w:rFonts w:ascii="Symbol" w:hAnsi="Symbol" w:hint="default"/>
      </w:rPr>
    </w:lvl>
    <w:lvl w:ilvl="1" w:tplc="04090003">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3" w15:restartNumberingAfterBreak="0">
    <w:nsid w:val="5D6B0FAC"/>
    <w:multiLevelType w:val="hybridMultilevel"/>
    <w:tmpl w:val="FDF8B292"/>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4" w15:restartNumberingAfterBreak="0">
    <w:nsid w:val="5FE51398"/>
    <w:multiLevelType w:val="hybridMultilevel"/>
    <w:tmpl w:val="E496C9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612E74B7"/>
    <w:multiLevelType w:val="hybridMultilevel"/>
    <w:tmpl w:val="DA743D54"/>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6" w15:restartNumberingAfterBreak="0">
    <w:nsid w:val="63527E31"/>
    <w:multiLevelType w:val="hybridMultilevel"/>
    <w:tmpl w:val="2208DE1A"/>
    <w:lvl w:ilvl="0" w:tplc="9B60397A">
      <w:start w:val="1"/>
      <w:numFmt w:val="upperLetter"/>
      <w:pStyle w:val="1happendixheading"/>
      <w:lvlText w:val="Appendix %1: "/>
      <w:lvlJc w:val="left"/>
      <w:pPr>
        <w:tabs>
          <w:tab w:val="num" w:pos="2160"/>
        </w:tabs>
        <w:ind w:left="720" w:hanging="360"/>
      </w:pPr>
      <w:rPr>
        <w:rFonts w:hint="default"/>
        <w:color w:val="336699"/>
      </w:rPr>
    </w:lvl>
    <w:lvl w:ilvl="1" w:tplc="75360C12" w:tentative="1">
      <w:start w:val="1"/>
      <w:numFmt w:val="lowerLetter"/>
      <w:lvlText w:val="%2."/>
      <w:lvlJc w:val="left"/>
      <w:pPr>
        <w:tabs>
          <w:tab w:val="num" w:pos="1440"/>
        </w:tabs>
        <w:ind w:left="1440" w:hanging="360"/>
      </w:pPr>
    </w:lvl>
    <w:lvl w:ilvl="2" w:tplc="6B1687F8" w:tentative="1">
      <w:start w:val="1"/>
      <w:numFmt w:val="lowerRoman"/>
      <w:lvlText w:val="%3."/>
      <w:lvlJc w:val="right"/>
      <w:pPr>
        <w:tabs>
          <w:tab w:val="num" w:pos="2160"/>
        </w:tabs>
        <w:ind w:left="2160" w:hanging="180"/>
      </w:pPr>
    </w:lvl>
    <w:lvl w:ilvl="3" w:tplc="A3FCA638" w:tentative="1">
      <w:start w:val="1"/>
      <w:numFmt w:val="decimal"/>
      <w:lvlText w:val="%4."/>
      <w:lvlJc w:val="left"/>
      <w:pPr>
        <w:tabs>
          <w:tab w:val="num" w:pos="2880"/>
        </w:tabs>
        <w:ind w:left="2880" w:hanging="360"/>
      </w:pPr>
    </w:lvl>
    <w:lvl w:ilvl="4" w:tplc="3B883F4C" w:tentative="1">
      <w:start w:val="1"/>
      <w:numFmt w:val="lowerLetter"/>
      <w:lvlText w:val="%5."/>
      <w:lvlJc w:val="left"/>
      <w:pPr>
        <w:tabs>
          <w:tab w:val="num" w:pos="3600"/>
        </w:tabs>
        <w:ind w:left="3600" w:hanging="360"/>
      </w:pPr>
    </w:lvl>
    <w:lvl w:ilvl="5" w:tplc="A314A51E" w:tentative="1">
      <w:start w:val="1"/>
      <w:numFmt w:val="lowerRoman"/>
      <w:lvlText w:val="%6."/>
      <w:lvlJc w:val="right"/>
      <w:pPr>
        <w:tabs>
          <w:tab w:val="num" w:pos="4320"/>
        </w:tabs>
        <w:ind w:left="4320" w:hanging="180"/>
      </w:pPr>
    </w:lvl>
    <w:lvl w:ilvl="6" w:tplc="E710FB74" w:tentative="1">
      <w:start w:val="1"/>
      <w:numFmt w:val="decimal"/>
      <w:lvlText w:val="%7."/>
      <w:lvlJc w:val="left"/>
      <w:pPr>
        <w:tabs>
          <w:tab w:val="num" w:pos="5040"/>
        </w:tabs>
        <w:ind w:left="5040" w:hanging="360"/>
      </w:pPr>
    </w:lvl>
    <w:lvl w:ilvl="7" w:tplc="3C669C20" w:tentative="1">
      <w:start w:val="1"/>
      <w:numFmt w:val="lowerLetter"/>
      <w:lvlText w:val="%8."/>
      <w:lvlJc w:val="left"/>
      <w:pPr>
        <w:tabs>
          <w:tab w:val="num" w:pos="5760"/>
        </w:tabs>
        <w:ind w:left="5760" w:hanging="360"/>
      </w:pPr>
    </w:lvl>
    <w:lvl w:ilvl="8" w:tplc="FBA8FD16" w:tentative="1">
      <w:start w:val="1"/>
      <w:numFmt w:val="lowerRoman"/>
      <w:lvlText w:val="%9."/>
      <w:lvlJc w:val="right"/>
      <w:pPr>
        <w:tabs>
          <w:tab w:val="num" w:pos="6480"/>
        </w:tabs>
        <w:ind w:left="6480" w:hanging="180"/>
      </w:pPr>
    </w:lvl>
  </w:abstractNum>
  <w:abstractNum w:abstractNumId="17" w15:restartNumberingAfterBreak="0">
    <w:nsid w:val="7EF418AE"/>
    <w:multiLevelType w:val="hybridMultilevel"/>
    <w:tmpl w:val="C6786DAC"/>
    <w:lvl w:ilvl="0" w:tplc="886AD53A">
      <w:start w:val="5"/>
      <w:numFmt w:val="lowerRoman"/>
      <w:lvlText w:val="%1"/>
      <w:lvlJc w:val="left"/>
      <w:pPr>
        <w:ind w:left="1526" w:hanging="360"/>
      </w:pPr>
      <w:rPr>
        <w:rFonts w:hint="default"/>
      </w:rPr>
    </w:lvl>
    <w:lvl w:ilvl="1" w:tplc="04090019" w:tentative="1">
      <w:start w:val="1"/>
      <w:numFmt w:val="lowerLetter"/>
      <w:lvlText w:val="%2."/>
      <w:lvlJc w:val="left"/>
      <w:pPr>
        <w:ind w:left="2246" w:hanging="360"/>
      </w:pPr>
    </w:lvl>
    <w:lvl w:ilvl="2" w:tplc="0409001B" w:tentative="1">
      <w:start w:val="1"/>
      <w:numFmt w:val="lowerRoman"/>
      <w:lvlText w:val="%3."/>
      <w:lvlJc w:val="right"/>
      <w:pPr>
        <w:ind w:left="2966" w:hanging="180"/>
      </w:pPr>
    </w:lvl>
    <w:lvl w:ilvl="3" w:tplc="0409000F" w:tentative="1">
      <w:start w:val="1"/>
      <w:numFmt w:val="decimal"/>
      <w:lvlText w:val="%4."/>
      <w:lvlJc w:val="left"/>
      <w:pPr>
        <w:ind w:left="3686" w:hanging="360"/>
      </w:pPr>
    </w:lvl>
    <w:lvl w:ilvl="4" w:tplc="04090019" w:tentative="1">
      <w:start w:val="1"/>
      <w:numFmt w:val="lowerLetter"/>
      <w:lvlText w:val="%5."/>
      <w:lvlJc w:val="left"/>
      <w:pPr>
        <w:ind w:left="4406" w:hanging="360"/>
      </w:pPr>
    </w:lvl>
    <w:lvl w:ilvl="5" w:tplc="0409001B" w:tentative="1">
      <w:start w:val="1"/>
      <w:numFmt w:val="lowerRoman"/>
      <w:lvlText w:val="%6."/>
      <w:lvlJc w:val="right"/>
      <w:pPr>
        <w:ind w:left="5126" w:hanging="180"/>
      </w:pPr>
    </w:lvl>
    <w:lvl w:ilvl="6" w:tplc="0409000F" w:tentative="1">
      <w:start w:val="1"/>
      <w:numFmt w:val="decimal"/>
      <w:lvlText w:val="%7."/>
      <w:lvlJc w:val="left"/>
      <w:pPr>
        <w:ind w:left="5846" w:hanging="360"/>
      </w:pPr>
    </w:lvl>
    <w:lvl w:ilvl="7" w:tplc="04090019" w:tentative="1">
      <w:start w:val="1"/>
      <w:numFmt w:val="lowerLetter"/>
      <w:lvlText w:val="%8."/>
      <w:lvlJc w:val="left"/>
      <w:pPr>
        <w:ind w:left="6566" w:hanging="360"/>
      </w:pPr>
    </w:lvl>
    <w:lvl w:ilvl="8" w:tplc="0409001B" w:tentative="1">
      <w:start w:val="1"/>
      <w:numFmt w:val="lowerRoman"/>
      <w:lvlText w:val="%9."/>
      <w:lvlJc w:val="right"/>
      <w:pPr>
        <w:ind w:left="7286" w:hanging="180"/>
      </w:pPr>
    </w:lvl>
  </w:abstractNum>
  <w:num w:numId="1">
    <w:abstractNumId w:val="10"/>
  </w:num>
  <w:num w:numId="2">
    <w:abstractNumId w:val="6"/>
  </w:num>
  <w:num w:numId="3">
    <w:abstractNumId w:val="7"/>
  </w:num>
  <w:num w:numId="4">
    <w:abstractNumId w:val="17"/>
  </w:num>
  <w:num w:numId="5">
    <w:abstractNumId w:val="16"/>
  </w:num>
  <w:num w:numId="6">
    <w:abstractNumId w:val="9"/>
  </w:num>
  <w:num w:numId="7">
    <w:abstractNumId w:val="0"/>
  </w:num>
  <w:num w:numId="8">
    <w:abstractNumId w:val="13"/>
  </w:num>
  <w:num w:numId="9">
    <w:abstractNumId w:val="11"/>
  </w:num>
  <w:num w:numId="10">
    <w:abstractNumId w:val="12"/>
  </w:num>
  <w:num w:numId="11">
    <w:abstractNumId w:val="5"/>
  </w:num>
  <w:num w:numId="12">
    <w:abstractNumId w:val="8"/>
  </w:num>
  <w:num w:numId="13">
    <w:abstractNumId w:val="15"/>
  </w:num>
  <w:num w:numId="14">
    <w:abstractNumId w:val="1"/>
  </w:num>
  <w:num w:numId="15">
    <w:abstractNumId w:val="4"/>
  </w:num>
  <w:num w:numId="16">
    <w:abstractNumId w:val="3"/>
  </w:num>
  <w:num w:numId="17">
    <w:abstractNumId w:val="2"/>
  </w:num>
  <w:num w:numId="18">
    <w:abstractNumId w:val="14"/>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hideSpellingErrors/>
  <w:hideGrammaticalErrors/>
  <w:activeWritingStyle w:appName="MSWord" w:lang="en-US" w:vendorID="64" w:dllVersion="6" w:nlCheck="1" w:checkStyle="1"/>
  <w:activeWritingStyle w:appName="MSWord" w:lang="en-GB" w:vendorID="64" w:dllVersion="6" w:nlCheck="1" w:checkStyle="1"/>
  <w:activeWritingStyle w:appName="MSWord" w:lang="en-US" w:vendorID="64" w:dllVersion="0" w:nlCheck="1" w:checkStyle="0"/>
  <w:activeWritingStyle w:appName="MSWord" w:lang="en-GB" w:vendorID="64" w:dllVersion="0" w:nlCheck="1" w:checkStyle="0"/>
  <w:proofState w:spelling="clean" w:grammar="clean"/>
  <w:attachedTemplate r:id="rId1"/>
  <w:linkStyles/>
  <w:stylePaneFormatFilter w:val="9221" w:allStyles="1" w:customStyles="0" w:latentStyles="0" w:stylesInUse="0" w:headingStyles="1" w:numberingStyles="0" w:tableStyles="0" w:directFormattingOnRuns="0" w:directFormattingOnParagraphs="1" w:directFormattingOnNumbering="0" w:directFormattingOnTables="0" w:clearFormatting="1" w:top3HeadingStyles="0" w:visibleStyles="0" w:alternateStyleNames="1"/>
  <w:stylePaneSortMethod w:val="0000"/>
  <w:defaultTabStop w:val="806"/>
  <w:evenAndOddHeaders/>
  <w:drawingGridHorizontalSpacing w:val="100"/>
  <w:displayHorizontalDrawingGridEvery w:val="0"/>
  <w:displayVerticalDrawingGridEvery w:val="2"/>
  <w:noPunctuationKerning/>
  <w:characterSpacingControl w:val="doNotCompress"/>
  <w:hdrShapeDefaults>
    <o:shapedefaults v:ext="edit" spidmax="2049" fill="f" fillcolor="white" stroke="f">
      <v:fill color="white" on="f"/>
      <v:stroke on="f"/>
      <v:textbox style="mso-rotate-with-shape:t"/>
    </o:shapedefaults>
  </w:hdrShapeDefaults>
  <w:footnotePr>
    <w:footnote w:id="-1"/>
    <w:footnote w:id="0"/>
  </w:footnotePr>
  <w:endnotePr>
    <w:endnote w:id="-1"/>
    <w:endnote w:id="0"/>
  </w:endnotePr>
  <w:compat>
    <w:spaceForUL/>
    <w:balanceSingleByteDoubleByteWidth/>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0EEE"/>
    <w:rsid w:val="000000F5"/>
    <w:rsid w:val="00000252"/>
    <w:rsid w:val="000005D3"/>
    <w:rsid w:val="00001C79"/>
    <w:rsid w:val="00002B79"/>
    <w:rsid w:val="00002C16"/>
    <w:rsid w:val="000041EF"/>
    <w:rsid w:val="00004383"/>
    <w:rsid w:val="00004C40"/>
    <w:rsid w:val="000054F8"/>
    <w:rsid w:val="00005FE5"/>
    <w:rsid w:val="00006CF7"/>
    <w:rsid w:val="00007196"/>
    <w:rsid w:val="00007AF1"/>
    <w:rsid w:val="00010051"/>
    <w:rsid w:val="000103D4"/>
    <w:rsid w:val="00010C30"/>
    <w:rsid w:val="00011712"/>
    <w:rsid w:val="00011F90"/>
    <w:rsid w:val="00011FFC"/>
    <w:rsid w:val="000121D2"/>
    <w:rsid w:val="000129F8"/>
    <w:rsid w:val="00012DAC"/>
    <w:rsid w:val="00014DDE"/>
    <w:rsid w:val="00015A5D"/>
    <w:rsid w:val="00015EF3"/>
    <w:rsid w:val="000167C5"/>
    <w:rsid w:val="00016A4D"/>
    <w:rsid w:val="000176E8"/>
    <w:rsid w:val="00020A40"/>
    <w:rsid w:val="00021719"/>
    <w:rsid w:val="000219F4"/>
    <w:rsid w:val="000220C2"/>
    <w:rsid w:val="0002240C"/>
    <w:rsid w:val="000225DB"/>
    <w:rsid w:val="00023BDC"/>
    <w:rsid w:val="0002409B"/>
    <w:rsid w:val="0002455E"/>
    <w:rsid w:val="0002563E"/>
    <w:rsid w:val="00025998"/>
    <w:rsid w:val="00025DAE"/>
    <w:rsid w:val="000262B3"/>
    <w:rsid w:val="000266BF"/>
    <w:rsid w:val="00027053"/>
    <w:rsid w:val="00027532"/>
    <w:rsid w:val="000276B9"/>
    <w:rsid w:val="0002771C"/>
    <w:rsid w:val="000318A0"/>
    <w:rsid w:val="0003246D"/>
    <w:rsid w:val="00032763"/>
    <w:rsid w:val="00033ED5"/>
    <w:rsid w:val="00034786"/>
    <w:rsid w:val="00035DC2"/>
    <w:rsid w:val="00036534"/>
    <w:rsid w:val="0003743D"/>
    <w:rsid w:val="000379FE"/>
    <w:rsid w:val="00040FCF"/>
    <w:rsid w:val="000412EB"/>
    <w:rsid w:val="000422E7"/>
    <w:rsid w:val="00043493"/>
    <w:rsid w:val="000440CA"/>
    <w:rsid w:val="00044142"/>
    <w:rsid w:val="00044719"/>
    <w:rsid w:val="00045485"/>
    <w:rsid w:val="00045A71"/>
    <w:rsid w:val="00045A84"/>
    <w:rsid w:val="00045DCA"/>
    <w:rsid w:val="00046003"/>
    <w:rsid w:val="000465BF"/>
    <w:rsid w:val="00047C2D"/>
    <w:rsid w:val="00050105"/>
    <w:rsid w:val="000501A9"/>
    <w:rsid w:val="00050525"/>
    <w:rsid w:val="000513CB"/>
    <w:rsid w:val="000516F1"/>
    <w:rsid w:val="000521C1"/>
    <w:rsid w:val="00052A81"/>
    <w:rsid w:val="00053818"/>
    <w:rsid w:val="00054D1D"/>
    <w:rsid w:val="00055024"/>
    <w:rsid w:val="000550FC"/>
    <w:rsid w:val="00055A49"/>
    <w:rsid w:val="00057105"/>
    <w:rsid w:val="00060371"/>
    <w:rsid w:val="000606AF"/>
    <w:rsid w:val="00061796"/>
    <w:rsid w:val="00061BAA"/>
    <w:rsid w:val="0006394F"/>
    <w:rsid w:val="00064565"/>
    <w:rsid w:val="000648B4"/>
    <w:rsid w:val="00065113"/>
    <w:rsid w:val="000653E2"/>
    <w:rsid w:val="00065AA2"/>
    <w:rsid w:val="00066FF4"/>
    <w:rsid w:val="00067A05"/>
    <w:rsid w:val="00067A38"/>
    <w:rsid w:val="000708AC"/>
    <w:rsid w:val="000709DB"/>
    <w:rsid w:val="00071850"/>
    <w:rsid w:val="00071BA2"/>
    <w:rsid w:val="00072D06"/>
    <w:rsid w:val="00073709"/>
    <w:rsid w:val="00073900"/>
    <w:rsid w:val="00073B6B"/>
    <w:rsid w:val="00073E4F"/>
    <w:rsid w:val="000779D7"/>
    <w:rsid w:val="0008086D"/>
    <w:rsid w:val="000809AC"/>
    <w:rsid w:val="00083EF8"/>
    <w:rsid w:val="00083F33"/>
    <w:rsid w:val="00083F39"/>
    <w:rsid w:val="00084268"/>
    <w:rsid w:val="00084CFF"/>
    <w:rsid w:val="00084F53"/>
    <w:rsid w:val="000850D4"/>
    <w:rsid w:val="00085501"/>
    <w:rsid w:val="00085738"/>
    <w:rsid w:val="00085E5B"/>
    <w:rsid w:val="000861FF"/>
    <w:rsid w:val="000862A3"/>
    <w:rsid w:val="00087851"/>
    <w:rsid w:val="0009207C"/>
    <w:rsid w:val="0009373C"/>
    <w:rsid w:val="00093AC9"/>
    <w:rsid w:val="0009435F"/>
    <w:rsid w:val="00094757"/>
    <w:rsid w:val="00095752"/>
    <w:rsid w:val="000964B6"/>
    <w:rsid w:val="00096B99"/>
    <w:rsid w:val="000A0515"/>
    <w:rsid w:val="000A1324"/>
    <w:rsid w:val="000A1F5A"/>
    <w:rsid w:val="000A3016"/>
    <w:rsid w:val="000A3A2C"/>
    <w:rsid w:val="000A3B4B"/>
    <w:rsid w:val="000A3F87"/>
    <w:rsid w:val="000A420D"/>
    <w:rsid w:val="000A4CBB"/>
    <w:rsid w:val="000A5554"/>
    <w:rsid w:val="000A5987"/>
    <w:rsid w:val="000A5F86"/>
    <w:rsid w:val="000A5FD4"/>
    <w:rsid w:val="000A6822"/>
    <w:rsid w:val="000A6959"/>
    <w:rsid w:val="000A6AE9"/>
    <w:rsid w:val="000A6E5E"/>
    <w:rsid w:val="000A7EC2"/>
    <w:rsid w:val="000B0205"/>
    <w:rsid w:val="000B080F"/>
    <w:rsid w:val="000B12F1"/>
    <w:rsid w:val="000B180C"/>
    <w:rsid w:val="000B2BAB"/>
    <w:rsid w:val="000B3509"/>
    <w:rsid w:val="000B4667"/>
    <w:rsid w:val="000B485B"/>
    <w:rsid w:val="000B5341"/>
    <w:rsid w:val="000B5662"/>
    <w:rsid w:val="000B566D"/>
    <w:rsid w:val="000B5C29"/>
    <w:rsid w:val="000B5DC9"/>
    <w:rsid w:val="000B5E7B"/>
    <w:rsid w:val="000B621D"/>
    <w:rsid w:val="000B6245"/>
    <w:rsid w:val="000B6FE8"/>
    <w:rsid w:val="000B7240"/>
    <w:rsid w:val="000B7812"/>
    <w:rsid w:val="000C07CD"/>
    <w:rsid w:val="000C0BF7"/>
    <w:rsid w:val="000C0FAD"/>
    <w:rsid w:val="000C1511"/>
    <w:rsid w:val="000C1EC3"/>
    <w:rsid w:val="000C1F95"/>
    <w:rsid w:val="000C229D"/>
    <w:rsid w:val="000C255C"/>
    <w:rsid w:val="000C36D2"/>
    <w:rsid w:val="000C3F17"/>
    <w:rsid w:val="000C4564"/>
    <w:rsid w:val="000C61D8"/>
    <w:rsid w:val="000C6AE7"/>
    <w:rsid w:val="000C6B13"/>
    <w:rsid w:val="000D0D2C"/>
    <w:rsid w:val="000D0EE0"/>
    <w:rsid w:val="000D1235"/>
    <w:rsid w:val="000D1287"/>
    <w:rsid w:val="000D21C7"/>
    <w:rsid w:val="000D3754"/>
    <w:rsid w:val="000D3D5E"/>
    <w:rsid w:val="000D3DC0"/>
    <w:rsid w:val="000D4D41"/>
    <w:rsid w:val="000D5C0E"/>
    <w:rsid w:val="000D5DDB"/>
    <w:rsid w:val="000D5F2A"/>
    <w:rsid w:val="000D625D"/>
    <w:rsid w:val="000D64AA"/>
    <w:rsid w:val="000D7783"/>
    <w:rsid w:val="000D7CCE"/>
    <w:rsid w:val="000E01FB"/>
    <w:rsid w:val="000E0B96"/>
    <w:rsid w:val="000E1649"/>
    <w:rsid w:val="000E1AC1"/>
    <w:rsid w:val="000E3BEE"/>
    <w:rsid w:val="000E3E73"/>
    <w:rsid w:val="000E51A1"/>
    <w:rsid w:val="000E54AF"/>
    <w:rsid w:val="000E58AF"/>
    <w:rsid w:val="000E62E8"/>
    <w:rsid w:val="000F1020"/>
    <w:rsid w:val="000F1040"/>
    <w:rsid w:val="000F14AF"/>
    <w:rsid w:val="000F2001"/>
    <w:rsid w:val="000F20E4"/>
    <w:rsid w:val="000F217E"/>
    <w:rsid w:val="000F2783"/>
    <w:rsid w:val="000F2B87"/>
    <w:rsid w:val="000F38B8"/>
    <w:rsid w:val="000F40F0"/>
    <w:rsid w:val="000F4247"/>
    <w:rsid w:val="000F44EF"/>
    <w:rsid w:val="000F4626"/>
    <w:rsid w:val="000F4C55"/>
    <w:rsid w:val="000F4E69"/>
    <w:rsid w:val="000F4ECC"/>
    <w:rsid w:val="000F5484"/>
    <w:rsid w:val="000F56A0"/>
    <w:rsid w:val="000F5795"/>
    <w:rsid w:val="000F5B7F"/>
    <w:rsid w:val="000F630B"/>
    <w:rsid w:val="000F666E"/>
    <w:rsid w:val="000F6C76"/>
    <w:rsid w:val="001008C5"/>
    <w:rsid w:val="001022BF"/>
    <w:rsid w:val="00103D10"/>
    <w:rsid w:val="00103E7D"/>
    <w:rsid w:val="00103F82"/>
    <w:rsid w:val="0010436F"/>
    <w:rsid w:val="00104466"/>
    <w:rsid w:val="001063B6"/>
    <w:rsid w:val="001070E4"/>
    <w:rsid w:val="0010720A"/>
    <w:rsid w:val="001079C4"/>
    <w:rsid w:val="00107A5E"/>
    <w:rsid w:val="00110DDE"/>
    <w:rsid w:val="00110F64"/>
    <w:rsid w:val="00111992"/>
    <w:rsid w:val="00111D89"/>
    <w:rsid w:val="00112D20"/>
    <w:rsid w:val="00112DEA"/>
    <w:rsid w:val="001136E6"/>
    <w:rsid w:val="00113DAF"/>
    <w:rsid w:val="00114F47"/>
    <w:rsid w:val="001151F2"/>
    <w:rsid w:val="00115207"/>
    <w:rsid w:val="0011545F"/>
    <w:rsid w:val="00117CAD"/>
    <w:rsid w:val="00120239"/>
    <w:rsid w:val="00120ECA"/>
    <w:rsid w:val="00121198"/>
    <w:rsid w:val="00121B64"/>
    <w:rsid w:val="00122B28"/>
    <w:rsid w:val="00124199"/>
    <w:rsid w:val="00124443"/>
    <w:rsid w:val="00124604"/>
    <w:rsid w:val="00124BEC"/>
    <w:rsid w:val="00124E58"/>
    <w:rsid w:val="00125B48"/>
    <w:rsid w:val="00125B75"/>
    <w:rsid w:val="00125D18"/>
    <w:rsid w:val="00126512"/>
    <w:rsid w:val="001269AD"/>
    <w:rsid w:val="00127CAC"/>
    <w:rsid w:val="00130332"/>
    <w:rsid w:val="00130D3F"/>
    <w:rsid w:val="00131A0A"/>
    <w:rsid w:val="00132581"/>
    <w:rsid w:val="00132907"/>
    <w:rsid w:val="00132981"/>
    <w:rsid w:val="00133A7B"/>
    <w:rsid w:val="00133A9A"/>
    <w:rsid w:val="0013475B"/>
    <w:rsid w:val="00135C03"/>
    <w:rsid w:val="00137A45"/>
    <w:rsid w:val="00137BBD"/>
    <w:rsid w:val="00137C23"/>
    <w:rsid w:val="00141E00"/>
    <w:rsid w:val="00142925"/>
    <w:rsid w:val="00143426"/>
    <w:rsid w:val="001436AD"/>
    <w:rsid w:val="00143CFB"/>
    <w:rsid w:val="0014402D"/>
    <w:rsid w:val="00146CD1"/>
    <w:rsid w:val="00147E6C"/>
    <w:rsid w:val="00150432"/>
    <w:rsid w:val="0015087F"/>
    <w:rsid w:val="00150B5F"/>
    <w:rsid w:val="00150F47"/>
    <w:rsid w:val="0015115C"/>
    <w:rsid w:val="001512A9"/>
    <w:rsid w:val="00151A61"/>
    <w:rsid w:val="0015256B"/>
    <w:rsid w:val="001529DD"/>
    <w:rsid w:val="00153C74"/>
    <w:rsid w:val="00154AB6"/>
    <w:rsid w:val="00154B16"/>
    <w:rsid w:val="00155D55"/>
    <w:rsid w:val="00156765"/>
    <w:rsid w:val="00157169"/>
    <w:rsid w:val="001574DC"/>
    <w:rsid w:val="001576AC"/>
    <w:rsid w:val="001577EA"/>
    <w:rsid w:val="001579FF"/>
    <w:rsid w:val="00157E91"/>
    <w:rsid w:val="00160C39"/>
    <w:rsid w:val="0016101A"/>
    <w:rsid w:val="00161EA0"/>
    <w:rsid w:val="001629A6"/>
    <w:rsid w:val="00164657"/>
    <w:rsid w:val="00164AF3"/>
    <w:rsid w:val="001653C8"/>
    <w:rsid w:val="00165736"/>
    <w:rsid w:val="00166719"/>
    <w:rsid w:val="00166AC0"/>
    <w:rsid w:val="00166CEA"/>
    <w:rsid w:val="00166F8D"/>
    <w:rsid w:val="00167104"/>
    <w:rsid w:val="00167635"/>
    <w:rsid w:val="00167E4A"/>
    <w:rsid w:val="00167FDF"/>
    <w:rsid w:val="00170550"/>
    <w:rsid w:val="00170C95"/>
    <w:rsid w:val="00171C2C"/>
    <w:rsid w:val="001728DE"/>
    <w:rsid w:val="00172F21"/>
    <w:rsid w:val="00173A5A"/>
    <w:rsid w:val="00174AFD"/>
    <w:rsid w:val="00174C6F"/>
    <w:rsid w:val="0017620F"/>
    <w:rsid w:val="00177C96"/>
    <w:rsid w:val="00180B36"/>
    <w:rsid w:val="00180CEA"/>
    <w:rsid w:val="00181169"/>
    <w:rsid w:val="00182265"/>
    <w:rsid w:val="001824C5"/>
    <w:rsid w:val="00182BAA"/>
    <w:rsid w:val="00182C12"/>
    <w:rsid w:val="001835EE"/>
    <w:rsid w:val="00186D36"/>
    <w:rsid w:val="00187AC4"/>
    <w:rsid w:val="001907FC"/>
    <w:rsid w:val="00190B67"/>
    <w:rsid w:val="0019138C"/>
    <w:rsid w:val="0019157A"/>
    <w:rsid w:val="0019240C"/>
    <w:rsid w:val="00192479"/>
    <w:rsid w:val="00193071"/>
    <w:rsid w:val="00193739"/>
    <w:rsid w:val="0019383F"/>
    <w:rsid w:val="00193B38"/>
    <w:rsid w:val="001943E9"/>
    <w:rsid w:val="00194C63"/>
    <w:rsid w:val="00194E10"/>
    <w:rsid w:val="001951B7"/>
    <w:rsid w:val="00195489"/>
    <w:rsid w:val="00196190"/>
    <w:rsid w:val="001966BE"/>
    <w:rsid w:val="001977BE"/>
    <w:rsid w:val="00197CD7"/>
    <w:rsid w:val="00197DD2"/>
    <w:rsid w:val="001A014D"/>
    <w:rsid w:val="001A186A"/>
    <w:rsid w:val="001A1DCC"/>
    <w:rsid w:val="001A1F7D"/>
    <w:rsid w:val="001A30C0"/>
    <w:rsid w:val="001A3473"/>
    <w:rsid w:val="001A392A"/>
    <w:rsid w:val="001A7AC8"/>
    <w:rsid w:val="001B0193"/>
    <w:rsid w:val="001B1844"/>
    <w:rsid w:val="001B22B3"/>
    <w:rsid w:val="001B2E3D"/>
    <w:rsid w:val="001B3245"/>
    <w:rsid w:val="001B41BE"/>
    <w:rsid w:val="001B4547"/>
    <w:rsid w:val="001B48F3"/>
    <w:rsid w:val="001B5A48"/>
    <w:rsid w:val="001B78AF"/>
    <w:rsid w:val="001B7A22"/>
    <w:rsid w:val="001C0318"/>
    <w:rsid w:val="001C09A9"/>
    <w:rsid w:val="001C13E8"/>
    <w:rsid w:val="001C13EF"/>
    <w:rsid w:val="001C3B1B"/>
    <w:rsid w:val="001C419A"/>
    <w:rsid w:val="001C4FB7"/>
    <w:rsid w:val="001C5AFB"/>
    <w:rsid w:val="001C652C"/>
    <w:rsid w:val="001C7FD8"/>
    <w:rsid w:val="001D084E"/>
    <w:rsid w:val="001D0850"/>
    <w:rsid w:val="001D171B"/>
    <w:rsid w:val="001D1A7F"/>
    <w:rsid w:val="001D309F"/>
    <w:rsid w:val="001D356C"/>
    <w:rsid w:val="001D38BC"/>
    <w:rsid w:val="001D4942"/>
    <w:rsid w:val="001D6706"/>
    <w:rsid w:val="001D6C28"/>
    <w:rsid w:val="001E0C9F"/>
    <w:rsid w:val="001E0E9E"/>
    <w:rsid w:val="001E139D"/>
    <w:rsid w:val="001E1D69"/>
    <w:rsid w:val="001E221F"/>
    <w:rsid w:val="001E2596"/>
    <w:rsid w:val="001E3051"/>
    <w:rsid w:val="001E46BD"/>
    <w:rsid w:val="001E4EB8"/>
    <w:rsid w:val="001E5B08"/>
    <w:rsid w:val="001E6653"/>
    <w:rsid w:val="001E7BFA"/>
    <w:rsid w:val="001F0973"/>
    <w:rsid w:val="001F1847"/>
    <w:rsid w:val="001F1B6F"/>
    <w:rsid w:val="001F1F07"/>
    <w:rsid w:val="001F27AE"/>
    <w:rsid w:val="001F2918"/>
    <w:rsid w:val="001F2EBD"/>
    <w:rsid w:val="001F3776"/>
    <w:rsid w:val="001F3DDF"/>
    <w:rsid w:val="001F4D61"/>
    <w:rsid w:val="001F5C82"/>
    <w:rsid w:val="001F5FA9"/>
    <w:rsid w:val="001F6081"/>
    <w:rsid w:val="001F7562"/>
    <w:rsid w:val="001F7B37"/>
    <w:rsid w:val="001F7CF8"/>
    <w:rsid w:val="001F7DB6"/>
    <w:rsid w:val="0020109E"/>
    <w:rsid w:val="00201634"/>
    <w:rsid w:val="00201DCF"/>
    <w:rsid w:val="00202415"/>
    <w:rsid w:val="0020260C"/>
    <w:rsid w:val="002029B5"/>
    <w:rsid w:val="002039E3"/>
    <w:rsid w:val="00203E77"/>
    <w:rsid w:val="002042D7"/>
    <w:rsid w:val="00205073"/>
    <w:rsid w:val="002054AE"/>
    <w:rsid w:val="00205668"/>
    <w:rsid w:val="00205E1B"/>
    <w:rsid w:val="00206033"/>
    <w:rsid w:val="0020683A"/>
    <w:rsid w:val="00207C0F"/>
    <w:rsid w:val="00212177"/>
    <w:rsid w:val="002129B4"/>
    <w:rsid w:val="00212A7C"/>
    <w:rsid w:val="00212CAE"/>
    <w:rsid w:val="00212D2A"/>
    <w:rsid w:val="002130ED"/>
    <w:rsid w:val="002134F8"/>
    <w:rsid w:val="00213A0C"/>
    <w:rsid w:val="00213D32"/>
    <w:rsid w:val="002140E1"/>
    <w:rsid w:val="00214DA5"/>
    <w:rsid w:val="00215C51"/>
    <w:rsid w:val="00216428"/>
    <w:rsid w:val="00216BD4"/>
    <w:rsid w:val="00217604"/>
    <w:rsid w:val="0022000E"/>
    <w:rsid w:val="002204B9"/>
    <w:rsid w:val="002206AC"/>
    <w:rsid w:val="002209B6"/>
    <w:rsid w:val="00221C8F"/>
    <w:rsid w:val="00221FF4"/>
    <w:rsid w:val="002225D4"/>
    <w:rsid w:val="002231D1"/>
    <w:rsid w:val="00223DC8"/>
    <w:rsid w:val="00224E45"/>
    <w:rsid w:val="0022517E"/>
    <w:rsid w:val="00225A5B"/>
    <w:rsid w:val="002260E7"/>
    <w:rsid w:val="00226559"/>
    <w:rsid w:val="00226D88"/>
    <w:rsid w:val="002275E1"/>
    <w:rsid w:val="00227648"/>
    <w:rsid w:val="0022772D"/>
    <w:rsid w:val="002277E2"/>
    <w:rsid w:val="002279A1"/>
    <w:rsid w:val="00227C6F"/>
    <w:rsid w:val="002304FD"/>
    <w:rsid w:val="002312A6"/>
    <w:rsid w:val="002331DA"/>
    <w:rsid w:val="00233BCE"/>
    <w:rsid w:val="00233C41"/>
    <w:rsid w:val="00233F19"/>
    <w:rsid w:val="002349B3"/>
    <w:rsid w:val="00235874"/>
    <w:rsid w:val="00235E9A"/>
    <w:rsid w:val="0023656C"/>
    <w:rsid w:val="00236BD8"/>
    <w:rsid w:val="00236F69"/>
    <w:rsid w:val="00237638"/>
    <w:rsid w:val="0024012F"/>
    <w:rsid w:val="00240A51"/>
    <w:rsid w:val="00241D70"/>
    <w:rsid w:val="002439DE"/>
    <w:rsid w:val="00243B71"/>
    <w:rsid w:val="00243BA4"/>
    <w:rsid w:val="00244912"/>
    <w:rsid w:val="002449E6"/>
    <w:rsid w:val="0024603B"/>
    <w:rsid w:val="002461D9"/>
    <w:rsid w:val="00246F11"/>
    <w:rsid w:val="00247668"/>
    <w:rsid w:val="002478CC"/>
    <w:rsid w:val="00247C0F"/>
    <w:rsid w:val="00250EB0"/>
    <w:rsid w:val="00250FEA"/>
    <w:rsid w:val="00252420"/>
    <w:rsid w:val="0025307E"/>
    <w:rsid w:val="00253251"/>
    <w:rsid w:val="00254AC3"/>
    <w:rsid w:val="00254EB0"/>
    <w:rsid w:val="00255447"/>
    <w:rsid w:val="00256127"/>
    <w:rsid w:val="00256195"/>
    <w:rsid w:val="00257022"/>
    <w:rsid w:val="00260C70"/>
    <w:rsid w:val="002612CB"/>
    <w:rsid w:val="00261611"/>
    <w:rsid w:val="00261640"/>
    <w:rsid w:val="002619A4"/>
    <w:rsid w:val="00262221"/>
    <w:rsid w:val="0026260A"/>
    <w:rsid w:val="00262C02"/>
    <w:rsid w:val="00262D18"/>
    <w:rsid w:val="002631EF"/>
    <w:rsid w:val="002635BC"/>
    <w:rsid w:val="00264BDE"/>
    <w:rsid w:val="00265293"/>
    <w:rsid w:val="00265827"/>
    <w:rsid w:val="00267456"/>
    <w:rsid w:val="00267502"/>
    <w:rsid w:val="00267629"/>
    <w:rsid w:val="00267782"/>
    <w:rsid w:val="00270486"/>
    <w:rsid w:val="00270AC9"/>
    <w:rsid w:val="00270FD9"/>
    <w:rsid w:val="00271A0A"/>
    <w:rsid w:val="00271A63"/>
    <w:rsid w:val="0027258F"/>
    <w:rsid w:val="002728FE"/>
    <w:rsid w:val="00272DA8"/>
    <w:rsid w:val="002731A8"/>
    <w:rsid w:val="00273714"/>
    <w:rsid w:val="00273AB5"/>
    <w:rsid w:val="00273EFD"/>
    <w:rsid w:val="00274774"/>
    <w:rsid w:val="002748DD"/>
    <w:rsid w:val="00274B5B"/>
    <w:rsid w:val="00274E3E"/>
    <w:rsid w:val="0027520D"/>
    <w:rsid w:val="002754BD"/>
    <w:rsid w:val="00276066"/>
    <w:rsid w:val="00281FD3"/>
    <w:rsid w:val="00282CA5"/>
    <w:rsid w:val="00283E2D"/>
    <w:rsid w:val="00283E87"/>
    <w:rsid w:val="002851C5"/>
    <w:rsid w:val="00285537"/>
    <w:rsid w:val="002856AF"/>
    <w:rsid w:val="00286169"/>
    <w:rsid w:val="002867A7"/>
    <w:rsid w:val="00290A49"/>
    <w:rsid w:val="00291CCD"/>
    <w:rsid w:val="002929F6"/>
    <w:rsid w:val="002931E8"/>
    <w:rsid w:val="002936B1"/>
    <w:rsid w:val="002945C7"/>
    <w:rsid w:val="0029484C"/>
    <w:rsid w:val="00296934"/>
    <w:rsid w:val="00296C9B"/>
    <w:rsid w:val="00297DFC"/>
    <w:rsid w:val="002A0D80"/>
    <w:rsid w:val="002A1536"/>
    <w:rsid w:val="002A457F"/>
    <w:rsid w:val="002A496D"/>
    <w:rsid w:val="002A4EEF"/>
    <w:rsid w:val="002A5673"/>
    <w:rsid w:val="002A5773"/>
    <w:rsid w:val="002A5BE6"/>
    <w:rsid w:val="002A61E9"/>
    <w:rsid w:val="002A69E4"/>
    <w:rsid w:val="002A6B1E"/>
    <w:rsid w:val="002A6EA0"/>
    <w:rsid w:val="002A6F64"/>
    <w:rsid w:val="002B0578"/>
    <w:rsid w:val="002B174E"/>
    <w:rsid w:val="002B2089"/>
    <w:rsid w:val="002B480A"/>
    <w:rsid w:val="002B4F88"/>
    <w:rsid w:val="002B5B33"/>
    <w:rsid w:val="002B5D81"/>
    <w:rsid w:val="002B5E59"/>
    <w:rsid w:val="002B6153"/>
    <w:rsid w:val="002B6CA3"/>
    <w:rsid w:val="002B6DD8"/>
    <w:rsid w:val="002B7B21"/>
    <w:rsid w:val="002C0CF9"/>
    <w:rsid w:val="002C281E"/>
    <w:rsid w:val="002C32D0"/>
    <w:rsid w:val="002C38EC"/>
    <w:rsid w:val="002C3BC1"/>
    <w:rsid w:val="002C3F53"/>
    <w:rsid w:val="002C4A18"/>
    <w:rsid w:val="002C5B86"/>
    <w:rsid w:val="002C6309"/>
    <w:rsid w:val="002C6B11"/>
    <w:rsid w:val="002C7265"/>
    <w:rsid w:val="002D06EF"/>
    <w:rsid w:val="002D0BE4"/>
    <w:rsid w:val="002D0E20"/>
    <w:rsid w:val="002D0E73"/>
    <w:rsid w:val="002D0EEE"/>
    <w:rsid w:val="002D1D13"/>
    <w:rsid w:val="002D1E41"/>
    <w:rsid w:val="002D1E85"/>
    <w:rsid w:val="002D231D"/>
    <w:rsid w:val="002D2AB6"/>
    <w:rsid w:val="002D2AF2"/>
    <w:rsid w:val="002D2B78"/>
    <w:rsid w:val="002D2BED"/>
    <w:rsid w:val="002D3B6D"/>
    <w:rsid w:val="002D427D"/>
    <w:rsid w:val="002D46BF"/>
    <w:rsid w:val="002D477F"/>
    <w:rsid w:val="002D5993"/>
    <w:rsid w:val="002D637B"/>
    <w:rsid w:val="002D643B"/>
    <w:rsid w:val="002D6514"/>
    <w:rsid w:val="002D6873"/>
    <w:rsid w:val="002D70A7"/>
    <w:rsid w:val="002E083A"/>
    <w:rsid w:val="002E0C0A"/>
    <w:rsid w:val="002E0EB8"/>
    <w:rsid w:val="002E1463"/>
    <w:rsid w:val="002E16A0"/>
    <w:rsid w:val="002E1746"/>
    <w:rsid w:val="002E283E"/>
    <w:rsid w:val="002E320A"/>
    <w:rsid w:val="002E3F7C"/>
    <w:rsid w:val="002E5564"/>
    <w:rsid w:val="002E5FE6"/>
    <w:rsid w:val="002E6CF3"/>
    <w:rsid w:val="002E728C"/>
    <w:rsid w:val="002E73AE"/>
    <w:rsid w:val="002E73F2"/>
    <w:rsid w:val="002E767A"/>
    <w:rsid w:val="002E77AB"/>
    <w:rsid w:val="002E7F89"/>
    <w:rsid w:val="002F12E6"/>
    <w:rsid w:val="002F13D7"/>
    <w:rsid w:val="002F1C58"/>
    <w:rsid w:val="002F1CA9"/>
    <w:rsid w:val="002F30D3"/>
    <w:rsid w:val="002F374C"/>
    <w:rsid w:val="002F379B"/>
    <w:rsid w:val="002F41D2"/>
    <w:rsid w:val="002F4441"/>
    <w:rsid w:val="002F458A"/>
    <w:rsid w:val="002F48E7"/>
    <w:rsid w:val="002F4936"/>
    <w:rsid w:val="002F49BD"/>
    <w:rsid w:val="002F5B67"/>
    <w:rsid w:val="002F651D"/>
    <w:rsid w:val="002F6C1B"/>
    <w:rsid w:val="0030065A"/>
    <w:rsid w:val="00300B8F"/>
    <w:rsid w:val="00300EDE"/>
    <w:rsid w:val="003025AD"/>
    <w:rsid w:val="00302608"/>
    <w:rsid w:val="00302666"/>
    <w:rsid w:val="0030279B"/>
    <w:rsid w:val="00303254"/>
    <w:rsid w:val="0030373E"/>
    <w:rsid w:val="00303F50"/>
    <w:rsid w:val="00303F96"/>
    <w:rsid w:val="00304408"/>
    <w:rsid w:val="003050C3"/>
    <w:rsid w:val="00305C9E"/>
    <w:rsid w:val="00305D44"/>
    <w:rsid w:val="00307360"/>
    <w:rsid w:val="00307EB5"/>
    <w:rsid w:val="003100DB"/>
    <w:rsid w:val="00310385"/>
    <w:rsid w:val="00310622"/>
    <w:rsid w:val="003108DE"/>
    <w:rsid w:val="003115E9"/>
    <w:rsid w:val="00312A44"/>
    <w:rsid w:val="00312C41"/>
    <w:rsid w:val="0031346B"/>
    <w:rsid w:val="0031385C"/>
    <w:rsid w:val="00313B97"/>
    <w:rsid w:val="00314636"/>
    <w:rsid w:val="003150C1"/>
    <w:rsid w:val="0031650D"/>
    <w:rsid w:val="003165E8"/>
    <w:rsid w:val="00316CFA"/>
    <w:rsid w:val="003178E0"/>
    <w:rsid w:val="00317AF6"/>
    <w:rsid w:val="00320D15"/>
    <w:rsid w:val="0032169C"/>
    <w:rsid w:val="0032200D"/>
    <w:rsid w:val="00322341"/>
    <w:rsid w:val="003225D4"/>
    <w:rsid w:val="00322DD6"/>
    <w:rsid w:val="00322F29"/>
    <w:rsid w:val="00323BB6"/>
    <w:rsid w:val="00324C67"/>
    <w:rsid w:val="00325A85"/>
    <w:rsid w:val="00325B00"/>
    <w:rsid w:val="00325D53"/>
    <w:rsid w:val="00326A22"/>
    <w:rsid w:val="00326AF3"/>
    <w:rsid w:val="00326D1C"/>
    <w:rsid w:val="003275C3"/>
    <w:rsid w:val="00327ABF"/>
    <w:rsid w:val="00327DD4"/>
    <w:rsid w:val="0033143B"/>
    <w:rsid w:val="00331790"/>
    <w:rsid w:val="00331D79"/>
    <w:rsid w:val="0033294C"/>
    <w:rsid w:val="0033447F"/>
    <w:rsid w:val="00334EA8"/>
    <w:rsid w:val="00335581"/>
    <w:rsid w:val="00335913"/>
    <w:rsid w:val="00336325"/>
    <w:rsid w:val="00337103"/>
    <w:rsid w:val="003373DF"/>
    <w:rsid w:val="00340F83"/>
    <w:rsid w:val="0034213B"/>
    <w:rsid w:val="00342341"/>
    <w:rsid w:val="00343457"/>
    <w:rsid w:val="00343FA1"/>
    <w:rsid w:val="00344395"/>
    <w:rsid w:val="0034449E"/>
    <w:rsid w:val="00344CBD"/>
    <w:rsid w:val="00344EE7"/>
    <w:rsid w:val="003462C5"/>
    <w:rsid w:val="00346C66"/>
    <w:rsid w:val="00347813"/>
    <w:rsid w:val="003503FA"/>
    <w:rsid w:val="00350C59"/>
    <w:rsid w:val="003511A0"/>
    <w:rsid w:val="0035154F"/>
    <w:rsid w:val="00351696"/>
    <w:rsid w:val="00351840"/>
    <w:rsid w:val="00351EFC"/>
    <w:rsid w:val="00352555"/>
    <w:rsid w:val="00352D3B"/>
    <w:rsid w:val="003534C8"/>
    <w:rsid w:val="00353BFB"/>
    <w:rsid w:val="00354448"/>
    <w:rsid w:val="00354ECA"/>
    <w:rsid w:val="00360141"/>
    <w:rsid w:val="00360925"/>
    <w:rsid w:val="0036093A"/>
    <w:rsid w:val="00361D43"/>
    <w:rsid w:val="00362450"/>
    <w:rsid w:val="00362486"/>
    <w:rsid w:val="00362934"/>
    <w:rsid w:val="003633A6"/>
    <w:rsid w:val="0036341B"/>
    <w:rsid w:val="00363DE6"/>
    <w:rsid w:val="003645B5"/>
    <w:rsid w:val="00364898"/>
    <w:rsid w:val="00364CFF"/>
    <w:rsid w:val="003652C6"/>
    <w:rsid w:val="003662F5"/>
    <w:rsid w:val="003672FE"/>
    <w:rsid w:val="00367779"/>
    <w:rsid w:val="00370578"/>
    <w:rsid w:val="003713F4"/>
    <w:rsid w:val="0037167B"/>
    <w:rsid w:val="0037179A"/>
    <w:rsid w:val="00371D16"/>
    <w:rsid w:val="003735A7"/>
    <w:rsid w:val="00373620"/>
    <w:rsid w:val="00373962"/>
    <w:rsid w:val="00373FE5"/>
    <w:rsid w:val="0037556A"/>
    <w:rsid w:val="00376427"/>
    <w:rsid w:val="003769E1"/>
    <w:rsid w:val="003771E7"/>
    <w:rsid w:val="00377D43"/>
    <w:rsid w:val="0038137D"/>
    <w:rsid w:val="00381915"/>
    <w:rsid w:val="00382824"/>
    <w:rsid w:val="00383304"/>
    <w:rsid w:val="00384526"/>
    <w:rsid w:val="0038489A"/>
    <w:rsid w:val="00385E6F"/>
    <w:rsid w:val="003863C0"/>
    <w:rsid w:val="0038702F"/>
    <w:rsid w:val="003874A1"/>
    <w:rsid w:val="003875C3"/>
    <w:rsid w:val="00387885"/>
    <w:rsid w:val="00387E0D"/>
    <w:rsid w:val="003905FA"/>
    <w:rsid w:val="0039103F"/>
    <w:rsid w:val="00391B1E"/>
    <w:rsid w:val="003924BD"/>
    <w:rsid w:val="00393DAE"/>
    <w:rsid w:val="00394117"/>
    <w:rsid w:val="003957E8"/>
    <w:rsid w:val="00395E66"/>
    <w:rsid w:val="003965D1"/>
    <w:rsid w:val="00396A33"/>
    <w:rsid w:val="00397957"/>
    <w:rsid w:val="00397968"/>
    <w:rsid w:val="00397ACA"/>
    <w:rsid w:val="003A1ADC"/>
    <w:rsid w:val="003A1CE7"/>
    <w:rsid w:val="003A2487"/>
    <w:rsid w:val="003A28E1"/>
    <w:rsid w:val="003A31CE"/>
    <w:rsid w:val="003A3F2C"/>
    <w:rsid w:val="003A437B"/>
    <w:rsid w:val="003A62E8"/>
    <w:rsid w:val="003A6F03"/>
    <w:rsid w:val="003A6F4C"/>
    <w:rsid w:val="003A7199"/>
    <w:rsid w:val="003B02DB"/>
    <w:rsid w:val="003B0656"/>
    <w:rsid w:val="003B0FAA"/>
    <w:rsid w:val="003B1629"/>
    <w:rsid w:val="003B1733"/>
    <w:rsid w:val="003B18AB"/>
    <w:rsid w:val="003B20F4"/>
    <w:rsid w:val="003B2A3F"/>
    <w:rsid w:val="003B3DB2"/>
    <w:rsid w:val="003B48A5"/>
    <w:rsid w:val="003B6520"/>
    <w:rsid w:val="003B66B2"/>
    <w:rsid w:val="003B7060"/>
    <w:rsid w:val="003B7714"/>
    <w:rsid w:val="003B7C38"/>
    <w:rsid w:val="003C02CA"/>
    <w:rsid w:val="003C13FB"/>
    <w:rsid w:val="003C18F0"/>
    <w:rsid w:val="003C2CC1"/>
    <w:rsid w:val="003C30C4"/>
    <w:rsid w:val="003C313E"/>
    <w:rsid w:val="003C3406"/>
    <w:rsid w:val="003C368B"/>
    <w:rsid w:val="003C5440"/>
    <w:rsid w:val="003C54A8"/>
    <w:rsid w:val="003C60CF"/>
    <w:rsid w:val="003C6714"/>
    <w:rsid w:val="003C757B"/>
    <w:rsid w:val="003C7B28"/>
    <w:rsid w:val="003D0332"/>
    <w:rsid w:val="003D0497"/>
    <w:rsid w:val="003D0A54"/>
    <w:rsid w:val="003D23AE"/>
    <w:rsid w:val="003D32E0"/>
    <w:rsid w:val="003D336C"/>
    <w:rsid w:val="003D3826"/>
    <w:rsid w:val="003D4336"/>
    <w:rsid w:val="003D4E14"/>
    <w:rsid w:val="003D4FC9"/>
    <w:rsid w:val="003D58A0"/>
    <w:rsid w:val="003D5DCF"/>
    <w:rsid w:val="003D5FA7"/>
    <w:rsid w:val="003D625D"/>
    <w:rsid w:val="003D67F7"/>
    <w:rsid w:val="003D6DF4"/>
    <w:rsid w:val="003D6F8B"/>
    <w:rsid w:val="003D744D"/>
    <w:rsid w:val="003D749E"/>
    <w:rsid w:val="003E0137"/>
    <w:rsid w:val="003E0DD9"/>
    <w:rsid w:val="003E1706"/>
    <w:rsid w:val="003E26EF"/>
    <w:rsid w:val="003E353A"/>
    <w:rsid w:val="003E4017"/>
    <w:rsid w:val="003E4BED"/>
    <w:rsid w:val="003E5B6F"/>
    <w:rsid w:val="003E5FF1"/>
    <w:rsid w:val="003E6B3E"/>
    <w:rsid w:val="003E6E89"/>
    <w:rsid w:val="003E70A2"/>
    <w:rsid w:val="003E753D"/>
    <w:rsid w:val="003E7CB6"/>
    <w:rsid w:val="003E7CC5"/>
    <w:rsid w:val="003F0A55"/>
    <w:rsid w:val="003F0E47"/>
    <w:rsid w:val="003F0F77"/>
    <w:rsid w:val="003F10D0"/>
    <w:rsid w:val="003F1478"/>
    <w:rsid w:val="003F1542"/>
    <w:rsid w:val="003F15D8"/>
    <w:rsid w:val="003F1630"/>
    <w:rsid w:val="003F1D36"/>
    <w:rsid w:val="003F23DF"/>
    <w:rsid w:val="003F2757"/>
    <w:rsid w:val="003F2E36"/>
    <w:rsid w:val="003F2E63"/>
    <w:rsid w:val="003F3CF8"/>
    <w:rsid w:val="003F3D92"/>
    <w:rsid w:val="003F4133"/>
    <w:rsid w:val="003F4214"/>
    <w:rsid w:val="003F428D"/>
    <w:rsid w:val="003F4949"/>
    <w:rsid w:val="003F4AB3"/>
    <w:rsid w:val="003F5E5B"/>
    <w:rsid w:val="003F60B5"/>
    <w:rsid w:val="003F68C5"/>
    <w:rsid w:val="003F6B51"/>
    <w:rsid w:val="003F6B5E"/>
    <w:rsid w:val="003F6C7C"/>
    <w:rsid w:val="0040039D"/>
    <w:rsid w:val="0040081F"/>
    <w:rsid w:val="00400B11"/>
    <w:rsid w:val="0040163C"/>
    <w:rsid w:val="00401EFC"/>
    <w:rsid w:val="00403CA8"/>
    <w:rsid w:val="0040414E"/>
    <w:rsid w:val="004045EE"/>
    <w:rsid w:val="004047F6"/>
    <w:rsid w:val="004049C2"/>
    <w:rsid w:val="004054B1"/>
    <w:rsid w:val="00405884"/>
    <w:rsid w:val="004065DB"/>
    <w:rsid w:val="00406B30"/>
    <w:rsid w:val="0040733D"/>
    <w:rsid w:val="00407AB6"/>
    <w:rsid w:val="00407CCD"/>
    <w:rsid w:val="004105F2"/>
    <w:rsid w:val="004106C7"/>
    <w:rsid w:val="0041158E"/>
    <w:rsid w:val="00411A50"/>
    <w:rsid w:val="00411EE8"/>
    <w:rsid w:val="00412302"/>
    <w:rsid w:val="00412462"/>
    <w:rsid w:val="00412BD4"/>
    <w:rsid w:val="00413286"/>
    <w:rsid w:val="00413559"/>
    <w:rsid w:val="004147D8"/>
    <w:rsid w:val="00415D1F"/>
    <w:rsid w:val="004167E8"/>
    <w:rsid w:val="00416A9C"/>
    <w:rsid w:val="00416D3B"/>
    <w:rsid w:val="004171AF"/>
    <w:rsid w:val="00417358"/>
    <w:rsid w:val="00417906"/>
    <w:rsid w:val="0042066C"/>
    <w:rsid w:val="004208BF"/>
    <w:rsid w:val="00420EE3"/>
    <w:rsid w:val="00420F1B"/>
    <w:rsid w:val="00421E71"/>
    <w:rsid w:val="00422298"/>
    <w:rsid w:val="00422495"/>
    <w:rsid w:val="004231A6"/>
    <w:rsid w:val="0042348E"/>
    <w:rsid w:val="00424500"/>
    <w:rsid w:val="004249BA"/>
    <w:rsid w:val="00424AF7"/>
    <w:rsid w:val="00424B6F"/>
    <w:rsid w:val="00427789"/>
    <w:rsid w:val="0042790F"/>
    <w:rsid w:val="004279D2"/>
    <w:rsid w:val="00427C8C"/>
    <w:rsid w:val="00430179"/>
    <w:rsid w:val="00430197"/>
    <w:rsid w:val="0043063F"/>
    <w:rsid w:val="00432EA0"/>
    <w:rsid w:val="00433423"/>
    <w:rsid w:val="00433A93"/>
    <w:rsid w:val="00433FFE"/>
    <w:rsid w:val="0043491A"/>
    <w:rsid w:val="00434AC7"/>
    <w:rsid w:val="00435BDC"/>
    <w:rsid w:val="00437867"/>
    <w:rsid w:val="004379C4"/>
    <w:rsid w:val="00437DCB"/>
    <w:rsid w:val="00437DD9"/>
    <w:rsid w:val="0044086D"/>
    <w:rsid w:val="004408EE"/>
    <w:rsid w:val="00440A40"/>
    <w:rsid w:val="0044182F"/>
    <w:rsid w:val="00442F49"/>
    <w:rsid w:val="0044370C"/>
    <w:rsid w:val="00443F67"/>
    <w:rsid w:val="0044492A"/>
    <w:rsid w:val="0044551F"/>
    <w:rsid w:val="00446AF8"/>
    <w:rsid w:val="00446E40"/>
    <w:rsid w:val="00447738"/>
    <w:rsid w:val="00447977"/>
    <w:rsid w:val="00447AAA"/>
    <w:rsid w:val="00450258"/>
    <w:rsid w:val="0045148C"/>
    <w:rsid w:val="0045149F"/>
    <w:rsid w:val="00451556"/>
    <w:rsid w:val="004523ED"/>
    <w:rsid w:val="00454F15"/>
    <w:rsid w:val="00455621"/>
    <w:rsid w:val="004558DC"/>
    <w:rsid w:val="0045590E"/>
    <w:rsid w:val="00455B69"/>
    <w:rsid w:val="004601BA"/>
    <w:rsid w:val="0046085B"/>
    <w:rsid w:val="00461691"/>
    <w:rsid w:val="00462D5C"/>
    <w:rsid w:val="00462FC2"/>
    <w:rsid w:val="00463390"/>
    <w:rsid w:val="00463458"/>
    <w:rsid w:val="004652C8"/>
    <w:rsid w:val="00465D87"/>
    <w:rsid w:val="00467253"/>
    <w:rsid w:val="00467356"/>
    <w:rsid w:val="00470B07"/>
    <w:rsid w:val="0047108B"/>
    <w:rsid w:val="004723F1"/>
    <w:rsid w:val="00473CB7"/>
    <w:rsid w:val="00474C46"/>
    <w:rsid w:val="004754FD"/>
    <w:rsid w:val="00477A89"/>
    <w:rsid w:val="0048017D"/>
    <w:rsid w:val="00480ADE"/>
    <w:rsid w:val="004810E6"/>
    <w:rsid w:val="00481376"/>
    <w:rsid w:val="00481741"/>
    <w:rsid w:val="00482382"/>
    <w:rsid w:val="00482AFC"/>
    <w:rsid w:val="004832D4"/>
    <w:rsid w:val="00483A58"/>
    <w:rsid w:val="00483ADF"/>
    <w:rsid w:val="00484BB6"/>
    <w:rsid w:val="00485865"/>
    <w:rsid w:val="0048596E"/>
    <w:rsid w:val="00485DF0"/>
    <w:rsid w:val="0048651E"/>
    <w:rsid w:val="00486670"/>
    <w:rsid w:val="004868FB"/>
    <w:rsid w:val="004903AF"/>
    <w:rsid w:val="0049041E"/>
    <w:rsid w:val="004906B5"/>
    <w:rsid w:val="00490EE6"/>
    <w:rsid w:val="00491039"/>
    <w:rsid w:val="00491AF4"/>
    <w:rsid w:val="00493BE1"/>
    <w:rsid w:val="004963BD"/>
    <w:rsid w:val="0049658C"/>
    <w:rsid w:val="00496607"/>
    <w:rsid w:val="00497CD3"/>
    <w:rsid w:val="00497DD8"/>
    <w:rsid w:val="004A0DB0"/>
    <w:rsid w:val="004A224D"/>
    <w:rsid w:val="004A261E"/>
    <w:rsid w:val="004A27EA"/>
    <w:rsid w:val="004A2EF1"/>
    <w:rsid w:val="004A3679"/>
    <w:rsid w:val="004A378F"/>
    <w:rsid w:val="004A40DA"/>
    <w:rsid w:val="004A4AB0"/>
    <w:rsid w:val="004A59BA"/>
    <w:rsid w:val="004A7004"/>
    <w:rsid w:val="004A7980"/>
    <w:rsid w:val="004A7C9F"/>
    <w:rsid w:val="004B0687"/>
    <w:rsid w:val="004B0DEA"/>
    <w:rsid w:val="004B0FB9"/>
    <w:rsid w:val="004B1039"/>
    <w:rsid w:val="004B1B40"/>
    <w:rsid w:val="004B26CE"/>
    <w:rsid w:val="004B488E"/>
    <w:rsid w:val="004B6828"/>
    <w:rsid w:val="004B7925"/>
    <w:rsid w:val="004B7DE5"/>
    <w:rsid w:val="004C1C8A"/>
    <w:rsid w:val="004C3471"/>
    <w:rsid w:val="004C3524"/>
    <w:rsid w:val="004C37C1"/>
    <w:rsid w:val="004C37CF"/>
    <w:rsid w:val="004C476A"/>
    <w:rsid w:val="004C51CA"/>
    <w:rsid w:val="004C5792"/>
    <w:rsid w:val="004C679B"/>
    <w:rsid w:val="004C7B93"/>
    <w:rsid w:val="004D0EBB"/>
    <w:rsid w:val="004D19AC"/>
    <w:rsid w:val="004D1A02"/>
    <w:rsid w:val="004D1C7D"/>
    <w:rsid w:val="004D299A"/>
    <w:rsid w:val="004D29CE"/>
    <w:rsid w:val="004D3360"/>
    <w:rsid w:val="004D4C85"/>
    <w:rsid w:val="004D51EC"/>
    <w:rsid w:val="004D5EA9"/>
    <w:rsid w:val="004D68E9"/>
    <w:rsid w:val="004D6B2E"/>
    <w:rsid w:val="004D70DC"/>
    <w:rsid w:val="004D77DE"/>
    <w:rsid w:val="004D7FEA"/>
    <w:rsid w:val="004E01EF"/>
    <w:rsid w:val="004E1B50"/>
    <w:rsid w:val="004E291C"/>
    <w:rsid w:val="004E34DA"/>
    <w:rsid w:val="004E49F9"/>
    <w:rsid w:val="004E4ED1"/>
    <w:rsid w:val="004E5647"/>
    <w:rsid w:val="004E5D10"/>
    <w:rsid w:val="004E64A5"/>
    <w:rsid w:val="004E6A8F"/>
    <w:rsid w:val="004F08B0"/>
    <w:rsid w:val="004F0C10"/>
    <w:rsid w:val="004F0C7F"/>
    <w:rsid w:val="004F0C81"/>
    <w:rsid w:val="004F0EC8"/>
    <w:rsid w:val="004F1539"/>
    <w:rsid w:val="004F1699"/>
    <w:rsid w:val="004F1B94"/>
    <w:rsid w:val="004F34EF"/>
    <w:rsid w:val="004F3D5B"/>
    <w:rsid w:val="004F5762"/>
    <w:rsid w:val="00500ABF"/>
    <w:rsid w:val="00500BB7"/>
    <w:rsid w:val="00500CD5"/>
    <w:rsid w:val="0050150B"/>
    <w:rsid w:val="00501C1D"/>
    <w:rsid w:val="00502424"/>
    <w:rsid w:val="00502602"/>
    <w:rsid w:val="00502AEE"/>
    <w:rsid w:val="005045EE"/>
    <w:rsid w:val="005048BF"/>
    <w:rsid w:val="00504F5C"/>
    <w:rsid w:val="00506331"/>
    <w:rsid w:val="005068FA"/>
    <w:rsid w:val="005072B0"/>
    <w:rsid w:val="0050746C"/>
    <w:rsid w:val="00507B02"/>
    <w:rsid w:val="00511276"/>
    <w:rsid w:val="00511818"/>
    <w:rsid w:val="005118AD"/>
    <w:rsid w:val="00511E6D"/>
    <w:rsid w:val="00511EED"/>
    <w:rsid w:val="00512101"/>
    <w:rsid w:val="005124B6"/>
    <w:rsid w:val="00512685"/>
    <w:rsid w:val="005129B3"/>
    <w:rsid w:val="00513397"/>
    <w:rsid w:val="005133B6"/>
    <w:rsid w:val="00513738"/>
    <w:rsid w:val="0051415A"/>
    <w:rsid w:val="00514242"/>
    <w:rsid w:val="00514587"/>
    <w:rsid w:val="005150EB"/>
    <w:rsid w:val="00516225"/>
    <w:rsid w:val="0051657E"/>
    <w:rsid w:val="00516596"/>
    <w:rsid w:val="00516746"/>
    <w:rsid w:val="0051728E"/>
    <w:rsid w:val="00517E60"/>
    <w:rsid w:val="00520016"/>
    <w:rsid w:val="005204D1"/>
    <w:rsid w:val="00520583"/>
    <w:rsid w:val="005205BC"/>
    <w:rsid w:val="00520CB1"/>
    <w:rsid w:val="0052154B"/>
    <w:rsid w:val="00521CC7"/>
    <w:rsid w:val="00521D5F"/>
    <w:rsid w:val="00521EC1"/>
    <w:rsid w:val="00522164"/>
    <w:rsid w:val="00522367"/>
    <w:rsid w:val="00522FA3"/>
    <w:rsid w:val="005237D3"/>
    <w:rsid w:val="0052488F"/>
    <w:rsid w:val="00524B8D"/>
    <w:rsid w:val="0052571D"/>
    <w:rsid w:val="00526B0F"/>
    <w:rsid w:val="0052726D"/>
    <w:rsid w:val="0052749F"/>
    <w:rsid w:val="00530AD4"/>
    <w:rsid w:val="00530DCE"/>
    <w:rsid w:val="005319B2"/>
    <w:rsid w:val="00531F9E"/>
    <w:rsid w:val="00532977"/>
    <w:rsid w:val="005343FF"/>
    <w:rsid w:val="0053664C"/>
    <w:rsid w:val="005367A1"/>
    <w:rsid w:val="0053687A"/>
    <w:rsid w:val="00536C41"/>
    <w:rsid w:val="00536FCC"/>
    <w:rsid w:val="005373AA"/>
    <w:rsid w:val="00542D5A"/>
    <w:rsid w:val="0054366E"/>
    <w:rsid w:val="0054367B"/>
    <w:rsid w:val="00543C2F"/>
    <w:rsid w:val="00544B88"/>
    <w:rsid w:val="00544CF9"/>
    <w:rsid w:val="005451D3"/>
    <w:rsid w:val="005453D7"/>
    <w:rsid w:val="00545E4C"/>
    <w:rsid w:val="00546C80"/>
    <w:rsid w:val="00546EBE"/>
    <w:rsid w:val="0054746C"/>
    <w:rsid w:val="00547CF8"/>
    <w:rsid w:val="00550B73"/>
    <w:rsid w:val="00550F76"/>
    <w:rsid w:val="005521AA"/>
    <w:rsid w:val="00552C74"/>
    <w:rsid w:val="00553360"/>
    <w:rsid w:val="00553C6D"/>
    <w:rsid w:val="00554214"/>
    <w:rsid w:val="0055454C"/>
    <w:rsid w:val="005548DC"/>
    <w:rsid w:val="005565CA"/>
    <w:rsid w:val="00557C15"/>
    <w:rsid w:val="00557D35"/>
    <w:rsid w:val="00560A1B"/>
    <w:rsid w:val="00560F96"/>
    <w:rsid w:val="00561C63"/>
    <w:rsid w:val="00562B64"/>
    <w:rsid w:val="00562C9C"/>
    <w:rsid w:val="00563035"/>
    <w:rsid w:val="00563436"/>
    <w:rsid w:val="00563C36"/>
    <w:rsid w:val="005641F8"/>
    <w:rsid w:val="00565664"/>
    <w:rsid w:val="005665B0"/>
    <w:rsid w:val="0056747D"/>
    <w:rsid w:val="00567FEF"/>
    <w:rsid w:val="005711EF"/>
    <w:rsid w:val="0057149C"/>
    <w:rsid w:val="0057154A"/>
    <w:rsid w:val="00572E60"/>
    <w:rsid w:val="005732DC"/>
    <w:rsid w:val="00573496"/>
    <w:rsid w:val="00573FDF"/>
    <w:rsid w:val="0057461F"/>
    <w:rsid w:val="0057624C"/>
    <w:rsid w:val="0057633B"/>
    <w:rsid w:val="00577856"/>
    <w:rsid w:val="00577CB3"/>
    <w:rsid w:val="0058182A"/>
    <w:rsid w:val="00582091"/>
    <w:rsid w:val="00583214"/>
    <w:rsid w:val="005832FC"/>
    <w:rsid w:val="00583708"/>
    <w:rsid w:val="005839FC"/>
    <w:rsid w:val="00583F00"/>
    <w:rsid w:val="00584670"/>
    <w:rsid w:val="00584AA3"/>
    <w:rsid w:val="0058524A"/>
    <w:rsid w:val="00585442"/>
    <w:rsid w:val="0058654C"/>
    <w:rsid w:val="005872D9"/>
    <w:rsid w:val="00590AF1"/>
    <w:rsid w:val="00590EDC"/>
    <w:rsid w:val="00591020"/>
    <w:rsid w:val="005911CE"/>
    <w:rsid w:val="005913B4"/>
    <w:rsid w:val="005930C6"/>
    <w:rsid w:val="00593488"/>
    <w:rsid w:val="00594020"/>
    <w:rsid w:val="005942B2"/>
    <w:rsid w:val="00594437"/>
    <w:rsid w:val="00595F18"/>
    <w:rsid w:val="00596047"/>
    <w:rsid w:val="00596438"/>
    <w:rsid w:val="00596B38"/>
    <w:rsid w:val="005A0373"/>
    <w:rsid w:val="005A148D"/>
    <w:rsid w:val="005A1D09"/>
    <w:rsid w:val="005A1D17"/>
    <w:rsid w:val="005A1D40"/>
    <w:rsid w:val="005A1FAF"/>
    <w:rsid w:val="005A2E11"/>
    <w:rsid w:val="005A3982"/>
    <w:rsid w:val="005A3EBC"/>
    <w:rsid w:val="005A43D3"/>
    <w:rsid w:val="005A451C"/>
    <w:rsid w:val="005A466C"/>
    <w:rsid w:val="005A4C25"/>
    <w:rsid w:val="005A4E30"/>
    <w:rsid w:val="005A53A0"/>
    <w:rsid w:val="005A5B00"/>
    <w:rsid w:val="005A6950"/>
    <w:rsid w:val="005A6BA4"/>
    <w:rsid w:val="005A6D5A"/>
    <w:rsid w:val="005A70CD"/>
    <w:rsid w:val="005A719A"/>
    <w:rsid w:val="005A7816"/>
    <w:rsid w:val="005A7BEB"/>
    <w:rsid w:val="005B0484"/>
    <w:rsid w:val="005B131E"/>
    <w:rsid w:val="005B1F47"/>
    <w:rsid w:val="005B293B"/>
    <w:rsid w:val="005B301A"/>
    <w:rsid w:val="005B34C9"/>
    <w:rsid w:val="005B48DF"/>
    <w:rsid w:val="005B5D96"/>
    <w:rsid w:val="005B5F2F"/>
    <w:rsid w:val="005B60C5"/>
    <w:rsid w:val="005B6811"/>
    <w:rsid w:val="005B6F2A"/>
    <w:rsid w:val="005B7186"/>
    <w:rsid w:val="005B7331"/>
    <w:rsid w:val="005B7939"/>
    <w:rsid w:val="005B7A8F"/>
    <w:rsid w:val="005C12F5"/>
    <w:rsid w:val="005C3BF7"/>
    <w:rsid w:val="005C3DB2"/>
    <w:rsid w:val="005C3F55"/>
    <w:rsid w:val="005C3F74"/>
    <w:rsid w:val="005C4626"/>
    <w:rsid w:val="005C5DD3"/>
    <w:rsid w:val="005C6903"/>
    <w:rsid w:val="005D0AD9"/>
    <w:rsid w:val="005D12C1"/>
    <w:rsid w:val="005D1775"/>
    <w:rsid w:val="005D1BB5"/>
    <w:rsid w:val="005D1C33"/>
    <w:rsid w:val="005D2355"/>
    <w:rsid w:val="005D23C5"/>
    <w:rsid w:val="005D2FAE"/>
    <w:rsid w:val="005D3406"/>
    <w:rsid w:val="005D4038"/>
    <w:rsid w:val="005D413D"/>
    <w:rsid w:val="005D5D1B"/>
    <w:rsid w:val="005D7CB7"/>
    <w:rsid w:val="005E1D6B"/>
    <w:rsid w:val="005E2A98"/>
    <w:rsid w:val="005E2B9A"/>
    <w:rsid w:val="005E4570"/>
    <w:rsid w:val="005E4861"/>
    <w:rsid w:val="005E55AC"/>
    <w:rsid w:val="005E61C4"/>
    <w:rsid w:val="005E62A1"/>
    <w:rsid w:val="005E7B9D"/>
    <w:rsid w:val="005F010F"/>
    <w:rsid w:val="005F0F5B"/>
    <w:rsid w:val="005F11B7"/>
    <w:rsid w:val="005F227B"/>
    <w:rsid w:val="005F22BC"/>
    <w:rsid w:val="005F239B"/>
    <w:rsid w:val="005F25A5"/>
    <w:rsid w:val="005F29D3"/>
    <w:rsid w:val="005F3437"/>
    <w:rsid w:val="005F3685"/>
    <w:rsid w:val="005F40D3"/>
    <w:rsid w:val="005F48E2"/>
    <w:rsid w:val="005F4AC8"/>
    <w:rsid w:val="005F508B"/>
    <w:rsid w:val="005F5D3F"/>
    <w:rsid w:val="005F6012"/>
    <w:rsid w:val="005F736D"/>
    <w:rsid w:val="005F7B90"/>
    <w:rsid w:val="00600344"/>
    <w:rsid w:val="0060173D"/>
    <w:rsid w:val="006019AD"/>
    <w:rsid w:val="00603440"/>
    <w:rsid w:val="0060422A"/>
    <w:rsid w:val="006054CF"/>
    <w:rsid w:val="00605A5B"/>
    <w:rsid w:val="006061D3"/>
    <w:rsid w:val="00606EEC"/>
    <w:rsid w:val="006075C5"/>
    <w:rsid w:val="00607C5B"/>
    <w:rsid w:val="00610114"/>
    <w:rsid w:val="006101AD"/>
    <w:rsid w:val="006110F1"/>
    <w:rsid w:val="006115EB"/>
    <w:rsid w:val="0061172F"/>
    <w:rsid w:val="00611DBB"/>
    <w:rsid w:val="0061249E"/>
    <w:rsid w:val="00612536"/>
    <w:rsid w:val="00613195"/>
    <w:rsid w:val="00613DB8"/>
    <w:rsid w:val="00613E78"/>
    <w:rsid w:val="0061440F"/>
    <w:rsid w:val="006145C8"/>
    <w:rsid w:val="00615517"/>
    <w:rsid w:val="006156FE"/>
    <w:rsid w:val="00617F3D"/>
    <w:rsid w:val="00620BF4"/>
    <w:rsid w:val="0062135F"/>
    <w:rsid w:val="00621B07"/>
    <w:rsid w:val="00621BE0"/>
    <w:rsid w:val="00622CFB"/>
    <w:rsid w:val="00622DAE"/>
    <w:rsid w:val="00623498"/>
    <w:rsid w:val="00624542"/>
    <w:rsid w:val="006247AE"/>
    <w:rsid w:val="0062524D"/>
    <w:rsid w:val="00626AD9"/>
    <w:rsid w:val="00630916"/>
    <w:rsid w:val="00630BDB"/>
    <w:rsid w:val="00630C33"/>
    <w:rsid w:val="00630D79"/>
    <w:rsid w:val="00631673"/>
    <w:rsid w:val="006321AC"/>
    <w:rsid w:val="00632B1A"/>
    <w:rsid w:val="00632D3E"/>
    <w:rsid w:val="0063371F"/>
    <w:rsid w:val="0063440B"/>
    <w:rsid w:val="00634B0F"/>
    <w:rsid w:val="0063510F"/>
    <w:rsid w:val="00635E63"/>
    <w:rsid w:val="00636532"/>
    <w:rsid w:val="00636A21"/>
    <w:rsid w:val="00636A24"/>
    <w:rsid w:val="0063706A"/>
    <w:rsid w:val="006376E1"/>
    <w:rsid w:val="0064037E"/>
    <w:rsid w:val="006408A3"/>
    <w:rsid w:val="00640CA6"/>
    <w:rsid w:val="00641038"/>
    <w:rsid w:val="00641148"/>
    <w:rsid w:val="00641514"/>
    <w:rsid w:val="006419EB"/>
    <w:rsid w:val="00641AB7"/>
    <w:rsid w:val="00641C60"/>
    <w:rsid w:val="00642BD5"/>
    <w:rsid w:val="00642EAB"/>
    <w:rsid w:val="00643F3A"/>
    <w:rsid w:val="00643F58"/>
    <w:rsid w:val="00644001"/>
    <w:rsid w:val="006441BC"/>
    <w:rsid w:val="00644ACD"/>
    <w:rsid w:val="006450EA"/>
    <w:rsid w:val="0064593D"/>
    <w:rsid w:val="006467BE"/>
    <w:rsid w:val="006508DC"/>
    <w:rsid w:val="00650C6D"/>
    <w:rsid w:val="00650E01"/>
    <w:rsid w:val="00650F32"/>
    <w:rsid w:val="00651041"/>
    <w:rsid w:val="00651174"/>
    <w:rsid w:val="00651187"/>
    <w:rsid w:val="006512B0"/>
    <w:rsid w:val="00652AA3"/>
    <w:rsid w:val="00652CBC"/>
    <w:rsid w:val="0065338C"/>
    <w:rsid w:val="006533E2"/>
    <w:rsid w:val="0065438D"/>
    <w:rsid w:val="00655250"/>
    <w:rsid w:val="00655E8E"/>
    <w:rsid w:val="00657794"/>
    <w:rsid w:val="0066041D"/>
    <w:rsid w:val="006606A9"/>
    <w:rsid w:val="0066086A"/>
    <w:rsid w:val="00661E5D"/>
    <w:rsid w:val="00663013"/>
    <w:rsid w:val="00663225"/>
    <w:rsid w:val="00666834"/>
    <w:rsid w:val="006669E4"/>
    <w:rsid w:val="00666FDB"/>
    <w:rsid w:val="00670AB8"/>
    <w:rsid w:val="00670DA1"/>
    <w:rsid w:val="00671B38"/>
    <w:rsid w:val="00671B6F"/>
    <w:rsid w:val="006733E9"/>
    <w:rsid w:val="00674810"/>
    <w:rsid w:val="00674E6F"/>
    <w:rsid w:val="00675166"/>
    <w:rsid w:val="00676B45"/>
    <w:rsid w:val="00676EFB"/>
    <w:rsid w:val="00676F92"/>
    <w:rsid w:val="00676FC9"/>
    <w:rsid w:val="0067751E"/>
    <w:rsid w:val="00680ECF"/>
    <w:rsid w:val="0068121C"/>
    <w:rsid w:val="00681FA7"/>
    <w:rsid w:val="00682347"/>
    <w:rsid w:val="00683198"/>
    <w:rsid w:val="006845EF"/>
    <w:rsid w:val="00684642"/>
    <w:rsid w:val="00684774"/>
    <w:rsid w:val="00684B25"/>
    <w:rsid w:val="00685C85"/>
    <w:rsid w:val="00685CBC"/>
    <w:rsid w:val="00686769"/>
    <w:rsid w:val="00690108"/>
    <w:rsid w:val="00690259"/>
    <w:rsid w:val="006908FB"/>
    <w:rsid w:val="006914E2"/>
    <w:rsid w:val="00691C2E"/>
    <w:rsid w:val="00691EB7"/>
    <w:rsid w:val="00692312"/>
    <w:rsid w:val="006928B1"/>
    <w:rsid w:val="0069310F"/>
    <w:rsid w:val="0069396A"/>
    <w:rsid w:val="0069568F"/>
    <w:rsid w:val="00696CDA"/>
    <w:rsid w:val="00696F54"/>
    <w:rsid w:val="00697D1A"/>
    <w:rsid w:val="006A0AF6"/>
    <w:rsid w:val="006A0B01"/>
    <w:rsid w:val="006A27F7"/>
    <w:rsid w:val="006A3DF2"/>
    <w:rsid w:val="006A3DFA"/>
    <w:rsid w:val="006A425B"/>
    <w:rsid w:val="006A4F03"/>
    <w:rsid w:val="006A51CF"/>
    <w:rsid w:val="006A54DA"/>
    <w:rsid w:val="006A7AE0"/>
    <w:rsid w:val="006A7E0B"/>
    <w:rsid w:val="006B0A19"/>
    <w:rsid w:val="006B13C9"/>
    <w:rsid w:val="006B39BF"/>
    <w:rsid w:val="006B3F53"/>
    <w:rsid w:val="006B51F8"/>
    <w:rsid w:val="006B5DD7"/>
    <w:rsid w:val="006B6BD6"/>
    <w:rsid w:val="006B735A"/>
    <w:rsid w:val="006B7783"/>
    <w:rsid w:val="006C0268"/>
    <w:rsid w:val="006C0A7E"/>
    <w:rsid w:val="006C1B38"/>
    <w:rsid w:val="006C2361"/>
    <w:rsid w:val="006C3AB1"/>
    <w:rsid w:val="006C3FD3"/>
    <w:rsid w:val="006C57EB"/>
    <w:rsid w:val="006C719A"/>
    <w:rsid w:val="006C7467"/>
    <w:rsid w:val="006C7D06"/>
    <w:rsid w:val="006D0351"/>
    <w:rsid w:val="006D04F8"/>
    <w:rsid w:val="006D0A25"/>
    <w:rsid w:val="006D0E76"/>
    <w:rsid w:val="006D11D7"/>
    <w:rsid w:val="006D1C6B"/>
    <w:rsid w:val="006D2432"/>
    <w:rsid w:val="006D2ECA"/>
    <w:rsid w:val="006D44C8"/>
    <w:rsid w:val="006D526A"/>
    <w:rsid w:val="006D6217"/>
    <w:rsid w:val="006D7E09"/>
    <w:rsid w:val="006E0C35"/>
    <w:rsid w:val="006E0F92"/>
    <w:rsid w:val="006E11F1"/>
    <w:rsid w:val="006E1E61"/>
    <w:rsid w:val="006E1FD0"/>
    <w:rsid w:val="006E2277"/>
    <w:rsid w:val="006E2950"/>
    <w:rsid w:val="006E2ACA"/>
    <w:rsid w:val="006E2DBE"/>
    <w:rsid w:val="006E52CF"/>
    <w:rsid w:val="006E57D9"/>
    <w:rsid w:val="006E5BC4"/>
    <w:rsid w:val="006E5EA7"/>
    <w:rsid w:val="006E72EB"/>
    <w:rsid w:val="006E77C3"/>
    <w:rsid w:val="006E7E51"/>
    <w:rsid w:val="006F0C36"/>
    <w:rsid w:val="006F10B2"/>
    <w:rsid w:val="006F19C8"/>
    <w:rsid w:val="006F1E1F"/>
    <w:rsid w:val="006F2687"/>
    <w:rsid w:val="006F27C1"/>
    <w:rsid w:val="006F2EDA"/>
    <w:rsid w:val="006F330B"/>
    <w:rsid w:val="006F3ABF"/>
    <w:rsid w:val="006F63AE"/>
    <w:rsid w:val="006F65D4"/>
    <w:rsid w:val="006F75F8"/>
    <w:rsid w:val="006F7CA7"/>
    <w:rsid w:val="007001AE"/>
    <w:rsid w:val="0070052D"/>
    <w:rsid w:val="00700DB9"/>
    <w:rsid w:val="007011F4"/>
    <w:rsid w:val="007020DB"/>
    <w:rsid w:val="00702535"/>
    <w:rsid w:val="00702BF4"/>
    <w:rsid w:val="00702E22"/>
    <w:rsid w:val="007034A2"/>
    <w:rsid w:val="007034CF"/>
    <w:rsid w:val="0070367D"/>
    <w:rsid w:val="00705E7B"/>
    <w:rsid w:val="00705F7B"/>
    <w:rsid w:val="007062CF"/>
    <w:rsid w:val="0070644C"/>
    <w:rsid w:val="00706495"/>
    <w:rsid w:val="007067AE"/>
    <w:rsid w:val="007068AB"/>
    <w:rsid w:val="00706FA1"/>
    <w:rsid w:val="007075D6"/>
    <w:rsid w:val="007108DF"/>
    <w:rsid w:val="00711477"/>
    <w:rsid w:val="00711FAC"/>
    <w:rsid w:val="0071201D"/>
    <w:rsid w:val="00712EE3"/>
    <w:rsid w:val="00712FEA"/>
    <w:rsid w:val="007134B5"/>
    <w:rsid w:val="00713756"/>
    <w:rsid w:val="0071380D"/>
    <w:rsid w:val="00714D32"/>
    <w:rsid w:val="00715E74"/>
    <w:rsid w:val="00717DA3"/>
    <w:rsid w:val="00720087"/>
    <w:rsid w:val="0072022F"/>
    <w:rsid w:val="00721277"/>
    <w:rsid w:val="0072322D"/>
    <w:rsid w:val="0072581B"/>
    <w:rsid w:val="00726462"/>
    <w:rsid w:val="007272A0"/>
    <w:rsid w:val="0072780C"/>
    <w:rsid w:val="007308F0"/>
    <w:rsid w:val="00730A19"/>
    <w:rsid w:val="00730A9F"/>
    <w:rsid w:val="007317FA"/>
    <w:rsid w:val="0073222F"/>
    <w:rsid w:val="007323B8"/>
    <w:rsid w:val="0073291C"/>
    <w:rsid w:val="00733643"/>
    <w:rsid w:val="00733CBF"/>
    <w:rsid w:val="007340C6"/>
    <w:rsid w:val="00734858"/>
    <w:rsid w:val="00734AB4"/>
    <w:rsid w:val="0073617E"/>
    <w:rsid w:val="0073680E"/>
    <w:rsid w:val="007375B1"/>
    <w:rsid w:val="0073799D"/>
    <w:rsid w:val="007403B9"/>
    <w:rsid w:val="00740BA5"/>
    <w:rsid w:val="007416CC"/>
    <w:rsid w:val="00741759"/>
    <w:rsid w:val="0074189B"/>
    <w:rsid w:val="00741B91"/>
    <w:rsid w:val="00741F84"/>
    <w:rsid w:val="007437F6"/>
    <w:rsid w:val="00743A0F"/>
    <w:rsid w:val="00743B7D"/>
    <w:rsid w:val="00744116"/>
    <w:rsid w:val="007442FC"/>
    <w:rsid w:val="00744AAA"/>
    <w:rsid w:val="00745B56"/>
    <w:rsid w:val="00745C0F"/>
    <w:rsid w:val="00745C29"/>
    <w:rsid w:val="0074738D"/>
    <w:rsid w:val="00747E64"/>
    <w:rsid w:val="00750777"/>
    <w:rsid w:val="007513CE"/>
    <w:rsid w:val="00751D88"/>
    <w:rsid w:val="00751FEA"/>
    <w:rsid w:val="00752360"/>
    <w:rsid w:val="007527B3"/>
    <w:rsid w:val="00752C00"/>
    <w:rsid w:val="00753642"/>
    <w:rsid w:val="00754049"/>
    <w:rsid w:val="00755194"/>
    <w:rsid w:val="00755CFC"/>
    <w:rsid w:val="00756C81"/>
    <w:rsid w:val="00757486"/>
    <w:rsid w:val="0075795A"/>
    <w:rsid w:val="00757CED"/>
    <w:rsid w:val="00760037"/>
    <w:rsid w:val="007608C3"/>
    <w:rsid w:val="0076313B"/>
    <w:rsid w:val="007634F8"/>
    <w:rsid w:val="007651BD"/>
    <w:rsid w:val="00765F21"/>
    <w:rsid w:val="00767325"/>
    <w:rsid w:val="00767449"/>
    <w:rsid w:val="007706BF"/>
    <w:rsid w:val="007709D0"/>
    <w:rsid w:val="00770A4F"/>
    <w:rsid w:val="00770CD0"/>
    <w:rsid w:val="00771041"/>
    <w:rsid w:val="0077111D"/>
    <w:rsid w:val="00771152"/>
    <w:rsid w:val="0077230B"/>
    <w:rsid w:val="00773CAD"/>
    <w:rsid w:val="00773EF5"/>
    <w:rsid w:val="0077410D"/>
    <w:rsid w:val="007754CF"/>
    <w:rsid w:val="00775CDF"/>
    <w:rsid w:val="0077612B"/>
    <w:rsid w:val="007775EB"/>
    <w:rsid w:val="007800E6"/>
    <w:rsid w:val="0078026D"/>
    <w:rsid w:val="00780CEA"/>
    <w:rsid w:val="00780D4F"/>
    <w:rsid w:val="0078202F"/>
    <w:rsid w:val="007838CD"/>
    <w:rsid w:val="00783D9A"/>
    <w:rsid w:val="0078424A"/>
    <w:rsid w:val="00785C1F"/>
    <w:rsid w:val="00786C0B"/>
    <w:rsid w:val="00787032"/>
    <w:rsid w:val="00787877"/>
    <w:rsid w:val="00787D9A"/>
    <w:rsid w:val="00790779"/>
    <w:rsid w:val="00790E48"/>
    <w:rsid w:val="00791D53"/>
    <w:rsid w:val="0079317D"/>
    <w:rsid w:val="007932E2"/>
    <w:rsid w:val="007936D3"/>
    <w:rsid w:val="00793D39"/>
    <w:rsid w:val="007944F7"/>
    <w:rsid w:val="00794F5E"/>
    <w:rsid w:val="00795091"/>
    <w:rsid w:val="00795312"/>
    <w:rsid w:val="007961A7"/>
    <w:rsid w:val="007A0A3A"/>
    <w:rsid w:val="007A15E6"/>
    <w:rsid w:val="007A18B9"/>
    <w:rsid w:val="007A1A10"/>
    <w:rsid w:val="007A1E77"/>
    <w:rsid w:val="007A2441"/>
    <w:rsid w:val="007A47E7"/>
    <w:rsid w:val="007A665C"/>
    <w:rsid w:val="007A6EB0"/>
    <w:rsid w:val="007A7355"/>
    <w:rsid w:val="007A7FCB"/>
    <w:rsid w:val="007B020D"/>
    <w:rsid w:val="007B04A1"/>
    <w:rsid w:val="007B141A"/>
    <w:rsid w:val="007B18E8"/>
    <w:rsid w:val="007B1DB2"/>
    <w:rsid w:val="007B1FCA"/>
    <w:rsid w:val="007B3482"/>
    <w:rsid w:val="007B34AD"/>
    <w:rsid w:val="007B3995"/>
    <w:rsid w:val="007B39E1"/>
    <w:rsid w:val="007B464F"/>
    <w:rsid w:val="007B46EB"/>
    <w:rsid w:val="007B54DC"/>
    <w:rsid w:val="007B5BE0"/>
    <w:rsid w:val="007B6123"/>
    <w:rsid w:val="007B61B5"/>
    <w:rsid w:val="007B6E5A"/>
    <w:rsid w:val="007B71AF"/>
    <w:rsid w:val="007B76B8"/>
    <w:rsid w:val="007B78AE"/>
    <w:rsid w:val="007B7FC0"/>
    <w:rsid w:val="007C0116"/>
    <w:rsid w:val="007C094F"/>
    <w:rsid w:val="007C1088"/>
    <w:rsid w:val="007C1E00"/>
    <w:rsid w:val="007C1EAF"/>
    <w:rsid w:val="007C2ABF"/>
    <w:rsid w:val="007C2E7C"/>
    <w:rsid w:val="007C3AFD"/>
    <w:rsid w:val="007C3F31"/>
    <w:rsid w:val="007C41C7"/>
    <w:rsid w:val="007C4970"/>
    <w:rsid w:val="007C505A"/>
    <w:rsid w:val="007C50C0"/>
    <w:rsid w:val="007C5FFA"/>
    <w:rsid w:val="007C6055"/>
    <w:rsid w:val="007C6390"/>
    <w:rsid w:val="007C69D1"/>
    <w:rsid w:val="007D0B89"/>
    <w:rsid w:val="007D25A9"/>
    <w:rsid w:val="007D2AE3"/>
    <w:rsid w:val="007D2E0F"/>
    <w:rsid w:val="007D4370"/>
    <w:rsid w:val="007D4B9B"/>
    <w:rsid w:val="007D676B"/>
    <w:rsid w:val="007D6CBC"/>
    <w:rsid w:val="007D7446"/>
    <w:rsid w:val="007D7E3B"/>
    <w:rsid w:val="007E0517"/>
    <w:rsid w:val="007E0999"/>
    <w:rsid w:val="007E16FD"/>
    <w:rsid w:val="007E1AF8"/>
    <w:rsid w:val="007E1DEE"/>
    <w:rsid w:val="007E25EE"/>
    <w:rsid w:val="007E26A0"/>
    <w:rsid w:val="007E26E8"/>
    <w:rsid w:val="007E283E"/>
    <w:rsid w:val="007E2ADF"/>
    <w:rsid w:val="007E30DB"/>
    <w:rsid w:val="007E3A5B"/>
    <w:rsid w:val="007E3DCF"/>
    <w:rsid w:val="007E4DA5"/>
    <w:rsid w:val="007E5116"/>
    <w:rsid w:val="007E5A25"/>
    <w:rsid w:val="007E79C4"/>
    <w:rsid w:val="007F085B"/>
    <w:rsid w:val="007F09E5"/>
    <w:rsid w:val="007F0A9D"/>
    <w:rsid w:val="007F0CE2"/>
    <w:rsid w:val="007F1D5E"/>
    <w:rsid w:val="007F2866"/>
    <w:rsid w:val="007F2EAD"/>
    <w:rsid w:val="007F3043"/>
    <w:rsid w:val="007F31DD"/>
    <w:rsid w:val="007F36E0"/>
    <w:rsid w:val="007F3F02"/>
    <w:rsid w:val="007F3F2E"/>
    <w:rsid w:val="007F487D"/>
    <w:rsid w:val="007F57E8"/>
    <w:rsid w:val="007F5AD6"/>
    <w:rsid w:val="007F5D14"/>
    <w:rsid w:val="007F629C"/>
    <w:rsid w:val="007F6BB2"/>
    <w:rsid w:val="007F71CD"/>
    <w:rsid w:val="007F7508"/>
    <w:rsid w:val="007F7C21"/>
    <w:rsid w:val="00801F2D"/>
    <w:rsid w:val="00803959"/>
    <w:rsid w:val="00803E4F"/>
    <w:rsid w:val="00804049"/>
    <w:rsid w:val="0080414E"/>
    <w:rsid w:val="008059C7"/>
    <w:rsid w:val="00805C88"/>
    <w:rsid w:val="00805CB7"/>
    <w:rsid w:val="008068D9"/>
    <w:rsid w:val="00807526"/>
    <w:rsid w:val="00807C2E"/>
    <w:rsid w:val="00810802"/>
    <w:rsid w:val="00811AB1"/>
    <w:rsid w:val="00812588"/>
    <w:rsid w:val="008129B4"/>
    <w:rsid w:val="008139DD"/>
    <w:rsid w:val="00814864"/>
    <w:rsid w:val="00815CC9"/>
    <w:rsid w:val="00815ECD"/>
    <w:rsid w:val="00816CA2"/>
    <w:rsid w:val="008171C5"/>
    <w:rsid w:val="0081735D"/>
    <w:rsid w:val="0081740B"/>
    <w:rsid w:val="00817693"/>
    <w:rsid w:val="00817AF5"/>
    <w:rsid w:val="00820F7C"/>
    <w:rsid w:val="0082189F"/>
    <w:rsid w:val="008218F3"/>
    <w:rsid w:val="00821A57"/>
    <w:rsid w:val="00821A85"/>
    <w:rsid w:val="00821C89"/>
    <w:rsid w:val="00821E73"/>
    <w:rsid w:val="00822169"/>
    <w:rsid w:val="00823150"/>
    <w:rsid w:val="008236DA"/>
    <w:rsid w:val="00823BEF"/>
    <w:rsid w:val="008261AE"/>
    <w:rsid w:val="0082687A"/>
    <w:rsid w:val="00826975"/>
    <w:rsid w:val="00826C68"/>
    <w:rsid w:val="008275AA"/>
    <w:rsid w:val="008305E0"/>
    <w:rsid w:val="008326FE"/>
    <w:rsid w:val="0083374D"/>
    <w:rsid w:val="008341CC"/>
    <w:rsid w:val="0083438D"/>
    <w:rsid w:val="00834E4F"/>
    <w:rsid w:val="00835108"/>
    <w:rsid w:val="00835380"/>
    <w:rsid w:val="008361CD"/>
    <w:rsid w:val="00836327"/>
    <w:rsid w:val="0083634D"/>
    <w:rsid w:val="008366B3"/>
    <w:rsid w:val="00836A32"/>
    <w:rsid w:val="00837026"/>
    <w:rsid w:val="00840093"/>
    <w:rsid w:val="00840586"/>
    <w:rsid w:val="008410E2"/>
    <w:rsid w:val="00842191"/>
    <w:rsid w:val="00842B74"/>
    <w:rsid w:val="00843225"/>
    <w:rsid w:val="008433D6"/>
    <w:rsid w:val="00843F70"/>
    <w:rsid w:val="00844244"/>
    <w:rsid w:val="008448E1"/>
    <w:rsid w:val="008449F4"/>
    <w:rsid w:val="0084530B"/>
    <w:rsid w:val="0084673D"/>
    <w:rsid w:val="0084678D"/>
    <w:rsid w:val="00846E88"/>
    <w:rsid w:val="00847633"/>
    <w:rsid w:val="008476D7"/>
    <w:rsid w:val="00850A75"/>
    <w:rsid w:val="00851B7B"/>
    <w:rsid w:val="00851FA2"/>
    <w:rsid w:val="00852255"/>
    <w:rsid w:val="00852A7C"/>
    <w:rsid w:val="00853726"/>
    <w:rsid w:val="008539D8"/>
    <w:rsid w:val="0085650C"/>
    <w:rsid w:val="008613BD"/>
    <w:rsid w:val="00861DD1"/>
    <w:rsid w:val="0086368F"/>
    <w:rsid w:val="00863C89"/>
    <w:rsid w:val="008648A7"/>
    <w:rsid w:val="00865B97"/>
    <w:rsid w:val="00865D49"/>
    <w:rsid w:val="008662ED"/>
    <w:rsid w:val="00866F6A"/>
    <w:rsid w:val="008672A0"/>
    <w:rsid w:val="008679D5"/>
    <w:rsid w:val="00871389"/>
    <w:rsid w:val="0087148F"/>
    <w:rsid w:val="0087229F"/>
    <w:rsid w:val="008723E9"/>
    <w:rsid w:val="00872DE8"/>
    <w:rsid w:val="00873C7F"/>
    <w:rsid w:val="008740B2"/>
    <w:rsid w:val="0087421B"/>
    <w:rsid w:val="008742EC"/>
    <w:rsid w:val="0087459E"/>
    <w:rsid w:val="00875E9C"/>
    <w:rsid w:val="00876280"/>
    <w:rsid w:val="00876B34"/>
    <w:rsid w:val="0087730C"/>
    <w:rsid w:val="00877795"/>
    <w:rsid w:val="00877982"/>
    <w:rsid w:val="008825EC"/>
    <w:rsid w:val="008829CC"/>
    <w:rsid w:val="00882B33"/>
    <w:rsid w:val="00882CAA"/>
    <w:rsid w:val="00882D53"/>
    <w:rsid w:val="00882DA5"/>
    <w:rsid w:val="00884B38"/>
    <w:rsid w:val="00884F81"/>
    <w:rsid w:val="0088503D"/>
    <w:rsid w:val="008859C4"/>
    <w:rsid w:val="00885F43"/>
    <w:rsid w:val="008869A4"/>
    <w:rsid w:val="00886FEA"/>
    <w:rsid w:val="00890E2C"/>
    <w:rsid w:val="00891359"/>
    <w:rsid w:val="00891920"/>
    <w:rsid w:val="00894B11"/>
    <w:rsid w:val="008957F9"/>
    <w:rsid w:val="0089588B"/>
    <w:rsid w:val="00895A06"/>
    <w:rsid w:val="00896244"/>
    <w:rsid w:val="00896A3A"/>
    <w:rsid w:val="008977C9"/>
    <w:rsid w:val="00897B8D"/>
    <w:rsid w:val="008A0125"/>
    <w:rsid w:val="008A1732"/>
    <w:rsid w:val="008A22B9"/>
    <w:rsid w:val="008A24C2"/>
    <w:rsid w:val="008A480D"/>
    <w:rsid w:val="008A4965"/>
    <w:rsid w:val="008A4F1B"/>
    <w:rsid w:val="008A54D9"/>
    <w:rsid w:val="008A6C14"/>
    <w:rsid w:val="008A6D86"/>
    <w:rsid w:val="008A6F13"/>
    <w:rsid w:val="008A75E5"/>
    <w:rsid w:val="008B00E9"/>
    <w:rsid w:val="008B0224"/>
    <w:rsid w:val="008B1579"/>
    <w:rsid w:val="008B1E14"/>
    <w:rsid w:val="008B271D"/>
    <w:rsid w:val="008B2B7C"/>
    <w:rsid w:val="008B3A55"/>
    <w:rsid w:val="008B4005"/>
    <w:rsid w:val="008B4FCF"/>
    <w:rsid w:val="008B6A0A"/>
    <w:rsid w:val="008B6B0C"/>
    <w:rsid w:val="008B797B"/>
    <w:rsid w:val="008B7A1C"/>
    <w:rsid w:val="008C0092"/>
    <w:rsid w:val="008C09DC"/>
    <w:rsid w:val="008C11EF"/>
    <w:rsid w:val="008C2011"/>
    <w:rsid w:val="008C2486"/>
    <w:rsid w:val="008C2B76"/>
    <w:rsid w:val="008C3116"/>
    <w:rsid w:val="008C3696"/>
    <w:rsid w:val="008C42F5"/>
    <w:rsid w:val="008C4FCF"/>
    <w:rsid w:val="008C60C1"/>
    <w:rsid w:val="008C7841"/>
    <w:rsid w:val="008C79DD"/>
    <w:rsid w:val="008D0669"/>
    <w:rsid w:val="008D0EFA"/>
    <w:rsid w:val="008D104E"/>
    <w:rsid w:val="008D144B"/>
    <w:rsid w:val="008D18B6"/>
    <w:rsid w:val="008D1B2B"/>
    <w:rsid w:val="008D1C41"/>
    <w:rsid w:val="008D3605"/>
    <w:rsid w:val="008D3842"/>
    <w:rsid w:val="008D3CB9"/>
    <w:rsid w:val="008D43FD"/>
    <w:rsid w:val="008D4B5F"/>
    <w:rsid w:val="008D541A"/>
    <w:rsid w:val="008D5501"/>
    <w:rsid w:val="008D67B6"/>
    <w:rsid w:val="008D7BD9"/>
    <w:rsid w:val="008D7E08"/>
    <w:rsid w:val="008E07B8"/>
    <w:rsid w:val="008E0F72"/>
    <w:rsid w:val="008E14C5"/>
    <w:rsid w:val="008E1F7D"/>
    <w:rsid w:val="008E24D8"/>
    <w:rsid w:val="008E29F2"/>
    <w:rsid w:val="008E33EF"/>
    <w:rsid w:val="008E3A1A"/>
    <w:rsid w:val="008E443D"/>
    <w:rsid w:val="008E4ADC"/>
    <w:rsid w:val="008E5013"/>
    <w:rsid w:val="008E5BB0"/>
    <w:rsid w:val="008E6687"/>
    <w:rsid w:val="008E6C26"/>
    <w:rsid w:val="008F038C"/>
    <w:rsid w:val="008F04C4"/>
    <w:rsid w:val="008F05D2"/>
    <w:rsid w:val="008F0754"/>
    <w:rsid w:val="008F08D4"/>
    <w:rsid w:val="008F172E"/>
    <w:rsid w:val="008F1FB4"/>
    <w:rsid w:val="008F2106"/>
    <w:rsid w:val="008F3859"/>
    <w:rsid w:val="008F5100"/>
    <w:rsid w:val="008F51F2"/>
    <w:rsid w:val="008F5AF9"/>
    <w:rsid w:val="008F7499"/>
    <w:rsid w:val="0090074E"/>
    <w:rsid w:val="00900F4C"/>
    <w:rsid w:val="009010C5"/>
    <w:rsid w:val="009012E3"/>
    <w:rsid w:val="0090285F"/>
    <w:rsid w:val="00902FBE"/>
    <w:rsid w:val="00905258"/>
    <w:rsid w:val="00905291"/>
    <w:rsid w:val="009055B5"/>
    <w:rsid w:val="00905694"/>
    <w:rsid w:val="009068B9"/>
    <w:rsid w:val="00910210"/>
    <w:rsid w:val="0091066B"/>
    <w:rsid w:val="009123D0"/>
    <w:rsid w:val="009125A5"/>
    <w:rsid w:val="00912D61"/>
    <w:rsid w:val="009136DC"/>
    <w:rsid w:val="00913997"/>
    <w:rsid w:val="0091487E"/>
    <w:rsid w:val="00915CFD"/>
    <w:rsid w:val="00916BE1"/>
    <w:rsid w:val="00916C9B"/>
    <w:rsid w:val="00916DA8"/>
    <w:rsid w:val="00916DA9"/>
    <w:rsid w:val="00917C6B"/>
    <w:rsid w:val="0092051F"/>
    <w:rsid w:val="009205F2"/>
    <w:rsid w:val="00920A94"/>
    <w:rsid w:val="00920E29"/>
    <w:rsid w:val="00921DF2"/>
    <w:rsid w:val="00921E7D"/>
    <w:rsid w:val="009222BC"/>
    <w:rsid w:val="00922B2D"/>
    <w:rsid w:val="00922FF9"/>
    <w:rsid w:val="00926729"/>
    <w:rsid w:val="00926861"/>
    <w:rsid w:val="00926DB9"/>
    <w:rsid w:val="009274CC"/>
    <w:rsid w:val="00927BBA"/>
    <w:rsid w:val="00927EA6"/>
    <w:rsid w:val="009330E3"/>
    <w:rsid w:val="0093334D"/>
    <w:rsid w:val="0093349B"/>
    <w:rsid w:val="00934292"/>
    <w:rsid w:val="00934F94"/>
    <w:rsid w:val="00936554"/>
    <w:rsid w:val="009371D4"/>
    <w:rsid w:val="00937ACD"/>
    <w:rsid w:val="00937F72"/>
    <w:rsid w:val="0094184F"/>
    <w:rsid w:val="009418BA"/>
    <w:rsid w:val="00941ED7"/>
    <w:rsid w:val="009422F9"/>
    <w:rsid w:val="00942923"/>
    <w:rsid w:val="009443F8"/>
    <w:rsid w:val="009445E7"/>
    <w:rsid w:val="00945F05"/>
    <w:rsid w:val="0094664B"/>
    <w:rsid w:val="0094771D"/>
    <w:rsid w:val="00947776"/>
    <w:rsid w:val="00947EE7"/>
    <w:rsid w:val="00950759"/>
    <w:rsid w:val="00950C34"/>
    <w:rsid w:val="00951131"/>
    <w:rsid w:val="00951144"/>
    <w:rsid w:val="0095240C"/>
    <w:rsid w:val="00952452"/>
    <w:rsid w:val="00953B5E"/>
    <w:rsid w:val="00954411"/>
    <w:rsid w:val="00954676"/>
    <w:rsid w:val="00954744"/>
    <w:rsid w:val="009549D4"/>
    <w:rsid w:val="00954B3D"/>
    <w:rsid w:val="00954C88"/>
    <w:rsid w:val="00954D9E"/>
    <w:rsid w:val="009569E8"/>
    <w:rsid w:val="009576CD"/>
    <w:rsid w:val="00957AA9"/>
    <w:rsid w:val="0096064B"/>
    <w:rsid w:val="00960E91"/>
    <w:rsid w:val="00960FED"/>
    <w:rsid w:val="009611A5"/>
    <w:rsid w:val="00961352"/>
    <w:rsid w:val="00961D0C"/>
    <w:rsid w:val="00962D23"/>
    <w:rsid w:val="00962E05"/>
    <w:rsid w:val="0096322A"/>
    <w:rsid w:val="00964D5B"/>
    <w:rsid w:val="00965F1A"/>
    <w:rsid w:val="00966236"/>
    <w:rsid w:val="00966480"/>
    <w:rsid w:val="009665FB"/>
    <w:rsid w:val="00966878"/>
    <w:rsid w:val="00966892"/>
    <w:rsid w:val="009668E7"/>
    <w:rsid w:val="0096718C"/>
    <w:rsid w:val="0096740C"/>
    <w:rsid w:val="009674C0"/>
    <w:rsid w:val="009676CC"/>
    <w:rsid w:val="0097014D"/>
    <w:rsid w:val="009701D3"/>
    <w:rsid w:val="0097035A"/>
    <w:rsid w:val="00970483"/>
    <w:rsid w:val="0097080C"/>
    <w:rsid w:val="00970DE8"/>
    <w:rsid w:val="009710D4"/>
    <w:rsid w:val="0097173B"/>
    <w:rsid w:val="009721E7"/>
    <w:rsid w:val="00974068"/>
    <w:rsid w:val="0097419E"/>
    <w:rsid w:val="009741A0"/>
    <w:rsid w:val="00974C63"/>
    <w:rsid w:val="00974F66"/>
    <w:rsid w:val="00975A4C"/>
    <w:rsid w:val="00975C54"/>
    <w:rsid w:val="0097676B"/>
    <w:rsid w:val="009772C6"/>
    <w:rsid w:val="009774F8"/>
    <w:rsid w:val="00980FC0"/>
    <w:rsid w:val="009813E7"/>
    <w:rsid w:val="00982069"/>
    <w:rsid w:val="00982A79"/>
    <w:rsid w:val="00982FA4"/>
    <w:rsid w:val="009838B6"/>
    <w:rsid w:val="009840D3"/>
    <w:rsid w:val="009846D3"/>
    <w:rsid w:val="0098480E"/>
    <w:rsid w:val="00984F14"/>
    <w:rsid w:val="009857FB"/>
    <w:rsid w:val="00985CD4"/>
    <w:rsid w:val="00987934"/>
    <w:rsid w:val="00990347"/>
    <w:rsid w:val="0099050E"/>
    <w:rsid w:val="009906A5"/>
    <w:rsid w:val="00990CFF"/>
    <w:rsid w:val="00991B88"/>
    <w:rsid w:val="009922D6"/>
    <w:rsid w:val="009933ED"/>
    <w:rsid w:val="0099341D"/>
    <w:rsid w:val="00993A74"/>
    <w:rsid w:val="00993EE6"/>
    <w:rsid w:val="0099549F"/>
    <w:rsid w:val="009964B0"/>
    <w:rsid w:val="00996CF3"/>
    <w:rsid w:val="00997644"/>
    <w:rsid w:val="00997DE7"/>
    <w:rsid w:val="00997E90"/>
    <w:rsid w:val="009A0470"/>
    <w:rsid w:val="009A056D"/>
    <w:rsid w:val="009A09B7"/>
    <w:rsid w:val="009A0A0D"/>
    <w:rsid w:val="009A1026"/>
    <w:rsid w:val="009A11CF"/>
    <w:rsid w:val="009A133B"/>
    <w:rsid w:val="009A1B7D"/>
    <w:rsid w:val="009A1E41"/>
    <w:rsid w:val="009A2DA6"/>
    <w:rsid w:val="009A3BA3"/>
    <w:rsid w:val="009A3E3C"/>
    <w:rsid w:val="009A5014"/>
    <w:rsid w:val="009A53A4"/>
    <w:rsid w:val="009A5680"/>
    <w:rsid w:val="009A5A8A"/>
    <w:rsid w:val="009A5C54"/>
    <w:rsid w:val="009A66C6"/>
    <w:rsid w:val="009B0CB3"/>
    <w:rsid w:val="009B0F81"/>
    <w:rsid w:val="009B1329"/>
    <w:rsid w:val="009B311D"/>
    <w:rsid w:val="009B3165"/>
    <w:rsid w:val="009B39BD"/>
    <w:rsid w:val="009B3EF0"/>
    <w:rsid w:val="009B458B"/>
    <w:rsid w:val="009B5DB8"/>
    <w:rsid w:val="009B6297"/>
    <w:rsid w:val="009B63B3"/>
    <w:rsid w:val="009B69C6"/>
    <w:rsid w:val="009B7011"/>
    <w:rsid w:val="009B7169"/>
    <w:rsid w:val="009B73FD"/>
    <w:rsid w:val="009C0569"/>
    <w:rsid w:val="009C09D7"/>
    <w:rsid w:val="009C25CE"/>
    <w:rsid w:val="009C2940"/>
    <w:rsid w:val="009C2B30"/>
    <w:rsid w:val="009C2DB0"/>
    <w:rsid w:val="009C2DCF"/>
    <w:rsid w:val="009C2E60"/>
    <w:rsid w:val="009C350A"/>
    <w:rsid w:val="009C4897"/>
    <w:rsid w:val="009C49E6"/>
    <w:rsid w:val="009C5325"/>
    <w:rsid w:val="009C5ACE"/>
    <w:rsid w:val="009D046F"/>
    <w:rsid w:val="009D05E2"/>
    <w:rsid w:val="009D061A"/>
    <w:rsid w:val="009D10A9"/>
    <w:rsid w:val="009D12FD"/>
    <w:rsid w:val="009D1BEC"/>
    <w:rsid w:val="009D21C6"/>
    <w:rsid w:val="009D254D"/>
    <w:rsid w:val="009D2840"/>
    <w:rsid w:val="009D2AE5"/>
    <w:rsid w:val="009D305C"/>
    <w:rsid w:val="009D3749"/>
    <w:rsid w:val="009D3E24"/>
    <w:rsid w:val="009D3F71"/>
    <w:rsid w:val="009D41D6"/>
    <w:rsid w:val="009D491A"/>
    <w:rsid w:val="009D556E"/>
    <w:rsid w:val="009D5A94"/>
    <w:rsid w:val="009D68CC"/>
    <w:rsid w:val="009D6CF7"/>
    <w:rsid w:val="009D6DEF"/>
    <w:rsid w:val="009D6E95"/>
    <w:rsid w:val="009D7809"/>
    <w:rsid w:val="009D7AB4"/>
    <w:rsid w:val="009E0C23"/>
    <w:rsid w:val="009E1063"/>
    <w:rsid w:val="009E1113"/>
    <w:rsid w:val="009E1CCF"/>
    <w:rsid w:val="009E2461"/>
    <w:rsid w:val="009E2E54"/>
    <w:rsid w:val="009E34D1"/>
    <w:rsid w:val="009E4027"/>
    <w:rsid w:val="009E40C7"/>
    <w:rsid w:val="009E41AD"/>
    <w:rsid w:val="009E4A93"/>
    <w:rsid w:val="009E5BFE"/>
    <w:rsid w:val="009E5DA9"/>
    <w:rsid w:val="009E68BD"/>
    <w:rsid w:val="009E6F30"/>
    <w:rsid w:val="009E737B"/>
    <w:rsid w:val="009F0F0B"/>
    <w:rsid w:val="009F1892"/>
    <w:rsid w:val="009F1E8B"/>
    <w:rsid w:val="009F4670"/>
    <w:rsid w:val="009F5590"/>
    <w:rsid w:val="009F573A"/>
    <w:rsid w:val="009F7B25"/>
    <w:rsid w:val="00A0013E"/>
    <w:rsid w:val="00A01284"/>
    <w:rsid w:val="00A012CD"/>
    <w:rsid w:val="00A014FE"/>
    <w:rsid w:val="00A021C0"/>
    <w:rsid w:val="00A02BC8"/>
    <w:rsid w:val="00A02E68"/>
    <w:rsid w:val="00A036D1"/>
    <w:rsid w:val="00A0507F"/>
    <w:rsid w:val="00A0566F"/>
    <w:rsid w:val="00A05E2A"/>
    <w:rsid w:val="00A05F13"/>
    <w:rsid w:val="00A06448"/>
    <w:rsid w:val="00A07494"/>
    <w:rsid w:val="00A07F95"/>
    <w:rsid w:val="00A1028C"/>
    <w:rsid w:val="00A10A54"/>
    <w:rsid w:val="00A110F9"/>
    <w:rsid w:val="00A113C3"/>
    <w:rsid w:val="00A11C33"/>
    <w:rsid w:val="00A11F5A"/>
    <w:rsid w:val="00A13F3E"/>
    <w:rsid w:val="00A1533D"/>
    <w:rsid w:val="00A16414"/>
    <w:rsid w:val="00A169A2"/>
    <w:rsid w:val="00A16B03"/>
    <w:rsid w:val="00A17356"/>
    <w:rsid w:val="00A208FB"/>
    <w:rsid w:val="00A2116B"/>
    <w:rsid w:val="00A21755"/>
    <w:rsid w:val="00A2210D"/>
    <w:rsid w:val="00A22815"/>
    <w:rsid w:val="00A22911"/>
    <w:rsid w:val="00A22FCA"/>
    <w:rsid w:val="00A2305C"/>
    <w:rsid w:val="00A230EA"/>
    <w:rsid w:val="00A23A20"/>
    <w:rsid w:val="00A2413E"/>
    <w:rsid w:val="00A2428C"/>
    <w:rsid w:val="00A244D1"/>
    <w:rsid w:val="00A24A64"/>
    <w:rsid w:val="00A24C51"/>
    <w:rsid w:val="00A25019"/>
    <w:rsid w:val="00A25137"/>
    <w:rsid w:val="00A252AF"/>
    <w:rsid w:val="00A25D49"/>
    <w:rsid w:val="00A2616C"/>
    <w:rsid w:val="00A26D81"/>
    <w:rsid w:val="00A26FDA"/>
    <w:rsid w:val="00A27145"/>
    <w:rsid w:val="00A27D56"/>
    <w:rsid w:val="00A30F8D"/>
    <w:rsid w:val="00A311D2"/>
    <w:rsid w:val="00A31D33"/>
    <w:rsid w:val="00A31F30"/>
    <w:rsid w:val="00A32310"/>
    <w:rsid w:val="00A33187"/>
    <w:rsid w:val="00A334A2"/>
    <w:rsid w:val="00A33E18"/>
    <w:rsid w:val="00A349E1"/>
    <w:rsid w:val="00A34D79"/>
    <w:rsid w:val="00A351A8"/>
    <w:rsid w:val="00A35ACC"/>
    <w:rsid w:val="00A36284"/>
    <w:rsid w:val="00A3688B"/>
    <w:rsid w:val="00A36965"/>
    <w:rsid w:val="00A37F43"/>
    <w:rsid w:val="00A40384"/>
    <w:rsid w:val="00A40EB0"/>
    <w:rsid w:val="00A42104"/>
    <w:rsid w:val="00A428CE"/>
    <w:rsid w:val="00A42A33"/>
    <w:rsid w:val="00A437F7"/>
    <w:rsid w:val="00A444D5"/>
    <w:rsid w:val="00A44845"/>
    <w:rsid w:val="00A44922"/>
    <w:rsid w:val="00A458A7"/>
    <w:rsid w:val="00A46F4B"/>
    <w:rsid w:val="00A473B1"/>
    <w:rsid w:val="00A505E2"/>
    <w:rsid w:val="00A5092E"/>
    <w:rsid w:val="00A512F6"/>
    <w:rsid w:val="00A5155C"/>
    <w:rsid w:val="00A532CC"/>
    <w:rsid w:val="00A5336E"/>
    <w:rsid w:val="00A549F4"/>
    <w:rsid w:val="00A54CC6"/>
    <w:rsid w:val="00A54D60"/>
    <w:rsid w:val="00A54F0D"/>
    <w:rsid w:val="00A557F3"/>
    <w:rsid w:val="00A55D8E"/>
    <w:rsid w:val="00A56489"/>
    <w:rsid w:val="00A56AAF"/>
    <w:rsid w:val="00A57E0A"/>
    <w:rsid w:val="00A6024B"/>
    <w:rsid w:val="00A606F1"/>
    <w:rsid w:val="00A61AC8"/>
    <w:rsid w:val="00A6313B"/>
    <w:rsid w:val="00A6346F"/>
    <w:rsid w:val="00A63B59"/>
    <w:rsid w:val="00A63E36"/>
    <w:rsid w:val="00A647C1"/>
    <w:rsid w:val="00A647FE"/>
    <w:rsid w:val="00A648D2"/>
    <w:rsid w:val="00A64DB3"/>
    <w:rsid w:val="00A668FC"/>
    <w:rsid w:val="00A67615"/>
    <w:rsid w:val="00A6766B"/>
    <w:rsid w:val="00A676DB"/>
    <w:rsid w:val="00A67DFD"/>
    <w:rsid w:val="00A67F48"/>
    <w:rsid w:val="00A70870"/>
    <w:rsid w:val="00A7087F"/>
    <w:rsid w:val="00A70ED6"/>
    <w:rsid w:val="00A714DB"/>
    <w:rsid w:val="00A71DB9"/>
    <w:rsid w:val="00A72B1B"/>
    <w:rsid w:val="00A74802"/>
    <w:rsid w:val="00A74E63"/>
    <w:rsid w:val="00A7506D"/>
    <w:rsid w:val="00A76030"/>
    <w:rsid w:val="00A76989"/>
    <w:rsid w:val="00A7758D"/>
    <w:rsid w:val="00A8067B"/>
    <w:rsid w:val="00A81B7E"/>
    <w:rsid w:val="00A81B83"/>
    <w:rsid w:val="00A82463"/>
    <w:rsid w:val="00A8258F"/>
    <w:rsid w:val="00A82925"/>
    <w:rsid w:val="00A82C34"/>
    <w:rsid w:val="00A83CEF"/>
    <w:rsid w:val="00A83E36"/>
    <w:rsid w:val="00A84925"/>
    <w:rsid w:val="00A8522E"/>
    <w:rsid w:val="00A8562E"/>
    <w:rsid w:val="00A85D4D"/>
    <w:rsid w:val="00A85D9B"/>
    <w:rsid w:val="00A872CF"/>
    <w:rsid w:val="00A907FA"/>
    <w:rsid w:val="00A915A8"/>
    <w:rsid w:val="00A93210"/>
    <w:rsid w:val="00A93BE1"/>
    <w:rsid w:val="00A94B53"/>
    <w:rsid w:val="00A9502B"/>
    <w:rsid w:val="00A956C8"/>
    <w:rsid w:val="00A95BD9"/>
    <w:rsid w:val="00A97190"/>
    <w:rsid w:val="00AA073F"/>
    <w:rsid w:val="00AA0F4E"/>
    <w:rsid w:val="00AA10D6"/>
    <w:rsid w:val="00AA27B0"/>
    <w:rsid w:val="00AA39A1"/>
    <w:rsid w:val="00AA66C8"/>
    <w:rsid w:val="00AA6808"/>
    <w:rsid w:val="00AA6F26"/>
    <w:rsid w:val="00AA7716"/>
    <w:rsid w:val="00AA7969"/>
    <w:rsid w:val="00AA7A45"/>
    <w:rsid w:val="00AB0049"/>
    <w:rsid w:val="00AB0C58"/>
    <w:rsid w:val="00AB1122"/>
    <w:rsid w:val="00AB1A2F"/>
    <w:rsid w:val="00AB2EAD"/>
    <w:rsid w:val="00AB32E4"/>
    <w:rsid w:val="00AB51F3"/>
    <w:rsid w:val="00AB547E"/>
    <w:rsid w:val="00AB5A34"/>
    <w:rsid w:val="00AB5BFA"/>
    <w:rsid w:val="00AB5E4B"/>
    <w:rsid w:val="00AB6311"/>
    <w:rsid w:val="00AB633C"/>
    <w:rsid w:val="00AB6E30"/>
    <w:rsid w:val="00AC0BBF"/>
    <w:rsid w:val="00AC1A69"/>
    <w:rsid w:val="00AC2DD7"/>
    <w:rsid w:val="00AC313C"/>
    <w:rsid w:val="00AC3D96"/>
    <w:rsid w:val="00AC3EC6"/>
    <w:rsid w:val="00AC54E4"/>
    <w:rsid w:val="00AC5E78"/>
    <w:rsid w:val="00AC7643"/>
    <w:rsid w:val="00AC7E18"/>
    <w:rsid w:val="00AC7F88"/>
    <w:rsid w:val="00AD0410"/>
    <w:rsid w:val="00AD04F0"/>
    <w:rsid w:val="00AD09E8"/>
    <w:rsid w:val="00AD1BB1"/>
    <w:rsid w:val="00AD2124"/>
    <w:rsid w:val="00AD2615"/>
    <w:rsid w:val="00AD2AE0"/>
    <w:rsid w:val="00AD3EF6"/>
    <w:rsid w:val="00AD407D"/>
    <w:rsid w:val="00AD41D6"/>
    <w:rsid w:val="00AD4B9A"/>
    <w:rsid w:val="00AD5AE2"/>
    <w:rsid w:val="00AD696E"/>
    <w:rsid w:val="00AD6E03"/>
    <w:rsid w:val="00AD6FD4"/>
    <w:rsid w:val="00AD71BE"/>
    <w:rsid w:val="00AE11E0"/>
    <w:rsid w:val="00AE299F"/>
    <w:rsid w:val="00AE2FBA"/>
    <w:rsid w:val="00AE360F"/>
    <w:rsid w:val="00AE374E"/>
    <w:rsid w:val="00AE4243"/>
    <w:rsid w:val="00AE44A9"/>
    <w:rsid w:val="00AE455C"/>
    <w:rsid w:val="00AE52A8"/>
    <w:rsid w:val="00AE5CE8"/>
    <w:rsid w:val="00AE5FB7"/>
    <w:rsid w:val="00AE694B"/>
    <w:rsid w:val="00AE73B0"/>
    <w:rsid w:val="00AE73E5"/>
    <w:rsid w:val="00AE7779"/>
    <w:rsid w:val="00AE77E9"/>
    <w:rsid w:val="00AE7B9C"/>
    <w:rsid w:val="00AE7E3B"/>
    <w:rsid w:val="00AF0548"/>
    <w:rsid w:val="00AF0E71"/>
    <w:rsid w:val="00AF14CD"/>
    <w:rsid w:val="00AF2C29"/>
    <w:rsid w:val="00AF3266"/>
    <w:rsid w:val="00AF3B17"/>
    <w:rsid w:val="00AF3DE1"/>
    <w:rsid w:val="00AF4783"/>
    <w:rsid w:val="00AF4915"/>
    <w:rsid w:val="00AF5E83"/>
    <w:rsid w:val="00AF6378"/>
    <w:rsid w:val="00AF7B29"/>
    <w:rsid w:val="00B00801"/>
    <w:rsid w:val="00B013D6"/>
    <w:rsid w:val="00B01B52"/>
    <w:rsid w:val="00B01DC6"/>
    <w:rsid w:val="00B02352"/>
    <w:rsid w:val="00B0249F"/>
    <w:rsid w:val="00B02930"/>
    <w:rsid w:val="00B040D8"/>
    <w:rsid w:val="00B04C22"/>
    <w:rsid w:val="00B0519B"/>
    <w:rsid w:val="00B054FC"/>
    <w:rsid w:val="00B0568D"/>
    <w:rsid w:val="00B056E8"/>
    <w:rsid w:val="00B05BCB"/>
    <w:rsid w:val="00B05BD2"/>
    <w:rsid w:val="00B06083"/>
    <w:rsid w:val="00B0691E"/>
    <w:rsid w:val="00B06C03"/>
    <w:rsid w:val="00B06D2C"/>
    <w:rsid w:val="00B0755A"/>
    <w:rsid w:val="00B1012E"/>
    <w:rsid w:val="00B11EAB"/>
    <w:rsid w:val="00B11FD1"/>
    <w:rsid w:val="00B125C4"/>
    <w:rsid w:val="00B12CCC"/>
    <w:rsid w:val="00B12FD8"/>
    <w:rsid w:val="00B13520"/>
    <w:rsid w:val="00B13CE6"/>
    <w:rsid w:val="00B1471B"/>
    <w:rsid w:val="00B15ADB"/>
    <w:rsid w:val="00B15C1C"/>
    <w:rsid w:val="00B15FC8"/>
    <w:rsid w:val="00B1607A"/>
    <w:rsid w:val="00B1654A"/>
    <w:rsid w:val="00B168D4"/>
    <w:rsid w:val="00B1699D"/>
    <w:rsid w:val="00B16C5B"/>
    <w:rsid w:val="00B17143"/>
    <w:rsid w:val="00B2087A"/>
    <w:rsid w:val="00B212CF"/>
    <w:rsid w:val="00B227D2"/>
    <w:rsid w:val="00B228C4"/>
    <w:rsid w:val="00B229FB"/>
    <w:rsid w:val="00B22E78"/>
    <w:rsid w:val="00B22F7F"/>
    <w:rsid w:val="00B23847"/>
    <w:rsid w:val="00B23BC4"/>
    <w:rsid w:val="00B242F8"/>
    <w:rsid w:val="00B24526"/>
    <w:rsid w:val="00B24B1E"/>
    <w:rsid w:val="00B25780"/>
    <w:rsid w:val="00B27972"/>
    <w:rsid w:val="00B30486"/>
    <w:rsid w:val="00B30A33"/>
    <w:rsid w:val="00B30BC5"/>
    <w:rsid w:val="00B31F53"/>
    <w:rsid w:val="00B322B8"/>
    <w:rsid w:val="00B33779"/>
    <w:rsid w:val="00B34062"/>
    <w:rsid w:val="00B34069"/>
    <w:rsid w:val="00B343D1"/>
    <w:rsid w:val="00B35086"/>
    <w:rsid w:val="00B35826"/>
    <w:rsid w:val="00B360B6"/>
    <w:rsid w:val="00B36755"/>
    <w:rsid w:val="00B36995"/>
    <w:rsid w:val="00B371BE"/>
    <w:rsid w:val="00B37D34"/>
    <w:rsid w:val="00B40083"/>
    <w:rsid w:val="00B406CC"/>
    <w:rsid w:val="00B40BEF"/>
    <w:rsid w:val="00B41410"/>
    <w:rsid w:val="00B41F7A"/>
    <w:rsid w:val="00B42451"/>
    <w:rsid w:val="00B42F52"/>
    <w:rsid w:val="00B42FA3"/>
    <w:rsid w:val="00B436E4"/>
    <w:rsid w:val="00B44637"/>
    <w:rsid w:val="00B44B80"/>
    <w:rsid w:val="00B44C4D"/>
    <w:rsid w:val="00B45732"/>
    <w:rsid w:val="00B46C9B"/>
    <w:rsid w:val="00B47065"/>
    <w:rsid w:val="00B474C1"/>
    <w:rsid w:val="00B505CD"/>
    <w:rsid w:val="00B507DC"/>
    <w:rsid w:val="00B508B2"/>
    <w:rsid w:val="00B520C2"/>
    <w:rsid w:val="00B534FD"/>
    <w:rsid w:val="00B5390B"/>
    <w:rsid w:val="00B54097"/>
    <w:rsid w:val="00B55D4B"/>
    <w:rsid w:val="00B566A4"/>
    <w:rsid w:val="00B56F56"/>
    <w:rsid w:val="00B57791"/>
    <w:rsid w:val="00B60A0F"/>
    <w:rsid w:val="00B61E1C"/>
    <w:rsid w:val="00B61F0B"/>
    <w:rsid w:val="00B62463"/>
    <w:rsid w:val="00B63022"/>
    <w:rsid w:val="00B631BE"/>
    <w:rsid w:val="00B6393C"/>
    <w:rsid w:val="00B63982"/>
    <w:rsid w:val="00B64DD4"/>
    <w:rsid w:val="00B6592F"/>
    <w:rsid w:val="00B65DBD"/>
    <w:rsid w:val="00B66112"/>
    <w:rsid w:val="00B669F7"/>
    <w:rsid w:val="00B70743"/>
    <w:rsid w:val="00B70C0A"/>
    <w:rsid w:val="00B70EA7"/>
    <w:rsid w:val="00B71134"/>
    <w:rsid w:val="00B712F5"/>
    <w:rsid w:val="00B71C2E"/>
    <w:rsid w:val="00B72E35"/>
    <w:rsid w:val="00B73667"/>
    <w:rsid w:val="00B7398E"/>
    <w:rsid w:val="00B73E8F"/>
    <w:rsid w:val="00B741AA"/>
    <w:rsid w:val="00B74883"/>
    <w:rsid w:val="00B74D89"/>
    <w:rsid w:val="00B74DE6"/>
    <w:rsid w:val="00B755CF"/>
    <w:rsid w:val="00B75E41"/>
    <w:rsid w:val="00B76DC1"/>
    <w:rsid w:val="00B80490"/>
    <w:rsid w:val="00B8069D"/>
    <w:rsid w:val="00B806F6"/>
    <w:rsid w:val="00B80914"/>
    <w:rsid w:val="00B80919"/>
    <w:rsid w:val="00B81407"/>
    <w:rsid w:val="00B81914"/>
    <w:rsid w:val="00B82771"/>
    <w:rsid w:val="00B86055"/>
    <w:rsid w:val="00B86317"/>
    <w:rsid w:val="00B866F0"/>
    <w:rsid w:val="00B86DB6"/>
    <w:rsid w:val="00B873DD"/>
    <w:rsid w:val="00B878B1"/>
    <w:rsid w:val="00B87DD9"/>
    <w:rsid w:val="00B87F0A"/>
    <w:rsid w:val="00B9017A"/>
    <w:rsid w:val="00B90221"/>
    <w:rsid w:val="00B90921"/>
    <w:rsid w:val="00B90A14"/>
    <w:rsid w:val="00B92061"/>
    <w:rsid w:val="00B92D02"/>
    <w:rsid w:val="00B92D7E"/>
    <w:rsid w:val="00B939FC"/>
    <w:rsid w:val="00B93AAD"/>
    <w:rsid w:val="00B93F02"/>
    <w:rsid w:val="00B94E3E"/>
    <w:rsid w:val="00B96202"/>
    <w:rsid w:val="00B975A0"/>
    <w:rsid w:val="00B978D8"/>
    <w:rsid w:val="00BA14EB"/>
    <w:rsid w:val="00BA162A"/>
    <w:rsid w:val="00BA1AAB"/>
    <w:rsid w:val="00BA233C"/>
    <w:rsid w:val="00BA4995"/>
    <w:rsid w:val="00BA56AB"/>
    <w:rsid w:val="00BA6B70"/>
    <w:rsid w:val="00BA6FDA"/>
    <w:rsid w:val="00BA70A9"/>
    <w:rsid w:val="00BA73BA"/>
    <w:rsid w:val="00BA75F1"/>
    <w:rsid w:val="00BA7DBA"/>
    <w:rsid w:val="00BB052E"/>
    <w:rsid w:val="00BB10F1"/>
    <w:rsid w:val="00BB2069"/>
    <w:rsid w:val="00BB2527"/>
    <w:rsid w:val="00BB331D"/>
    <w:rsid w:val="00BB3556"/>
    <w:rsid w:val="00BB36E7"/>
    <w:rsid w:val="00BB6D43"/>
    <w:rsid w:val="00BB6F97"/>
    <w:rsid w:val="00BC1160"/>
    <w:rsid w:val="00BC1994"/>
    <w:rsid w:val="00BC1DDC"/>
    <w:rsid w:val="00BC2208"/>
    <w:rsid w:val="00BC227E"/>
    <w:rsid w:val="00BC23E5"/>
    <w:rsid w:val="00BC2994"/>
    <w:rsid w:val="00BC3D4F"/>
    <w:rsid w:val="00BC470C"/>
    <w:rsid w:val="00BC4C74"/>
    <w:rsid w:val="00BC4FE2"/>
    <w:rsid w:val="00BC517D"/>
    <w:rsid w:val="00BC518E"/>
    <w:rsid w:val="00BC5A7E"/>
    <w:rsid w:val="00BC5F36"/>
    <w:rsid w:val="00BC79A4"/>
    <w:rsid w:val="00BC7BAF"/>
    <w:rsid w:val="00BD0D8C"/>
    <w:rsid w:val="00BD0E93"/>
    <w:rsid w:val="00BD1361"/>
    <w:rsid w:val="00BD19DE"/>
    <w:rsid w:val="00BD5A19"/>
    <w:rsid w:val="00BD5BB8"/>
    <w:rsid w:val="00BD5DF7"/>
    <w:rsid w:val="00BD61DA"/>
    <w:rsid w:val="00BD6C7D"/>
    <w:rsid w:val="00BE083D"/>
    <w:rsid w:val="00BE0982"/>
    <w:rsid w:val="00BE18DA"/>
    <w:rsid w:val="00BE1E41"/>
    <w:rsid w:val="00BE21E0"/>
    <w:rsid w:val="00BE21F8"/>
    <w:rsid w:val="00BE2B33"/>
    <w:rsid w:val="00BE2BC9"/>
    <w:rsid w:val="00BE2F87"/>
    <w:rsid w:val="00BE3BBC"/>
    <w:rsid w:val="00BE3F25"/>
    <w:rsid w:val="00BE680B"/>
    <w:rsid w:val="00BF00EC"/>
    <w:rsid w:val="00BF0237"/>
    <w:rsid w:val="00BF0A1E"/>
    <w:rsid w:val="00BF2809"/>
    <w:rsid w:val="00BF3304"/>
    <w:rsid w:val="00BF35C8"/>
    <w:rsid w:val="00BF39EC"/>
    <w:rsid w:val="00BF3B2D"/>
    <w:rsid w:val="00BF443F"/>
    <w:rsid w:val="00BF4921"/>
    <w:rsid w:val="00BF4B2E"/>
    <w:rsid w:val="00BF4D74"/>
    <w:rsid w:val="00BF54AB"/>
    <w:rsid w:val="00BF750A"/>
    <w:rsid w:val="00BF78F3"/>
    <w:rsid w:val="00C01DBC"/>
    <w:rsid w:val="00C02334"/>
    <w:rsid w:val="00C02C26"/>
    <w:rsid w:val="00C03EEF"/>
    <w:rsid w:val="00C0436B"/>
    <w:rsid w:val="00C050E8"/>
    <w:rsid w:val="00C056EF"/>
    <w:rsid w:val="00C061D3"/>
    <w:rsid w:val="00C0665C"/>
    <w:rsid w:val="00C06DE3"/>
    <w:rsid w:val="00C06E46"/>
    <w:rsid w:val="00C07164"/>
    <w:rsid w:val="00C1026E"/>
    <w:rsid w:val="00C125E5"/>
    <w:rsid w:val="00C12759"/>
    <w:rsid w:val="00C12DB2"/>
    <w:rsid w:val="00C13707"/>
    <w:rsid w:val="00C13F2E"/>
    <w:rsid w:val="00C14475"/>
    <w:rsid w:val="00C1470B"/>
    <w:rsid w:val="00C147B8"/>
    <w:rsid w:val="00C14AE1"/>
    <w:rsid w:val="00C14BE0"/>
    <w:rsid w:val="00C14BED"/>
    <w:rsid w:val="00C15197"/>
    <w:rsid w:val="00C152B0"/>
    <w:rsid w:val="00C153C6"/>
    <w:rsid w:val="00C157D8"/>
    <w:rsid w:val="00C1611E"/>
    <w:rsid w:val="00C1668E"/>
    <w:rsid w:val="00C16760"/>
    <w:rsid w:val="00C16ACA"/>
    <w:rsid w:val="00C1731F"/>
    <w:rsid w:val="00C17B3F"/>
    <w:rsid w:val="00C17C1C"/>
    <w:rsid w:val="00C21140"/>
    <w:rsid w:val="00C22D68"/>
    <w:rsid w:val="00C23739"/>
    <w:rsid w:val="00C23B6E"/>
    <w:rsid w:val="00C23C70"/>
    <w:rsid w:val="00C240D3"/>
    <w:rsid w:val="00C25658"/>
    <w:rsid w:val="00C25F25"/>
    <w:rsid w:val="00C2670D"/>
    <w:rsid w:val="00C26ADA"/>
    <w:rsid w:val="00C26C19"/>
    <w:rsid w:val="00C26D40"/>
    <w:rsid w:val="00C27046"/>
    <w:rsid w:val="00C271FC"/>
    <w:rsid w:val="00C27473"/>
    <w:rsid w:val="00C27BA5"/>
    <w:rsid w:val="00C30233"/>
    <w:rsid w:val="00C30755"/>
    <w:rsid w:val="00C311B4"/>
    <w:rsid w:val="00C315F3"/>
    <w:rsid w:val="00C32298"/>
    <w:rsid w:val="00C3248A"/>
    <w:rsid w:val="00C32BE3"/>
    <w:rsid w:val="00C333D6"/>
    <w:rsid w:val="00C33CEB"/>
    <w:rsid w:val="00C35835"/>
    <w:rsid w:val="00C35E5C"/>
    <w:rsid w:val="00C406D2"/>
    <w:rsid w:val="00C411BB"/>
    <w:rsid w:val="00C41B6A"/>
    <w:rsid w:val="00C41B81"/>
    <w:rsid w:val="00C41C6B"/>
    <w:rsid w:val="00C42217"/>
    <w:rsid w:val="00C42C68"/>
    <w:rsid w:val="00C42CE3"/>
    <w:rsid w:val="00C43086"/>
    <w:rsid w:val="00C4354F"/>
    <w:rsid w:val="00C442F7"/>
    <w:rsid w:val="00C443C7"/>
    <w:rsid w:val="00C44491"/>
    <w:rsid w:val="00C44ADE"/>
    <w:rsid w:val="00C45893"/>
    <w:rsid w:val="00C46038"/>
    <w:rsid w:val="00C4638B"/>
    <w:rsid w:val="00C471ED"/>
    <w:rsid w:val="00C47387"/>
    <w:rsid w:val="00C47864"/>
    <w:rsid w:val="00C479DC"/>
    <w:rsid w:val="00C47B2A"/>
    <w:rsid w:val="00C47FAB"/>
    <w:rsid w:val="00C50734"/>
    <w:rsid w:val="00C50EBD"/>
    <w:rsid w:val="00C51165"/>
    <w:rsid w:val="00C515FA"/>
    <w:rsid w:val="00C51F93"/>
    <w:rsid w:val="00C5277B"/>
    <w:rsid w:val="00C53198"/>
    <w:rsid w:val="00C53903"/>
    <w:rsid w:val="00C5404F"/>
    <w:rsid w:val="00C5493D"/>
    <w:rsid w:val="00C5689D"/>
    <w:rsid w:val="00C56AFA"/>
    <w:rsid w:val="00C56FB7"/>
    <w:rsid w:val="00C5751D"/>
    <w:rsid w:val="00C57676"/>
    <w:rsid w:val="00C61AC4"/>
    <w:rsid w:val="00C61E0D"/>
    <w:rsid w:val="00C622EC"/>
    <w:rsid w:val="00C624FF"/>
    <w:rsid w:val="00C62A81"/>
    <w:rsid w:val="00C62D1C"/>
    <w:rsid w:val="00C6315B"/>
    <w:rsid w:val="00C63B59"/>
    <w:rsid w:val="00C643A9"/>
    <w:rsid w:val="00C64A91"/>
    <w:rsid w:val="00C66800"/>
    <w:rsid w:val="00C66EE6"/>
    <w:rsid w:val="00C704B4"/>
    <w:rsid w:val="00C70A24"/>
    <w:rsid w:val="00C70BBD"/>
    <w:rsid w:val="00C71323"/>
    <w:rsid w:val="00C717C2"/>
    <w:rsid w:val="00C717D5"/>
    <w:rsid w:val="00C71C28"/>
    <w:rsid w:val="00C71D28"/>
    <w:rsid w:val="00C75C75"/>
    <w:rsid w:val="00C76F9E"/>
    <w:rsid w:val="00C77930"/>
    <w:rsid w:val="00C77E8B"/>
    <w:rsid w:val="00C8015D"/>
    <w:rsid w:val="00C80A99"/>
    <w:rsid w:val="00C8121E"/>
    <w:rsid w:val="00C812B3"/>
    <w:rsid w:val="00C814D9"/>
    <w:rsid w:val="00C81914"/>
    <w:rsid w:val="00C82833"/>
    <w:rsid w:val="00C82B9B"/>
    <w:rsid w:val="00C82F6B"/>
    <w:rsid w:val="00C832CE"/>
    <w:rsid w:val="00C838E5"/>
    <w:rsid w:val="00C8392C"/>
    <w:rsid w:val="00C841AF"/>
    <w:rsid w:val="00C84436"/>
    <w:rsid w:val="00C855B2"/>
    <w:rsid w:val="00C85E16"/>
    <w:rsid w:val="00C90966"/>
    <w:rsid w:val="00C90DD8"/>
    <w:rsid w:val="00C91155"/>
    <w:rsid w:val="00C91A09"/>
    <w:rsid w:val="00C92B6E"/>
    <w:rsid w:val="00C93AD2"/>
    <w:rsid w:val="00C941DE"/>
    <w:rsid w:val="00C94C03"/>
    <w:rsid w:val="00C95A35"/>
    <w:rsid w:val="00C964FF"/>
    <w:rsid w:val="00C96766"/>
    <w:rsid w:val="00C970B1"/>
    <w:rsid w:val="00C978F8"/>
    <w:rsid w:val="00C97ABD"/>
    <w:rsid w:val="00CA034D"/>
    <w:rsid w:val="00CA039A"/>
    <w:rsid w:val="00CA1E23"/>
    <w:rsid w:val="00CA3266"/>
    <w:rsid w:val="00CA3455"/>
    <w:rsid w:val="00CA425A"/>
    <w:rsid w:val="00CA6CF2"/>
    <w:rsid w:val="00CA7128"/>
    <w:rsid w:val="00CB080B"/>
    <w:rsid w:val="00CB1D80"/>
    <w:rsid w:val="00CB206C"/>
    <w:rsid w:val="00CB20E1"/>
    <w:rsid w:val="00CB47EC"/>
    <w:rsid w:val="00CB50F3"/>
    <w:rsid w:val="00CB5414"/>
    <w:rsid w:val="00CB618A"/>
    <w:rsid w:val="00CB6C84"/>
    <w:rsid w:val="00CB7359"/>
    <w:rsid w:val="00CB73FF"/>
    <w:rsid w:val="00CB7503"/>
    <w:rsid w:val="00CB7DF9"/>
    <w:rsid w:val="00CB7EDB"/>
    <w:rsid w:val="00CC1392"/>
    <w:rsid w:val="00CC1862"/>
    <w:rsid w:val="00CC1B6C"/>
    <w:rsid w:val="00CC1C81"/>
    <w:rsid w:val="00CC35B7"/>
    <w:rsid w:val="00CC3649"/>
    <w:rsid w:val="00CC41F8"/>
    <w:rsid w:val="00CC4AB5"/>
    <w:rsid w:val="00CD08CE"/>
    <w:rsid w:val="00CD0908"/>
    <w:rsid w:val="00CD0B7D"/>
    <w:rsid w:val="00CD1431"/>
    <w:rsid w:val="00CD1D52"/>
    <w:rsid w:val="00CD243D"/>
    <w:rsid w:val="00CD28A1"/>
    <w:rsid w:val="00CD2FC2"/>
    <w:rsid w:val="00CD409C"/>
    <w:rsid w:val="00CD4EB8"/>
    <w:rsid w:val="00CD559A"/>
    <w:rsid w:val="00CD5D8C"/>
    <w:rsid w:val="00CD68C6"/>
    <w:rsid w:val="00CD694E"/>
    <w:rsid w:val="00CD6BAB"/>
    <w:rsid w:val="00CD7CA7"/>
    <w:rsid w:val="00CE062C"/>
    <w:rsid w:val="00CE0D7B"/>
    <w:rsid w:val="00CE15DD"/>
    <w:rsid w:val="00CE1B8B"/>
    <w:rsid w:val="00CE25E8"/>
    <w:rsid w:val="00CE26ED"/>
    <w:rsid w:val="00CE2E23"/>
    <w:rsid w:val="00CE3335"/>
    <w:rsid w:val="00CE3385"/>
    <w:rsid w:val="00CE3DB2"/>
    <w:rsid w:val="00CE405D"/>
    <w:rsid w:val="00CE471A"/>
    <w:rsid w:val="00CE4E09"/>
    <w:rsid w:val="00CE615D"/>
    <w:rsid w:val="00CE6DC4"/>
    <w:rsid w:val="00CE6F17"/>
    <w:rsid w:val="00CF0063"/>
    <w:rsid w:val="00CF03E5"/>
    <w:rsid w:val="00CF0CC8"/>
    <w:rsid w:val="00CF0E05"/>
    <w:rsid w:val="00CF10CB"/>
    <w:rsid w:val="00CF1744"/>
    <w:rsid w:val="00CF2015"/>
    <w:rsid w:val="00CF233D"/>
    <w:rsid w:val="00CF37D3"/>
    <w:rsid w:val="00CF39F5"/>
    <w:rsid w:val="00CF3CC1"/>
    <w:rsid w:val="00CF44D3"/>
    <w:rsid w:val="00CF4609"/>
    <w:rsid w:val="00CF491B"/>
    <w:rsid w:val="00CF4D43"/>
    <w:rsid w:val="00CF4F1D"/>
    <w:rsid w:val="00CF4FDF"/>
    <w:rsid w:val="00CF5712"/>
    <w:rsid w:val="00CF59D0"/>
    <w:rsid w:val="00CF6721"/>
    <w:rsid w:val="00CF734D"/>
    <w:rsid w:val="00CF7513"/>
    <w:rsid w:val="00CF7855"/>
    <w:rsid w:val="00D0009C"/>
    <w:rsid w:val="00D00422"/>
    <w:rsid w:val="00D006C5"/>
    <w:rsid w:val="00D00B67"/>
    <w:rsid w:val="00D00E53"/>
    <w:rsid w:val="00D01620"/>
    <w:rsid w:val="00D016AF"/>
    <w:rsid w:val="00D01BE4"/>
    <w:rsid w:val="00D02274"/>
    <w:rsid w:val="00D039A9"/>
    <w:rsid w:val="00D0401A"/>
    <w:rsid w:val="00D04E0B"/>
    <w:rsid w:val="00D05229"/>
    <w:rsid w:val="00D05605"/>
    <w:rsid w:val="00D05DB8"/>
    <w:rsid w:val="00D06132"/>
    <w:rsid w:val="00D06FE3"/>
    <w:rsid w:val="00D07262"/>
    <w:rsid w:val="00D07532"/>
    <w:rsid w:val="00D1063C"/>
    <w:rsid w:val="00D10BA0"/>
    <w:rsid w:val="00D111A2"/>
    <w:rsid w:val="00D112B1"/>
    <w:rsid w:val="00D1160B"/>
    <w:rsid w:val="00D11661"/>
    <w:rsid w:val="00D1194C"/>
    <w:rsid w:val="00D119B3"/>
    <w:rsid w:val="00D11F42"/>
    <w:rsid w:val="00D12546"/>
    <w:rsid w:val="00D1277A"/>
    <w:rsid w:val="00D12ED7"/>
    <w:rsid w:val="00D15664"/>
    <w:rsid w:val="00D1591A"/>
    <w:rsid w:val="00D15A31"/>
    <w:rsid w:val="00D164D5"/>
    <w:rsid w:val="00D16DAF"/>
    <w:rsid w:val="00D20944"/>
    <w:rsid w:val="00D20EEE"/>
    <w:rsid w:val="00D21098"/>
    <w:rsid w:val="00D2240F"/>
    <w:rsid w:val="00D22D7A"/>
    <w:rsid w:val="00D22EE0"/>
    <w:rsid w:val="00D23698"/>
    <w:rsid w:val="00D245BD"/>
    <w:rsid w:val="00D24A1D"/>
    <w:rsid w:val="00D24AD4"/>
    <w:rsid w:val="00D26926"/>
    <w:rsid w:val="00D27B8F"/>
    <w:rsid w:val="00D306E1"/>
    <w:rsid w:val="00D311CE"/>
    <w:rsid w:val="00D31421"/>
    <w:rsid w:val="00D31DC7"/>
    <w:rsid w:val="00D32314"/>
    <w:rsid w:val="00D32678"/>
    <w:rsid w:val="00D32A9F"/>
    <w:rsid w:val="00D330A6"/>
    <w:rsid w:val="00D330E6"/>
    <w:rsid w:val="00D3386D"/>
    <w:rsid w:val="00D339B4"/>
    <w:rsid w:val="00D33AE3"/>
    <w:rsid w:val="00D343AB"/>
    <w:rsid w:val="00D34E64"/>
    <w:rsid w:val="00D35055"/>
    <w:rsid w:val="00D356FB"/>
    <w:rsid w:val="00D35942"/>
    <w:rsid w:val="00D35D40"/>
    <w:rsid w:val="00D364A4"/>
    <w:rsid w:val="00D37012"/>
    <w:rsid w:val="00D37610"/>
    <w:rsid w:val="00D37BEE"/>
    <w:rsid w:val="00D41D98"/>
    <w:rsid w:val="00D4219E"/>
    <w:rsid w:val="00D422E5"/>
    <w:rsid w:val="00D424B8"/>
    <w:rsid w:val="00D432A8"/>
    <w:rsid w:val="00D43767"/>
    <w:rsid w:val="00D4546B"/>
    <w:rsid w:val="00D46378"/>
    <w:rsid w:val="00D47A15"/>
    <w:rsid w:val="00D51B21"/>
    <w:rsid w:val="00D52C47"/>
    <w:rsid w:val="00D53522"/>
    <w:rsid w:val="00D54C2B"/>
    <w:rsid w:val="00D55C4F"/>
    <w:rsid w:val="00D5626A"/>
    <w:rsid w:val="00D57412"/>
    <w:rsid w:val="00D61460"/>
    <w:rsid w:val="00D619DF"/>
    <w:rsid w:val="00D61CE4"/>
    <w:rsid w:val="00D62840"/>
    <w:rsid w:val="00D64FC9"/>
    <w:rsid w:val="00D659B3"/>
    <w:rsid w:val="00D67693"/>
    <w:rsid w:val="00D676E5"/>
    <w:rsid w:val="00D67791"/>
    <w:rsid w:val="00D70262"/>
    <w:rsid w:val="00D705C2"/>
    <w:rsid w:val="00D70FA5"/>
    <w:rsid w:val="00D71E53"/>
    <w:rsid w:val="00D720DB"/>
    <w:rsid w:val="00D7227A"/>
    <w:rsid w:val="00D72711"/>
    <w:rsid w:val="00D72724"/>
    <w:rsid w:val="00D728B1"/>
    <w:rsid w:val="00D73E0E"/>
    <w:rsid w:val="00D74A36"/>
    <w:rsid w:val="00D74CBA"/>
    <w:rsid w:val="00D75329"/>
    <w:rsid w:val="00D76269"/>
    <w:rsid w:val="00D77D7F"/>
    <w:rsid w:val="00D800BD"/>
    <w:rsid w:val="00D80930"/>
    <w:rsid w:val="00D80D57"/>
    <w:rsid w:val="00D81AA9"/>
    <w:rsid w:val="00D81F28"/>
    <w:rsid w:val="00D82048"/>
    <w:rsid w:val="00D82177"/>
    <w:rsid w:val="00D8332B"/>
    <w:rsid w:val="00D83476"/>
    <w:rsid w:val="00D8370E"/>
    <w:rsid w:val="00D849CB"/>
    <w:rsid w:val="00D84DF3"/>
    <w:rsid w:val="00D854A2"/>
    <w:rsid w:val="00D8644D"/>
    <w:rsid w:val="00D87AA1"/>
    <w:rsid w:val="00D90184"/>
    <w:rsid w:val="00D908F7"/>
    <w:rsid w:val="00D90992"/>
    <w:rsid w:val="00D91755"/>
    <w:rsid w:val="00D92881"/>
    <w:rsid w:val="00D92D75"/>
    <w:rsid w:val="00D93474"/>
    <w:rsid w:val="00D93620"/>
    <w:rsid w:val="00D936C9"/>
    <w:rsid w:val="00D944B2"/>
    <w:rsid w:val="00D947C4"/>
    <w:rsid w:val="00D94A9A"/>
    <w:rsid w:val="00D94AC1"/>
    <w:rsid w:val="00D94BC0"/>
    <w:rsid w:val="00D9504D"/>
    <w:rsid w:val="00D95DA4"/>
    <w:rsid w:val="00D96464"/>
    <w:rsid w:val="00D96D94"/>
    <w:rsid w:val="00D9727E"/>
    <w:rsid w:val="00DA11B6"/>
    <w:rsid w:val="00DA1738"/>
    <w:rsid w:val="00DA1FF2"/>
    <w:rsid w:val="00DA2483"/>
    <w:rsid w:val="00DA250C"/>
    <w:rsid w:val="00DA3509"/>
    <w:rsid w:val="00DA3FF8"/>
    <w:rsid w:val="00DA42A4"/>
    <w:rsid w:val="00DA5029"/>
    <w:rsid w:val="00DA5593"/>
    <w:rsid w:val="00DA5B97"/>
    <w:rsid w:val="00DA68BF"/>
    <w:rsid w:val="00DB05AA"/>
    <w:rsid w:val="00DB0B2C"/>
    <w:rsid w:val="00DB2762"/>
    <w:rsid w:val="00DB29EF"/>
    <w:rsid w:val="00DB3595"/>
    <w:rsid w:val="00DB3874"/>
    <w:rsid w:val="00DB4841"/>
    <w:rsid w:val="00DB4D73"/>
    <w:rsid w:val="00DB5B1A"/>
    <w:rsid w:val="00DB5CBA"/>
    <w:rsid w:val="00DB68F3"/>
    <w:rsid w:val="00DB6A20"/>
    <w:rsid w:val="00DB7650"/>
    <w:rsid w:val="00DB7684"/>
    <w:rsid w:val="00DC06B7"/>
    <w:rsid w:val="00DC07C9"/>
    <w:rsid w:val="00DC0CF7"/>
    <w:rsid w:val="00DC0FA3"/>
    <w:rsid w:val="00DC189F"/>
    <w:rsid w:val="00DC1FFB"/>
    <w:rsid w:val="00DC2572"/>
    <w:rsid w:val="00DC26A0"/>
    <w:rsid w:val="00DC3799"/>
    <w:rsid w:val="00DC46FC"/>
    <w:rsid w:val="00DC4A52"/>
    <w:rsid w:val="00DC4CA0"/>
    <w:rsid w:val="00DC5C70"/>
    <w:rsid w:val="00DC5C90"/>
    <w:rsid w:val="00DC5D00"/>
    <w:rsid w:val="00DC68B5"/>
    <w:rsid w:val="00DC722B"/>
    <w:rsid w:val="00DC7256"/>
    <w:rsid w:val="00DC7639"/>
    <w:rsid w:val="00DC7C93"/>
    <w:rsid w:val="00DD0147"/>
    <w:rsid w:val="00DD08BA"/>
    <w:rsid w:val="00DD11C7"/>
    <w:rsid w:val="00DD1461"/>
    <w:rsid w:val="00DD1A42"/>
    <w:rsid w:val="00DD1B74"/>
    <w:rsid w:val="00DD24A0"/>
    <w:rsid w:val="00DD27EC"/>
    <w:rsid w:val="00DD290C"/>
    <w:rsid w:val="00DD2E23"/>
    <w:rsid w:val="00DD4615"/>
    <w:rsid w:val="00DD5A6C"/>
    <w:rsid w:val="00DD604B"/>
    <w:rsid w:val="00DD6EB6"/>
    <w:rsid w:val="00DD724B"/>
    <w:rsid w:val="00DD72AD"/>
    <w:rsid w:val="00DD7EB6"/>
    <w:rsid w:val="00DE0719"/>
    <w:rsid w:val="00DE0E05"/>
    <w:rsid w:val="00DE10A6"/>
    <w:rsid w:val="00DE119B"/>
    <w:rsid w:val="00DE13DF"/>
    <w:rsid w:val="00DE1660"/>
    <w:rsid w:val="00DE1F30"/>
    <w:rsid w:val="00DE2982"/>
    <w:rsid w:val="00DE3C5C"/>
    <w:rsid w:val="00DE4B9F"/>
    <w:rsid w:val="00DE5575"/>
    <w:rsid w:val="00DE570A"/>
    <w:rsid w:val="00DE64A7"/>
    <w:rsid w:val="00DE7492"/>
    <w:rsid w:val="00DE76D1"/>
    <w:rsid w:val="00DE7B3D"/>
    <w:rsid w:val="00DE7BF9"/>
    <w:rsid w:val="00DF0CCC"/>
    <w:rsid w:val="00DF0DE6"/>
    <w:rsid w:val="00DF0F84"/>
    <w:rsid w:val="00DF149E"/>
    <w:rsid w:val="00DF15D2"/>
    <w:rsid w:val="00DF1984"/>
    <w:rsid w:val="00DF1C1E"/>
    <w:rsid w:val="00DF1F11"/>
    <w:rsid w:val="00DF2212"/>
    <w:rsid w:val="00DF3A5B"/>
    <w:rsid w:val="00DF3A6F"/>
    <w:rsid w:val="00DF3B01"/>
    <w:rsid w:val="00DF3D25"/>
    <w:rsid w:val="00DF3E41"/>
    <w:rsid w:val="00DF4218"/>
    <w:rsid w:val="00DF46DC"/>
    <w:rsid w:val="00DF52EE"/>
    <w:rsid w:val="00DF6547"/>
    <w:rsid w:val="00DF6B47"/>
    <w:rsid w:val="00DF6CA2"/>
    <w:rsid w:val="00DF6E5B"/>
    <w:rsid w:val="00DF71F2"/>
    <w:rsid w:val="00DF737C"/>
    <w:rsid w:val="00DF7392"/>
    <w:rsid w:val="00DF7584"/>
    <w:rsid w:val="00DF76B6"/>
    <w:rsid w:val="00DF7A6E"/>
    <w:rsid w:val="00E0014C"/>
    <w:rsid w:val="00E0072E"/>
    <w:rsid w:val="00E01275"/>
    <w:rsid w:val="00E01344"/>
    <w:rsid w:val="00E015B0"/>
    <w:rsid w:val="00E01858"/>
    <w:rsid w:val="00E01969"/>
    <w:rsid w:val="00E026A9"/>
    <w:rsid w:val="00E02E93"/>
    <w:rsid w:val="00E03036"/>
    <w:rsid w:val="00E04276"/>
    <w:rsid w:val="00E042A2"/>
    <w:rsid w:val="00E044D9"/>
    <w:rsid w:val="00E04920"/>
    <w:rsid w:val="00E04AEF"/>
    <w:rsid w:val="00E0636F"/>
    <w:rsid w:val="00E068EB"/>
    <w:rsid w:val="00E073EE"/>
    <w:rsid w:val="00E07546"/>
    <w:rsid w:val="00E07E76"/>
    <w:rsid w:val="00E10058"/>
    <w:rsid w:val="00E10914"/>
    <w:rsid w:val="00E11B23"/>
    <w:rsid w:val="00E11E34"/>
    <w:rsid w:val="00E12312"/>
    <w:rsid w:val="00E12B81"/>
    <w:rsid w:val="00E12E55"/>
    <w:rsid w:val="00E12F8D"/>
    <w:rsid w:val="00E13CF9"/>
    <w:rsid w:val="00E15EF6"/>
    <w:rsid w:val="00E17876"/>
    <w:rsid w:val="00E206E3"/>
    <w:rsid w:val="00E20ACA"/>
    <w:rsid w:val="00E21A1D"/>
    <w:rsid w:val="00E22310"/>
    <w:rsid w:val="00E22685"/>
    <w:rsid w:val="00E235F4"/>
    <w:rsid w:val="00E24887"/>
    <w:rsid w:val="00E265F3"/>
    <w:rsid w:val="00E27872"/>
    <w:rsid w:val="00E30EB2"/>
    <w:rsid w:val="00E3121B"/>
    <w:rsid w:val="00E32A2B"/>
    <w:rsid w:val="00E32BF0"/>
    <w:rsid w:val="00E32CDD"/>
    <w:rsid w:val="00E33231"/>
    <w:rsid w:val="00E3352E"/>
    <w:rsid w:val="00E335F0"/>
    <w:rsid w:val="00E33A62"/>
    <w:rsid w:val="00E344C7"/>
    <w:rsid w:val="00E34B4B"/>
    <w:rsid w:val="00E34C2D"/>
    <w:rsid w:val="00E34DBC"/>
    <w:rsid w:val="00E353E5"/>
    <w:rsid w:val="00E35452"/>
    <w:rsid w:val="00E3671E"/>
    <w:rsid w:val="00E3774B"/>
    <w:rsid w:val="00E37FA9"/>
    <w:rsid w:val="00E41839"/>
    <w:rsid w:val="00E42B8F"/>
    <w:rsid w:val="00E4329F"/>
    <w:rsid w:val="00E463A8"/>
    <w:rsid w:val="00E4650B"/>
    <w:rsid w:val="00E4699D"/>
    <w:rsid w:val="00E469D0"/>
    <w:rsid w:val="00E46AAF"/>
    <w:rsid w:val="00E46BB5"/>
    <w:rsid w:val="00E46E40"/>
    <w:rsid w:val="00E47748"/>
    <w:rsid w:val="00E507F8"/>
    <w:rsid w:val="00E51054"/>
    <w:rsid w:val="00E51BB3"/>
    <w:rsid w:val="00E51EC4"/>
    <w:rsid w:val="00E52457"/>
    <w:rsid w:val="00E525B2"/>
    <w:rsid w:val="00E53F4E"/>
    <w:rsid w:val="00E5469B"/>
    <w:rsid w:val="00E547D0"/>
    <w:rsid w:val="00E55B6A"/>
    <w:rsid w:val="00E56612"/>
    <w:rsid w:val="00E56D4C"/>
    <w:rsid w:val="00E57A19"/>
    <w:rsid w:val="00E57EF7"/>
    <w:rsid w:val="00E57FBF"/>
    <w:rsid w:val="00E60907"/>
    <w:rsid w:val="00E610B5"/>
    <w:rsid w:val="00E6140B"/>
    <w:rsid w:val="00E62D5B"/>
    <w:rsid w:val="00E63F24"/>
    <w:rsid w:val="00E64040"/>
    <w:rsid w:val="00E643B4"/>
    <w:rsid w:val="00E650D7"/>
    <w:rsid w:val="00E66116"/>
    <w:rsid w:val="00E66574"/>
    <w:rsid w:val="00E666A8"/>
    <w:rsid w:val="00E70733"/>
    <w:rsid w:val="00E710DF"/>
    <w:rsid w:val="00E71A44"/>
    <w:rsid w:val="00E71B19"/>
    <w:rsid w:val="00E72703"/>
    <w:rsid w:val="00E7273D"/>
    <w:rsid w:val="00E72BF3"/>
    <w:rsid w:val="00E72DC7"/>
    <w:rsid w:val="00E73787"/>
    <w:rsid w:val="00E7410F"/>
    <w:rsid w:val="00E74E25"/>
    <w:rsid w:val="00E75783"/>
    <w:rsid w:val="00E7635B"/>
    <w:rsid w:val="00E766E0"/>
    <w:rsid w:val="00E77138"/>
    <w:rsid w:val="00E77471"/>
    <w:rsid w:val="00E775E4"/>
    <w:rsid w:val="00E81147"/>
    <w:rsid w:val="00E8144B"/>
    <w:rsid w:val="00E81E73"/>
    <w:rsid w:val="00E81F06"/>
    <w:rsid w:val="00E824A2"/>
    <w:rsid w:val="00E826C2"/>
    <w:rsid w:val="00E82731"/>
    <w:rsid w:val="00E82C19"/>
    <w:rsid w:val="00E832F9"/>
    <w:rsid w:val="00E837D1"/>
    <w:rsid w:val="00E839F9"/>
    <w:rsid w:val="00E841EC"/>
    <w:rsid w:val="00E84873"/>
    <w:rsid w:val="00E84F2B"/>
    <w:rsid w:val="00E85895"/>
    <w:rsid w:val="00E85FA5"/>
    <w:rsid w:val="00E86077"/>
    <w:rsid w:val="00E87297"/>
    <w:rsid w:val="00E872EC"/>
    <w:rsid w:val="00E874C9"/>
    <w:rsid w:val="00E877F8"/>
    <w:rsid w:val="00E900ED"/>
    <w:rsid w:val="00E9057C"/>
    <w:rsid w:val="00E91064"/>
    <w:rsid w:val="00E9115A"/>
    <w:rsid w:val="00E9192F"/>
    <w:rsid w:val="00E91BB4"/>
    <w:rsid w:val="00E922B5"/>
    <w:rsid w:val="00E939A1"/>
    <w:rsid w:val="00E94786"/>
    <w:rsid w:val="00E94EE0"/>
    <w:rsid w:val="00E94FAA"/>
    <w:rsid w:val="00E9552C"/>
    <w:rsid w:val="00E9557A"/>
    <w:rsid w:val="00E95F4F"/>
    <w:rsid w:val="00E97137"/>
    <w:rsid w:val="00E97FBF"/>
    <w:rsid w:val="00EA1660"/>
    <w:rsid w:val="00EA2B2B"/>
    <w:rsid w:val="00EA2DB2"/>
    <w:rsid w:val="00EA3150"/>
    <w:rsid w:val="00EA355C"/>
    <w:rsid w:val="00EA3C5B"/>
    <w:rsid w:val="00EA49A7"/>
    <w:rsid w:val="00EA4B62"/>
    <w:rsid w:val="00EA4B69"/>
    <w:rsid w:val="00EA50F4"/>
    <w:rsid w:val="00EA5C65"/>
    <w:rsid w:val="00EA5DEE"/>
    <w:rsid w:val="00EA664A"/>
    <w:rsid w:val="00EA6944"/>
    <w:rsid w:val="00EA6951"/>
    <w:rsid w:val="00EA69EF"/>
    <w:rsid w:val="00EA6C5F"/>
    <w:rsid w:val="00EA77C0"/>
    <w:rsid w:val="00EA7A6B"/>
    <w:rsid w:val="00EA7F11"/>
    <w:rsid w:val="00EB14E5"/>
    <w:rsid w:val="00EB20F4"/>
    <w:rsid w:val="00EB25DB"/>
    <w:rsid w:val="00EB2643"/>
    <w:rsid w:val="00EB363E"/>
    <w:rsid w:val="00EB41D8"/>
    <w:rsid w:val="00EB4341"/>
    <w:rsid w:val="00EB5C31"/>
    <w:rsid w:val="00EB6774"/>
    <w:rsid w:val="00EB67AA"/>
    <w:rsid w:val="00EB7C88"/>
    <w:rsid w:val="00EC0123"/>
    <w:rsid w:val="00EC02EC"/>
    <w:rsid w:val="00EC06F7"/>
    <w:rsid w:val="00EC0E79"/>
    <w:rsid w:val="00EC1108"/>
    <w:rsid w:val="00EC144C"/>
    <w:rsid w:val="00EC19BA"/>
    <w:rsid w:val="00EC1A22"/>
    <w:rsid w:val="00EC216F"/>
    <w:rsid w:val="00EC27FB"/>
    <w:rsid w:val="00EC317B"/>
    <w:rsid w:val="00EC3255"/>
    <w:rsid w:val="00EC37E1"/>
    <w:rsid w:val="00EC39A9"/>
    <w:rsid w:val="00EC510F"/>
    <w:rsid w:val="00EC5B37"/>
    <w:rsid w:val="00EC5F4B"/>
    <w:rsid w:val="00EC68E1"/>
    <w:rsid w:val="00ED0B67"/>
    <w:rsid w:val="00ED3B7E"/>
    <w:rsid w:val="00ED40CA"/>
    <w:rsid w:val="00ED45CC"/>
    <w:rsid w:val="00ED5295"/>
    <w:rsid w:val="00ED5629"/>
    <w:rsid w:val="00ED56CE"/>
    <w:rsid w:val="00ED5D50"/>
    <w:rsid w:val="00ED7600"/>
    <w:rsid w:val="00ED7915"/>
    <w:rsid w:val="00EE0562"/>
    <w:rsid w:val="00EE0EBC"/>
    <w:rsid w:val="00EE1656"/>
    <w:rsid w:val="00EE3599"/>
    <w:rsid w:val="00EE390B"/>
    <w:rsid w:val="00EE3A89"/>
    <w:rsid w:val="00EE3B44"/>
    <w:rsid w:val="00EE3CFA"/>
    <w:rsid w:val="00EE3CFD"/>
    <w:rsid w:val="00EE3D36"/>
    <w:rsid w:val="00EE4D45"/>
    <w:rsid w:val="00EE4E49"/>
    <w:rsid w:val="00EE579F"/>
    <w:rsid w:val="00EE5D63"/>
    <w:rsid w:val="00EE643F"/>
    <w:rsid w:val="00EE692E"/>
    <w:rsid w:val="00EE746E"/>
    <w:rsid w:val="00EE75C3"/>
    <w:rsid w:val="00EE786D"/>
    <w:rsid w:val="00EE79C9"/>
    <w:rsid w:val="00EE7AB3"/>
    <w:rsid w:val="00EF0467"/>
    <w:rsid w:val="00EF095E"/>
    <w:rsid w:val="00EF2384"/>
    <w:rsid w:val="00EF2A6A"/>
    <w:rsid w:val="00EF2E60"/>
    <w:rsid w:val="00EF36D5"/>
    <w:rsid w:val="00EF41DA"/>
    <w:rsid w:val="00EF4AE2"/>
    <w:rsid w:val="00EF6469"/>
    <w:rsid w:val="00EF72AD"/>
    <w:rsid w:val="00EF7AA8"/>
    <w:rsid w:val="00EF7CD5"/>
    <w:rsid w:val="00F00035"/>
    <w:rsid w:val="00F013F9"/>
    <w:rsid w:val="00F01C64"/>
    <w:rsid w:val="00F03636"/>
    <w:rsid w:val="00F037DA"/>
    <w:rsid w:val="00F037F4"/>
    <w:rsid w:val="00F04021"/>
    <w:rsid w:val="00F04351"/>
    <w:rsid w:val="00F04878"/>
    <w:rsid w:val="00F07A4F"/>
    <w:rsid w:val="00F07E21"/>
    <w:rsid w:val="00F07FC0"/>
    <w:rsid w:val="00F10009"/>
    <w:rsid w:val="00F108EF"/>
    <w:rsid w:val="00F11E87"/>
    <w:rsid w:val="00F127AA"/>
    <w:rsid w:val="00F12AF5"/>
    <w:rsid w:val="00F132D1"/>
    <w:rsid w:val="00F13E16"/>
    <w:rsid w:val="00F141E1"/>
    <w:rsid w:val="00F142D1"/>
    <w:rsid w:val="00F14329"/>
    <w:rsid w:val="00F14485"/>
    <w:rsid w:val="00F147C7"/>
    <w:rsid w:val="00F14C33"/>
    <w:rsid w:val="00F15900"/>
    <w:rsid w:val="00F16013"/>
    <w:rsid w:val="00F160BC"/>
    <w:rsid w:val="00F17447"/>
    <w:rsid w:val="00F2056F"/>
    <w:rsid w:val="00F20948"/>
    <w:rsid w:val="00F21895"/>
    <w:rsid w:val="00F22F2E"/>
    <w:rsid w:val="00F22FAD"/>
    <w:rsid w:val="00F23319"/>
    <w:rsid w:val="00F235F6"/>
    <w:rsid w:val="00F24B42"/>
    <w:rsid w:val="00F24C1E"/>
    <w:rsid w:val="00F26638"/>
    <w:rsid w:val="00F26869"/>
    <w:rsid w:val="00F26E2C"/>
    <w:rsid w:val="00F2755F"/>
    <w:rsid w:val="00F275B2"/>
    <w:rsid w:val="00F27CEE"/>
    <w:rsid w:val="00F27DC4"/>
    <w:rsid w:val="00F3009C"/>
    <w:rsid w:val="00F30591"/>
    <w:rsid w:val="00F30854"/>
    <w:rsid w:val="00F31582"/>
    <w:rsid w:val="00F319AB"/>
    <w:rsid w:val="00F31E87"/>
    <w:rsid w:val="00F32311"/>
    <w:rsid w:val="00F32671"/>
    <w:rsid w:val="00F3308C"/>
    <w:rsid w:val="00F335E0"/>
    <w:rsid w:val="00F33A52"/>
    <w:rsid w:val="00F342ED"/>
    <w:rsid w:val="00F35E2F"/>
    <w:rsid w:val="00F36494"/>
    <w:rsid w:val="00F36985"/>
    <w:rsid w:val="00F369C8"/>
    <w:rsid w:val="00F36AEA"/>
    <w:rsid w:val="00F376F0"/>
    <w:rsid w:val="00F403FC"/>
    <w:rsid w:val="00F40F1C"/>
    <w:rsid w:val="00F412C1"/>
    <w:rsid w:val="00F420B7"/>
    <w:rsid w:val="00F433F6"/>
    <w:rsid w:val="00F43EC9"/>
    <w:rsid w:val="00F44F8C"/>
    <w:rsid w:val="00F46582"/>
    <w:rsid w:val="00F46883"/>
    <w:rsid w:val="00F4701E"/>
    <w:rsid w:val="00F47448"/>
    <w:rsid w:val="00F47BB2"/>
    <w:rsid w:val="00F50401"/>
    <w:rsid w:val="00F51CD1"/>
    <w:rsid w:val="00F52313"/>
    <w:rsid w:val="00F52CD9"/>
    <w:rsid w:val="00F53D57"/>
    <w:rsid w:val="00F54777"/>
    <w:rsid w:val="00F551B7"/>
    <w:rsid w:val="00F56138"/>
    <w:rsid w:val="00F570FB"/>
    <w:rsid w:val="00F57819"/>
    <w:rsid w:val="00F60040"/>
    <w:rsid w:val="00F60C1D"/>
    <w:rsid w:val="00F610B2"/>
    <w:rsid w:val="00F62111"/>
    <w:rsid w:val="00F63303"/>
    <w:rsid w:val="00F63F44"/>
    <w:rsid w:val="00F644D5"/>
    <w:rsid w:val="00F64623"/>
    <w:rsid w:val="00F65137"/>
    <w:rsid w:val="00F66117"/>
    <w:rsid w:val="00F66F72"/>
    <w:rsid w:val="00F674BA"/>
    <w:rsid w:val="00F712F0"/>
    <w:rsid w:val="00F71BF8"/>
    <w:rsid w:val="00F7341D"/>
    <w:rsid w:val="00F73773"/>
    <w:rsid w:val="00F73D66"/>
    <w:rsid w:val="00F7419D"/>
    <w:rsid w:val="00F754D3"/>
    <w:rsid w:val="00F76667"/>
    <w:rsid w:val="00F80605"/>
    <w:rsid w:val="00F807FC"/>
    <w:rsid w:val="00F80D92"/>
    <w:rsid w:val="00F810E6"/>
    <w:rsid w:val="00F825DA"/>
    <w:rsid w:val="00F82B36"/>
    <w:rsid w:val="00F82D69"/>
    <w:rsid w:val="00F83EE4"/>
    <w:rsid w:val="00F84AA3"/>
    <w:rsid w:val="00F85CA3"/>
    <w:rsid w:val="00F86369"/>
    <w:rsid w:val="00F86AD8"/>
    <w:rsid w:val="00F86B88"/>
    <w:rsid w:val="00F86EBF"/>
    <w:rsid w:val="00F87A1D"/>
    <w:rsid w:val="00F92822"/>
    <w:rsid w:val="00F92901"/>
    <w:rsid w:val="00F92B7C"/>
    <w:rsid w:val="00F934E6"/>
    <w:rsid w:val="00F937FF"/>
    <w:rsid w:val="00F94518"/>
    <w:rsid w:val="00F9464F"/>
    <w:rsid w:val="00F9495D"/>
    <w:rsid w:val="00F94A09"/>
    <w:rsid w:val="00F94C1E"/>
    <w:rsid w:val="00F951B4"/>
    <w:rsid w:val="00F951C2"/>
    <w:rsid w:val="00F95BF7"/>
    <w:rsid w:val="00F95CBE"/>
    <w:rsid w:val="00F95DF3"/>
    <w:rsid w:val="00F95F79"/>
    <w:rsid w:val="00F96C10"/>
    <w:rsid w:val="00F97601"/>
    <w:rsid w:val="00F97A7A"/>
    <w:rsid w:val="00FA05C9"/>
    <w:rsid w:val="00FA10AE"/>
    <w:rsid w:val="00FA14AB"/>
    <w:rsid w:val="00FA1841"/>
    <w:rsid w:val="00FA19DA"/>
    <w:rsid w:val="00FA296D"/>
    <w:rsid w:val="00FA2DDF"/>
    <w:rsid w:val="00FA33C6"/>
    <w:rsid w:val="00FA3697"/>
    <w:rsid w:val="00FA44DA"/>
    <w:rsid w:val="00FA4B22"/>
    <w:rsid w:val="00FA597B"/>
    <w:rsid w:val="00FA5D06"/>
    <w:rsid w:val="00FA5D08"/>
    <w:rsid w:val="00FA6124"/>
    <w:rsid w:val="00FA742B"/>
    <w:rsid w:val="00FB0E94"/>
    <w:rsid w:val="00FB0E98"/>
    <w:rsid w:val="00FB118E"/>
    <w:rsid w:val="00FB15FF"/>
    <w:rsid w:val="00FB2178"/>
    <w:rsid w:val="00FB23E4"/>
    <w:rsid w:val="00FB284E"/>
    <w:rsid w:val="00FB4043"/>
    <w:rsid w:val="00FB40BE"/>
    <w:rsid w:val="00FB461B"/>
    <w:rsid w:val="00FB5163"/>
    <w:rsid w:val="00FB5B96"/>
    <w:rsid w:val="00FB5F24"/>
    <w:rsid w:val="00FC00A3"/>
    <w:rsid w:val="00FC013F"/>
    <w:rsid w:val="00FC0370"/>
    <w:rsid w:val="00FC0C91"/>
    <w:rsid w:val="00FC0F06"/>
    <w:rsid w:val="00FC1626"/>
    <w:rsid w:val="00FC232B"/>
    <w:rsid w:val="00FC2F83"/>
    <w:rsid w:val="00FC3FFC"/>
    <w:rsid w:val="00FC6362"/>
    <w:rsid w:val="00FC7663"/>
    <w:rsid w:val="00FC7876"/>
    <w:rsid w:val="00FC7DAC"/>
    <w:rsid w:val="00FC7E79"/>
    <w:rsid w:val="00FC7FA7"/>
    <w:rsid w:val="00FD1011"/>
    <w:rsid w:val="00FD1168"/>
    <w:rsid w:val="00FD1AD3"/>
    <w:rsid w:val="00FD1BD9"/>
    <w:rsid w:val="00FD1E8C"/>
    <w:rsid w:val="00FD2047"/>
    <w:rsid w:val="00FD29B6"/>
    <w:rsid w:val="00FD2A62"/>
    <w:rsid w:val="00FD2B7C"/>
    <w:rsid w:val="00FD3379"/>
    <w:rsid w:val="00FD3902"/>
    <w:rsid w:val="00FD4E0A"/>
    <w:rsid w:val="00FD5034"/>
    <w:rsid w:val="00FD50E6"/>
    <w:rsid w:val="00FD52D1"/>
    <w:rsid w:val="00FD5735"/>
    <w:rsid w:val="00FD62D1"/>
    <w:rsid w:val="00FD7A5B"/>
    <w:rsid w:val="00FE149D"/>
    <w:rsid w:val="00FE1AE4"/>
    <w:rsid w:val="00FE1EB4"/>
    <w:rsid w:val="00FE2CCD"/>
    <w:rsid w:val="00FE30F9"/>
    <w:rsid w:val="00FE3A97"/>
    <w:rsid w:val="00FE3B55"/>
    <w:rsid w:val="00FE3F57"/>
    <w:rsid w:val="00FE3F7E"/>
    <w:rsid w:val="00FE441C"/>
    <w:rsid w:val="00FE4ECA"/>
    <w:rsid w:val="00FE51BD"/>
    <w:rsid w:val="00FE5225"/>
    <w:rsid w:val="00FE591B"/>
    <w:rsid w:val="00FE6F79"/>
    <w:rsid w:val="00FE7F0E"/>
    <w:rsid w:val="00FE7FF8"/>
    <w:rsid w:val="00FF0118"/>
    <w:rsid w:val="00FF0641"/>
    <w:rsid w:val="00FF1E97"/>
    <w:rsid w:val="00FF227C"/>
    <w:rsid w:val="00FF283E"/>
    <w:rsid w:val="00FF2892"/>
    <w:rsid w:val="00FF2D63"/>
    <w:rsid w:val="00FF379C"/>
    <w:rsid w:val="00FF3E98"/>
    <w:rsid w:val="00FF4EC6"/>
    <w:rsid w:val="00FF570E"/>
    <w:rsid w:val="00FF6463"/>
    <w:rsid w:val="00FF6B67"/>
    <w:rsid w:val="00FF75C3"/>
    <w:rsid w:val="00FF7C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v:textbox style="mso-rotate-with-shape:t"/>
    </o:shapedefaults>
    <o:shapelayout v:ext="edit">
      <o:idmap v:ext="edit" data="1"/>
    </o:shapelayout>
  </w:shapeDefaults>
  <w:decimalSymbol w:val="."/>
  <w:listSeparator w:val=","/>
  <w14:docId w14:val="42AF420B"/>
  <w15:docId w15:val="{6DEF711D-0D98-4D56-BF47-3A34C9E97C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Keysight Sans Light" w:eastAsia="Malgun Gothic" w:hAnsi="Keysight Sans Light"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uiPriority="0"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7AF1"/>
    <w:pPr>
      <w:ind w:left="806"/>
    </w:pPr>
    <w:rPr>
      <w:color w:val="000000" w:themeColor="text1"/>
    </w:rPr>
  </w:style>
  <w:style w:type="paragraph" w:styleId="Heading1">
    <w:name w:val="heading 1"/>
    <w:basedOn w:val="Normal"/>
    <w:next w:val="Normal"/>
    <w:link w:val="Heading1Char"/>
    <w:autoRedefine/>
    <w:qFormat/>
    <w:rsid w:val="00007AF1"/>
    <w:pPr>
      <w:keepNext/>
      <w:pageBreakBefore/>
      <w:numPr>
        <w:numId w:val="6"/>
      </w:numPr>
      <w:tabs>
        <w:tab w:val="left" w:pos="0"/>
        <w:tab w:val="left" w:pos="450"/>
      </w:tabs>
      <w:spacing w:after="300"/>
      <w:outlineLvl w:val="0"/>
    </w:pPr>
    <w:rPr>
      <w:rFonts w:cs="Arial"/>
      <w:bCs/>
      <w:color w:val="555555" w:themeColor="text2"/>
      <w:kern w:val="32"/>
      <w:sz w:val="30"/>
      <w:szCs w:val="32"/>
    </w:rPr>
  </w:style>
  <w:style w:type="paragraph" w:styleId="Heading2">
    <w:name w:val="heading 2"/>
    <w:basedOn w:val="Normal"/>
    <w:next w:val="Normal"/>
    <w:link w:val="Heading2Char"/>
    <w:autoRedefine/>
    <w:qFormat/>
    <w:rsid w:val="00007AF1"/>
    <w:pPr>
      <w:keepNext/>
      <w:spacing w:before="240" w:after="60"/>
      <w:ind w:left="450"/>
      <w:outlineLvl w:val="1"/>
    </w:pPr>
    <w:rPr>
      <w:rFonts w:cs="Arial"/>
      <w:bCs/>
      <w:iCs/>
      <w:color w:val="555555" w:themeColor="text2"/>
      <w:sz w:val="28"/>
      <w:szCs w:val="28"/>
    </w:rPr>
  </w:style>
  <w:style w:type="paragraph" w:styleId="Heading3">
    <w:name w:val="heading 3"/>
    <w:basedOn w:val="Normal"/>
    <w:next w:val="Normal"/>
    <w:link w:val="Heading3Char"/>
    <w:autoRedefine/>
    <w:qFormat/>
    <w:rsid w:val="00007AF1"/>
    <w:pPr>
      <w:keepNext/>
      <w:spacing w:before="240" w:after="60"/>
      <w:ind w:left="720"/>
      <w:outlineLvl w:val="2"/>
    </w:pPr>
    <w:rPr>
      <w:rFonts w:ascii="Keysight Sans" w:hAnsi="Keysight Sans" w:cs="Arial"/>
      <w:bCs/>
      <w:sz w:val="26"/>
      <w:szCs w:val="26"/>
    </w:rPr>
  </w:style>
  <w:style w:type="paragraph" w:styleId="Heading4">
    <w:name w:val="heading 4"/>
    <w:basedOn w:val="Normal"/>
    <w:next w:val="Normal"/>
    <w:link w:val="Heading4Char"/>
    <w:qFormat/>
    <w:rsid w:val="00007AF1"/>
    <w:pPr>
      <w:keepNext/>
      <w:ind w:left="1008"/>
      <w:outlineLvl w:val="3"/>
    </w:pPr>
    <w:rPr>
      <w:rFonts w:ascii="Keysight Sans" w:hAnsi="Keysight Sans" w:cs="Arial"/>
      <w:color w:val="000000"/>
      <w:sz w:val="22"/>
      <w:szCs w:val="22"/>
    </w:rPr>
  </w:style>
  <w:style w:type="paragraph" w:styleId="Heading5">
    <w:name w:val="heading 5"/>
    <w:basedOn w:val="Normal"/>
    <w:next w:val="Normal"/>
    <w:link w:val="Heading5Char"/>
    <w:qFormat/>
    <w:rsid w:val="00007AF1"/>
    <w:pPr>
      <w:keepNext/>
      <w:ind w:left="1440"/>
      <w:outlineLvl w:val="4"/>
    </w:pPr>
    <w:rPr>
      <w:rFonts w:ascii="Keysight Sans" w:hAnsi="Keysight Sans"/>
      <w:bCs/>
      <w:i/>
      <w:color w:val="555555" w:themeColor="text2"/>
      <w:sz w:val="22"/>
    </w:rPr>
  </w:style>
  <w:style w:type="paragraph" w:styleId="Heading6">
    <w:name w:val="heading 6"/>
    <w:basedOn w:val="Normal"/>
    <w:link w:val="Heading6Char"/>
    <w:qFormat/>
    <w:rsid w:val="00007AF1"/>
    <w:pPr>
      <w:spacing w:before="100" w:beforeAutospacing="1" w:after="100" w:afterAutospacing="1"/>
      <w:ind w:left="1612"/>
      <w:outlineLvl w:val="5"/>
    </w:pPr>
    <w:rPr>
      <w:rFonts w:ascii="Keysight Sans" w:hAnsi="Keysight Sans" w:cs="Arial"/>
      <w:bCs/>
      <w:szCs w:val="15"/>
    </w:rPr>
  </w:style>
  <w:style w:type="paragraph" w:styleId="Heading7">
    <w:name w:val="heading 7"/>
    <w:basedOn w:val="Normal"/>
    <w:link w:val="Heading7Char"/>
    <w:qFormat/>
    <w:rsid w:val="00007AF1"/>
    <w:pPr>
      <w:keepNext/>
      <w:spacing w:before="100" w:beforeAutospacing="1" w:after="100" w:afterAutospacing="1"/>
      <w:ind w:left="2275" w:hanging="403"/>
      <w:outlineLvl w:val="6"/>
    </w:pPr>
    <w:rPr>
      <w:rFonts w:ascii="Keysight Sans" w:hAnsi="Keysight Sans"/>
      <w:i/>
      <w:color w:val="555555" w:themeColor="text2"/>
    </w:rPr>
  </w:style>
  <w:style w:type="paragraph" w:styleId="Heading8">
    <w:name w:val="heading 8"/>
    <w:basedOn w:val="Normal"/>
    <w:next w:val="Normal"/>
    <w:link w:val="Heading8Char"/>
    <w:uiPriority w:val="9"/>
    <w:unhideWhenUsed/>
    <w:qFormat/>
    <w:rsid w:val="00007AF1"/>
    <w:pPr>
      <w:keepNext/>
      <w:keepLines/>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unhideWhenUsed/>
    <w:qFormat/>
    <w:rsid w:val="00007AF1"/>
    <w:pPr>
      <w:keepNext/>
      <w:keepLines/>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07AF1"/>
    <w:rPr>
      <w:rFonts w:cs="Arial"/>
      <w:bCs/>
      <w:color w:val="555555" w:themeColor="text2"/>
      <w:kern w:val="32"/>
      <w:sz w:val="30"/>
      <w:szCs w:val="32"/>
    </w:rPr>
  </w:style>
  <w:style w:type="character" w:customStyle="1" w:styleId="Heading2Char">
    <w:name w:val="Heading 2 Char"/>
    <w:basedOn w:val="DefaultParagraphFont"/>
    <w:link w:val="Heading2"/>
    <w:rsid w:val="00007AF1"/>
    <w:rPr>
      <w:rFonts w:cs="Arial"/>
      <w:bCs/>
      <w:iCs/>
      <w:color w:val="555555" w:themeColor="text2"/>
      <w:sz w:val="28"/>
      <w:szCs w:val="28"/>
    </w:rPr>
  </w:style>
  <w:style w:type="character" w:customStyle="1" w:styleId="Heading3Char">
    <w:name w:val="Heading 3 Char"/>
    <w:basedOn w:val="DefaultParagraphFont"/>
    <w:link w:val="Heading3"/>
    <w:rsid w:val="00007AF1"/>
    <w:rPr>
      <w:rFonts w:ascii="Keysight Sans" w:hAnsi="Keysight Sans" w:cs="Arial"/>
      <w:bCs/>
      <w:color w:val="000000" w:themeColor="text1"/>
      <w:sz w:val="26"/>
      <w:szCs w:val="26"/>
    </w:rPr>
  </w:style>
  <w:style w:type="character" w:customStyle="1" w:styleId="Heading4Char">
    <w:name w:val="Heading 4 Char"/>
    <w:basedOn w:val="DefaultParagraphFont"/>
    <w:link w:val="Heading4"/>
    <w:rsid w:val="00007AF1"/>
    <w:rPr>
      <w:rFonts w:ascii="Keysight Sans" w:hAnsi="Keysight Sans" w:cs="Arial"/>
      <w:color w:val="000000"/>
      <w:sz w:val="22"/>
      <w:szCs w:val="22"/>
    </w:rPr>
  </w:style>
  <w:style w:type="character" w:customStyle="1" w:styleId="Heading5Char">
    <w:name w:val="Heading 5 Char"/>
    <w:basedOn w:val="DefaultParagraphFont"/>
    <w:link w:val="Heading5"/>
    <w:rsid w:val="00007AF1"/>
    <w:rPr>
      <w:rFonts w:ascii="Keysight Sans" w:hAnsi="Keysight Sans"/>
      <w:bCs/>
      <w:i/>
      <w:color w:val="555555" w:themeColor="text2"/>
      <w:sz w:val="22"/>
    </w:rPr>
  </w:style>
  <w:style w:type="character" w:customStyle="1" w:styleId="Heading6Char">
    <w:name w:val="Heading 6 Char"/>
    <w:basedOn w:val="DefaultParagraphFont"/>
    <w:link w:val="Heading6"/>
    <w:rsid w:val="00007AF1"/>
    <w:rPr>
      <w:rFonts w:ascii="Keysight Sans" w:hAnsi="Keysight Sans" w:cs="Arial"/>
      <w:bCs/>
      <w:color w:val="000000" w:themeColor="text1"/>
      <w:szCs w:val="15"/>
    </w:rPr>
  </w:style>
  <w:style w:type="character" w:customStyle="1" w:styleId="Heading7Char">
    <w:name w:val="Heading 7 Char"/>
    <w:basedOn w:val="DefaultParagraphFont"/>
    <w:link w:val="Heading7"/>
    <w:rsid w:val="00007AF1"/>
    <w:rPr>
      <w:rFonts w:ascii="Keysight Sans" w:hAnsi="Keysight Sans"/>
      <w:i/>
      <w:color w:val="555555" w:themeColor="text2"/>
    </w:rPr>
  </w:style>
  <w:style w:type="character" w:customStyle="1" w:styleId="Heading8Char">
    <w:name w:val="Heading 8 Char"/>
    <w:basedOn w:val="DefaultParagraphFont"/>
    <w:link w:val="Heading8"/>
    <w:uiPriority w:val="9"/>
    <w:rsid w:val="00007AF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rsid w:val="00007AF1"/>
    <w:rPr>
      <w:rFonts w:asciiTheme="majorHAnsi" w:eastAsiaTheme="majorEastAsia" w:hAnsiTheme="majorHAnsi" w:cstheme="majorBidi"/>
      <w:i/>
      <w:iCs/>
      <w:color w:val="404040" w:themeColor="text1" w:themeTint="BF"/>
    </w:rPr>
  </w:style>
  <w:style w:type="paragraph" w:customStyle="1" w:styleId="1hsectionheading">
    <w:name w:val="1h_section heading"/>
    <w:basedOn w:val="Normal"/>
    <w:next w:val="Normal"/>
    <w:rsid w:val="00007AF1"/>
    <w:pPr>
      <w:keepNext/>
      <w:pageBreakBefore/>
      <w:numPr>
        <w:numId w:val="1"/>
      </w:numPr>
      <w:spacing w:after="260"/>
      <w:outlineLvl w:val="0"/>
    </w:pPr>
    <w:rPr>
      <w:rFonts w:ascii="Agilent TT Cond" w:hAnsi="Agilent TT Cond" w:cs="Arial"/>
      <w:b/>
      <w:bCs/>
      <w:color w:val="336699"/>
      <w:kern w:val="32"/>
      <w:sz w:val="30"/>
      <w:szCs w:val="32"/>
    </w:rPr>
  </w:style>
  <w:style w:type="paragraph" w:customStyle="1" w:styleId="1happendixheading">
    <w:name w:val="1h_appendix heading"/>
    <w:basedOn w:val="1hsectionheading"/>
    <w:next w:val="Normal"/>
    <w:rsid w:val="00007AF1"/>
    <w:pPr>
      <w:numPr>
        <w:numId w:val="5"/>
      </w:numPr>
    </w:pPr>
  </w:style>
  <w:style w:type="paragraph" w:customStyle="1" w:styleId="2hmoduleheading">
    <w:name w:val="2h_module heading"/>
    <w:basedOn w:val="Heading1"/>
    <w:next w:val="Normal"/>
    <w:rsid w:val="00007AF1"/>
    <w:pPr>
      <w:numPr>
        <w:numId w:val="0"/>
      </w:numPr>
      <w:spacing w:after="140"/>
    </w:pPr>
    <w:rPr>
      <w:sz w:val="26"/>
    </w:rPr>
  </w:style>
  <w:style w:type="paragraph" w:styleId="BodyText">
    <w:name w:val="Body Text"/>
    <w:basedOn w:val="Normal"/>
    <w:link w:val="BodyTextChar"/>
    <w:unhideWhenUsed/>
    <w:rsid w:val="00007AF1"/>
  </w:style>
  <w:style w:type="character" w:customStyle="1" w:styleId="BodyTextChar">
    <w:name w:val="Body Text Char"/>
    <w:basedOn w:val="DefaultParagraphFont"/>
    <w:link w:val="BodyText"/>
    <w:rsid w:val="00007AF1"/>
    <w:rPr>
      <w:color w:val="000000" w:themeColor="text1"/>
    </w:rPr>
  </w:style>
  <w:style w:type="paragraph" w:styleId="BalloonText">
    <w:name w:val="Balloon Text"/>
    <w:basedOn w:val="Normal"/>
    <w:link w:val="BalloonTextChar"/>
    <w:semiHidden/>
    <w:unhideWhenUsed/>
    <w:rsid w:val="00007AF1"/>
    <w:rPr>
      <w:rFonts w:ascii="Tahoma" w:hAnsi="Tahoma" w:cs="Tahoma"/>
      <w:sz w:val="16"/>
      <w:szCs w:val="16"/>
    </w:rPr>
  </w:style>
  <w:style w:type="character" w:customStyle="1" w:styleId="BalloonTextChar">
    <w:name w:val="Balloon Text Char"/>
    <w:basedOn w:val="DefaultParagraphFont"/>
    <w:link w:val="BalloonText"/>
    <w:semiHidden/>
    <w:rsid w:val="00007AF1"/>
    <w:rPr>
      <w:rFonts w:ascii="Tahoma" w:hAnsi="Tahoma" w:cs="Tahoma"/>
      <w:color w:val="000000" w:themeColor="text1"/>
      <w:sz w:val="16"/>
      <w:szCs w:val="16"/>
    </w:rPr>
  </w:style>
  <w:style w:type="character" w:customStyle="1" w:styleId="BoldChar">
    <w:name w:val="Bold_Char"/>
    <w:basedOn w:val="DefaultParagraphFont"/>
    <w:rsid w:val="00007AF1"/>
    <w:rPr>
      <w:b/>
      <w:lang w:eastAsia="en-US"/>
    </w:rPr>
  </w:style>
  <w:style w:type="paragraph" w:styleId="Caption">
    <w:name w:val="caption"/>
    <w:basedOn w:val="Normal"/>
    <w:next w:val="Normal"/>
    <w:qFormat/>
    <w:rsid w:val="00007AF1"/>
    <w:pPr>
      <w:spacing w:before="120"/>
    </w:pPr>
    <w:rPr>
      <w:rFonts w:ascii="Keysight Sans" w:hAnsi="Keysight Sans"/>
      <w:bCs/>
    </w:rPr>
  </w:style>
  <w:style w:type="paragraph" w:customStyle="1" w:styleId="Command">
    <w:name w:val="Command"/>
    <w:basedOn w:val="Normal"/>
    <w:rsid w:val="00007AF1"/>
    <w:rPr>
      <w:rFonts w:ascii="Courier New" w:hAnsi="Courier New" w:cs="Courier New"/>
    </w:rPr>
  </w:style>
  <w:style w:type="character" w:styleId="CommentReference">
    <w:name w:val="annotation reference"/>
    <w:basedOn w:val="DefaultParagraphFont"/>
    <w:uiPriority w:val="99"/>
    <w:semiHidden/>
    <w:unhideWhenUsed/>
    <w:rsid w:val="00007AF1"/>
    <w:rPr>
      <w:sz w:val="16"/>
      <w:szCs w:val="16"/>
    </w:rPr>
  </w:style>
  <w:style w:type="paragraph" w:styleId="CommentText">
    <w:name w:val="annotation text"/>
    <w:basedOn w:val="Normal"/>
    <w:link w:val="CommentTextChar"/>
    <w:uiPriority w:val="99"/>
    <w:semiHidden/>
    <w:unhideWhenUsed/>
    <w:rsid w:val="00007AF1"/>
  </w:style>
  <w:style w:type="character" w:customStyle="1" w:styleId="CommentTextChar">
    <w:name w:val="Comment Text Char"/>
    <w:basedOn w:val="DefaultParagraphFont"/>
    <w:link w:val="CommentText"/>
    <w:uiPriority w:val="99"/>
    <w:semiHidden/>
    <w:rsid w:val="00007AF1"/>
    <w:rPr>
      <w:color w:val="000000" w:themeColor="text1"/>
    </w:rPr>
  </w:style>
  <w:style w:type="paragraph" w:customStyle="1" w:styleId="DocumentTitle">
    <w:name w:val="Document Title"/>
    <w:basedOn w:val="Normal"/>
    <w:locked/>
    <w:rsid w:val="00007AF1"/>
    <w:pPr>
      <w:framePr w:w="9778" w:h="850" w:hSpace="187" w:wrap="notBeside" w:vAnchor="page" w:hAnchor="page" w:x="1297" w:y="1023"/>
      <w:spacing w:before="120" w:after="60" w:line="276" w:lineRule="auto"/>
    </w:pPr>
    <w:rPr>
      <w:rFonts w:ascii="Arial" w:hAnsi="Arial" w:cstheme="minorBidi"/>
      <w:b/>
      <w:sz w:val="48"/>
    </w:rPr>
  </w:style>
  <w:style w:type="paragraph" w:styleId="ListParagraph">
    <w:name w:val="List Paragraph"/>
    <w:basedOn w:val="Normal"/>
    <w:uiPriority w:val="34"/>
    <w:qFormat/>
    <w:rsid w:val="00007AF1"/>
    <w:pPr>
      <w:ind w:left="720"/>
      <w:contextualSpacing/>
    </w:pPr>
  </w:style>
  <w:style w:type="paragraph" w:styleId="Header">
    <w:name w:val="header"/>
    <w:basedOn w:val="Normal"/>
    <w:link w:val="HeaderChar"/>
    <w:unhideWhenUsed/>
    <w:rsid w:val="00007AF1"/>
    <w:pPr>
      <w:tabs>
        <w:tab w:val="center" w:pos="4680"/>
        <w:tab w:val="right" w:pos="9360"/>
      </w:tabs>
    </w:pPr>
  </w:style>
  <w:style w:type="character" w:customStyle="1" w:styleId="HeaderChar">
    <w:name w:val="Header Char"/>
    <w:basedOn w:val="DefaultParagraphFont"/>
    <w:link w:val="Header"/>
    <w:rsid w:val="00007AF1"/>
    <w:rPr>
      <w:color w:val="000000" w:themeColor="text1"/>
    </w:rPr>
  </w:style>
  <w:style w:type="paragraph" w:customStyle="1" w:styleId="nh1noticeheading1">
    <w:name w:val="nh1_notice heading 1"/>
    <w:basedOn w:val="Normal"/>
    <w:next w:val="Normal"/>
    <w:rsid w:val="00007AF1"/>
    <w:pPr>
      <w:ind w:left="0" w:right="-907"/>
    </w:pPr>
    <w:rPr>
      <w:bCs/>
      <w:sz w:val="30"/>
    </w:rPr>
  </w:style>
  <w:style w:type="paragraph" w:customStyle="1" w:styleId="fntfrontnotices">
    <w:name w:val="fnt_front notices"/>
    <w:basedOn w:val="Normal"/>
    <w:rsid w:val="00007AF1"/>
    <w:pPr>
      <w:spacing w:before="80"/>
    </w:pPr>
    <w:rPr>
      <w:sz w:val="16"/>
    </w:rPr>
  </w:style>
  <w:style w:type="paragraph" w:customStyle="1" w:styleId="fntnfrontnoticesnobreak">
    <w:name w:val="fntn_front notices nobreak"/>
    <w:basedOn w:val="fntfrontnotices"/>
    <w:rsid w:val="00007AF1"/>
    <w:pPr>
      <w:keepNext/>
      <w:keepLines/>
    </w:pPr>
  </w:style>
  <w:style w:type="character" w:customStyle="1" w:styleId="Hardkey">
    <w:name w:val="Hardkey"/>
    <w:basedOn w:val="DefaultParagraphFont"/>
    <w:uiPriority w:val="1"/>
    <w:qFormat/>
    <w:rsid w:val="00007AF1"/>
    <w:rPr>
      <w:rFonts w:ascii="Agilent Condensed TT" w:hAnsi="Agilent Condensed TT" w:cs="Courier New"/>
      <w:b/>
      <w:i w:val="0"/>
      <w:sz w:val="20"/>
    </w:rPr>
  </w:style>
  <w:style w:type="character" w:styleId="Hyperlink">
    <w:name w:val="Hyperlink"/>
    <w:basedOn w:val="DefaultParagraphFont"/>
    <w:uiPriority w:val="99"/>
    <w:rsid w:val="00007AF1"/>
    <w:rPr>
      <w:rFonts w:ascii="Keysight Sans Light" w:hAnsi="Keysight Sans Light"/>
      <w:color w:val="C00000"/>
      <w:sz w:val="20"/>
    </w:rPr>
  </w:style>
  <w:style w:type="paragraph" w:styleId="Index1">
    <w:name w:val="index 1"/>
    <w:basedOn w:val="Normal"/>
    <w:next w:val="Normal"/>
    <w:autoRedefine/>
    <w:uiPriority w:val="99"/>
    <w:unhideWhenUsed/>
    <w:rsid w:val="00007AF1"/>
    <w:pPr>
      <w:ind w:left="200" w:hanging="200"/>
    </w:pPr>
  </w:style>
  <w:style w:type="paragraph" w:styleId="Index2">
    <w:name w:val="index 2"/>
    <w:basedOn w:val="Normal"/>
    <w:next w:val="Normal"/>
    <w:autoRedefine/>
    <w:uiPriority w:val="99"/>
    <w:unhideWhenUsed/>
    <w:rsid w:val="00007AF1"/>
    <w:pPr>
      <w:ind w:left="400" w:hanging="200"/>
    </w:pPr>
  </w:style>
  <w:style w:type="paragraph" w:styleId="Index3">
    <w:name w:val="index 3"/>
    <w:basedOn w:val="Normal"/>
    <w:next w:val="Normal"/>
    <w:autoRedefine/>
    <w:uiPriority w:val="99"/>
    <w:unhideWhenUsed/>
    <w:rsid w:val="00007AF1"/>
    <w:pPr>
      <w:ind w:left="600" w:hanging="200"/>
    </w:pPr>
  </w:style>
  <w:style w:type="paragraph" w:styleId="Index4">
    <w:name w:val="index 4"/>
    <w:basedOn w:val="Normal"/>
    <w:next w:val="Normal"/>
    <w:autoRedefine/>
    <w:uiPriority w:val="99"/>
    <w:unhideWhenUsed/>
    <w:rsid w:val="00007AF1"/>
    <w:pPr>
      <w:ind w:left="800" w:hanging="200"/>
    </w:pPr>
  </w:style>
  <w:style w:type="paragraph" w:styleId="Index5">
    <w:name w:val="index 5"/>
    <w:basedOn w:val="Normal"/>
    <w:next w:val="Normal"/>
    <w:autoRedefine/>
    <w:uiPriority w:val="99"/>
    <w:unhideWhenUsed/>
    <w:rsid w:val="00007AF1"/>
    <w:pPr>
      <w:ind w:left="1000" w:hanging="200"/>
    </w:pPr>
  </w:style>
  <w:style w:type="paragraph" w:styleId="Index6">
    <w:name w:val="index 6"/>
    <w:basedOn w:val="Normal"/>
    <w:next w:val="Normal"/>
    <w:autoRedefine/>
    <w:uiPriority w:val="99"/>
    <w:unhideWhenUsed/>
    <w:rsid w:val="00007AF1"/>
    <w:pPr>
      <w:ind w:left="1200" w:hanging="200"/>
    </w:pPr>
  </w:style>
  <w:style w:type="paragraph" w:styleId="Index7">
    <w:name w:val="index 7"/>
    <w:basedOn w:val="Normal"/>
    <w:next w:val="Normal"/>
    <w:autoRedefine/>
    <w:uiPriority w:val="99"/>
    <w:unhideWhenUsed/>
    <w:rsid w:val="00007AF1"/>
    <w:pPr>
      <w:ind w:left="1400" w:hanging="200"/>
    </w:pPr>
  </w:style>
  <w:style w:type="paragraph" w:styleId="Index8">
    <w:name w:val="index 8"/>
    <w:basedOn w:val="Normal"/>
    <w:next w:val="Normal"/>
    <w:autoRedefine/>
    <w:uiPriority w:val="99"/>
    <w:unhideWhenUsed/>
    <w:rsid w:val="00007AF1"/>
    <w:pPr>
      <w:ind w:left="1600" w:hanging="200"/>
    </w:pPr>
  </w:style>
  <w:style w:type="paragraph" w:styleId="Index9">
    <w:name w:val="index 9"/>
    <w:basedOn w:val="Normal"/>
    <w:next w:val="Normal"/>
    <w:autoRedefine/>
    <w:uiPriority w:val="99"/>
    <w:unhideWhenUsed/>
    <w:rsid w:val="00007AF1"/>
    <w:pPr>
      <w:ind w:left="1800" w:hanging="200"/>
    </w:pPr>
  </w:style>
  <w:style w:type="paragraph" w:styleId="IndexHeading">
    <w:name w:val="index heading"/>
    <w:basedOn w:val="Normal"/>
    <w:next w:val="Index1"/>
    <w:uiPriority w:val="99"/>
    <w:unhideWhenUsed/>
    <w:rsid w:val="00007AF1"/>
    <w:rPr>
      <w:rFonts w:asciiTheme="majorHAnsi" w:eastAsiaTheme="majorEastAsia" w:hAnsiTheme="majorHAnsi" w:cstheme="majorBidi"/>
      <w:b/>
      <w:bCs/>
    </w:rPr>
  </w:style>
  <w:style w:type="character" w:customStyle="1" w:styleId="ItalicChar">
    <w:name w:val="Italic_Char"/>
    <w:basedOn w:val="DefaultParagraphFont"/>
    <w:rsid w:val="00007AF1"/>
    <w:rPr>
      <w:i/>
      <w:lang w:eastAsia="en-US"/>
    </w:rPr>
  </w:style>
  <w:style w:type="paragraph" w:customStyle="1" w:styleId="ListBulletTight">
    <w:name w:val="List Bullet Tight"/>
    <w:basedOn w:val="Normal"/>
    <w:rsid w:val="00007AF1"/>
    <w:pPr>
      <w:spacing w:before="60"/>
      <w:ind w:left="360" w:hanging="360"/>
    </w:pPr>
    <w:rPr>
      <w:rFonts w:ascii="NewCenturySchlbk" w:hAnsi="NewCenturySchlbk"/>
      <w:sz w:val="22"/>
    </w:rPr>
  </w:style>
  <w:style w:type="paragraph" w:customStyle="1" w:styleId="ListofAcronyms">
    <w:name w:val="List of Acronyms"/>
    <w:basedOn w:val="Normal"/>
    <w:rsid w:val="00007AF1"/>
    <w:pPr>
      <w:tabs>
        <w:tab w:val="left" w:leader="dot" w:pos="2268"/>
      </w:tabs>
      <w:suppressAutoHyphens/>
      <w:overflowPunct w:val="0"/>
      <w:autoSpaceDE w:val="0"/>
      <w:autoSpaceDN w:val="0"/>
      <w:adjustRightInd w:val="0"/>
      <w:spacing w:before="120" w:after="60"/>
      <w:ind w:left="2268" w:hanging="1701"/>
      <w:jc w:val="both"/>
      <w:textAlignment w:val="baseline"/>
    </w:pPr>
    <w:rPr>
      <w:rFonts w:ascii="Arial" w:eastAsia="Times New Roman" w:hAnsi="Arial"/>
      <w:color w:val="404040"/>
      <w:sz w:val="23"/>
      <w:lang w:eastAsia="es-ES"/>
    </w:rPr>
  </w:style>
  <w:style w:type="paragraph" w:customStyle="1" w:styleId="longhorizontalline">
    <w:name w:val="longhorizontalline"/>
    <w:basedOn w:val="Normal"/>
    <w:rsid w:val="00007AF1"/>
    <w:pPr>
      <w:pBdr>
        <w:bottom w:val="single" w:sz="12" w:space="0" w:color="C0C0C0"/>
      </w:pBdr>
    </w:pPr>
  </w:style>
  <w:style w:type="paragraph" w:customStyle="1" w:styleId="nh2noticeheading2">
    <w:name w:val="nh2_notice heading 2"/>
    <w:basedOn w:val="Normal"/>
    <w:next w:val="Normal"/>
    <w:rsid w:val="00007AF1"/>
    <w:pPr>
      <w:keepNext/>
      <w:spacing w:before="160"/>
      <w:ind w:left="0"/>
    </w:pPr>
    <w:rPr>
      <w:color w:val="auto"/>
      <w:sz w:val="22"/>
    </w:rPr>
  </w:style>
  <w:style w:type="paragraph" w:customStyle="1" w:styleId="nh2noticeheading3">
    <w:name w:val="nh2_notice heading 3"/>
    <w:basedOn w:val="nh2noticeheading2"/>
    <w:rsid w:val="00007AF1"/>
    <w:pPr>
      <w:ind w:left="3060"/>
    </w:pPr>
  </w:style>
  <w:style w:type="character" w:customStyle="1" w:styleId="Softkey">
    <w:name w:val="Softkey"/>
    <w:basedOn w:val="DefaultParagraphFont"/>
    <w:qFormat/>
    <w:rsid w:val="00007AF1"/>
    <w:rPr>
      <w:rFonts w:ascii="Keysight Sans" w:hAnsi="Keysight Sans" w:cs="Courier New"/>
      <w:b/>
      <w:i/>
      <w:sz w:val="20"/>
    </w:rPr>
  </w:style>
  <w:style w:type="paragraph" w:customStyle="1" w:styleId="TableText">
    <w:name w:val="Table Text"/>
    <w:basedOn w:val="Normal"/>
    <w:rsid w:val="00007AF1"/>
    <w:pPr>
      <w:spacing w:before="20" w:after="20"/>
      <w:ind w:left="0"/>
    </w:pPr>
    <w:rPr>
      <w:rFonts w:eastAsia="Times New Roman"/>
      <w:color w:val="auto"/>
      <w:lang w:eastAsia="en-US"/>
    </w:rPr>
  </w:style>
  <w:style w:type="paragraph" w:styleId="Title">
    <w:name w:val="Title"/>
    <w:basedOn w:val="Normal"/>
    <w:link w:val="TitleChar"/>
    <w:qFormat/>
    <w:rsid w:val="00007AF1"/>
    <w:pPr>
      <w:spacing w:before="240" w:after="60"/>
      <w:jc w:val="center"/>
    </w:pPr>
    <w:rPr>
      <w:rFonts w:ascii="Arial" w:hAnsi="Arial"/>
      <w:b/>
      <w:kern w:val="28"/>
      <w:sz w:val="32"/>
    </w:rPr>
  </w:style>
  <w:style w:type="character" w:customStyle="1" w:styleId="TitleChar">
    <w:name w:val="Title Char"/>
    <w:basedOn w:val="DefaultParagraphFont"/>
    <w:link w:val="Title"/>
    <w:rsid w:val="00007AF1"/>
    <w:rPr>
      <w:rFonts w:ascii="Arial" w:hAnsi="Arial"/>
      <w:b/>
      <w:color w:val="000000" w:themeColor="text1"/>
      <w:kern w:val="28"/>
      <w:sz w:val="32"/>
    </w:rPr>
  </w:style>
  <w:style w:type="paragraph" w:styleId="TOC1">
    <w:name w:val="toc 1"/>
    <w:basedOn w:val="Normal"/>
    <w:next w:val="Normal"/>
    <w:autoRedefine/>
    <w:uiPriority w:val="39"/>
    <w:qFormat/>
    <w:rsid w:val="00007AF1"/>
    <w:pPr>
      <w:tabs>
        <w:tab w:val="left" w:pos="144"/>
        <w:tab w:val="right" w:leader="dot" w:pos="9260"/>
      </w:tabs>
      <w:spacing w:before="40" w:after="40"/>
      <w:ind w:left="-288"/>
    </w:pPr>
    <w:rPr>
      <w:rFonts w:ascii="Keysight Sans Condensed" w:eastAsia="Times New Roman" w:hAnsi="Keysight Sans Condensed"/>
      <w:noProof/>
      <w:color w:val="C00000"/>
      <w:sz w:val="24"/>
      <w:szCs w:val="40"/>
      <w:lang w:eastAsia="en-US"/>
    </w:rPr>
  </w:style>
  <w:style w:type="paragraph" w:styleId="TOC2">
    <w:name w:val="toc 2"/>
    <w:basedOn w:val="Normal"/>
    <w:next w:val="Normal"/>
    <w:autoRedefine/>
    <w:uiPriority w:val="39"/>
    <w:qFormat/>
    <w:rsid w:val="00007AF1"/>
    <w:pPr>
      <w:tabs>
        <w:tab w:val="right" w:leader="dot" w:pos="9259"/>
      </w:tabs>
      <w:spacing w:before="40"/>
      <w:ind w:left="216"/>
    </w:pPr>
    <w:rPr>
      <w:rFonts w:eastAsia="Times New Roman"/>
      <w:color w:val="555555" w:themeColor="text2"/>
      <w:sz w:val="22"/>
      <w:lang w:eastAsia="en-US"/>
    </w:rPr>
  </w:style>
  <w:style w:type="paragraph" w:styleId="TOC3">
    <w:name w:val="toc 3"/>
    <w:basedOn w:val="Normal"/>
    <w:next w:val="Normal"/>
    <w:autoRedefine/>
    <w:uiPriority w:val="39"/>
    <w:qFormat/>
    <w:rsid w:val="00007AF1"/>
    <w:pPr>
      <w:tabs>
        <w:tab w:val="right" w:leader="dot" w:pos="9259"/>
      </w:tabs>
      <w:spacing w:after="60"/>
      <w:ind w:left="446"/>
    </w:pPr>
    <w:rPr>
      <w:rFonts w:ascii="Keysight Sans" w:eastAsia="Times New Roman" w:hAnsi="Keysight Sans"/>
      <w:color w:val="555555" w:themeColor="text2"/>
      <w:sz w:val="22"/>
      <w:lang w:eastAsia="en-US"/>
    </w:rPr>
  </w:style>
  <w:style w:type="paragraph" w:styleId="TOC4">
    <w:name w:val="toc 4"/>
    <w:basedOn w:val="Normal"/>
    <w:next w:val="Normal"/>
    <w:uiPriority w:val="39"/>
    <w:rsid w:val="00007AF1"/>
    <w:pPr>
      <w:tabs>
        <w:tab w:val="right" w:leader="dot" w:pos="9259"/>
      </w:tabs>
      <w:spacing w:after="60"/>
      <w:ind w:left="662"/>
      <w:jc w:val="center"/>
    </w:pPr>
    <w:rPr>
      <w:rFonts w:ascii="Keysight Sans" w:eastAsia="Times New Roman" w:hAnsi="Keysight Sans"/>
      <w:sz w:val="22"/>
      <w:lang w:eastAsia="en-US"/>
    </w:rPr>
  </w:style>
  <w:style w:type="paragraph" w:styleId="TOC5">
    <w:name w:val="toc 5"/>
    <w:basedOn w:val="Normal"/>
    <w:next w:val="Normal"/>
    <w:rsid w:val="00007AF1"/>
    <w:pPr>
      <w:spacing w:after="60"/>
      <w:ind w:left="878"/>
    </w:pPr>
    <w:rPr>
      <w:rFonts w:ascii="NewCenturySchlbk" w:eastAsia="Times New Roman" w:hAnsi="NewCenturySchlbk"/>
      <w:sz w:val="22"/>
      <w:lang w:eastAsia="en-US"/>
    </w:rPr>
  </w:style>
  <w:style w:type="paragraph" w:styleId="TOC6">
    <w:name w:val="toc 6"/>
    <w:basedOn w:val="Normal"/>
    <w:next w:val="Normal"/>
    <w:rsid w:val="00007AF1"/>
    <w:pPr>
      <w:spacing w:before="40" w:after="40"/>
      <w:ind w:left="1100"/>
    </w:pPr>
    <w:rPr>
      <w:rFonts w:ascii="NewCenturySchlbk" w:eastAsia="Times New Roman" w:hAnsi="NewCenturySchlbk"/>
      <w:sz w:val="22"/>
      <w:lang w:eastAsia="en-US"/>
    </w:rPr>
  </w:style>
  <w:style w:type="paragraph" w:styleId="TOC7">
    <w:name w:val="toc 7"/>
    <w:basedOn w:val="Normal"/>
    <w:next w:val="Normal"/>
    <w:rsid w:val="00007AF1"/>
    <w:pPr>
      <w:spacing w:before="40" w:after="40"/>
      <w:ind w:left="1320"/>
    </w:pPr>
    <w:rPr>
      <w:rFonts w:ascii="NewCenturySchlbk" w:eastAsia="Times New Roman" w:hAnsi="NewCenturySchlbk"/>
      <w:sz w:val="22"/>
      <w:lang w:eastAsia="en-US"/>
    </w:rPr>
  </w:style>
  <w:style w:type="paragraph" w:styleId="TOC8">
    <w:name w:val="toc 8"/>
    <w:basedOn w:val="Normal"/>
    <w:next w:val="Normal"/>
    <w:rsid w:val="00007AF1"/>
    <w:pPr>
      <w:spacing w:before="40" w:after="40"/>
      <w:ind w:left="1540"/>
    </w:pPr>
    <w:rPr>
      <w:rFonts w:ascii="NewCenturySchlbk" w:eastAsia="Times New Roman" w:hAnsi="NewCenturySchlbk"/>
      <w:sz w:val="22"/>
      <w:lang w:eastAsia="en-US"/>
    </w:rPr>
  </w:style>
  <w:style w:type="paragraph" w:styleId="TOC9">
    <w:name w:val="toc 9"/>
    <w:basedOn w:val="Normal"/>
    <w:next w:val="Normal"/>
    <w:rsid w:val="00007AF1"/>
    <w:pPr>
      <w:spacing w:before="40" w:after="40"/>
      <w:ind w:left="1760"/>
    </w:pPr>
    <w:rPr>
      <w:rFonts w:ascii="Keysight Sans Condensed" w:eastAsia="Times New Roman" w:hAnsi="Keysight Sans Condensed"/>
      <w:b/>
      <w:sz w:val="22"/>
      <w:lang w:eastAsia="en-US"/>
    </w:rPr>
  </w:style>
  <w:style w:type="paragraph" w:styleId="TOCHeading">
    <w:name w:val="TOC Heading"/>
    <w:basedOn w:val="Heading1"/>
    <w:next w:val="Normal"/>
    <w:uiPriority w:val="39"/>
    <w:qFormat/>
    <w:rsid w:val="00007AF1"/>
    <w:pPr>
      <w:keepLines/>
      <w:numPr>
        <w:numId w:val="0"/>
      </w:numPr>
      <w:spacing w:before="480" w:line="276" w:lineRule="auto"/>
    </w:pPr>
    <w:rPr>
      <w:rFonts w:ascii="Keysight Sans Condensed" w:hAnsi="Keysight Sans Condensed"/>
      <w:b/>
      <w:bCs w:val="0"/>
      <w:kern w:val="0"/>
    </w:rPr>
  </w:style>
  <w:style w:type="paragraph" w:styleId="Revision">
    <w:name w:val="Revision"/>
    <w:hidden/>
    <w:uiPriority w:val="99"/>
    <w:semiHidden/>
    <w:rsid w:val="00007AF1"/>
    <w:rPr>
      <w:rFonts w:ascii="Agilent Condensed TT" w:eastAsia="MS Mincho" w:hAnsi="Agilent Condensed TT"/>
      <w:lang w:val="en-US" w:eastAsia="ja-JP"/>
    </w:rPr>
  </w:style>
  <w:style w:type="table" w:customStyle="1" w:styleId="WaTable">
    <w:name w:val="WaTable"/>
    <w:basedOn w:val="TableNormal"/>
    <w:uiPriority w:val="99"/>
    <w:rsid w:val="00007AF1"/>
    <w:tblPr/>
  </w:style>
  <w:style w:type="paragraph" w:styleId="Footer">
    <w:name w:val="footer"/>
    <w:basedOn w:val="Normal"/>
    <w:link w:val="FooterChar"/>
    <w:uiPriority w:val="99"/>
    <w:unhideWhenUsed/>
    <w:rsid w:val="00007AF1"/>
    <w:pPr>
      <w:tabs>
        <w:tab w:val="center" w:pos="4680"/>
        <w:tab w:val="right" w:pos="9360"/>
      </w:tabs>
    </w:pPr>
  </w:style>
  <w:style w:type="character" w:customStyle="1" w:styleId="Cross-Ref">
    <w:name w:val="Cross-Ref"/>
    <w:basedOn w:val="Hyperlink"/>
    <w:uiPriority w:val="1"/>
    <w:qFormat/>
    <w:rsid w:val="00007AF1"/>
    <w:rPr>
      <w:rFonts w:ascii="Keysight Sans Light" w:hAnsi="Keysight Sans Light"/>
      <w:b w:val="0"/>
      <w:i w:val="0"/>
      <w:color w:val="C00000"/>
      <w:sz w:val="20"/>
      <w:u w:val="none"/>
    </w:rPr>
  </w:style>
  <w:style w:type="character" w:customStyle="1" w:styleId="FooterChar">
    <w:name w:val="Footer Char"/>
    <w:basedOn w:val="DefaultParagraphFont"/>
    <w:link w:val="Footer"/>
    <w:uiPriority w:val="99"/>
    <w:rsid w:val="00007AF1"/>
    <w:rPr>
      <w:color w:val="000000" w:themeColor="text1"/>
    </w:rPr>
  </w:style>
  <w:style w:type="table" w:customStyle="1" w:styleId="KSGrayTbl">
    <w:name w:val="KS_GrayTbl"/>
    <w:basedOn w:val="TableNormal"/>
    <w:uiPriority w:val="99"/>
    <w:rsid w:val="00007AF1"/>
    <w:tblPr/>
    <w:tblStylePr w:type="firstRow">
      <w:rPr>
        <w:color w:val="555555" w:themeColor="text2"/>
      </w:rPr>
      <w:tblPr/>
      <w:tcPr>
        <w:tcBorders>
          <w:top w:val="single" w:sz="4" w:space="0" w:color="555555" w:themeColor="text2"/>
          <w:left w:val="single" w:sz="4" w:space="0" w:color="555555" w:themeColor="text2"/>
          <w:bottom w:val="single" w:sz="4" w:space="0" w:color="555555" w:themeColor="text2"/>
          <w:right w:val="single" w:sz="4" w:space="0" w:color="555555" w:themeColor="text2"/>
          <w:insideH w:val="single" w:sz="4" w:space="0" w:color="555555" w:themeColor="text2"/>
          <w:insideV w:val="single" w:sz="4" w:space="0" w:color="555555" w:themeColor="text2"/>
          <w:tl2br w:val="nil"/>
          <w:tr2bl w:val="nil"/>
        </w:tcBorders>
      </w:tcPr>
    </w:tblStylePr>
  </w:style>
  <w:style w:type="paragraph" w:styleId="CommentSubject">
    <w:name w:val="annotation subject"/>
    <w:basedOn w:val="CommentText"/>
    <w:next w:val="CommentText"/>
    <w:link w:val="CommentSubjectChar"/>
    <w:uiPriority w:val="99"/>
    <w:semiHidden/>
    <w:unhideWhenUsed/>
    <w:rsid w:val="00007AF1"/>
    <w:rPr>
      <w:b/>
      <w:bCs/>
    </w:rPr>
  </w:style>
  <w:style w:type="character" w:customStyle="1" w:styleId="CommentSubjectChar">
    <w:name w:val="Comment Subject Char"/>
    <w:basedOn w:val="CommentTextChar"/>
    <w:link w:val="CommentSubject"/>
    <w:uiPriority w:val="99"/>
    <w:semiHidden/>
    <w:rsid w:val="00007AF1"/>
    <w:rPr>
      <w:b/>
      <w:bCs/>
      <w:color w:val="000000" w:themeColor="text1"/>
    </w:rPr>
  </w:style>
  <w:style w:type="paragraph" w:customStyle="1" w:styleId="DocTitle">
    <w:name w:val="Doc_Title"/>
    <w:basedOn w:val="Normal"/>
    <w:qFormat/>
    <w:rsid w:val="00007AF1"/>
    <w:pPr>
      <w:spacing w:line="845" w:lineRule="exact"/>
      <w:ind w:left="1930" w:right="-14"/>
      <w:outlineLvl w:val="0"/>
    </w:pPr>
    <w:rPr>
      <w:rFonts w:eastAsiaTheme="minorHAnsi" w:cstheme="minorBidi"/>
      <w:noProof/>
      <w:color w:val="C00000"/>
      <w:sz w:val="72"/>
      <w:szCs w:val="22"/>
      <w:lang w:val="en-US" w:eastAsia="en-US"/>
    </w:rPr>
  </w:style>
  <w:style w:type="paragraph" w:customStyle="1" w:styleId="BookType">
    <w:name w:val="Book_Type"/>
    <w:basedOn w:val="Normal"/>
    <w:qFormat/>
    <w:rsid w:val="00007AF1"/>
    <w:pPr>
      <w:spacing w:line="437" w:lineRule="exact"/>
      <w:ind w:right="86"/>
      <w:jc w:val="right"/>
      <w:outlineLvl w:val="0"/>
    </w:pPr>
    <w:rPr>
      <w:rFonts w:eastAsiaTheme="minorHAnsi" w:cstheme="minorBidi"/>
      <w:noProof/>
      <w:sz w:val="36"/>
      <w:szCs w:val="22"/>
      <w:lang w:val="en-US" w:eastAsia="en-US"/>
    </w:rPr>
  </w:style>
  <w:style w:type="paragraph" w:customStyle="1" w:styleId="Heading1-Intro">
    <w:name w:val="Heading 1-Intro"/>
    <w:basedOn w:val="Heading1"/>
    <w:qFormat/>
    <w:rsid w:val="00007AF1"/>
    <w:pPr>
      <w:numPr>
        <w:numId w:val="0"/>
      </w:numPr>
    </w:pPr>
    <w:rPr>
      <w:sz w:val="36"/>
      <w:szCs w:val="30"/>
    </w:rPr>
  </w:style>
  <w:style w:type="paragraph" w:customStyle="1" w:styleId="Cross-ref0">
    <w:name w:val="Cross-ref"/>
    <w:basedOn w:val="Normal"/>
    <w:qFormat/>
    <w:rsid w:val="00007AF1"/>
    <w:rPr>
      <w:color w:val="C00000"/>
    </w:rPr>
  </w:style>
  <w:style w:type="character" w:customStyle="1" w:styleId="hypertext">
    <w:name w:val="hypertext"/>
    <w:basedOn w:val="DefaultParagraphFont"/>
    <w:rsid w:val="00007AF1"/>
    <w:rPr>
      <w:rFonts w:ascii="Keysight Sans Light" w:hAnsi="Keysight Sans Light" w:hint="default"/>
      <w:b/>
      <w:color w:val="C00000"/>
      <w:u w:val="none"/>
    </w:rPr>
  </w:style>
  <w:style w:type="character" w:styleId="UnresolvedMention">
    <w:name w:val="Unresolved Mention"/>
    <w:basedOn w:val="DefaultParagraphFont"/>
    <w:uiPriority w:val="99"/>
    <w:semiHidden/>
    <w:unhideWhenUsed/>
    <w:rsid w:val="00E71A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018862">
      <w:bodyDiv w:val="1"/>
      <w:marLeft w:val="0"/>
      <w:marRight w:val="0"/>
      <w:marTop w:val="0"/>
      <w:marBottom w:val="0"/>
      <w:divBdr>
        <w:top w:val="none" w:sz="0" w:space="0" w:color="auto"/>
        <w:left w:val="none" w:sz="0" w:space="0" w:color="auto"/>
        <w:bottom w:val="none" w:sz="0" w:space="0" w:color="auto"/>
        <w:right w:val="none" w:sz="0" w:space="0" w:color="auto"/>
      </w:divBdr>
    </w:div>
    <w:div w:id="40444155">
      <w:bodyDiv w:val="1"/>
      <w:marLeft w:val="0"/>
      <w:marRight w:val="0"/>
      <w:marTop w:val="0"/>
      <w:marBottom w:val="0"/>
      <w:divBdr>
        <w:top w:val="none" w:sz="0" w:space="0" w:color="auto"/>
        <w:left w:val="none" w:sz="0" w:space="0" w:color="auto"/>
        <w:bottom w:val="none" w:sz="0" w:space="0" w:color="auto"/>
        <w:right w:val="none" w:sz="0" w:space="0" w:color="auto"/>
      </w:divBdr>
    </w:div>
    <w:div w:id="44523919">
      <w:bodyDiv w:val="1"/>
      <w:marLeft w:val="0"/>
      <w:marRight w:val="0"/>
      <w:marTop w:val="0"/>
      <w:marBottom w:val="0"/>
      <w:divBdr>
        <w:top w:val="none" w:sz="0" w:space="0" w:color="auto"/>
        <w:left w:val="none" w:sz="0" w:space="0" w:color="auto"/>
        <w:bottom w:val="none" w:sz="0" w:space="0" w:color="auto"/>
        <w:right w:val="none" w:sz="0" w:space="0" w:color="auto"/>
      </w:divBdr>
    </w:div>
    <w:div w:id="57631456">
      <w:bodyDiv w:val="1"/>
      <w:marLeft w:val="0"/>
      <w:marRight w:val="0"/>
      <w:marTop w:val="0"/>
      <w:marBottom w:val="0"/>
      <w:divBdr>
        <w:top w:val="none" w:sz="0" w:space="0" w:color="auto"/>
        <w:left w:val="none" w:sz="0" w:space="0" w:color="auto"/>
        <w:bottom w:val="none" w:sz="0" w:space="0" w:color="auto"/>
        <w:right w:val="none" w:sz="0" w:space="0" w:color="auto"/>
      </w:divBdr>
    </w:div>
    <w:div w:id="69816801">
      <w:bodyDiv w:val="1"/>
      <w:marLeft w:val="0"/>
      <w:marRight w:val="0"/>
      <w:marTop w:val="0"/>
      <w:marBottom w:val="0"/>
      <w:divBdr>
        <w:top w:val="none" w:sz="0" w:space="0" w:color="auto"/>
        <w:left w:val="none" w:sz="0" w:space="0" w:color="auto"/>
        <w:bottom w:val="none" w:sz="0" w:space="0" w:color="auto"/>
        <w:right w:val="none" w:sz="0" w:space="0" w:color="auto"/>
      </w:divBdr>
    </w:div>
    <w:div w:id="131867799">
      <w:bodyDiv w:val="1"/>
      <w:marLeft w:val="0"/>
      <w:marRight w:val="0"/>
      <w:marTop w:val="0"/>
      <w:marBottom w:val="0"/>
      <w:divBdr>
        <w:top w:val="none" w:sz="0" w:space="0" w:color="auto"/>
        <w:left w:val="none" w:sz="0" w:space="0" w:color="auto"/>
        <w:bottom w:val="none" w:sz="0" w:space="0" w:color="auto"/>
        <w:right w:val="none" w:sz="0" w:space="0" w:color="auto"/>
      </w:divBdr>
    </w:div>
    <w:div w:id="142048073">
      <w:bodyDiv w:val="1"/>
      <w:marLeft w:val="0"/>
      <w:marRight w:val="0"/>
      <w:marTop w:val="0"/>
      <w:marBottom w:val="0"/>
      <w:divBdr>
        <w:top w:val="none" w:sz="0" w:space="0" w:color="auto"/>
        <w:left w:val="none" w:sz="0" w:space="0" w:color="auto"/>
        <w:bottom w:val="none" w:sz="0" w:space="0" w:color="auto"/>
        <w:right w:val="none" w:sz="0" w:space="0" w:color="auto"/>
      </w:divBdr>
    </w:div>
    <w:div w:id="144708493">
      <w:bodyDiv w:val="1"/>
      <w:marLeft w:val="0"/>
      <w:marRight w:val="0"/>
      <w:marTop w:val="0"/>
      <w:marBottom w:val="0"/>
      <w:divBdr>
        <w:top w:val="none" w:sz="0" w:space="0" w:color="auto"/>
        <w:left w:val="none" w:sz="0" w:space="0" w:color="auto"/>
        <w:bottom w:val="none" w:sz="0" w:space="0" w:color="auto"/>
        <w:right w:val="none" w:sz="0" w:space="0" w:color="auto"/>
      </w:divBdr>
    </w:div>
    <w:div w:id="234173687">
      <w:bodyDiv w:val="1"/>
      <w:marLeft w:val="0"/>
      <w:marRight w:val="0"/>
      <w:marTop w:val="0"/>
      <w:marBottom w:val="0"/>
      <w:divBdr>
        <w:top w:val="none" w:sz="0" w:space="0" w:color="auto"/>
        <w:left w:val="none" w:sz="0" w:space="0" w:color="auto"/>
        <w:bottom w:val="none" w:sz="0" w:space="0" w:color="auto"/>
        <w:right w:val="none" w:sz="0" w:space="0" w:color="auto"/>
      </w:divBdr>
    </w:div>
    <w:div w:id="331176659">
      <w:bodyDiv w:val="1"/>
      <w:marLeft w:val="0"/>
      <w:marRight w:val="0"/>
      <w:marTop w:val="0"/>
      <w:marBottom w:val="0"/>
      <w:divBdr>
        <w:top w:val="none" w:sz="0" w:space="0" w:color="auto"/>
        <w:left w:val="none" w:sz="0" w:space="0" w:color="auto"/>
        <w:bottom w:val="none" w:sz="0" w:space="0" w:color="auto"/>
        <w:right w:val="none" w:sz="0" w:space="0" w:color="auto"/>
      </w:divBdr>
    </w:div>
    <w:div w:id="375931914">
      <w:bodyDiv w:val="1"/>
      <w:marLeft w:val="0"/>
      <w:marRight w:val="0"/>
      <w:marTop w:val="0"/>
      <w:marBottom w:val="0"/>
      <w:divBdr>
        <w:top w:val="none" w:sz="0" w:space="0" w:color="auto"/>
        <w:left w:val="none" w:sz="0" w:space="0" w:color="auto"/>
        <w:bottom w:val="none" w:sz="0" w:space="0" w:color="auto"/>
        <w:right w:val="none" w:sz="0" w:space="0" w:color="auto"/>
      </w:divBdr>
    </w:div>
    <w:div w:id="390857575">
      <w:bodyDiv w:val="1"/>
      <w:marLeft w:val="0"/>
      <w:marRight w:val="0"/>
      <w:marTop w:val="0"/>
      <w:marBottom w:val="0"/>
      <w:divBdr>
        <w:top w:val="none" w:sz="0" w:space="0" w:color="auto"/>
        <w:left w:val="none" w:sz="0" w:space="0" w:color="auto"/>
        <w:bottom w:val="none" w:sz="0" w:space="0" w:color="auto"/>
        <w:right w:val="none" w:sz="0" w:space="0" w:color="auto"/>
      </w:divBdr>
    </w:div>
    <w:div w:id="414321448">
      <w:bodyDiv w:val="1"/>
      <w:marLeft w:val="0"/>
      <w:marRight w:val="0"/>
      <w:marTop w:val="0"/>
      <w:marBottom w:val="0"/>
      <w:divBdr>
        <w:top w:val="none" w:sz="0" w:space="0" w:color="auto"/>
        <w:left w:val="none" w:sz="0" w:space="0" w:color="auto"/>
        <w:bottom w:val="none" w:sz="0" w:space="0" w:color="auto"/>
        <w:right w:val="none" w:sz="0" w:space="0" w:color="auto"/>
      </w:divBdr>
      <w:divsChild>
        <w:div w:id="1913463704">
          <w:marLeft w:val="1987"/>
          <w:marRight w:val="0"/>
          <w:marTop w:val="0"/>
          <w:marBottom w:val="0"/>
          <w:divBdr>
            <w:top w:val="none" w:sz="0" w:space="0" w:color="auto"/>
            <w:left w:val="none" w:sz="0" w:space="0" w:color="auto"/>
            <w:bottom w:val="none" w:sz="0" w:space="0" w:color="auto"/>
            <w:right w:val="none" w:sz="0" w:space="0" w:color="auto"/>
          </w:divBdr>
        </w:div>
      </w:divsChild>
    </w:div>
    <w:div w:id="430662412">
      <w:bodyDiv w:val="1"/>
      <w:marLeft w:val="0"/>
      <w:marRight w:val="0"/>
      <w:marTop w:val="0"/>
      <w:marBottom w:val="0"/>
      <w:divBdr>
        <w:top w:val="none" w:sz="0" w:space="0" w:color="auto"/>
        <w:left w:val="none" w:sz="0" w:space="0" w:color="auto"/>
        <w:bottom w:val="none" w:sz="0" w:space="0" w:color="auto"/>
        <w:right w:val="none" w:sz="0" w:space="0" w:color="auto"/>
      </w:divBdr>
      <w:divsChild>
        <w:div w:id="1607999027">
          <w:marLeft w:val="1987"/>
          <w:marRight w:val="0"/>
          <w:marTop w:val="0"/>
          <w:marBottom w:val="0"/>
          <w:divBdr>
            <w:top w:val="none" w:sz="0" w:space="0" w:color="auto"/>
            <w:left w:val="none" w:sz="0" w:space="0" w:color="auto"/>
            <w:bottom w:val="none" w:sz="0" w:space="0" w:color="auto"/>
            <w:right w:val="none" w:sz="0" w:space="0" w:color="auto"/>
          </w:divBdr>
        </w:div>
      </w:divsChild>
    </w:div>
    <w:div w:id="546338720">
      <w:bodyDiv w:val="1"/>
      <w:marLeft w:val="0"/>
      <w:marRight w:val="0"/>
      <w:marTop w:val="0"/>
      <w:marBottom w:val="0"/>
      <w:divBdr>
        <w:top w:val="none" w:sz="0" w:space="0" w:color="auto"/>
        <w:left w:val="none" w:sz="0" w:space="0" w:color="auto"/>
        <w:bottom w:val="none" w:sz="0" w:space="0" w:color="auto"/>
        <w:right w:val="none" w:sz="0" w:space="0" w:color="auto"/>
      </w:divBdr>
    </w:div>
    <w:div w:id="554046958">
      <w:bodyDiv w:val="1"/>
      <w:marLeft w:val="0"/>
      <w:marRight w:val="0"/>
      <w:marTop w:val="0"/>
      <w:marBottom w:val="0"/>
      <w:divBdr>
        <w:top w:val="none" w:sz="0" w:space="0" w:color="auto"/>
        <w:left w:val="none" w:sz="0" w:space="0" w:color="auto"/>
        <w:bottom w:val="none" w:sz="0" w:space="0" w:color="auto"/>
        <w:right w:val="none" w:sz="0" w:space="0" w:color="auto"/>
      </w:divBdr>
    </w:div>
    <w:div w:id="557519398">
      <w:bodyDiv w:val="1"/>
      <w:marLeft w:val="0"/>
      <w:marRight w:val="0"/>
      <w:marTop w:val="0"/>
      <w:marBottom w:val="0"/>
      <w:divBdr>
        <w:top w:val="none" w:sz="0" w:space="0" w:color="auto"/>
        <w:left w:val="none" w:sz="0" w:space="0" w:color="auto"/>
        <w:bottom w:val="none" w:sz="0" w:space="0" w:color="auto"/>
        <w:right w:val="none" w:sz="0" w:space="0" w:color="auto"/>
      </w:divBdr>
    </w:div>
    <w:div w:id="582375571">
      <w:bodyDiv w:val="1"/>
      <w:marLeft w:val="0"/>
      <w:marRight w:val="0"/>
      <w:marTop w:val="0"/>
      <w:marBottom w:val="0"/>
      <w:divBdr>
        <w:top w:val="none" w:sz="0" w:space="0" w:color="auto"/>
        <w:left w:val="none" w:sz="0" w:space="0" w:color="auto"/>
        <w:bottom w:val="none" w:sz="0" w:space="0" w:color="auto"/>
        <w:right w:val="none" w:sz="0" w:space="0" w:color="auto"/>
      </w:divBdr>
    </w:div>
    <w:div w:id="585500207">
      <w:bodyDiv w:val="1"/>
      <w:marLeft w:val="0"/>
      <w:marRight w:val="0"/>
      <w:marTop w:val="0"/>
      <w:marBottom w:val="0"/>
      <w:divBdr>
        <w:top w:val="none" w:sz="0" w:space="0" w:color="auto"/>
        <w:left w:val="none" w:sz="0" w:space="0" w:color="auto"/>
        <w:bottom w:val="none" w:sz="0" w:space="0" w:color="auto"/>
        <w:right w:val="none" w:sz="0" w:space="0" w:color="auto"/>
      </w:divBdr>
      <w:divsChild>
        <w:div w:id="377513303">
          <w:marLeft w:val="547"/>
          <w:marRight w:val="0"/>
          <w:marTop w:val="0"/>
          <w:marBottom w:val="280"/>
          <w:divBdr>
            <w:top w:val="none" w:sz="0" w:space="0" w:color="auto"/>
            <w:left w:val="none" w:sz="0" w:space="0" w:color="auto"/>
            <w:bottom w:val="none" w:sz="0" w:space="0" w:color="auto"/>
            <w:right w:val="none" w:sz="0" w:space="0" w:color="auto"/>
          </w:divBdr>
        </w:div>
        <w:div w:id="1387948101">
          <w:marLeft w:val="547"/>
          <w:marRight w:val="0"/>
          <w:marTop w:val="0"/>
          <w:marBottom w:val="280"/>
          <w:divBdr>
            <w:top w:val="none" w:sz="0" w:space="0" w:color="auto"/>
            <w:left w:val="none" w:sz="0" w:space="0" w:color="auto"/>
            <w:bottom w:val="none" w:sz="0" w:space="0" w:color="auto"/>
            <w:right w:val="none" w:sz="0" w:space="0" w:color="auto"/>
          </w:divBdr>
        </w:div>
        <w:div w:id="1139420617">
          <w:marLeft w:val="547"/>
          <w:marRight w:val="0"/>
          <w:marTop w:val="0"/>
          <w:marBottom w:val="280"/>
          <w:divBdr>
            <w:top w:val="none" w:sz="0" w:space="0" w:color="auto"/>
            <w:left w:val="none" w:sz="0" w:space="0" w:color="auto"/>
            <w:bottom w:val="none" w:sz="0" w:space="0" w:color="auto"/>
            <w:right w:val="none" w:sz="0" w:space="0" w:color="auto"/>
          </w:divBdr>
        </w:div>
        <w:div w:id="2077588546">
          <w:marLeft w:val="547"/>
          <w:marRight w:val="0"/>
          <w:marTop w:val="0"/>
          <w:marBottom w:val="280"/>
          <w:divBdr>
            <w:top w:val="none" w:sz="0" w:space="0" w:color="auto"/>
            <w:left w:val="none" w:sz="0" w:space="0" w:color="auto"/>
            <w:bottom w:val="none" w:sz="0" w:space="0" w:color="auto"/>
            <w:right w:val="none" w:sz="0" w:space="0" w:color="auto"/>
          </w:divBdr>
        </w:div>
      </w:divsChild>
    </w:div>
    <w:div w:id="598638499">
      <w:bodyDiv w:val="1"/>
      <w:marLeft w:val="0"/>
      <w:marRight w:val="0"/>
      <w:marTop w:val="0"/>
      <w:marBottom w:val="0"/>
      <w:divBdr>
        <w:top w:val="none" w:sz="0" w:space="0" w:color="auto"/>
        <w:left w:val="none" w:sz="0" w:space="0" w:color="auto"/>
        <w:bottom w:val="none" w:sz="0" w:space="0" w:color="auto"/>
        <w:right w:val="none" w:sz="0" w:space="0" w:color="auto"/>
      </w:divBdr>
    </w:div>
    <w:div w:id="638003028">
      <w:bodyDiv w:val="1"/>
      <w:marLeft w:val="0"/>
      <w:marRight w:val="0"/>
      <w:marTop w:val="0"/>
      <w:marBottom w:val="0"/>
      <w:divBdr>
        <w:top w:val="none" w:sz="0" w:space="0" w:color="auto"/>
        <w:left w:val="none" w:sz="0" w:space="0" w:color="auto"/>
        <w:bottom w:val="none" w:sz="0" w:space="0" w:color="auto"/>
        <w:right w:val="none" w:sz="0" w:space="0" w:color="auto"/>
      </w:divBdr>
    </w:div>
    <w:div w:id="736318629">
      <w:bodyDiv w:val="1"/>
      <w:marLeft w:val="0"/>
      <w:marRight w:val="0"/>
      <w:marTop w:val="0"/>
      <w:marBottom w:val="0"/>
      <w:divBdr>
        <w:top w:val="none" w:sz="0" w:space="0" w:color="auto"/>
        <w:left w:val="none" w:sz="0" w:space="0" w:color="auto"/>
        <w:bottom w:val="none" w:sz="0" w:space="0" w:color="auto"/>
        <w:right w:val="none" w:sz="0" w:space="0" w:color="auto"/>
      </w:divBdr>
    </w:div>
    <w:div w:id="782770457">
      <w:bodyDiv w:val="1"/>
      <w:marLeft w:val="0"/>
      <w:marRight w:val="0"/>
      <w:marTop w:val="0"/>
      <w:marBottom w:val="0"/>
      <w:divBdr>
        <w:top w:val="none" w:sz="0" w:space="0" w:color="auto"/>
        <w:left w:val="none" w:sz="0" w:space="0" w:color="auto"/>
        <w:bottom w:val="none" w:sz="0" w:space="0" w:color="auto"/>
        <w:right w:val="none" w:sz="0" w:space="0" w:color="auto"/>
      </w:divBdr>
    </w:div>
    <w:div w:id="799803661">
      <w:bodyDiv w:val="1"/>
      <w:marLeft w:val="0"/>
      <w:marRight w:val="0"/>
      <w:marTop w:val="0"/>
      <w:marBottom w:val="0"/>
      <w:divBdr>
        <w:top w:val="none" w:sz="0" w:space="0" w:color="auto"/>
        <w:left w:val="none" w:sz="0" w:space="0" w:color="auto"/>
        <w:bottom w:val="none" w:sz="0" w:space="0" w:color="auto"/>
        <w:right w:val="none" w:sz="0" w:space="0" w:color="auto"/>
      </w:divBdr>
    </w:div>
    <w:div w:id="816065907">
      <w:bodyDiv w:val="1"/>
      <w:marLeft w:val="60"/>
      <w:marRight w:val="0"/>
      <w:marTop w:val="0"/>
      <w:marBottom w:val="0"/>
      <w:divBdr>
        <w:top w:val="none" w:sz="0" w:space="0" w:color="auto"/>
        <w:left w:val="none" w:sz="0" w:space="0" w:color="auto"/>
        <w:bottom w:val="none" w:sz="0" w:space="0" w:color="auto"/>
        <w:right w:val="none" w:sz="0" w:space="0" w:color="auto"/>
      </w:divBdr>
      <w:divsChild>
        <w:div w:id="1538738521">
          <w:marLeft w:val="0"/>
          <w:marRight w:val="0"/>
          <w:marTop w:val="0"/>
          <w:marBottom w:val="0"/>
          <w:divBdr>
            <w:top w:val="none" w:sz="0" w:space="0" w:color="auto"/>
            <w:left w:val="none" w:sz="0" w:space="0" w:color="auto"/>
            <w:bottom w:val="none" w:sz="0" w:space="0" w:color="auto"/>
            <w:right w:val="none" w:sz="0" w:space="0" w:color="auto"/>
          </w:divBdr>
          <w:divsChild>
            <w:div w:id="193948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049596">
      <w:bodyDiv w:val="1"/>
      <w:marLeft w:val="0"/>
      <w:marRight w:val="0"/>
      <w:marTop w:val="0"/>
      <w:marBottom w:val="0"/>
      <w:divBdr>
        <w:top w:val="none" w:sz="0" w:space="0" w:color="auto"/>
        <w:left w:val="none" w:sz="0" w:space="0" w:color="auto"/>
        <w:bottom w:val="none" w:sz="0" w:space="0" w:color="auto"/>
        <w:right w:val="none" w:sz="0" w:space="0" w:color="auto"/>
      </w:divBdr>
    </w:div>
    <w:div w:id="926383097">
      <w:bodyDiv w:val="1"/>
      <w:marLeft w:val="0"/>
      <w:marRight w:val="0"/>
      <w:marTop w:val="0"/>
      <w:marBottom w:val="0"/>
      <w:divBdr>
        <w:top w:val="none" w:sz="0" w:space="0" w:color="auto"/>
        <w:left w:val="none" w:sz="0" w:space="0" w:color="auto"/>
        <w:bottom w:val="none" w:sz="0" w:space="0" w:color="auto"/>
        <w:right w:val="none" w:sz="0" w:space="0" w:color="auto"/>
      </w:divBdr>
    </w:div>
    <w:div w:id="1054239168">
      <w:bodyDiv w:val="1"/>
      <w:marLeft w:val="0"/>
      <w:marRight w:val="0"/>
      <w:marTop w:val="0"/>
      <w:marBottom w:val="0"/>
      <w:divBdr>
        <w:top w:val="none" w:sz="0" w:space="0" w:color="auto"/>
        <w:left w:val="none" w:sz="0" w:space="0" w:color="auto"/>
        <w:bottom w:val="none" w:sz="0" w:space="0" w:color="auto"/>
        <w:right w:val="none" w:sz="0" w:space="0" w:color="auto"/>
      </w:divBdr>
    </w:div>
    <w:div w:id="1064983983">
      <w:bodyDiv w:val="1"/>
      <w:marLeft w:val="0"/>
      <w:marRight w:val="0"/>
      <w:marTop w:val="0"/>
      <w:marBottom w:val="0"/>
      <w:divBdr>
        <w:top w:val="none" w:sz="0" w:space="0" w:color="auto"/>
        <w:left w:val="none" w:sz="0" w:space="0" w:color="auto"/>
        <w:bottom w:val="none" w:sz="0" w:space="0" w:color="auto"/>
        <w:right w:val="none" w:sz="0" w:space="0" w:color="auto"/>
      </w:divBdr>
      <w:divsChild>
        <w:div w:id="119303064">
          <w:marLeft w:val="0"/>
          <w:marRight w:val="0"/>
          <w:marTop w:val="0"/>
          <w:marBottom w:val="0"/>
          <w:divBdr>
            <w:top w:val="none" w:sz="0" w:space="0" w:color="auto"/>
            <w:left w:val="none" w:sz="0" w:space="0" w:color="auto"/>
            <w:bottom w:val="none" w:sz="0" w:space="0" w:color="auto"/>
            <w:right w:val="none" w:sz="0" w:space="0" w:color="auto"/>
          </w:divBdr>
          <w:divsChild>
            <w:div w:id="1538086281">
              <w:marLeft w:val="0"/>
              <w:marRight w:val="0"/>
              <w:marTop w:val="0"/>
              <w:marBottom w:val="0"/>
              <w:divBdr>
                <w:top w:val="none" w:sz="0" w:space="0" w:color="auto"/>
                <w:left w:val="none" w:sz="0" w:space="0" w:color="auto"/>
                <w:bottom w:val="none" w:sz="0" w:space="0" w:color="auto"/>
                <w:right w:val="none" w:sz="0" w:space="0" w:color="auto"/>
              </w:divBdr>
              <w:divsChild>
                <w:div w:id="1572227666">
                  <w:marLeft w:val="0"/>
                  <w:marRight w:val="0"/>
                  <w:marTop w:val="0"/>
                  <w:marBottom w:val="0"/>
                  <w:divBdr>
                    <w:top w:val="none" w:sz="0" w:space="0" w:color="auto"/>
                    <w:left w:val="none" w:sz="0" w:space="0" w:color="auto"/>
                    <w:bottom w:val="none" w:sz="0" w:space="0" w:color="auto"/>
                    <w:right w:val="none" w:sz="0" w:space="0" w:color="auto"/>
                  </w:divBdr>
                  <w:divsChild>
                    <w:div w:id="2006132451">
                      <w:marLeft w:val="0"/>
                      <w:marRight w:val="0"/>
                      <w:marTop w:val="0"/>
                      <w:marBottom w:val="0"/>
                      <w:divBdr>
                        <w:top w:val="none" w:sz="0" w:space="0" w:color="auto"/>
                        <w:left w:val="none" w:sz="0" w:space="0" w:color="auto"/>
                        <w:bottom w:val="none" w:sz="0" w:space="0" w:color="auto"/>
                        <w:right w:val="none" w:sz="0" w:space="0" w:color="auto"/>
                      </w:divBdr>
                      <w:divsChild>
                        <w:div w:id="128137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5082883">
      <w:bodyDiv w:val="1"/>
      <w:marLeft w:val="0"/>
      <w:marRight w:val="0"/>
      <w:marTop w:val="0"/>
      <w:marBottom w:val="0"/>
      <w:divBdr>
        <w:top w:val="none" w:sz="0" w:space="0" w:color="auto"/>
        <w:left w:val="none" w:sz="0" w:space="0" w:color="auto"/>
        <w:bottom w:val="none" w:sz="0" w:space="0" w:color="auto"/>
        <w:right w:val="none" w:sz="0" w:space="0" w:color="auto"/>
      </w:divBdr>
    </w:div>
    <w:div w:id="1090813103">
      <w:bodyDiv w:val="1"/>
      <w:marLeft w:val="0"/>
      <w:marRight w:val="0"/>
      <w:marTop w:val="0"/>
      <w:marBottom w:val="0"/>
      <w:divBdr>
        <w:top w:val="none" w:sz="0" w:space="0" w:color="auto"/>
        <w:left w:val="none" w:sz="0" w:space="0" w:color="auto"/>
        <w:bottom w:val="none" w:sz="0" w:space="0" w:color="auto"/>
        <w:right w:val="none" w:sz="0" w:space="0" w:color="auto"/>
      </w:divBdr>
    </w:div>
    <w:div w:id="1248227428">
      <w:bodyDiv w:val="1"/>
      <w:marLeft w:val="0"/>
      <w:marRight w:val="0"/>
      <w:marTop w:val="0"/>
      <w:marBottom w:val="0"/>
      <w:divBdr>
        <w:top w:val="none" w:sz="0" w:space="0" w:color="auto"/>
        <w:left w:val="none" w:sz="0" w:space="0" w:color="auto"/>
        <w:bottom w:val="none" w:sz="0" w:space="0" w:color="auto"/>
        <w:right w:val="none" w:sz="0" w:space="0" w:color="auto"/>
      </w:divBdr>
    </w:div>
    <w:div w:id="1279722037">
      <w:bodyDiv w:val="1"/>
      <w:marLeft w:val="0"/>
      <w:marRight w:val="0"/>
      <w:marTop w:val="0"/>
      <w:marBottom w:val="0"/>
      <w:divBdr>
        <w:top w:val="none" w:sz="0" w:space="0" w:color="auto"/>
        <w:left w:val="none" w:sz="0" w:space="0" w:color="auto"/>
        <w:bottom w:val="none" w:sz="0" w:space="0" w:color="auto"/>
        <w:right w:val="none" w:sz="0" w:space="0" w:color="auto"/>
      </w:divBdr>
    </w:div>
    <w:div w:id="1286471913">
      <w:bodyDiv w:val="1"/>
      <w:marLeft w:val="0"/>
      <w:marRight w:val="0"/>
      <w:marTop w:val="0"/>
      <w:marBottom w:val="0"/>
      <w:divBdr>
        <w:top w:val="none" w:sz="0" w:space="0" w:color="auto"/>
        <w:left w:val="none" w:sz="0" w:space="0" w:color="auto"/>
        <w:bottom w:val="none" w:sz="0" w:space="0" w:color="auto"/>
        <w:right w:val="none" w:sz="0" w:space="0" w:color="auto"/>
      </w:divBdr>
    </w:div>
    <w:div w:id="1334378968">
      <w:bodyDiv w:val="1"/>
      <w:marLeft w:val="0"/>
      <w:marRight w:val="0"/>
      <w:marTop w:val="0"/>
      <w:marBottom w:val="0"/>
      <w:divBdr>
        <w:top w:val="none" w:sz="0" w:space="0" w:color="auto"/>
        <w:left w:val="none" w:sz="0" w:space="0" w:color="auto"/>
        <w:bottom w:val="none" w:sz="0" w:space="0" w:color="auto"/>
        <w:right w:val="none" w:sz="0" w:space="0" w:color="auto"/>
      </w:divBdr>
    </w:div>
    <w:div w:id="1379865659">
      <w:bodyDiv w:val="1"/>
      <w:marLeft w:val="0"/>
      <w:marRight w:val="0"/>
      <w:marTop w:val="0"/>
      <w:marBottom w:val="0"/>
      <w:divBdr>
        <w:top w:val="none" w:sz="0" w:space="0" w:color="auto"/>
        <w:left w:val="none" w:sz="0" w:space="0" w:color="auto"/>
        <w:bottom w:val="none" w:sz="0" w:space="0" w:color="auto"/>
        <w:right w:val="none" w:sz="0" w:space="0" w:color="auto"/>
      </w:divBdr>
    </w:div>
    <w:div w:id="1455632319">
      <w:bodyDiv w:val="1"/>
      <w:marLeft w:val="0"/>
      <w:marRight w:val="0"/>
      <w:marTop w:val="0"/>
      <w:marBottom w:val="0"/>
      <w:divBdr>
        <w:top w:val="none" w:sz="0" w:space="0" w:color="auto"/>
        <w:left w:val="none" w:sz="0" w:space="0" w:color="auto"/>
        <w:bottom w:val="none" w:sz="0" w:space="0" w:color="auto"/>
        <w:right w:val="none" w:sz="0" w:space="0" w:color="auto"/>
      </w:divBdr>
      <w:divsChild>
        <w:div w:id="161941012">
          <w:marLeft w:val="1987"/>
          <w:marRight w:val="0"/>
          <w:marTop w:val="0"/>
          <w:marBottom w:val="0"/>
          <w:divBdr>
            <w:top w:val="none" w:sz="0" w:space="0" w:color="auto"/>
            <w:left w:val="none" w:sz="0" w:space="0" w:color="auto"/>
            <w:bottom w:val="none" w:sz="0" w:space="0" w:color="auto"/>
            <w:right w:val="none" w:sz="0" w:space="0" w:color="auto"/>
          </w:divBdr>
        </w:div>
        <w:div w:id="412625284">
          <w:marLeft w:val="1987"/>
          <w:marRight w:val="0"/>
          <w:marTop w:val="0"/>
          <w:marBottom w:val="0"/>
          <w:divBdr>
            <w:top w:val="none" w:sz="0" w:space="0" w:color="auto"/>
            <w:left w:val="none" w:sz="0" w:space="0" w:color="auto"/>
            <w:bottom w:val="none" w:sz="0" w:space="0" w:color="auto"/>
            <w:right w:val="none" w:sz="0" w:space="0" w:color="auto"/>
          </w:divBdr>
        </w:div>
        <w:div w:id="2046565634">
          <w:marLeft w:val="1987"/>
          <w:marRight w:val="0"/>
          <w:marTop w:val="0"/>
          <w:marBottom w:val="0"/>
          <w:divBdr>
            <w:top w:val="none" w:sz="0" w:space="0" w:color="auto"/>
            <w:left w:val="none" w:sz="0" w:space="0" w:color="auto"/>
            <w:bottom w:val="none" w:sz="0" w:space="0" w:color="auto"/>
            <w:right w:val="none" w:sz="0" w:space="0" w:color="auto"/>
          </w:divBdr>
        </w:div>
      </w:divsChild>
    </w:div>
    <w:div w:id="1461147910">
      <w:bodyDiv w:val="1"/>
      <w:marLeft w:val="0"/>
      <w:marRight w:val="0"/>
      <w:marTop w:val="0"/>
      <w:marBottom w:val="0"/>
      <w:divBdr>
        <w:top w:val="none" w:sz="0" w:space="0" w:color="auto"/>
        <w:left w:val="none" w:sz="0" w:space="0" w:color="auto"/>
        <w:bottom w:val="none" w:sz="0" w:space="0" w:color="auto"/>
        <w:right w:val="none" w:sz="0" w:space="0" w:color="auto"/>
      </w:divBdr>
    </w:div>
    <w:div w:id="1560938255">
      <w:bodyDiv w:val="1"/>
      <w:marLeft w:val="0"/>
      <w:marRight w:val="0"/>
      <w:marTop w:val="0"/>
      <w:marBottom w:val="0"/>
      <w:divBdr>
        <w:top w:val="none" w:sz="0" w:space="0" w:color="auto"/>
        <w:left w:val="none" w:sz="0" w:space="0" w:color="auto"/>
        <w:bottom w:val="none" w:sz="0" w:space="0" w:color="auto"/>
        <w:right w:val="none" w:sz="0" w:space="0" w:color="auto"/>
      </w:divBdr>
    </w:div>
    <w:div w:id="1614170819">
      <w:bodyDiv w:val="1"/>
      <w:marLeft w:val="0"/>
      <w:marRight w:val="0"/>
      <w:marTop w:val="0"/>
      <w:marBottom w:val="0"/>
      <w:divBdr>
        <w:top w:val="none" w:sz="0" w:space="0" w:color="auto"/>
        <w:left w:val="none" w:sz="0" w:space="0" w:color="auto"/>
        <w:bottom w:val="none" w:sz="0" w:space="0" w:color="auto"/>
        <w:right w:val="none" w:sz="0" w:space="0" w:color="auto"/>
      </w:divBdr>
    </w:div>
    <w:div w:id="1658848088">
      <w:bodyDiv w:val="1"/>
      <w:marLeft w:val="0"/>
      <w:marRight w:val="0"/>
      <w:marTop w:val="0"/>
      <w:marBottom w:val="0"/>
      <w:divBdr>
        <w:top w:val="none" w:sz="0" w:space="0" w:color="auto"/>
        <w:left w:val="none" w:sz="0" w:space="0" w:color="auto"/>
        <w:bottom w:val="none" w:sz="0" w:space="0" w:color="auto"/>
        <w:right w:val="none" w:sz="0" w:space="0" w:color="auto"/>
      </w:divBdr>
      <w:divsChild>
        <w:div w:id="487403889">
          <w:marLeft w:val="1987"/>
          <w:marRight w:val="0"/>
          <w:marTop w:val="0"/>
          <w:marBottom w:val="0"/>
          <w:divBdr>
            <w:top w:val="none" w:sz="0" w:space="0" w:color="auto"/>
            <w:left w:val="none" w:sz="0" w:space="0" w:color="auto"/>
            <w:bottom w:val="none" w:sz="0" w:space="0" w:color="auto"/>
            <w:right w:val="none" w:sz="0" w:space="0" w:color="auto"/>
          </w:divBdr>
        </w:div>
      </w:divsChild>
    </w:div>
    <w:div w:id="1682003738">
      <w:bodyDiv w:val="1"/>
      <w:marLeft w:val="0"/>
      <w:marRight w:val="0"/>
      <w:marTop w:val="0"/>
      <w:marBottom w:val="0"/>
      <w:divBdr>
        <w:top w:val="none" w:sz="0" w:space="0" w:color="auto"/>
        <w:left w:val="none" w:sz="0" w:space="0" w:color="auto"/>
        <w:bottom w:val="none" w:sz="0" w:space="0" w:color="auto"/>
        <w:right w:val="none" w:sz="0" w:space="0" w:color="auto"/>
      </w:divBdr>
    </w:div>
    <w:div w:id="1696730238">
      <w:bodyDiv w:val="1"/>
      <w:marLeft w:val="0"/>
      <w:marRight w:val="0"/>
      <w:marTop w:val="0"/>
      <w:marBottom w:val="0"/>
      <w:divBdr>
        <w:top w:val="none" w:sz="0" w:space="0" w:color="auto"/>
        <w:left w:val="none" w:sz="0" w:space="0" w:color="auto"/>
        <w:bottom w:val="none" w:sz="0" w:space="0" w:color="auto"/>
        <w:right w:val="none" w:sz="0" w:space="0" w:color="auto"/>
      </w:divBdr>
    </w:div>
    <w:div w:id="1739281735">
      <w:bodyDiv w:val="1"/>
      <w:marLeft w:val="0"/>
      <w:marRight w:val="0"/>
      <w:marTop w:val="0"/>
      <w:marBottom w:val="0"/>
      <w:divBdr>
        <w:top w:val="none" w:sz="0" w:space="0" w:color="auto"/>
        <w:left w:val="none" w:sz="0" w:space="0" w:color="auto"/>
        <w:bottom w:val="none" w:sz="0" w:space="0" w:color="auto"/>
        <w:right w:val="none" w:sz="0" w:space="0" w:color="auto"/>
      </w:divBdr>
    </w:div>
    <w:div w:id="1774133663">
      <w:bodyDiv w:val="1"/>
      <w:marLeft w:val="0"/>
      <w:marRight w:val="0"/>
      <w:marTop w:val="0"/>
      <w:marBottom w:val="0"/>
      <w:divBdr>
        <w:top w:val="none" w:sz="0" w:space="0" w:color="auto"/>
        <w:left w:val="none" w:sz="0" w:space="0" w:color="auto"/>
        <w:bottom w:val="none" w:sz="0" w:space="0" w:color="auto"/>
        <w:right w:val="none" w:sz="0" w:space="0" w:color="auto"/>
      </w:divBdr>
    </w:div>
    <w:div w:id="2001418653">
      <w:bodyDiv w:val="1"/>
      <w:marLeft w:val="0"/>
      <w:marRight w:val="0"/>
      <w:marTop w:val="0"/>
      <w:marBottom w:val="0"/>
      <w:divBdr>
        <w:top w:val="none" w:sz="0" w:space="0" w:color="auto"/>
        <w:left w:val="none" w:sz="0" w:space="0" w:color="auto"/>
        <w:bottom w:val="none" w:sz="0" w:space="0" w:color="auto"/>
        <w:right w:val="none" w:sz="0" w:space="0" w:color="auto"/>
      </w:divBdr>
    </w:div>
    <w:div w:id="2131781910">
      <w:bodyDiv w:val="1"/>
      <w:marLeft w:val="0"/>
      <w:marRight w:val="0"/>
      <w:marTop w:val="0"/>
      <w:marBottom w:val="0"/>
      <w:divBdr>
        <w:top w:val="none" w:sz="0" w:space="0" w:color="auto"/>
        <w:left w:val="none" w:sz="0" w:space="0" w:color="auto"/>
        <w:bottom w:val="none" w:sz="0" w:space="0" w:color="auto"/>
        <w:right w:val="none" w:sz="0" w:space="0" w:color="auto"/>
      </w:divBdr>
    </w:div>
  </w:divs>
  <w:encoding w:val="ks_c_5601-1987"/>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footer" Target="footer3.xml"/><Relationship Id="rId42" Type="http://schemas.openxmlformats.org/officeDocument/2006/relationships/image" Target="media/image20.png"/><Relationship Id="rId47" Type="http://schemas.openxmlformats.org/officeDocument/2006/relationships/image" Target="media/image25.jpe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hyperlink" Target="https://support.ixiacom.com/" TargetMode="External"/><Relationship Id="rId7" Type="http://schemas.openxmlformats.org/officeDocument/2006/relationships/styles" Target="styles.xml"/><Relationship Id="rId71" Type="http://schemas.openxmlformats.org/officeDocument/2006/relationships/image" Target="media/image49.png"/><Relationship Id="rId92" Type="http://schemas.openxmlformats.org/officeDocument/2006/relationships/header" Target="header10.xml"/><Relationship Id="rId2" Type="http://schemas.openxmlformats.org/officeDocument/2006/relationships/customXml" Target="../customXml/item2.xml"/><Relationship Id="rId16" Type="http://schemas.openxmlformats.org/officeDocument/2006/relationships/image" Target="media/image2.jpg"/><Relationship Id="rId29" Type="http://schemas.openxmlformats.org/officeDocument/2006/relationships/image" Target="media/image7.png"/><Relationship Id="rId11" Type="http://schemas.openxmlformats.org/officeDocument/2006/relationships/endnotes" Target="endnotes.xml"/><Relationship Id="rId24" Type="http://schemas.openxmlformats.org/officeDocument/2006/relationships/footer" Target="footer4.xml"/><Relationship Id="rId32" Type="http://schemas.openxmlformats.org/officeDocument/2006/relationships/image" Target="media/image10.jpeg"/><Relationship Id="rId37" Type="http://schemas.openxmlformats.org/officeDocument/2006/relationships/image" Target="media/image15.jpg"/><Relationship Id="rId40" Type="http://schemas.openxmlformats.org/officeDocument/2006/relationships/image" Target="media/image18.jpeg"/><Relationship Id="rId45" Type="http://schemas.openxmlformats.org/officeDocument/2006/relationships/image" Target="media/image23.jpg"/><Relationship Id="rId53" Type="http://schemas.openxmlformats.org/officeDocument/2006/relationships/image" Target="media/image31.jpeg"/><Relationship Id="rId58" Type="http://schemas.openxmlformats.org/officeDocument/2006/relationships/image" Target="media/image36.jpg"/><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image" Target="media/image57.png"/><Relationship Id="rId87" Type="http://schemas.openxmlformats.org/officeDocument/2006/relationships/hyperlink" Target="https://openixia.github.io/ixnetwork_restpy/%23/reference" TargetMode="External"/><Relationship Id="rId102" Type="http://schemas.openxmlformats.org/officeDocument/2006/relationships/header" Target="header14.xml"/><Relationship Id="rId5" Type="http://schemas.openxmlformats.org/officeDocument/2006/relationships/customXml" Target="../customXml/item5.xml"/><Relationship Id="rId61" Type="http://schemas.openxmlformats.org/officeDocument/2006/relationships/image" Target="media/image39.jpg"/><Relationship Id="rId82" Type="http://schemas.openxmlformats.org/officeDocument/2006/relationships/image" Target="media/image60.png"/><Relationship Id="rId90" Type="http://schemas.openxmlformats.org/officeDocument/2006/relationships/hyperlink" Target="file:///C:\Users\sshimoga\AppData\Local\Microsoft\Windows\INetCache\Content.Outlook\6W27DVNM\support.ix@keysight.com" TargetMode="External"/><Relationship Id="rId95" Type="http://schemas.openxmlformats.org/officeDocument/2006/relationships/header" Target="header11.xml"/><Relationship Id="rId19" Type="http://schemas.openxmlformats.org/officeDocument/2006/relationships/header" Target="header4.xml"/><Relationship Id="rId14" Type="http://schemas.openxmlformats.org/officeDocument/2006/relationships/header" Target="header2.xml"/><Relationship Id="rId22" Type="http://schemas.openxmlformats.org/officeDocument/2006/relationships/header" Target="header6.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jpg"/><Relationship Id="rId43" Type="http://schemas.openxmlformats.org/officeDocument/2006/relationships/image" Target="media/image21.jpg"/><Relationship Id="rId48" Type="http://schemas.openxmlformats.org/officeDocument/2006/relationships/image" Target="media/image26.png"/><Relationship Id="rId56" Type="http://schemas.openxmlformats.org/officeDocument/2006/relationships/image" Target="media/image34.jp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100" Type="http://schemas.openxmlformats.org/officeDocument/2006/relationships/header" Target="header12.xml"/><Relationship Id="rId8" Type="http://schemas.openxmlformats.org/officeDocument/2006/relationships/settings" Target="settings.xml"/><Relationship Id="rId51" Type="http://schemas.openxmlformats.org/officeDocument/2006/relationships/image" Target="media/image29.jpe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footer" Target="footer5.xml"/><Relationship Id="rId98" Type="http://schemas.openxmlformats.org/officeDocument/2006/relationships/hyperlink" Target="http://www.agilent.com/find/contactus" TargetMode="Externa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3.jpg"/><Relationship Id="rId25" Type="http://schemas.openxmlformats.org/officeDocument/2006/relationships/header" Target="header8.xml"/><Relationship Id="rId33" Type="http://schemas.openxmlformats.org/officeDocument/2006/relationships/image" Target="media/image11.jpg"/><Relationship Id="rId38" Type="http://schemas.openxmlformats.org/officeDocument/2006/relationships/image" Target="media/image16.jpeg"/><Relationship Id="rId46" Type="http://schemas.openxmlformats.org/officeDocument/2006/relationships/image" Target="media/image24.png"/><Relationship Id="rId59" Type="http://schemas.openxmlformats.org/officeDocument/2006/relationships/image" Target="media/image37.jpeg"/><Relationship Id="rId67" Type="http://schemas.openxmlformats.org/officeDocument/2006/relationships/image" Target="media/image45.png"/><Relationship Id="rId103" Type="http://schemas.openxmlformats.org/officeDocument/2006/relationships/fontTable" Target="fontTable.xml"/><Relationship Id="rId20" Type="http://schemas.openxmlformats.org/officeDocument/2006/relationships/header" Target="header5.xm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jpe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hyperlink" Target="https://openixia.github.io/ixnetwork_restpy/%23/samples" TargetMode="External"/><Relationship Id="rId91" Type="http://schemas.openxmlformats.org/officeDocument/2006/relationships/header" Target="header9.xml"/><Relationship Id="rId96"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header" Target="header7.xml"/><Relationship Id="rId28" Type="http://schemas.openxmlformats.org/officeDocument/2006/relationships/image" Target="media/image6.png"/><Relationship Id="rId36" Type="http://schemas.openxmlformats.org/officeDocument/2006/relationships/image" Target="media/image14.jpeg"/><Relationship Id="rId49" Type="http://schemas.openxmlformats.org/officeDocument/2006/relationships/image" Target="media/image27.jpg"/><Relationship Id="rId57" Type="http://schemas.openxmlformats.org/officeDocument/2006/relationships/image" Target="media/image35.jpeg"/><Relationship Id="rId10" Type="http://schemas.openxmlformats.org/officeDocument/2006/relationships/footnotes" Target="footnotes.xml"/><Relationship Id="rId31" Type="http://schemas.openxmlformats.org/officeDocument/2006/relationships/image" Target="media/image9.jpg"/><Relationship Id="rId44" Type="http://schemas.openxmlformats.org/officeDocument/2006/relationships/image" Target="media/image22.jpeg"/><Relationship Id="rId52" Type="http://schemas.openxmlformats.org/officeDocument/2006/relationships/image" Target="media/image30.jp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footer" Target="footer6.xml"/><Relationship Id="rId99" Type="http://schemas.openxmlformats.org/officeDocument/2006/relationships/image" Target="media/image65.jpeg"/><Relationship Id="rId101" Type="http://schemas.openxmlformats.org/officeDocument/2006/relationships/header" Target="header13.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header" Target="header3.xml"/><Relationship Id="rId39" Type="http://schemas.openxmlformats.org/officeDocument/2006/relationships/image" Target="media/image17.jpg"/><Relationship Id="rId34" Type="http://schemas.openxmlformats.org/officeDocument/2006/relationships/image" Target="media/image12.jpeg"/><Relationship Id="rId50" Type="http://schemas.openxmlformats.org/officeDocument/2006/relationships/image" Target="media/image28.jp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hyperlink" Target="http://www.agilent.com/find/contactus" TargetMode="External"/><Relationship Id="rId104"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ataSheets\KeysightGenericMSWordTmplt.dotx" TargetMode="External"/></Relationships>
</file>

<file path=word/theme/theme1.xml><?xml version="1.0" encoding="utf-8"?>
<a:theme xmlns:a="http://schemas.openxmlformats.org/drawingml/2006/main" name="Office Theme">
  <a:themeElements>
    <a:clrScheme name="Keysight_Colors">
      <a:dk1>
        <a:sysClr val="windowText" lastClr="000000"/>
      </a:dk1>
      <a:lt1>
        <a:srgbClr val="E8E8E8"/>
      </a:lt1>
      <a:dk2>
        <a:srgbClr val="555555"/>
      </a:dk2>
      <a:lt2>
        <a:srgbClr val="9C9C9C"/>
      </a:lt2>
      <a:accent1>
        <a:srgbClr val="24377C"/>
      </a:accent1>
      <a:accent2>
        <a:srgbClr val="522D46"/>
      </a:accent2>
      <a:accent3>
        <a:srgbClr val="8B3C8F"/>
      </a:accent3>
      <a:accent4>
        <a:srgbClr val="ED5E1A"/>
      </a:accent4>
      <a:accent5>
        <a:srgbClr val="97C228"/>
      </a:accent5>
      <a:accent6>
        <a:srgbClr val="019642"/>
      </a:accent6>
      <a:hlink>
        <a:srgbClr val="C00000"/>
      </a:hlink>
      <a:folHlink>
        <a:srgbClr val="891518"/>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ShareDoc Document" ma:contentTypeID="0x010100FD34A855D95C734D8B2512DC268307A6009356297C2D60714FB17FDADAE3379C91" ma:contentTypeVersion="11" ma:contentTypeDescription="Create a new ShareDoc Document" ma:contentTypeScope="" ma:versionID="8851b57a346586e502cefae99e1ff57f">
  <xsd:schema xmlns:xsd="http://www.w3.org/2001/XMLSchema" xmlns:p="http://schemas.microsoft.com/office/2006/metadata/properties" xmlns:ns2="2c33b692-d162-4dfb-bdcd-02aaec8c40e0" xmlns:ns3="4750ffbe-3806-47e2-ab1e-874dc727dea9" targetNamespace="http://schemas.microsoft.com/office/2006/metadata/properties" ma:root="true" ma:fieldsID="245c936ca35480f30108ca53fc435b1a" ns2:_="" ns3:_="">
    <xsd:import namespace="2c33b692-d162-4dfb-bdcd-02aaec8c40e0"/>
    <xsd:import namespace="4750ffbe-3806-47e2-ab1e-874dc727dea9"/>
    <xsd:element name="properties">
      <xsd:complexType>
        <xsd:sequence>
          <xsd:element name="documentManagement">
            <xsd:complexType>
              <xsd:all>
                <xsd:element ref="ns2:Business_x0020_Unit"/>
                <xsd:element ref="ns2:Program"/>
                <xsd:element ref="ns2:Project"/>
                <xsd:element ref="ns2:Doc_x0020_Type"/>
                <xsd:element ref="ns2:Sub_x0020_Doc_x0020_Type"/>
                <xsd:element ref="ns2:Sub_x0020_Doc_x0020_Type_x0020_2" minOccurs="0"/>
                <xsd:element ref="ns2:Function" minOccurs="0"/>
                <xsd:element ref="ns2:Sub_x0020_Function" minOccurs="0"/>
                <xsd:element ref="ns2:Product_x0020_Line" minOccurs="0"/>
                <xsd:element ref="ns2:Product" minOccurs="0"/>
                <xsd:element ref="ns2:Release_x0020_Status"/>
                <xsd:element ref="ns3:WorkFlow" minOccurs="0"/>
                <xsd:element ref="ns2:Retention_x0020_Period"/>
                <xsd:element ref="ns2:Expiration_x0020_Date" minOccurs="0"/>
                <xsd:element ref="ns2:On_x0020_Hold" minOccurs="0"/>
                <xsd:element ref="ns2:Security_x0020_Group"/>
                <xsd:element ref="ns2:Secure_x0020_Group" minOccurs="0"/>
                <xsd:element ref="ns2:Content_x0020_Owner"/>
                <xsd:element ref="ns2:Document_x0020_Reference" minOccurs="0"/>
                <xsd:element ref="ns2:User_x0020_Defined" minOccurs="0"/>
                <xsd:element ref="ns2:Legacy_x0020_Author" minOccurs="0"/>
                <xsd:element ref="ns2:Legacy_x0020_ID" minOccurs="0"/>
              </xsd:all>
            </xsd:complexType>
          </xsd:element>
        </xsd:sequence>
      </xsd:complexType>
    </xsd:element>
  </xsd:schema>
  <xsd:schema xmlns:xsd="http://www.w3.org/2001/XMLSchema" xmlns:dms="http://schemas.microsoft.com/office/2006/documentManagement/types" targetNamespace="2c33b692-d162-4dfb-bdcd-02aaec8c40e0" elementFormDefault="qualified">
    <xsd:import namespace="http://schemas.microsoft.com/office/2006/documentManagement/types"/>
    <xsd:element name="Business_x0020_Unit" ma:index="2" ma:displayName="Business" ma:default="" ma:internalName="Business_x0020_Unit">
      <xsd:simpleType>
        <xsd:restriction base="dms:Text">
          <xsd:maxLength value="255"/>
        </xsd:restriction>
      </xsd:simpleType>
    </xsd:element>
    <xsd:element name="Program" ma:index="3" ma:displayName="Program" ma:default="" ma:internalName="Program">
      <xsd:simpleType>
        <xsd:restriction base="dms:Text">
          <xsd:maxLength value="255"/>
        </xsd:restriction>
      </xsd:simpleType>
    </xsd:element>
    <xsd:element name="Project" ma:index="4" ma:displayName="Project" ma:default="" ma:internalName="Project">
      <xsd:simpleType>
        <xsd:restriction base="dms:Text">
          <xsd:maxLength value="255"/>
        </xsd:restriction>
      </xsd:simpleType>
    </xsd:element>
    <xsd:element name="Doc_x0020_Type" ma:index="5" ma:displayName="Doc Type" ma:internalName="Doc_x0020_Type">
      <xsd:simpleType>
        <xsd:restriction base="dms:Text">
          <xsd:maxLength value="255"/>
        </xsd:restriction>
      </xsd:simpleType>
    </xsd:element>
    <xsd:element name="Sub_x0020_Doc_x0020_Type" ma:index="6" ma:displayName="Sub Doc Type" ma:internalName="Sub_x0020_Doc_x0020_Type">
      <xsd:simpleType>
        <xsd:restriction base="dms:Text">
          <xsd:maxLength value="255"/>
        </xsd:restriction>
      </xsd:simpleType>
    </xsd:element>
    <xsd:element name="Sub_x0020_Doc_x0020_Type_x0020_2" ma:index="7" nillable="true" ma:displayName="Sub Doc Type 2" ma:internalName="Sub_x0020_Doc_x0020_Type_x0020_2">
      <xsd:simpleType>
        <xsd:restriction base="dms:Text">
          <xsd:maxLength value="255"/>
        </xsd:restriction>
      </xsd:simpleType>
    </xsd:element>
    <xsd:element name="Function" ma:index="8" nillable="true" ma:displayName="Function" ma:internalName="Function">
      <xsd:simpleType>
        <xsd:restriction base="dms:Text">
          <xsd:maxLength value="255"/>
        </xsd:restriction>
      </xsd:simpleType>
    </xsd:element>
    <xsd:element name="Sub_x0020_Function" ma:index="9" nillable="true" ma:displayName="Sub Function" ma:internalName="Sub_x0020_Function">
      <xsd:simpleType>
        <xsd:restriction base="dms:Text">
          <xsd:maxLength value="255"/>
        </xsd:restriction>
      </xsd:simpleType>
    </xsd:element>
    <xsd:element name="Product_x0020_Line" ma:index="10" nillable="true" ma:displayName="Product Line" ma:internalName="Product_x0020_Line">
      <xsd:simpleType>
        <xsd:restriction base="dms:Text">
          <xsd:maxLength value="255"/>
        </xsd:restriction>
      </xsd:simpleType>
    </xsd:element>
    <xsd:element name="Product" ma:index="11" nillable="true" ma:displayName="Product" ma:internalName="Product">
      <xsd:simpleType>
        <xsd:restriction base="dms:Text">
          <xsd:maxLength value="255"/>
        </xsd:restriction>
      </xsd:simpleType>
    </xsd:element>
    <xsd:element name="Release_x0020_Status" ma:index="12" ma:displayName="Release Status" ma:default="Released" ma:format="Dropdown" ma:internalName="Release_x0020_Status">
      <xsd:simpleType>
        <xsd:restriction base="dms:Choice">
          <xsd:enumeration value="Draft"/>
          <xsd:enumeration value="Released"/>
          <xsd:enumeration value="Inactive"/>
          <xsd:enumeration value="Send To Workflow"/>
          <xsd:enumeration value="Non-Versioned"/>
        </xsd:restriction>
      </xsd:simpleType>
    </xsd:element>
    <xsd:element name="Retention_x0020_Period" ma:index="14" ma:displayName="Retention Period" ma:internalName="Retention_x0020_Period">
      <xsd:simpleType>
        <xsd:restriction base="dms:Text">
          <xsd:maxLength value="255"/>
        </xsd:restriction>
      </xsd:simpleType>
    </xsd:element>
    <xsd:element name="Expiration_x0020_Date" ma:index="15" nillable="true" ma:displayName="Expiration Date" ma:format="DateOnly" ma:internalName="Expiration_x0020_Date0">
      <xsd:simpleType>
        <xsd:restriction base="dms:DateTime"/>
      </xsd:simpleType>
    </xsd:element>
    <xsd:element name="On_x0020_Hold" ma:index="16" nillable="true" ma:displayName="Legal Hold" ma:default="0" ma:internalName="On_x0020_Hold">
      <xsd:simpleType>
        <xsd:restriction base="dms:Boolean"/>
      </xsd:simpleType>
    </xsd:element>
    <xsd:element name="Security_x0020_Group" ma:index="17" ma:displayName="Security Group" ma:default="" ma:format="Dropdown" ma:internalName="Security_x0020_Group">
      <xsd:simpleType>
        <xsd:restriction base="dms:Choice">
          <xsd:enumeration value="All User Access"/>
          <xsd:enumeration value="Export Allowed Access"/>
          <xsd:enumeration value="Limited Access"/>
          <xsd:enumeration value="Secure Access"/>
        </xsd:restriction>
      </xsd:simpleType>
    </xsd:element>
    <xsd:element name="Secure_x0020_Group" ma:index="18" nillable="true" ma:displayName="Secure Group" ma:internalName="Secure_x0020_Group">
      <xsd:simpleType>
        <xsd:restriction base="dms:Text">
          <xsd:maxLength value="255"/>
        </xsd:restriction>
      </xsd:simpleType>
    </xsd:element>
    <xsd:element name="Content_x0020_Owner" ma:index="19" ma:displayName="Content Owner" ma:internalName="Content_x0020_Owner" ma:readOnly="false">
      <xsd:complexType>
        <xsd:complexContent>
          <xsd:extension base="dms:User">
            <xsd:sequence>
              <xsd:element name="UserInfo" minOccurs="0" maxOccurs="unbounded">
                <xsd:complexType>
                  <xsd:sequence>
                    <xsd:element name="DisplayName" type="xsd:string" minOccurs="0"/>
                    <xsd:element name="AccountId" type="dms:UserId" minOccurs="0"/>
                    <xsd:element name="AccountType" type="xsd:string" minOccurs="0"/>
                  </xsd:sequence>
                </xsd:complexType>
              </xsd:element>
            </xsd:sequence>
          </xsd:extension>
        </xsd:complexContent>
      </xsd:complexType>
    </xsd:element>
    <xsd:element name="Document_x0020_Reference" ma:index="20" nillable="true" ma:displayName="Document Reference" ma:internalName="Document_x0020_Reference">
      <xsd:simpleType>
        <xsd:restriction base="dms:Text">
          <xsd:maxLength value="255"/>
        </xsd:restriction>
      </xsd:simpleType>
    </xsd:element>
    <xsd:element name="User_x0020_Defined" ma:index="21" nillable="true" ma:displayName="User Defined" ma:internalName="User_x0020_Defined">
      <xsd:simpleType>
        <xsd:restriction base="dms:Text">
          <xsd:maxLength value="255"/>
        </xsd:restriction>
      </xsd:simpleType>
    </xsd:element>
    <xsd:element name="Legacy_x0020_Author" ma:index="28" nillable="true" ma:displayName="Legacy Author" ma:internalName="Legacy_x0020_Author">
      <xsd:simpleType>
        <xsd:restriction base="dms:Text">
          <xsd:maxLength value="255"/>
        </xsd:restriction>
      </xsd:simpleType>
    </xsd:element>
    <xsd:element name="Legacy_x0020_ID" ma:index="29" nillable="true" ma:displayName="Legacy ID" ma:internalName="Legacy_x0020_ID">
      <xsd:simpleType>
        <xsd:restriction base="dms:Text">
          <xsd:maxLength value="255"/>
        </xsd:restriction>
      </xsd:simpleType>
    </xsd:element>
  </xsd:schema>
  <xsd:schema xmlns:xsd="http://www.w3.org/2001/XMLSchema" xmlns:dms="http://schemas.microsoft.com/office/2006/documentManagement/types" targetNamespace="4750ffbe-3806-47e2-ab1e-874dc727dea9" elementFormDefault="qualified">
    <xsd:import namespace="http://schemas.microsoft.com/office/2006/documentManagement/types"/>
    <xsd:element name="WorkFlow" ma:index="13" nillable="true" ma:displayName="WorkFlow" ma:internalName="WorkFlow">
      <xsd:simpleType>
        <xsd:restriction base="dms:Text">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5" ma:displayName="Content Type" ma:readOnly="true"/>
        <xsd:element ref="dc:title"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documentManagement>
    <Sub_x0020_Function xmlns="2c33b692-d162-4dfb-bdcd-02aaec8c40e0">Learning Products</Sub_x0020_Function>
    <Product_x0020_Line xmlns="2c33b692-d162-4dfb-bdcd-02aaec8c40e0">13</Product_x0020_Line>
    <Retention_x0020_Period xmlns="2c33b692-d162-4dfb-bdcd-02aaec8c40e0">Permanent</Retention_x0020_Period>
    <On_x0020_Hold xmlns="2c33b692-d162-4dfb-bdcd-02aaec8c40e0">false</On_x0020_Hold>
    <Legacy_x0020_ID xmlns="2c33b692-d162-4dfb-bdcd-02aaec8c40e0" xsi:nil="true"/>
    <Doc_x0020_Type xmlns="2c33b692-d162-4dfb-bdcd-02aaec8c40e0">Template</Doc_x0020_Type>
    <User_x0020_Defined xmlns="2c33b692-d162-4dfb-bdcd-02aaec8c40e0" xsi:nil="true"/>
    <Business_x0020_Unit xmlns="2c33b692-d162-4dfb-bdcd-02aaec8c40e0">MCD_MBO_EXP1</Business_x0020_Unit>
    <Document_x0020_Reference xmlns="2c33b692-d162-4dfb-bdcd-02aaec8c40e0" xsi:nil="true"/>
    <Release_x0020_Status xmlns="2c33b692-d162-4dfb-bdcd-02aaec8c40e0">Released</Release_x0020_Status>
    <Product xmlns="2c33b692-d162-4dfb-bdcd-02aaec8c40e0">Terminator</Product>
    <Sub_x0020_Doc_x0020_Type_x0020_2 xmlns="2c33b692-d162-4dfb-bdcd-02aaec8c40e0">Not Applicable</Sub_x0020_Doc_x0020_Type_x0020_2>
    <Project xmlns="2c33b692-d162-4dfb-bdcd-02aaec8c40e0">Terminator 1.5</Project>
    <Sub_x0020_Doc_x0020_Type xmlns="2c33b692-d162-4dfb-bdcd-02aaec8c40e0">General</Sub_x0020_Doc_x0020_Type>
    <WorkFlow xmlns="4750ffbe-3806-47e2-ab1e-874dc727dea9">WorkFlow Not Required</WorkFlow>
    <Security_x0020_Group xmlns="2c33b692-d162-4dfb-bdcd-02aaec8c40e0">All User Access</Security_x0020_Group>
    <Secure_x0020_Group xmlns="2c33b692-d162-4dfb-bdcd-02aaec8c40e0" xsi:nil="true"/>
    <Content_x0020_Owner xmlns="2c33b692-d162-4dfb-bdcd-02aaec8c40e0">
      <UserInfo>
        <DisplayName>MANCINELLI,KAREN (A-Sonoma,ex1)</DisplayName>
        <AccountId>174</AccountId>
        <AccountType/>
      </UserInfo>
    </Content_x0020_Owner>
    <Legacy_x0020_Author xmlns="2c33b692-d162-4dfb-bdcd-02aaec8c40e0" xsi:nil="true"/>
    <Expiration_x0020_Date xmlns="2c33b692-d162-4dfb-bdcd-02aaec8c40e0">2099-01-01T08:00:00+00:00</Expiration_x0020_Date>
    <Function xmlns="2c33b692-d162-4dfb-bdcd-02aaec8c40e0">Marketing</Function>
    <Program xmlns="2c33b692-d162-4dfb-bdcd-02aaec8c40e0">Terminator</Program>
  </documentManagement>
</p:properties>
</file>

<file path=customXml/item5.xml><?xml version="1.0" encoding="utf-8"?>
<?mso-contentType ?>
<customXsn xmlns="http://schemas.microsoft.com/office/2006/metadata/customXsn">
  <xsnLocation>http://sharedoc.collaboration.agilent.com/sites/MCD_MBO_EXP1/SD/Forms/ShareDoc Document/ae31a045adf3bf11customXsn.xsn</xsnLocation>
  <cached>False</cached>
  <openByDefault>False</openByDefault>
  <xsnScope>http://sharedoc.collaboration.agilent.com/sites/MCD_MBO_EXP1/SD</xsnScope>
</customXsn>
</file>

<file path=customXml/itemProps1.xml><?xml version="1.0" encoding="utf-8"?>
<ds:datastoreItem xmlns:ds="http://schemas.openxmlformats.org/officeDocument/2006/customXml" ds:itemID="{33FFD91E-BA35-4CC6-AEE4-FE7CB3F3260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c33b692-d162-4dfb-bdcd-02aaec8c40e0"/>
    <ds:schemaRef ds:uri="4750ffbe-3806-47e2-ab1e-874dc727dea9"/>
    <ds:schemaRef ds:uri="http://schemas.microsoft.com/office/2006/documentManagement/typ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F6F254F2-2CFE-4D33-A0B7-5D5410D4D48A}">
  <ds:schemaRefs>
    <ds:schemaRef ds:uri="http://schemas.openxmlformats.org/officeDocument/2006/bibliography"/>
  </ds:schemaRefs>
</ds:datastoreItem>
</file>

<file path=customXml/itemProps3.xml><?xml version="1.0" encoding="utf-8"?>
<ds:datastoreItem xmlns:ds="http://schemas.openxmlformats.org/officeDocument/2006/customXml" ds:itemID="{8EA01773-67FD-411A-9FB1-651BA8775833}">
  <ds:schemaRefs>
    <ds:schemaRef ds:uri="http://schemas.microsoft.com/sharepoint/v3/contenttype/forms"/>
  </ds:schemaRefs>
</ds:datastoreItem>
</file>

<file path=customXml/itemProps4.xml><?xml version="1.0" encoding="utf-8"?>
<ds:datastoreItem xmlns:ds="http://schemas.openxmlformats.org/officeDocument/2006/customXml" ds:itemID="{6A581A53-5C45-42AB-911B-D166384035E3}">
  <ds:schemaRefs>
    <ds:schemaRef ds:uri="http://schemas.microsoft.com/office/2006/metadata/properties"/>
    <ds:schemaRef ds:uri="2c33b692-d162-4dfb-bdcd-02aaec8c40e0"/>
    <ds:schemaRef ds:uri="4750ffbe-3806-47e2-ab1e-874dc727dea9"/>
  </ds:schemaRefs>
</ds:datastoreItem>
</file>

<file path=customXml/itemProps5.xml><?xml version="1.0" encoding="utf-8"?>
<ds:datastoreItem xmlns:ds="http://schemas.openxmlformats.org/officeDocument/2006/customXml" ds:itemID="{6F037F55-5878-41CD-9909-3856F7E6E210}">
  <ds:schemaRefs>
    <ds:schemaRef ds:uri="http://schemas.microsoft.com/office/2006/metadata/customXsn"/>
  </ds:schemaRefs>
</ds:datastoreItem>
</file>

<file path=docProps/app.xml><?xml version="1.0" encoding="utf-8"?>
<Properties xmlns="http://schemas.openxmlformats.org/officeDocument/2006/extended-properties" xmlns:vt="http://schemas.openxmlformats.org/officeDocument/2006/docPropsVTypes">
  <Template>KeysightGenericMSWordTmplt.dotx</Template>
  <TotalTime>14</TotalTime>
  <Pages>46</Pages>
  <Words>4981</Words>
  <Characters>28397</Characters>
  <Application>Microsoft Office Word</Application>
  <DocSecurity>0</DocSecurity>
  <Lines>236</Lines>
  <Paragraphs>66</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Keysight Generic MS Word Template</vt:lpstr>
      <vt:lpstr/>
    </vt:vector>
  </TitlesOfParts>
  <Company>Agilent Technologies, Inc.</Company>
  <LinksUpToDate>false</LinksUpToDate>
  <CharactersWithSpaces>33312</CharactersWithSpaces>
  <SharedDoc>false</SharedDoc>
  <HLinks>
    <vt:vector size="264" baseType="variant">
      <vt:variant>
        <vt:i4>7667767</vt:i4>
      </vt:variant>
      <vt:variant>
        <vt:i4>279</vt:i4>
      </vt:variant>
      <vt:variant>
        <vt:i4>0</vt:i4>
      </vt:variant>
      <vt:variant>
        <vt:i4>5</vt:i4>
      </vt:variant>
      <vt:variant>
        <vt:lpwstr>http://www.agilent.com/find/assist</vt:lpwstr>
      </vt:variant>
      <vt:variant>
        <vt:lpwstr/>
      </vt:variant>
      <vt:variant>
        <vt:i4>1245237</vt:i4>
      </vt:variant>
      <vt:variant>
        <vt:i4>251</vt:i4>
      </vt:variant>
      <vt:variant>
        <vt:i4>0</vt:i4>
      </vt:variant>
      <vt:variant>
        <vt:i4>5</vt:i4>
      </vt:variant>
      <vt:variant>
        <vt:lpwstr/>
      </vt:variant>
      <vt:variant>
        <vt:lpwstr>_Toc268475838</vt:lpwstr>
      </vt:variant>
      <vt:variant>
        <vt:i4>1245237</vt:i4>
      </vt:variant>
      <vt:variant>
        <vt:i4>245</vt:i4>
      </vt:variant>
      <vt:variant>
        <vt:i4>0</vt:i4>
      </vt:variant>
      <vt:variant>
        <vt:i4>5</vt:i4>
      </vt:variant>
      <vt:variant>
        <vt:lpwstr/>
      </vt:variant>
      <vt:variant>
        <vt:lpwstr>_Toc268475837</vt:lpwstr>
      </vt:variant>
      <vt:variant>
        <vt:i4>1245237</vt:i4>
      </vt:variant>
      <vt:variant>
        <vt:i4>239</vt:i4>
      </vt:variant>
      <vt:variant>
        <vt:i4>0</vt:i4>
      </vt:variant>
      <vt:variant>
        <vt:i4>5</vt:i4>
      </vt:variant>
      <vt:variant>
        <vt:lpwstr/>
      </vt:variant>
      <vt:variant>
        <vt:lpwstr>_Toc268475836</vt:lpwstr>
      </vt:variant>
      <vt:variant>
        <vt:i4>1245237</vt:i4>
      </vt:variant>
      <vt:variant>
        <vt:i4>233</vt:i4>
      </vt:variant>
      <vt:variant>
        <vt:i4>0</vt:i4>
      </vt:variant>
      <vt:variant>
        <vt:i4>5</vt:i4>
      </vt:variant>
      <vt:variant>
        <vt:lpwstr/>
      </vt:variant>
      <vt:variant>
        <vt:lpwstr>_Toc268475835</vt:lpwstr>
      </vt:variant>
      <vt:variant>
        <vt:i4>1245237</vt:i4>
      </vt:variant>
      <vt:variant>
        <vt:i4>227</vt:i4>
      </vt:variant>
      <vt:variant>
        <vt:i4>0</vt:i4>
      </vt:variant>
      <vt:variant>
        <vt:i4>5</vt:i4>
      </vt:variant>
      <vt:variant>
        <vt:lpwstr/>
      </vt:variant>
      <vt:variant>
        <vt:lpwstr>_Toc268475834</vt:lpwstr>
      </vt:variant>
      <vt:variant>
        <vt:i4>1245237</vt:i4>
      </vt:variant>
      <vt:variant>
        <vt:i4>221</vt:i4>
      </vt:variant>
      <vt:variant>
        <vt:i4>0</vt:i4>
      </vt:variant>
      <vt:variant>
        <vt:i4>5</vt:i4>
      </vt:variant>
      <vt:variant>
        <vt:lpwstr/>
      </vt:variant>
      <vt:variant>
        <vt:lpwstr>_Toc268475833</vt:lpwstr>
      </vt:variant>
      <vt:variant>
        <vt:i4>1245237</vt:i4>
      </vt:variant>
      <vt:variant>
        <vt:i4>215</vt:i4>
      </vt:variant>
      <vt:variant>
        <vt:i4>0</vt:i4>
      </vt:variant>
      <vt:variant>
        <vt:i4>5</vt:i4>
      </vt:variant>
      <vt:variant>
        <vt:lpwstr/>
      </vt:variant>
      <vt:variant>
        <vt:lpwstr>_Toc268475832</vt:lpwstr>
      </vt:variant>
      <vt:variant>
        <vt:i4>1245237</vt:i4>
      </vt:variant>
      <vt:variant>
        <vt:i4>209</vt:i4>
      </vt:variant>
      <vt:variant>
        <vt:i4>0</vt:i4>
      </vt:variant>
      <vt:variant>
        <vt:i4>5</vt:i4>
      </vt:variant>
      <vt:variant>
        <vt:lpwstr/>
      </vt:variant>
      <vt:variant>
        <vt:lpwstr>_Toc268475831</vt:lpwstr>
      </vt:variant>
      <vt:variant>
        <vt:i4>1245237</vt:i4>
      </vt:variant>
      <vt:variant>
        <vt:i4>203</vt:i4>
      </vt:variant>
      <vt:variant>
        <vt:i4>0</vt:i4>
      </vt:variant>
      <vt:variant>
        <vt:i4>5</vt:i4>
      </vt:variant>
      <vt:variant>
        <vt:lpwstr/>
      </vt:variant>
      <vt:variant>
        <vt:lpwstr>_Toc268475830</vt:lpwstr>
      </vt:variant>
      <vt:variant>
        <vt:i4>1179701</vt:i4>
      </vt:variant>
      <vt:variant>
        <vt:i4>197</vt:i4>
      </vt:variant>
      <vt:variant>
        <vt:i4>0</vt:i4>
      </vt:variant>
      <vt:variant>
        <vt:i4>5</vt:i4>
      </vt:variant>
      <vt:variant>
        <vt:lpwstr/>
      </vt:variant>
      <vt:variant>
        <vt:lpwstr>_Toc268475829</vt:lpwstr>
      </vt:variant>
      <vt:variant>
        <vt:i4>1179701</vt:i4>
      </vt:variant>
      <vt:variant>
        <vt:i4>191</vt:i4>
      </vt:variant>
      <vt:variant>
        <vt:i4>0</vt:i4>
      </vt:variant>
      <vt:variant>
        <vt:i4>5</vt:i4>
      </vt:variant>
      <vt:variant>
        <vt:lpwstr/>
      </vt:variant>
      <vt:variant>
        <vt:lpwstr>_Toc268475828</vt:lpwstr>
      </vt:variant>
      <vt:variant>
        <vt:i4>1179701</vt:i4>
      </vt:variant>
      <vt:variant>
        <vt:i4>185</vt:i4>
      </vt:variant>
      <vt:variant>
        <vt:i4>0</vt:i4>
      </vt:variant>
      <vt:variant>
        <vt:i4>5</vt:i4>
      </vt:variant>
      <vt:variant>
        <vt:lpwstr/>
      </vt:variant>
      <vt:variant>
        <vt:lpwstr>_Toc268475827</vt:lpwstr>
      </vt:variant>
      <vt:variant>
        <vt:i4>1179701</vt:i4>
      </vt:variant>
      <vt:variant>
        <vt:i4>179</vt:i4>
      </vt:variant>
      <vt:variant>
        <vt:i4>0</vt:i4>
      </vt:variant>
      <vt:variant>
        <vt:i4>5</vt:i4>
      </vt:variant>
      <vt:variant>
        <vt:lpwstr/>
      </vt:variant>
      <vt:variant>
        <vt:lpwstr>_Toc268475826</vt:lpwstr>
      </vt:variant>
      <vt:variant>
        <vt:i4>1179701</vt:i4>
      </vt:variant>
      <vt:variant>
        <vt:i4>173</vt:i4>
      </vt:variant>
      <vt:variant>
        <vt:i4>0</vt:i4>
      </vt:variant>
      <vt:variant>
        <vt:i4>5</vt:i4>
      </vt:variant>
      <vt:variant>
        <vt:lpwstr/>
      </vt:variant>
      <vt:variant>
        <vt:lpwstr>_Toc268475825</vt:lpwstr>
      </vt:variant>
      <vt:variant>
        <vt:i4>1179701</vt:i4>
      </vt:variant>
      <vt:variant>
        <vt:i4>167</vt:i4>
      </vt:variant>
      <vt:variant>
        <vt:i4>0</vt:i4>
      </vt:variant>
      <vt:variant>
        <vt:i4>5</vt:i4>
      </vt:variant>
      <vt:variant>
        <vt:lpwstr/>
      </vt:variant>
      <vt:variant>
        <vt:lpwstr>_Toc268475824</vt:lpwstr>
      </vt:variant>
      <vt:variant>
        <vt:i4>1179701</vt:i4>
      </vt:variant>
      <vt:variant>
        <vt:i4>161</vt:i4>
      </vt:variant>
      <vt:variant>
        <vt:i4>0</vt:i4>
      </vt:variant>
      <vt:variant>
        <vt:i4>5</vt:i4>
      </vt:variant>
      <vt:variant>
        <vt:lpwstr/>
      </vt:variant>
      <vt:variant>
        <vt:lpwstr>_Toc268475823</vt:lpwstr>
      </vt:variant>
      <vt:variant>
        <vt:i4>1179701</vt:i4>
      </vt:variant>
      <vt:variant>
        <vt:i4>155</vt:i4>
      </vt:variant>
      <vt:variant>
        <vt:i4>0</vt:i4>
      </vt:variant>
      <vt:variant>
        <vt:i4>5</vt:i4>
      </vt:variant>
      <vt:variant>
        <vt:lpwstr/>
      </vt:variant>
      <vt:variant>
        <vt:lpwstr>_Toc268475822</vt:lpwstr>
      </vt:variant>
      <vt:variant>
        <vt:i4>1179701</vt:i4>
      </vt:variant>
      <vt:variant>
        <vt:i4>149</vt:i4>
      </vt:variant>
      <vt:variant>
        <vt:i4>0</vt:i4>
      </vt:variant>
      <vt:variant>
        <vt:i4>5</vt:i4>
      </vt:variant>
      <vt:variant>
        <vt:lpwstr/>
      </vt:variant>
      <vt:variant>
        <vt:lpwstr>_Toc268475821</vt:lpwstr>
      </vt:variant>
      <vt:variant>
        <vt:i4>1179701</vt:i4>
      </vt:variant>
      <vt:variant>
        <vt:i4>143</vt:i4>
      </vt:variant>
      <vt:variant>
        <vt:i4>0</vt:i4>
      </vt:variant>
      <vt:variant>
        <vt:i4>5</vt:i4>
      </vt:variant>
      <vt:variant>
        <vt:lpwstr/>
      </vt:variant>
      <vt:variant>
        <vt:lpwstr>_Toc268475820</vt:lpwstr>
      </vt:variant>
      <vt:variant>
        <vt:i4>1114165</vt:i4>
      </vt:variant>
      <vt:variant>
        <vt:i4>137</vt:i4>
      </vt:variant>
      <vt:variant>
        <vt:i4>0</vt:i4>
      </vt:variant>
      <vt:variant>
        <vt:i4>5</vt:i4>
      </vt:variant>
      <vt:variant>
        <vt:lpwstr/>
      </vt:variant>
      <vt:variant>
        <vt:lpwstr>_Toc268475819</vt:lpwstr>
      </vt:variant>
      <vt:variant>
        <vt:i4>1114165</vt:i4>
      </vt:variant>
      <vt:variant>
        <vt:i4>131</vt:i4>
      </vt:variant>
      <vt:variant>
        <vt:i4>0</vt:i4>
      </vt:variant>
      <vt:variant>
        <vt:i4>5</vt:i4>
      </vt:variant>
      <vt:variant>
        <vt:lpwstr/>
      </vt:variant>
      <vt:variant>
        <vt:lpwstr>_Toc268475818</vt:lpwstr>
      </vt:variant>
      <vt:variant>
        <vt:i4>1114165</vt:i4>
      </vt:variant>
      <vt:variant>
        <vt:i4>125</vt:i4>
      </vt:variant>
      <vt:variant>
        <vt:i4>0</vt:i4>
      </vt:variant>
      <vt:variant>
        <vt:i4>5</vt:i4>
      </vt:variant>
      <vt:variant>
        <vt:lpwstr/>
      </vt:variant>
      <vt:variant>
        <vt:lpwstr>_Toc268475817</vt:lpwstr>
      </vt:variant>
      <vt:variant>
        <vt:i4>1114165</vt:i4>
      </vt:variant>
      <vt:variant>
        <vt:i4>119</vt:i4>
      </vt:variant>
      <vt:variant>
        <vt:i4>0</vt:i4>
      </vt:variant>
      <vt:variant>
        <vt:i4>5</vt:i4>
      </vt:variant>
      <vt:variant>
        <vt:lpwstr/>
      </vt:variant>
      <vt:variant>
        <vt:lpwstr>_Toc268475816</vt:lpwstr>
      </vt:variant>
      <vt:variant>
        <vt:i4>1114165</vt:i4>
      </vt:variant>
      <vt:variant>
        <vt:i4>113</vt:i4>
      </vt:variant>
      <vt:variant>
        <vt:i4>0</vt:i4>
      </vt:variant>
      <vt:variant>
        <vt:i4>5</vt:i4>
      </vt:variant>
      <vt:variant>
        <vt:lpwstr/>
      </vt:variant>
      <vt:variant>
        <vt:lpwstr>_Toc268475815</vt:lpwstr>
      </vt:variant>
      <vt:variant>
        <vt:i4>1114165</vt:i4>
      </vt:variant>
      <vt:variant>
        <vt:i4>107</vt:i4>
      </vt:variant>
      <vt:variant>
        <vt:i4>0</vt:i4>
      </vt:variant>
      <vt:variant>
        <vt:i4>5</vt:i4>
      </vt:variant>
      <vt:variant>
        <vt:lpwstr/>
      </vt:variant>
      <vt:variant>
        <vt:lpwstr>_Toc268475814</vt:lpwstr>
      </vt:variant>
      <vt:variant>
        <vt:i4>1114165</vt:i4>
      </vt:variant>
      <vt:variant>
        <vt:i4>101</vt:i4>
      </vt:variant>
      <vt:variant>
        <vt:i4>0</vt:i4>
      </vt:variant>
      <vt:variant>
        <vt:i4>5</vt:i4>
      </vt:variant>
      <vt:variant>
        <vt:lpwstr/>
      </vt:variant>
      <vt:variant>
        <vt:lpwstr>_Toc268475813</vt:lpwstr>
      </vt:variant>
      <vt:variant>
        <vt:i4>1114165</vt:i4>
      </vt:variant>
      <vt:variant>
        <vt:i4>95</vt:i4>
      </vt:variant>
      <vt:variant>
        <vt:i4>0</vt:i4>
      </vt:variant>
      <vt:variant>
        <vt:i4>5</vt:i4>
      </vt:variant>
      <vt:variant>
        <vt:lpwstr/>
      </vt:variant>
      <vt:variant>
        <vt:lpwstr>_Toc268475812</vt:lpwstr>
      </vt:variant>
      <vt:variant>
        <vt:i4>1114165</vt:i4>
      </vt:variant>
      <vt:variant>
        <vt:i4>89</vt:i4>
      </vt:variant>
      <vt:variant>
        <vt:i4>0</vt:i4>
      </vt:variant>
      <vt:variant>
        <vt:i4>5</vt:i4>
      </vt:variant>
      <vt:variant>
        <vt:lpwstr/>
      </vt:variant>
      <vt:variant>
        <vt:lpwstr>_Toc268475811</vt:lpwstr>
      </vt:variant>
      <vt:variant>
        <vt:i4>1114165</vt:i4>
      </vt:variant>
      <vt:variant>
        <vt:i4>83</vt:i4>
      </vt:variant>
      <vt:variant>
        <vt:i4>0</vt:i4>
      </vt:variant>
      <vt:variant>
        <vt:i4>5</vt:i4>
      </vt:variant>
      <vt:variant>
        <vt:lpwstr/>
      </vt:variant>
      <vt:variant>
        <vt:lpwstr>_Toc268475810</vt:lpwstr>
      </vt:variant>
      <vt:variant>
        <vt:i4>1048629</vt:i4>
      </vt:variant>
      <vt:variant>
        <vt:i4>77</vt:i4>
      </vt:variant>
      <vt:variant>
        <vt:i4>0</vt:i4>
      </vt:variant>
      <vt:variant>
        <vt:i4>5</vt:i4>
      </vt:variant>
      <vt:variant>
        <vt:lpwstr/>
      </vt:variant>
      <vt:variant>
        <vt:lpwstr>_Toc268475809</vt:lpwstr>
      </vt:variant>
      <vt:variant>
        <vt:i4>1048629</vt:i4>
      </vt:variant>
      <vt:variant>
        <vt:i4>71</vt:i4>
      </vt:variant>
      <vt:variant>
        <vt:i4>0</vt:i4>
      </vt:variant>
      <vt:variant>
        <vt:i4>5</vt:i4>
      </vt:variant>
      <vt:variant>
        <vt:lpwstr/>
      </vt:variant>
      <vt:variant>
        <vt:lpwstr>_Toc268475808</vt:lpwstr>
      </vt:variant>
      <vt:variant>
        <vt:i4>1048629</vt:i4>
      </vt:variant>
      <vt:variant>
        <vt:i4>65</vt:i4>
      </vt:variant>
      <vt:variant>
        <vt:i4>0</vt:i4>
      </vt:variant>
      <vt:variant>
        <vt:i4>5</vt:i4>
      </vt:variant>
      <vt:variant>
        <vt:lpwstr/>
      </vt:variant>
      <vt:variant>
        <vt:lpwstr>_Toc268475807</vt:lpwstr>
      </vt:variant>
      <vt:variant>
        <vt:i4>1048629</vt:i4>
      </vt:variant>
      <vt:variant>
        <vt:i4>59</vt:i4>
      </vt:variant>
      <vt:variant>
        <vt:i4>0</vt:i4>
      </vt:variant>
      <vt:variant>
        <vt:i4>5</vt:i4>
      </vt:variant>
      <vt:variant>
        <vt:lpwstr/>
      </vt:variant>
      <vt:variant>
        <vt:lpwstr>_Toc268475806</vt:lpwstr>
      </vt:variant>
      <vt:variant>
        <vt:i4>1048629</vt:i4>
      </vt:variant>
      <vt:variant>
        <vt:i4>53</vt:i4>
      </vt:variant>
      <vt:variant>
        <vt:i4>0</vt:i4>
      </vt:variant>
      <vt:variant>
        <vt:i4>5</vt:i4>
      </vt:variant>
      <vt:variant>
        <vt:lpwstr/>
      </vt:variant>
      <vt:variant>
        <vt:lpwstr>_Toc268475805</vt:lpwstr>
      </vt:variant>
      <vt:variant>
        <vt:i4>1048629</vt:i4>
      </vt:variant>
      <vt:variant>
        <vt:i4>47</vt:i4>
      </vt:variant>
      <vt:variant>
        <vt:i4>0</vt:i4>
      </vt:variant>
      <vt:variant>
        <vt:i4>5</vt:i4>
      </vt:variant>
      <vt:variant>
        <vt:lpwstr/>
      </vt:variant>
      <vt:variant>
        <vt:lpwstr>_Toc268475804</vt:lpwstr>
      </vt:variant>
      <vt:variant>
        <vt:i4>1048629</vt:i4>
      </vt:variant>
      <vt:variant>
        <vt:i4>41</vt:i4>
      </vt:variant>
      <vt:variant>
        <vt:i4>0</vt:i4>
      </vt:variant>
      <vt:variant>
        <vt:i4>5</vt:i4>
      </vt:variant>
      <vt:variant>
        <vt:lpwstr/>
      </vt:variant>
      <vt:variant>
        <vt:lpwstr>_Toc268475803</vt:lpwstr>
      </vt:variant>
      <vt:variant>
        <vt:i4>1048629</vt:i4>
      </vt:variant>
      <vt:variant>
        <vt:i4>35</vt:i4>
      </vt:variant>
      <vt:variant>
        <vt:i4>0</vt:i4>
      </vt:variant>
      <vt:variant>
        <vt:i4>5</vt:i4>
      </vt:variant>
      <vt:variant>
        <vt:lpwstr/>
      </vt:variant>
      <vt:variant>
        <vt:lpwstr>_Toc268475802</vt:lpwstr>
      </vt:variant>
      <vt:variant>
        <vt:i4>1048629</vt:i4>
      </vt:variant>
      <vt:variant>
        <vt:i4>29</vt:i4>
      </vt:variant>
      <vt:variant>
        <vt:i4>0</vt:i4>
      </vt:variant>
      <vt:variant>
        <vt:i4>5</vt:i4>
      </vt:variant>
      <vt:variant>
        <vt:lpwstr/>
      </vt:variant>
      <vt:variant>
        <vt:lpwstr>_Toc268475801</vt:lpwstr>
      </vt:variant>
      <vt:variant>
        <vt:i4>1048629</vt:i4>
      </vt:variant>
      <vt:variant>
        <vt:i4>23</vt:i4>
      </vt:variant>
      <vt:variant>
        <vt:i4>0</vt:i4>
      </vt:variant>
      <vt:variant>
        <vt:i4>5</vt:i4>
      </vt:variant>
      <vt:variant>
        <vt:lpwstr/>
      </vt:variant>
      <vt:variant>
        <vt:lpwstr>_Toc268475800</vt:lpwstr>
      </vt:variant>
      <vt:variant>
        <vt:i4>1638458</vt:i4>
      </vt:variant>
      <vt:variant>
        <vt:i4>17</vt:i4>
      </vt:variant>
      <vt:variant>
        <vt:i4>0</vt:i4>
      </vt:variant>
      <vt:variant>
        <vt:i4>5</vt:i4>
      </vt:variant>
      <vt:variant>
        <vt:lpwstr/>
      </vt:variant>
      <vt:variant>
        <vt:lpwstr>_Toc268475799</vt:lpwstr>
      </vt:variant>
      <vt:variant>
        <vt:i4>1638458</vt:i4>
      </vt:variant>
      <vt:variant>
        <vt:i4>11</vt:i4>
      </vt:variant>
      <vt:variant>
        <vt:i4>0</vt:i4>
      </vt:variant>
      <vt:variant>
        <vt:i4>5</vt:i4>
      </vt:variant>
      <vt:variant>
        <vt:lpwstr/>
      </vt:variant>
      <vt:variant>
        <vt:lpwstr>_Toc268475798</vt:lpwstr>
      </vt:variant>
      <vt:variant>
        <vt:i4>6357037</vt:i4>
      </vt:variant>
      <vt:variant>
        <vt:i4>6</vt:i4>
      </vt:variant>
      <vt:variant>
        <vt:i4>0</vt:i4>
      </vt:variant>
      <vt:variant>
        <vt:i4>5</vt:i4>
      </vt:variant>
      <vt:variant>
        <vt:lpwstr>http://www.agilent.com/find/techsupport</vt:lpwstr>
      </vt:variant>
      <vt:variant>
        <vt:lpwstr/>
      </vt:variant>
      <vt:variant>
        <vt:i4>6488102</vt:i4>
      </vt:variant>
      <vt:variant>
        <vt:i4>3</vt:i4>
      </vt:variant>
      <vt:variant>
        <vt:i4>0</vt:i4>
      </vt:variant>
      <vt:variant>
        <vt:i4>5</vt:i4>
      </vt:variant>
      <vt:variant>
        <vt:lpwstr>http://www.agilent.com/find/pxt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Keysight Generic MS Word Template</dc:title>
  <dc:subject>UXM-Getting Started Guide</dc:subject>
  <dc:creator>Suresh Karisomanagoudra</dc:creator>
  <cp:keywords>UXM, Installation, UXM Getting Started, Wireless Test Set, E7515-90001</cp:keywords>
  <cp:lastModifiedBy>Sachin Shimoga</cp:lastModifiedBy>
  <cp:revision>16</cp:revision>
  <cp:lastPrinted>2014-07-23T03:30:00Z</cp:lastPrinted>
  <dcterms:created xsi:type="dcterms:W3CDTF">2021-07-15T10:54:00Z</dcterms:created>
  <dcterms:modified xsi:type="dcterms:W3CDTF">2021-07-15T15:01:00Z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0x010100FD34A855D95C734D8B2512DC268307A6009356297C2D60714FB17FDADAE3379C91</vt:lpwstr>
  </property>
</Properties>
</file>